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61ADE0" w14:textId="77777777" w:rsidR="00F02752" w:rsidRPr="00EB34B1" w:rsidRDefault="0085232D" w:rsidP="00834AC1">
      <w:pPr>
        <w:pStyle w:val="Reporttype"/>
      </w:pPr>
      <w:r w:rsidRPr="00EB34B1">
        <w:rPr>
          <w:noProof/>
          <w:lang w:val="en-US"/>
        </w:rPr>
        <mc:AlternateContent>
          <mc:Choice Requires="wps">
            <w:drawing>
              <wp:anchor distT="0" distB="0" distL="114300" distR="114300" simplePos="0" relativeHeight="251659264" behindDoc="0" locked="0" layoutInCell="1" allowOverlap="1" wp14:anchorId="7FC09C97" wp14:editId="6B3D70C8">
                <wp:simplePos x="1295400" y="885825"/>
                <wp:positionH relativeFrom="page">
                  <wp:align>left</wp:align>
                </wp:positionH>
                <wp:positionV relativeFrom="page">
                  <wp:align>top</wp:align>
                </wp:positionV>
                <wp:extent cx="7560000" cy="10692000"/>
                <wp:effectExtent l="0" t="0" r="3175" b="0"/>
                <wp:wrapTopAndBottom/>
                <wp:docPr id="1" name="Text Box 1"/>
                <wp:cNvGraphicFramePr/>
                <a:graphic xmlns:a="http://schemas.openxmlformats.org/drawingml/2006/main">
                  <a:graphicData uri="http://schemas.microsoft.com/office/word/2010/wordprocessingShape">
                    <wps:wsp>
                      <wps:cNvSpPr txBox="1"/>
                      <wps:spPr>
                        <a:xfrm>
                          <a:off x="0" y="0"/>
                          <a:ext cx="7560000" cy="106920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w="6350">
                          <a:noFill/>
                        </a:ln>
                      </wps:spPr>
                      <wps:txbx>
                        <w:txbxContent>
                          <w:tbl>
                            <w:tblPr>
                              <w:tblW w:w="0" w:type="auto"/>
                              <w:tblLook w:val="04A0" w:firstRow="1" w:lastRow="0" w:firstColumn="1" w:lastColumn="0" w:noHBand="0" w:noVBand="1"/>
                            </w:tblPr>
                            <w:tblGrid>
                              <w:gridCol w:w="397"/>
                              <w:gridCol w:w="2999"/>
                              <w:gridCol w:w="8499"/>
                            </w:tblGrid>
                            <w:tr w:rsidR="00B22FF3" w14:paraId="1E1FA9BB" w14:textId="77777777" w:rsidTr="007A640F">
                              <w:trPr>
                                <w:cantSplit/>
                                <w:trHeight w:hRule="exact" w:val="680"/>
                              </w:trPr>
                              <w:tc>
                                <w:tcPr>
                                  <w:tcW w:w="397" w:type="dxa"/>
                                  <w:shd w:val="clear" w:color="auto" w:fill="164194"/>
                                </w:tcPr>
                                <w:p w14:paraId="4B90C7BD" w14:textId="77777777" w:rsidR="00B22FF3" w:rsidRDefault="00B22FF3"/>
                              </w:tc>
                              <w:tc>
                                <w:tcPr>
                                  <w:tcW w:w="3005" w:type="dxa"/>
                                </w:tcPr>
                                <w:p w14:paraId="0C4B6A3E" w14:textId="77777777" w:rsidR="00B22FF3" w:rsidRDefault="00B22FF3"/>
                              </w:tc>
                              <w:tc>
                                <w:tcPr>
                                  <w:tcW w:w="8505" w:type="dxa"/>
                                  <w:shd w:val="clear" w:color="auto" w:fill="E5EBF8"/>
                                </w:tcPr>
                                <w:p w14:paraId="44377210" w14:textId="77777777" w:rsidR="00B22FF3" w:rsidRDefault="00B22FF3"/>
                              </w:tc>
                            </w:tr>
                            <w:tr w:rsidR="00B22FF3" w14:paraId="2C70D868" w14:textId="77777777" w:rsidTr="007A640F">
                              <w:trPr>
                                <w:cantSplit/>
                                <w:trHeight w:hRule="exact" w:val="2835"/>
                              </w:trPr>
                              <w:tc>
                                <w:tcPr>
                                  <w:tcW w:w="397" w:type="dxa"/>
                                  <w:shd w:val="clear" w:color="auto" w:fill="164194"/>
                                </w:tcPr>
                                <w:p w14:paraId="3FBF1D36" w14:textId="77777777" w:rsidR="00B22FF3" w:rsidRDefault="00B22FF3"/>
                              </w:tc>
                              <w:tc>
                                <w:tcPr>
                                  <w:tcW w:w="3005" w:type="dxa"/>
                                </w:tcPr>
                                <w:p w14:paraId="21D075E3" w14:textId="77777777" w:rsidR="00B22FF3" w:rsidRDefault="00B22FF3"/>
                              </w:tc>
                              <w:tc>
                                <w:tcPr>
                                  <w:tcW w:w="8505" w:type="dxa"/>
                                  <w:shd w:val="clear" w:color="auto" w:fill="E5EBF8"/>
                                </w:tcPr>
                                <w:p w14:paraId="55475410" w14:textId="77777777" w:rsidR="00B22FF3" w:rsidRDefault="00B22FF3" w:rsidP="007D1886">
                                  <w:pPr>
                                    <w:pStyle w:val="Publicationtype"/>
                                  </w:pPr>
                                  <w:r>
                                    <w:rPr>
                                      <w:noProof/>
                                      <w:lang w:val="en-US"/>
                                    </w:rPr>
                                    <w:drawing>
                                      <wp:inline distT="0" distB="0" distL="0" distR="0" wp14:anchorId="659A5BDD" wp14:editId="6DC319EE">
                                        <wp:extent cx="2412497" cy="1086614"/>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ker til woed_pos logo.png"/>
                                                <pic:cNvPicPr/>
                                              </pic:nvPicPr>
                                              <pic:blipFill>
                                                <a:blip r:embed="rId13">
                                                  <a:extLst>
                                                    <a:ext uri="{28A0092B-C50C-407E-A947-70E740481C1C}">
                                                      <a14:useLocalDpi xmlns:a14="http://schemas.microsoft.com/office/drawing/2010/main" val="0"/>
                                                    </a:ext>
                                                  </a:extLst>
                                                </a:blip>
                                                <a:stretch>
                                                  <a:fillRect/>
                                                </a:stretch>
                                              </pic:blipFill>
                                              <pic:spPr>
                                                <a:xfrm>
                                                  <a:off x="0" y="0"/>
                                                  <a:ext cx="2412497" cy="1086614"/>
                                                </a:xfrm>
                                                <a:prstGeom prst="rect">
                                                  <a:avLst/>
                                                </a:prstGeom>
                                              </pic:spPr>
                                            </pic:pic>
                                          </a:graphicData>
                                        </a:graphic>
                                      </wp:inline>
                                    </w:drawing>
                                  </w:r>
                                </w:p>
                              </w:tc>
                            </w:tr>
                            <w:tr w:rsidR="00B22FF3" w14:paraId="720BE7C8" w14:textId="77777777" w:rsidTr="007A640F">
                              <w:trPr>
                                <w:cantSplit/>
                                <w:trHeight w:hRule="exact" w:val="4990"/>
                              </w:trPr>
                              <w:tc>
                                <w:tcPr>
                                  <w:tcW w:w="397" w:type="dxa"/>
                                  <w:shd w:val="clear" w:color="auto" w:fill="164194"/>
                                </w:tcPr>
                                <w:p w14:paraId="002AEB85" w14:textId="77777777" w:rsidR="00B22FF3" w:rsidRDefault="00B22FF3"/>
                              </w:tc>
                              <w:tc>
                                <w:tcPr>
                                  <w:tcW w:w="3005" w:type="dxa"/>
                                </w:tcPr>
                                <w:p w14:paraId="099A09B6" w14:textId="77777777" w:rsidR="00B22FF3" w:rsidRDefault="00B22FF3"/>
                              </w:tc>
                              <w:tc>
                                <w:tcPr>
                                  <w:tcW w:w="8505" w:type="dxa"/>
                                  <w:shd w:val="clear" w:color="auto" w:fill="E5EBF8"/>
                                </w:tcPr>
                                <w:p w14:paraId="75734E07" w14:textId="4532630A" w:rsidR="00B22FF3" w:rsidRPr="001952A3" w:rsidRDefault="00B22FF3" w:rsidP="007A5E0F">
                                  <w:pPr>
                                    <w:pStyle w:val="Publicationtype"/>
                                  </w:pPr>
                                  <w:sdt>
                                    <w:sdtPr>
                                      <w:alias w:val="Type of publication"/>
                                      <w:tag w:val="Type of publication"/>
                                      <w:id w:val="832416891"/>
                                      <w:placeholder>
                                        <w:docPart w:val="CB4BF8D9578B45059BC557135E084CA8"/>
                                      </w:placeholder>
                                      <w:dataBinding w:prefixMappings="xmlns:ns0='http://www.getsharp.dk/gsit_espon_report' " w:xpath="/ns0:gsit_espon_report[1]/ns0:publicationdata[1]/ns0:publicationtype[1]" w:storeItemID="{A9FD399A-B783-48CD-9A92-4847D56C8A13}"/>
                                      <w:text/>
                                    </w:sdtPr>
                                    <w:sdtContent>
                                      <w:r>
                                        <w:t>ANNEX 6 – USER MANUAL</w:t>
                                      </w:r>
                                    </w:sdtContent>
                                  </w:sdt>
                                  <w:r>
                                    <w:rPr>
                                      <w:lang w:val="et-EE"/>
                                    </w:rPr>
                                    <w:t xml:space="preserve"> </w:t>
                                  </w:r>
                                  <w:r w:rsidRPr="001952A3">
                                    <w:t>//</w:t>
                                  </w:r>
                                </w:p>
                                <w:sdt>
                                  <w:sdtPr>
                                    <w:alias w:val="Title"/>
                                    <w:tag w:val="Title"/>
                                    <w:id w:val="1824235353"/>
                                    <w:placeholder>
                                      <w:docPart w:val="F6884728F22742C7855D7E920BC877FB"/>
                                    </w:placeholder>
                                    <w:dataBinding w:prefixMappings="xmlns:ns0='http://www.getsharp.dk/gsit_espon_report' " w:xpath="/ns0:gsit_espon_report[1]/ns0:publicationdata[1]/ns0:reporttitle[1]" w:storeItemID="{A9FD399A-B783-48CD-9A92-4847D56C8A13}"/>
                                    <w:text w:multiLine="1"/>
                                  </w:sdtPr>
                                  <w:sdtContent>
                                    <w:p w14:paraId="638552A0" w14:textId="6341FB10" w:rsidR="00B22FF3" w:rsidRPr="001952A3" w:rsidRDefault="00B22FF3" w:rsidP="001952A3">
                                      <w:pPr>
                                        <w:pStyle w:val="Title"/>
                                      </w:pPr>
                                      <w:r>
                                        <w:t>GGIA TOOL</w:t>
                                      </w:r>
                                    </w:p>
                                  </w:sdtContent>
                                </w:sdt>
                                <w:sdt>
                                  <w:sdtPr>
                                    <w:alias w:val="Subtitle"/>
                                    <w:tag w:val="Subtitle"/>
                                    <w:id w:val="451209198"/>
                                    <w:placeholder>
                                      <w:docPart w:val="8294F6FEBB014F51B797E31FA327099E"/>
                                    </w:placeholder>
                                    <w:dataBinding w:prefixMappings="xmlns:ns0='http://www.getsharp.dk/gsit_espon_report' " w:xpath="/ns0:gsit_espon_report[1]/ns0:publicationdata[1]/ns0:reportsubtitle[1]" w:storeItemID="{A9FD399A-B783-48CD-9A92-4847D56C8A13}"/>
                                    <w:text w:multiLine="1"/>
                                  </w:sdtPr>
                                  <w:sdtContent>
                                    <w:p w14:paraId="0CBFAB01" w14:textId="7B15D43C" w:rsidR="00B22FF3" w:rsidRPr="001952A3" w:rsidRDefault="00B22FF3" w:rsidP="001952A3">
                                      <w:pPr>
                                        <w:pStyle w:val="Subtitle"/>
                                      </w:pPr>
                                      <w:r>
                                        <w:t>Quantitative Greenhouse Gas Impact Assessment Method for Spatial Planning Policy</w:t>
                                      </w:r>
                                    </w:p>
                                  </w:sdtContent>
                                </w:sdt>
                                <w:p w14:paraId="301007E7" w14:textId="1F39C77F" w:rsidR="00B22FF3" w:rsidRPr="001952A3" w:rsidRDefault="00B22FF3" w:rsidP="00C868D9">
                                  <w:pPr>
                                    <w:pStyle w:val="Reporttype"/>
                                  </w:pPr>
                                  <w:sdt>
                                    <w:sdtPr>
                                      <w:alias w:val="Type of Report, Annex, etc."/>
                                      <w:tag w:val="Type of Report, Annex, etc."/>
                                      <w:id w:val="-383708224"/>
                                      <w:placeholder>
                                        <w:docPart w:val="4F52880B8B51494CB2EECB7C741672C4"/>
                                      </w:placeholder>
                                      <w:dataBinding w:prefixMappings="xmlns:ns0='http://www.getsharp.dk/gsit_espon_report' " w:xpath="/ns0:gsit_espon_report[1]/ns0:publicationdata[1]/ns0:reporttype[1]" w:storeItemID="{A9FD399A-B783-48CD-9A92-4847D56C8A13}"/>
                                      <w:text/>
                                    </w:sdtPr>
                                    <w:sdtContent>
                                      <w:r>
                                        <w:t xml:space="preserve">Adjusted Annex </w:t>
                                      </w:r>
                                    </w:sdtContent>
                                  </w:sdt>
                                  <w:r w:rsidRPr="001952A3">
                                    <w:t xml:space="preserve"> // </w:t>
                                  </w:r>
                                  <w:sdt>
                                    <w:sdtPr>
                                      <w:alias w:val="Month Year"/>
                                      <w:tag w:val="Month Year"/>
                                      <w:id w:val="-1966956467"/>
                                      <w:placeholder>
                                        <w:docPart w:val="4A770682CE2B48ACA2533ABA82572A51"/>
                                      </w:placeholder>
                                      <w:dataBinding w:prefixMappings="xmlns:ns0='http://www.getsharp.dk/gsit_espon_report' " w:xpath="/ns0:gsit_espon_report[1]/ns0:publicationdata[1]/ns0:published[1]" w:storeItemID="{A9FD399A-B783-48CD-9A92-4847D56C8A13}"/>
                                      <w:text/>
                                    </w:sdtPr>
                                    <w:sdtContent>
                                      <w:r>
                                        <w:t>September 2022</w:t>
                                      </w:r>
                                    </w:sdtContent>
                                  </w:sdt>
                                </w:p>
                              </w:tc>
                            </w:tr>
                          </w:tbl>
                          <w:p w14:paraId="4DC7CCB5" w14:textId="107438AE" w:rsidR="00B22FF3" w:rsidRDefault="00B22FF3">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C09C97" id="_x0000_t202" coordsize="21600,21600" o:spt="202" path="m,l,21600r21600,l21600,xe">
                <v:stroke joinstyle="miter"/>
                <v:path gradientshapeok="t" o:connecttype="rect"/>
              </v:shapetype>
              <v:shape id="Text Box 1" o:spid="_x0000_s1026" type="#_x0000_t202" style="position:absolute;left:0;text-align:left;margin-left:0;margin-top:0;width:595.3pt;height:841.9pt;z-index:25165926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0oAAAAAUmdodGxvbmcAAAJT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s2MUVFNzVBQzAxQUVERDdBRDc5NjkzNDYzODlCNDlCRSI+IDx4YXBNTTpEZXJp&#10;dmVkRnJvbSBzdFJlZjppbnN0YW5jZUlEPSJ1dWlkOkY5MTIyOTc1NjczM0VDMTE5QzRDRDZFMzdG&#10;ODc2RTVGIiBzdFJlZjpkb2N1bWVudElEPSJ1dWlkOkY5MTIyOTc1NjczM0VDMTE5QzRDRDZFMzdG&#10;ODc2RTVGIi8+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xYSUNDX1BST0ZJTEUAAQEAAAxITGlubwIQAABtbnRyUkdCIFhZWiAHzgAC&#10;AAkABgAxAABhY3NwTVNGVAAAAABJRUMgc1JHQgAAAAAAAAAAAAAAAQ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" stroked="f" strokeweight=".5pt">
                <v:fill r:id="rId14" o:title="" recolor="t" rotate="t" type="frame"/>
                <v:textbox inset="0,0,0,0">
                  <w:txbxContent>
                    <w:tbl>
                      <w:tblPr>
                        <w:tblW w:w="0" w:type="auto"/>
                        <w:tblLook w:val="04A0" w:firstRow="1" w:lastRow="0" w:firstColumn="1" w:lastColumn="0" w:noHBand="0" w:noVBand="1"/>
                      </w:tblPr>
                      <w:tblGrid>
                        <w:gridCol w:w="397"/>
                        <w:gridCol w:w="2999"/>
                        <w:gridCol w:w="8499"/>
                      </w:tblGrid>
                      <w:tr w:rsidR="00B22FF3" w14:paraId="1E1FA9BB" w14:textId="77777777" w:rsidTr="007A640F">
                        <w:trPr>
                          <w:cantSplit/>
                          <w:trHeight w:hRule="exact" w:val="680"/>
                        </w:trPr>
                        <w:tc>
                          <w:tcPr>
                            <w:tcW w:w="397" w:type="dxa"/>
                            <w:shd w:val="clear" w:color="auto" w:fill="164194"/>
                          </w:tcPr>
                          <w:p w14:paraId="4B90C7BD" w14:textId="77777777" w:rsidR="00B22FF3" w:rsidRDefault="00B22FF3"/>
                        </w:tc>
                        <w:tc>
                          <w:tcPr>
                            <w:tcW w:w="3005" w:type="dxa"/>
                          </w:tcPr>
                          <w:p w14:paraId="0C4B6A3E" w14:textId="77777777" w:rsidR="00B22FF3" w:rsidRDefault="00B22FF3"/>
                        </w:tc>
                        <w:tc>
                          <w:tcPr>
                            <w:tcW w:w="8505" w:type="dxa"/>
                            <w:shd w:val="clear" w:color="auto" w:fill="E5EBF8"/>
                          </w:tcPr>
                          <w:p w14:paraId="44377210" w14:textId="77777777" w:rsidR="00B22FF3" w:rsidRDefault="00B22FF3"/>
                        </w:tc>
                      </w:tr>
                      <w:tr w:rsidR="00B22FF3" w14:paraId="2C70D868" w14:textId="77777777" w:rsidTr="007A640F">
                        <w:trPr>
                          <w:cantSplit/>
                          <w:trHeight w:hRule="exact" w:val="2835"/>
                        </w:trPr>
                        <w:tc>
                          <w:tcPr>
                            <w:tcW w:w="397" w:type="dxa"/>
                            <w:shd w:val="clear" w:color="auto" w:fill="164194"/>
                          </w:tcPr>
                          <w:p w14:paraId="3FBF1D36" w14:textId="77777777" w:rsidR="00B22FF3" w:rsidRDefault="00B22FF3"/>
                        </w:tc>
                        <w:tc>
                          <w:tcPr>
                            <w:tcW w:w="3005" w:type="dxa"/>
                          </w:tcPr>
                          <w:p w14:paraId="21D075E3" w14:textId="77777777" w:rsidR="00B22FF3" w:rsidRDefault="00B22FF3"/>
                        </w:tc>
                        <w:tc>
                          <w:tcPr>
                            <w:tcW w:w="8505" w:type="dxa"/>
                            <w:shd w:val="clear" w:color="auto" w:fill="E5EBF8"/>
                          </w:tcPr>
                          <w:p w14:paraId="55475410" w14:textId="77777777" w:rsidR="00B22FF3" w:rsidRDefault="00B22FF3" w:rsidP="007D1886">
                            <w:pPr>
                              <w:pStyle w:val="Publicationtype"/>
                            </w:pPr>
                            <w:r>
                              <w:rPr>
                                <w:noProof/>
                                <w:lang w:val="en-US"/>
                              </w:rPr>
                              <w:drawing>
                                <wp:inline distT="0" distB="0" distL="0" distR="0" wp14:anchorId="659A5BDD" wp14:editId="6DC319EE">
                                  <wp:extent cx="2412497" cy="1086614"/>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ker til woed_pos logo.png"/>
                                          <pic:cNvPicPr/>
                                        </pic:nvPicPr>
                                        <pic:blipFill>
                                          <a:blip r:embed="rId13">
                                            <a:extLst>
                                              <a:ext uri="{28A0092B-C50C-407E-A947-70E740481C1C}">
                                                <a14:useLocalDpi xmlns:a14="http://schemas.microsoft.com/office/drawing/2010/main" val="0"/>
                                              </a:ext>
                                            </a:extLst>
                                          </a:blip>
                                          <a:stretch>
                                            <a:fillRect/>
                                          </a:stretch>
                                        </pic:blipFill>
                                        <pic:spPr>
                                          <a:xfrm>
                                            <a:off x="0" y="0"/>
                                            <a:ext cx="2412497" cy="1086614"/>
                                          </a:xfrm>
                                          <a:prstGeom prst="rect">
                                            <a:avLst/>
                                          </a:prstGeom>
                                        </pic:spPr>
                                      </pic:pic>
                                    </a:graphicData>
                                  </a:graphic>
                                </wp:inline>
                              </w:drawing>
                            </w:r>
                          </w:p>
                        </w:tc>
                      </w:tr>
                      <w:tr w:rsidR="00B22FF3" w14:paraId="720BE7C8" w14:textId="77777777" w:rsidTr="007A640F">
                        <w:trPr>
                          <w:cantSplit/>
                          <w:trHeight w:hRule="exact" w:val="4990"/>
                        </w:trPr>
                        <w:tc>
                          <w:tcPr>
                            <w:tcW w:w="397" w:type="dxa"/>
                            <w:shd w:val="clear" w:color="auto" w:fill="164194"/>
                          </w:tcPr>
                          <w:p w14:paraId="002AEB85" w14:textId="77777777" w:rsidR="00B22FF3" w:rsidRDefault="00B22FF3"/>
                        </w:tc>
                        <w:tc>
                          <w:tcPr>
                            <w:tcW w:w="3005" w:type="dxa"/>
                          </w:tcPr>
                          <w:p w14:paraId="099A09B6" w14:textId="77777777" w:rsidR="00B22FF3" w:rsidRDefault="00B22FF3"/>
                        </w:tc>
                        <w:tc>
                          <w:tcPr>
                            <w:tcW w:w="8505" w:type="dxa"/>
                            <w:shd w:val="clear" w:color="auto" w:fill="E5EBF8"/>
                          </w:tcPr>
                          <w:p w14:paraId="75734E07" w14:textId="4532630A" w:rsidR="00B22FF3" w:rsidRPr="001952A3" w:rsidRDefault="00B22FF3" w:rsidP="007A5E0F">
                            <w:pPr>
                              <w:pStyle w:val="Publicationtype"/>
                            </w:pPr>
                            <w:sdt>
                              <w:sdtPr>
                                <w:alias w:val="Type of publication"/>
                                <w:tag w:val="Type of publication"/>
                                <w:id w:val="832416891"/>
                                <w:placeholder>
                                  <w:docPart w:val="CB4BF8D9578B45059BC557135E084CA8"/>
                                </w:placeholder>
                                <w:dataBinding w:prefixMappings="xmlns:ns0='http://www.getsharp.dk/gsit_espon_report' " w:xpath="/ns0:gsit_espon_report[1]/ns0:publicationdata[1]/ns0:publicationtype[1]" w:storeItemID="{A9FD399A-B783-48CD-9A92-4847D56C8A13}"/>
                                <w:text/>
                              </w:sdtPr>
                              <w:sdtContent>
                                <w:r>
                                  <w:t>ANNEX 6 – USER MANUAL</w:t>
                                </w:r>
                              </w:sdtContent>
                            </w:sdt>
                            <w:r>
                              <w:rPr>
                                <w:lang w:val="et-EE"/>
                              </w:rPr>
                              <w:t xml:space="preserve"> </w:t>
                            </w:r>
                            <w:r w:rsidRPr="001952A3">
                              <w:t>//</w:t>
                            </w:r>
                          </w:p>
                          <w:sdt>
                            <w:sdtPr>
                              <w:alias w:val="Title"/>
                              <w:tag w:val="Title"/>
                              <w:id w:val="1824235353"/>
                              <w:placeholder>
                                <w:docPart w:val="F6884728F22742C7855D7E920BC877FB"/>
                              </w:placeholder>
                              <w:dataBinding w:prefixMappings="xmlns:ns0='http://www.getsharp.dk/gsit_espon_report' " w:xpath="/ns0:gsit_espon_report[1]/ns0:publicationdata[1]/ns0:reporttitle[1]" w:storeItemID="{A9FD399A-B783-48CD-9A92-4847D56C8A13}"/>
                              <w:text w:multiLine="1"/>
                            </w:sdtPr>
                            <w:sdtContent>
                              <w:p w14:paraId="638552A0" w14:textId="6341FB10" w:rsidR="00B22FF3" w:rsidRPr="001952A3" w:rsidRDefault="00B22FF3" w:rsidP="001952A3">
                                <w:pPr>
                                  <w:pStyle w:val="Title"/>
                                </w:pPr>
                                <w:r>
                                  <w:t>GGIA TOOL</w:t>
                                </w:r>
                              </w:p>
                            </w:sdtContent>
                          </w:sdt>
                          <w:sdt>
                            <w:sdtPr>
                              <w:alias w:val="Subtitle"/>
                              <w:tag w:val="Subtitle"/>
                              <w:id w:val="451209198"/>
                              <w:placeholder>
                                <w:docPart w:val="8294F6FEBB014F51B797E31FA327099E"/>
                              </w:placeholder>
                              <w:dataBinding w:prefixMappings="xmlns:ns0='http://www.getsharp.dk/gsit_espon_report' " w:xpath="/ns0:gsit_espon_report[1]/ns0:publicationdata[1]/ns0:reportsubtitle[1]" w:storeItemID="{A9FD399A-B783-48CD-9A92-4847D56C8A13}"/>
                              <w:text w:multiLine="1"/>
                            </w:sdtPr>
                            <w:sdtContent>
                              <w:p w14:paraId="0CBFAB01" w14:textId="7B15D43C" w:rsidR="00B22FF3" w:rsidRPr="001952A3" w:rsidRDefault="00B22FF3" w:rsidP="001952A3">
                                <w:pPr>
                                  <w:pStyle w:val="Subtitle"/>
                                </w:pPr>
                                <w:r>
                                  <w:t>Quantitative Greenhouse Gas Impact Assessment Method for Spatial Planning Policy</w:t>
                                </w:r>
                              </w:p>
                            </w:sdtContent>
                          </w:sdt>
                          <w:p w14:paraId="301007E7" w14:textId="1F39C77F" w:rsidR="00B22FF3" w:rsidRPr="001952A3" w:rsidRDefault="00B22FF3" w:rsidP="00C868D9">
                            <w:pPr>
                              <w:pStyle w:val="Reporttype"/>
                            </w:pPr>
                            <w:sdt>
                              <w:sdtPr>
                                <w:alias w:val="Type of Report, Annex, etc."/>
                                <w:tag w:val="Type of Report, Annex, etc."/>
                                <w:id w:val="-383708224"/>
                                <w:placeholder>
                                  <w:docPart w:val="4F52880B8B51494CB2EECB7C741672C4"/>
                                </w:placeholder>
                                <w:dataBinding w:prefixMappings="xmlns:ns0='http://www.getsharp.dk/gsit_espon_report' " w:xpath="/ns0:gsit_espon_report[1]/ns0:publicationdata[1]/ns0:reporttype[1]" w:storeItemID="{A9FD399A-B783-48CD-9A92-4847D56C8A13}"/>
                                <w:text/>
                              </w:sdtPr>
                              <w:sdtContent>
                                <w:r>
                                  <w:t xml:space="preserve">Adjusted Annex </w:t>
                                </w:r>
                              </w:sdtContent>
                            </w:sdt>
                            <w:r w:rsidRPr="001952A3">
                              <w:t xml:space="preserve"> // </w:t>
                            </w:r>
                            <w:sdt>
                              <w:sdtPr>
                                <w:alias w:val="Month Year"/>
                                <w:tag w:val="Month Year"/>
                                <w:id w:val="-1966956467"/>
                                <w:placeholder>
                                  <w:docPart w:val="4A770682CE2B48ACA2533ABA82572A51"/>
                                </w:placeholder>
                                <w:dataBinding w:prefixMappings="xmlns:ns0='http://www.getsharp.dk/gsit_espon_report' " w:xpath="/ns0:gsit_espon_report[1]/ns0:publicationdata[1]/ns0:published[1]" w:storeItemID="{A9FD399A-B783-48CD-9A92-4847D56C8A13}"/>
                                <w:text/>
                              </w:sdtPr>
                              <w:sdtContent>
                                <w:r>
                                  <w:t>September 2022</w:t>
                                </w:r>
                              </w:sdtContent>
                            </w:sdt>
                          </w:p>
                        </w:tc>
                      </w:tr>
                    </w:tbl>
                    <w:p w14:paraId="4DC7CCB5" w14:textId="107438AE" w:rsidR="00B22FF3" w:rsidRDefault="00B22FF3">
                      <w:r>
                        <w:t>a</w:t>
                      </w:r>
                    </w:p>
                  </w:txbxContent>
                </v:textbox>
                <w10:wrap type="topAndBottom" anchorx="page" anchory="page"/>
              </v:shape>
            </w:pict>
          </mc:Fallback>
        </mc:AlternateContent>
      </w:r>
    </w:p>
    <w:p w14:paraId="4D58433D" w14:textId="4A367A86" w:rsidR="0027522D" w:rsidRPr="00EB34B1" w:rsidRDefault="0027522D" w:rsidP="0027522D">
      <w:pPr>
        <w:pStyle w:val="Imprintbody"/>
      </w:pPr>
      <w:r w:rsidRPr="00EB34B1">
        <w:lastRenderedPageBreak/>
        <w:t xml:space="preserve">This </w:t>
      </w:r>
      <w:sdt>
        <w:sdtPr>
          <w:alias w:val="Type of publication"/>
          <w:tag w:val="Type of publication"/>
          <w:id w:val="938865588"/>
          <w:placeholder>
            <w:docPart w:val="BC26192F57A6458A9AE7A69E99572BA9"/>
          </w:placeholder>
          <w:dataBinding w:prefixMappings="xmlns:ns0='http://www.getsharp.dk/gsit_espon_report' " w:xpath="/ns0:gsit_espon_report[1]/ns0:publicationdata[1]/ns0:publicationtype[1]" w:storeItemID="{A9FD399A-B783-48CD-9A92-4847D56C8A13}"/>
          <w:text/>
        </w:sdtPr>
        <w:sdtContent>
          <w:r w:rsidR="003F7CBE">
            <w:t>ANNEX 6 – USER MANUAL</w:t>
          </w:r>
        </w:sdtContent>
      </w:sdt>
      <w:r w:rsidR="00AE1D92">
        <w:t xml:space="preserve"> </w:t>
      </w:r>
      <w:r w:rsidRPr="00EB34B1">
        <w:t>is conducted within the framework of the ESPON 2020 Cooperation Programme, partly financed by the European Regional Development Fund.</w:t>
      </w:r>
    </w:p>
    <w:p w14:paraId="4E186555" w14:textId="7B5B35C3" w:rsidR="0027522D" w:rsidRPr="00EB34B1" w:rsidRDefault="0027522D" w:rsidP="0027522D">
      <w:pPr>
        <w:pStyle w:val="Imprintbody"/>
      </w:pPr>
      <w:r w:rsidRPr="00EB34B1">
        <w:t>The ESPON EGTC is the Single Beneficiary of the ESPON 2020 Cooperation Programme. The Single Operation within the programme is implemented by the ESPON EGTC and co-financed by the European Regional Development Fund, the EU Member States</w:t>
      </w:r>
      <w:r w:rsidR="006B1AF6">
        <w:t>, the United Kingdom</w:t>
      </w:r>
      <w:r w:rsidRPr="00EB34B1">
        <w:t xml:space="preserve"> and the Partner States, Iceland, Liechtenstein, Norway and Switzerland.</w:t>
      </w:r>
    </w:p>
    <w:p w14:paraId="18F4567B" w14:textId="77777777" w:rsidR="00CD52A9" w:rsidRDefault="0027522D" w:rsidP="0027522D">
      <w:pPr>
        <w:pStyle w:val="Imprintbody"/>
      </w:pPr>
      <w:r w:rsidRPr="00EB34B1">
        <w:t>This delivery does not necessarily reflect the opinions of members of the ESPON 2020 Monitoring Committee.</w:t>
      </w:r>
    </w:p>
    <w:p w14:paraId="70A67609" w14:textId="77777777" w:rsidR="0027522D" w:rsidRPr="00EB34B1" w:rsidRDefault="0027522D" w:rsidP="0027522D">
      <w:pPr>
        <w:pStyle w:val="Imprintheading"/>
      </w:pPr>
      <w:r w:rsidRPr="00EB34B1">
        <w:t>Authors</w:t>
      </w:r>
    </w:p>
    <w:p w14:paraId="3D0B30CE" w14:textId="1428B5A2" w:rsidR="0027522D" w:rsidRPr="00EB34B1" w:rsidRDefault="00F65634" w:rsidP="0027522D">
      <w:pPr>
        <w:pStyle w:val="Imprintbody"/>
      </w:pPr>
      <w:r>
        <w:rPr>
          <w:szCs w:val="16"/>
        </w:rPr>
        <w:t>Rebecca Cachia</w:t>
      </w:r>
      <w:r w:rsidR="007A5E0F" w:rsidRPr="007A5E0F">
        <w:rPr>
          <w:szCs w:val="16"/>
        </w:rPr>
        <w:t xml:space="preserve"> (Codema); </w:t>
      </w:r>
      <w:r>
        <w:rPr>
          <w:szCs w:val="16"/>
        </w:rPr>
        <w:t>Damiano Cerrone</w:t>
      </w:r>
      <w:r w:rsidR="007A5E0F" w:rsidRPr="007A5E0F">
        <w:rPr>
          <w:szCs w:val="16"/>
        </w:rPr>
        <w:t xml:space="preserve"> (TalTech); </w:t>
      </w:r>
      <w:r>
        <w:rPr>
          <w:szCs w:val="16"/>
        </w:rPr>
        <w:t>Donna Gartland</w:t>
      </w:r>
      <w:r w:rsidR="007A5E0F" w:rsidRPr="007A5E0F">
        <w:rPr>
          <w:szCs w:val="16"/>
        </w:rPr>
        <w:t xml:space="preserve"> (Codema); </w:t>
      </w:r>
      <w:r>
        <w:rPr>
          <w:szCs w:val="16"/>
        </w:rPr>
        <w:t>Kristi Grišakov</w:t>
      </w:r>
      <w:r w:rsidR="007A5E0F" w:rsidRPr="007A5E0F">
        <w:rPr>
          <w:szCs w:val="16"/>
        </w:rPr>
        <w:t xml:space="preserve"> (TalTech);</w:t>
      </w:r>
      <w:r>
        <w:rPr>
          <w:szCs w:val="16"/>
        </w:rPr>
        <w:t xml:space="preserve"> Jukka Heinonen</w:t>
      </w:r>
      <w:r w:rsidR="007A5E0F" w:rsidRPr="007A5E0F">
        <w:rPr>
          <w:szCs w:val="16"/>
        </w:rPr>
        <w:t xml:space="preserve"> (University of Iceland); </w:t>
      </w:r>
      <w:r>
        <w:rPr>
          <w:szCs w:val="16"/>
        </w:rPr>
        <w:t>Kaie Kriiska</w:t>
      </w:r>
      <w:r w:rsidR="007A5E0F" w:rsidRPr="007A5E0F">
        <w:rPr>
          <w:szCs w:val="16"/>
        </w:rPr>
        <w:t xml:space="preserve"> (SEI Tallinn); </w:t>
      </w:r>
      <w:r>
        <w:rPr>
          <w:szCs w:val="16"/>
        </w:rPr>
        <w:t>Kimmo Lylykangas</w:t>
      </w:r>
      <w:r w:rsidR="007A5E0F" w:rsidRPr="007A5E0F">
        <w:rPr>
          <w:szCs w:val="16"/>
        </w:rPr>
        <w:t xml:space="preserve"> (TalTech); </w:t>
      </w:r>
      <w:r w:rsidR="00F03FE2">
        <w:rPr>
          <w:szCs w:val="16"/>
        </w:rPr>
        <w:t xml:space="preserve">Ulrich Norbisrath (TalTech); </w:t>
      </w:r>
      <w:r>
        <w:rPr>
          <w:szCs w:val="16"/>
        </w:rPr>
        <w:t>John O’Shea</w:t>
      </w:r>
      <w:r w:rsidR="007A5E0F" w:rsidRPr="007A5E0F">
        <w:rPr>
          <w:szCs w:val="16"/>
        </w:rPr>
        <w:t xml:space="preserve"> (Codema); </w:t>
      </w:r>
      <w:r>
        <w:rPr>
          <w:szCs w:val="16"/>
        </w:rPr>
        <w:t>Anni Oviir</w:t>
      </w:r>
      <w:r w:rsidR="007A5E0F" w:rsidRPr="007A5E0F">
        <w:rPr>
          <w:szCs w:val="16"/>
        </w:rPr>
        <w:t xml:space="preserve"> (TalTech); </w:t>
      </w:r>
      <w:r w:rsidR="00F03FE2">
        <w:rPr>
          <w:szCs w:val="16"/>
        </w:rPr>
        <w:t xml:space="preserve">Jenni Partanen (TalTech); </w:t>
      </w:r>
      <w:r>
        <w:rPr>
          <w:szCs w:val="16"/>
        </w:rPr>
        <w:t>Kaja Peterson</w:t>
      </w:r>
      <w:r w:rsidR="00F03FE2">
        <w:rPr>
          <w:szCs w:val="16"/>
        </w:rPr>
        <w:t xml:space="preserve"> (SEI Tallinn); </w:t>
      </w:r>
      <w:r>
        <w:rPr>
          <w:szCs w:val="16"/>
        </w:rPr>
        <w:t>Peter R. Walke</w:t>
      </w:r>
      <w:r w:rsidR="007A5E0F" w:rsidRPr="007A5E0F">
        <w:rPr>
          <w:szCs w:val="16"/>
        </w:rPr>
        <w:t xml:space="preserve"> (SEI Tallinn).</w:t>
      </w:r>
    </w:p>
    <w:p w14:paraId="715C1A49" w14:textId="77777777" w:rsidR="004D4357" w:rsidRDefault="004D4357" w:rsidP="004D4357">
      <w:pPr>
        <w:pStyle w:val="Imprintheading"/>
      </w:pPr>
      <w:r>
        <w:t>Advisory group</w:t>
      </w:r>
    </w:p>
    <w:p w14:paraId="75695F59" w14:textId="454582CB" w:rsidR="004D4357" w:rsidRPr="00EB34B1" w:rsidRDefault="006B1AF6" w:rsidP="004D4357">
      <w:pPr>
        <w:pStyle w:val="Imprintbody"/>
      </w:pPr>
      <w:r>
        <w:rPr>
          <w:rFonts w:ascii="Arial" w:eastAsia="Arial" w:hAnsi="Arial" w:cs="Arial"/>
          <w:szCs w:val="16"/>
        </w:rPr>
        <w:t>Travis O’D</w:t>
      </w:r>
      <w:r w:rsidR="00900E2C">
        <w:rPr>
          <w:rFonts w:ascii="Arial" w:eastAsia="Arial" w:hAnsi="Arial" w:cs="Arial"/>
          <w:szCs w:val="16"/>
        </w:rPr>
        <w:t xml:space="preserve">oherty and </w:t>
      </w:r>
      <w:r w:rsidR="007A5E0F" w:rsidRPr="007A5E0F">
        <w:rPr>
          <w:rFonts w:ascii="Arial" w:eastAsia="Arial" w:hAnsi="Arial" w:cs="Arial"/>
          <w:szCs w:val="16"/>
        </w:rPr>
        <w:t>Nicci Nolan (lead stakeholder</w:t>
      </w:r>
      <w:r>
        <w:rPr>
          <w:rFonts w:ascii="Arial" w:eastAsia="Arial" w:hAnsi="Arial" w:cs="Arial"/>
          <w:szCs w:val="16"/>
        </w:rPr>
        <w:t>s</w:t>
      </w:r>
      <w:r w:rsidR="007A5E0F" w:rsidRPr="007A5E0F">
        <w:rPr>
          <w:rFonts w:ascii="Arial" w:eastAsia="Arial" w:hAnsi="Arial" w:cs="Arial"/>
          <w:szCs w:val="16"/>
        </w:rPr>
        <w:t xml:space="preserve"> from Eastern and Midland Region of Ireland); Simon Bonsall (stakeholder from S</w:t>
      </w:r>
      <w:r>
        <w:rPr>
          <w:rFonts w:ascii="Arial" w:eastAsia="Arial" w:hAnsi="Arial" w:cs="Arial"/>
          <w:szCs w:val="16"/>
        </w:rPr>
        <w:t xml:space="preserve">cottish Government – Planning, </w:t>
      </w:r>
      <w:r w:rsidR="007A5E0F" w:rsidRPr="007A5E0F">
        <w:rPr>
          <w:rFonts w:ascii="Arial" w:eastAsia="Arial" w:hAnsi="Arial" w:cs="Arial"/>
          <w:szCs w:val="16"/>
        </w:rPr>
        <w:t>Architecture</w:t>
      </w:r>
      <w:r>
        <w:rPr>
          <w:rFonts w:ascii="Arial" w:eastAsia="Arial" w:hAnsi="Arial" w:cs="Arial"/>
          <w:szCs w:val="16"/>
        </w:rPr>
        <w:t xml:space="preserve"> and Regeneration</w:t>
      </w:r>
      <w:r w:rsidR="007A5E0F" w:rsidRPr="007A5E0F">
        <w:rPr>
          <w:rFonts w:ascii="Arial" w:eastAsia="Arial" w:hAnsi="Arial" w:cs="Arial"/>
          <w:szCs w:val="16"/>
        </w:rPr>
        <w:t xml:space="preserve"> Division); Catherine McEvoy and Simon Kelly (stakeholders from Department for Infrastructure, Northern Ireland); Anna-Riikka Karhunen and Elina Ronkanen (stakeholders from the Regional Council of Kymenlaakso); Marjan van Herwijnen (project expert) and Marta Roca (financial expert) (ESPON EGTC).</w:t>
      </w:r>
    </w:p>
    <w:p w14:paraId="667BCAD9" w14:textId="77777777" w:rsidR="0027522D" w:rsidRPr="00EB34B1" w:rsidRDefault="0027522D" w:rsidP="004C5C1A">
      <w:pPr>
        <w:pStyle w:val="Imprintheading"/>
      </w:pPr>
      <w:r w:rsidRPr="00EB34B1">
        <w:t>Acknowledgements</w:t>
      </w:r>
    </w:p>
    <w:p w14:paraId="3621C7DD" w14:textId="465ED635" w:rsidR="0027522D" w:rsidRPr="00EB34B1" w:rsidRDefault="007342D2" w:rsidP="0027522D">
      <w:pPr>
        <w:pStyle w:val="Imprintbody"/>
      </w:pPr>
      <w:r w:rsidRPr="007342D2">
        <w:rPr>
          <w:rFonts w:ascii="Arial" w:eastAsia="Arial" w:hAnsi="Arial" w:cs="Arial"/>
        </w:rPr>
        <w:t xml:space="preserve">Jukka-Antero Aaltonen (City of Tampere); Sarah-Jane Burns (NTA); Barry Colleary (NTA); Pia Hastio (City of Tampere); Joonas Hendrik Kokamägi (TalTech); Ulla Lautaoja (City of Tampere); Michael MacAree (NTA); Claire Marion (City of Edinburgh); Erno Mäkinen (City of Tampere); Sander Peterson (TalTech); </w:t>
      </w:r>
      <w:r w:rsidR="00940D2F">
        <w:rPr>
          <w:rFonts w:ascii="Arial" w:eastAsia="Arial" w:hAnsi="Arial" w:cs="Arial"/>
        </w:rPr>
        <w:t xml:space="preserve">Merlin Rehema (SEI Tallinn); </w:t>
      </w:r>
      <w:r w:rsidRPr="007342D2">
        <w:rPr>
          <w:rFonts w:ascii="Arial" w:eastAsia="Arial" w:hAnsi="Arial" w:cs="Arial"/>
        </w:rPr>
        <w:t xml:space="preserve">Ville Räty (Kymenlaakson liitto) and Heikki Savikko (Ramboll).  </w:t>
      </w:r>
    </w:p>
    <w:p w14:paraId="48FD4BBE" w14:textId="77777777" w:rsidR="0027522D" w:rsidRPr="00EB34B1" w:rsidRDefault="0027522D" w:rsidP="0027522D">
      <w:pPr>
        <w:pStyle w:val="Imprintheading"/>
      </w:pPr>
      <w:r w:rsidRPr="00EB34B1">
        <w:t>Information on ESPON and its projects can be found at www.espon.eu.</w:t>
      </w:r>
    </w:p>
    <w:p w14:paraId="384F856D" w14:textId="77777777" w:rsidR="0027522D" w:rsidRPr="00EB34B1" w:rsidRDefault="0027522D" w:rsidP="009E27B8">
      <w:pPr>
        <w:pStyle w:val="Imprintbody"/>
      </w:pPr>
      <w:r w:rsidRPr="00EB34B1">
        <w:t>The website provides the possibility to download and examine the most recent documents produced by finalised and ongoing ESPON projects.</w:t>
      </w:r>
    </w:p>
    <w:p w14:paraId="5DBE726C" w14:textId="6F98B1D9" w:rsidR="0027522D" w:rsidRPr="00EB34B1" w:rsidRDefault="0027522D" w:rsidP="0027522D">
      <w:pPr>
        <w:pStyle w:val="Imprintbody"/>
      </w:pPr>
      <w:r w:rsidRPr="00EB34B1">
        <w:t xml:space="preserve">ISBN: </w:t>
      </w:r>
      <w:r w:rsidR="002607B3" w:rsidRPr="002607B3">
        <w:rPr>
          <w:rFonts w:asciiTheme="majorHAnsi" w:hAnsiTheme="majorHAnsi" w:cstheme="majorHAnsi"/>
          <w:color w:val="000000"/>
          <w:szCs w:val="20"/>
          <w:lang w:val="en-US"/>
        </w:rPr>
        <w:t>978-2-919816-19-4</w:t>
      </w:r>
    </w:p>
    <w:p w14:paraId="6E38928A" w14:textId="61A0726F" w:rsidR="0027522D" w:rsidRPr="00EB34B1" w:rsidRDefault="00F03FE2" w:rsidP="0027522D">
      <w:pPr>
        <w:pStyle w:val="Imprintheading"/>
      </w:pPr>
      <w:r>
        <w:t>© ESPON, 2022</w:t>
      </w:r>
    </w:p>
    <w:p w14:paraId="0B5ABB43" w14:textId="0905F233" w:rsidR="0027522D" w:rsidRPr="00EB34B1" w:rsidRDefault="006A3997" w:rsidP="0027522D">
      <w:pPr>
        <w:pStyle w:val="Imprintbody"/>
      </w:pPr>
      <w:r>
        <w:t>Published</w:t>
      </w:r>
      <w:r w:rsidR="0027522D" w:rsidRPr="00EB34B1">
        <w:t xml:space="preserve"> in </w:t>
      </w:r>
      <w:r w:rsidR="00C56B49">
        <w:t>September</w:t>
      </w:r>
      <w:r w:rsidR="00FC3C56">
        <w:t xml:space="preserve"> 2022</w:t>
      </w:r>
    </w:p>
    <w:p w14:paraId="32CEA805" w14:textId="77777777" w:rsidR="0027522D" w:rsidRPr="00EB34B1" w:rsidRDefault="006A3997" w:rsidP="0027522D">
      <w:pPr>
        <w:pStyle w:val="Imprintbody"/>
      </w:pPr>
      <w:r>
        <w:t>G</w:t>
      </w:r>
      <w:r w:rsidR="0027522D" w:rsidRPr="00EB34B1">
        <w:t>raphic design by BGRAPHIC, Denmark</w:t>
      </w:r>
    </w:p>
    <w:p w14:paraId="3D10A7E0" w14:textId="77777777" w:rsidR="0027522D" w:rsidRPr="00EB34B1" w:rsidRDefault="0027522D" w:rsidP="0027522D">
      <w:pPr>
        <w:pStyle w:val="Imprintbody"/>
      </w:pPr>
      <w:r w:rsidRPr="00EB34B1">
        <w:t>Printing, reproduction or quotation is authorised provided the source is acknowledged and a copy is forwarded to the ESPON EGTC in Luxembourg.</w:t>
      </w:r>
    </w:p>
    <w:p w14:paraId="430510F8" w14:textId="77777777" w:rsidR="0027522D" w:rsidRPr="00EB34B1" w:rsidRDefault="0027522D" w:rsidP="0027522D">
      <w:pPr>
        <w:pStyle w:val="Imprintbody"/>
      </w:pPr>
      <w:r w:rsidRPr="00EB34B1">
        <w:t xml:space="preserve">Contact: </w:t>
      </w:r>
      <w:hyperlink r:id="rId15" w:history="1">
        <w:r w:rsidRPr="00EB34B1">
          <w:t>info@espon.eu</w:t>
        </w:r>
      </w:hyperlink>
    </w:p>
    <w:p w14:paraId="3468D6B5" w14:textId="77777777" w:rsidR="00524A38" w:rsidRPr="00EB34B1" w:rsidRDefault="00524A38" w:rsidP="001952A3"/>
    <w:p w14:paraId="3501A4B6" w14:textId="77777777" w:rsidR="0027522D" w:rsidRPr="00EB34B1" w:rsidRDefault="0027522D" w:rsidP="001952A3">
      <w:pPr>
        <w:sectPr w:rsidR="0027522D" w:rsidRPr="00EB34B1" w:rsidSect="00433E69">
          <w:headerReference w:type="even" r:id="rId16"/>
          <w:headerReference w:type="default" r:id="rId17"/>
          <w:pgSz w:w="11906" w:h="16838" w:code="9"/>
          <w:pgMar w:top="1418" w:right="3402" w:bottom="1418" w:left="1701" w:header="567" w:footer="737" w:gutter="0"/>
          <w:cols w:space="708"/>
          <w:titlePg/>
          <w:docGrid w:linePitch="360"/>
        </w:sectPr>
      </w:pPr>
    </w:p>
    <w:tbl>
      <w:tblPr>
        <w:tblpPr w:leftFromText="142" w:rightFromText="142" w:vertAnchor="page" w:horzAnchor="page" w:tblpY="1"/>
        <w:tblOverlap w:val="never"/>
        <w:tblW w:w="11057" w:type="dxa"/>
        <w:tblLayout w:type="fixed"/>
        <w:tblLook w:val="04A0" w:firstRow="1" w:lastRow="0" w:firstColumn="1" w:lastColumn="0" w:noHBand="0" w:noVBand="1"/>
      </w:tblPr>
      <w:tblGrid>
        <w:gridCol w:w="397"/>
        <w:gridCol w:w="3005"/>
        <w:gridCol w:w="7655"/>
      </w:tblGrid>
      <w:tr w:rsidR="00A25F4D" w:rsidRPr="00EB34B1" w14:paraId="104558CF" w14:textId="77777777" w:rsidTr="009E27B8">
        <w:trPr>
          <w:cantSplit/>
          <w:trHeight w:hRule="exact" w:val="680"/>
        </w:trPr>
        <w:tc>
          <w:tcPr>
            <w:tcW w:w="397" w:type="dxa"/>
            <w:shd w:val="clear" w:color="auto" w:fill="auto"/>
          </w:tcPr>
          <w:p w14:paraId="1B18B47C" w14:textId="77777777" w:rsidR="00A25F4D" w:rsidRPr="00EB34B1" w:rsidRDefault="00A25F4D" w:rsidP="009E27B8"/>
        </w:tc>
        <w:tc>
          <w:tcPr>
            <w:tcW w:w="3005" w:type="dxa"/>
            <w:shd w:val="clear" w:color="auto" w:fill="auto"/>
          </w:tcPr>
          <w:p w14:paraId="1DD0AEC6" w14:textId="77777777" w:rsidR="00A25F4D" w:rsidRPr="00EB34B1" w:rsidRDefault="00A25F4D" w:rsidP="009E27B8"/>
        </w:tc>
        <w:tc>
          <w:tcPr>
            <w:tcW w:w="7655" w:type="dxa"/>
            <w:shd w:val="clear" w:color="auto" w:fill="auto"/>
          </w:tcPr>
          <w:p w14:paraId="69CD9E78" w14:textId="77777777" w:rsidR="00A25F4D" w:rsidRPr="00EB34B1" w:rsidRDefault="00A25F4D" w:rsidP="009E27B8"/>
        </w:tc>
      </w:tr>
      <w:tr w:rsidR="00A25F4D" w:rsidRPr="00EB34B1" w14:paraId="776D45F6" w14:textId="77777777" w:rsidTr="009E27B8">
        <w:trPr>
          <w:cantSplit/>
          <w:trHeight w:hRule="exact" w:val="2835"/>
        </w:trPr>
        <w:tc>
          <w:tcPr>
            <w:tcW w:w="397" w:type="dxa"/>
            <w:shd w:val="clear" w:color="auto" w:fill="auto"/>
          </w:tcPr>
          <w:p w14:paraId="4F6CB04D" w14:textId="77777777" w:rsidR="00A25F4D" w:rsidRPr="00EB34B1" w:rsidRDefault="00A25F4D" w:rsidP="009E27B8"/>
        </w:tc>
        <w:tc>
          <w:tcPr>
            <w:tcW w:w="3005" w:type="dxa"/>
            <w:shd w:val="clear" w:color="auto" w:fill="auto"/>
          </w:tcPr>
          <w:p w14:paraId="17B44F2B" w14:textId="77777777" w:rsidR="00A25F4D" w:rsidRPr="00EB34B1" w:rsidRDefault="00A25F4D" w:rsidP="009E27B8"/>
        </w:tc>
        <w:tc>
          <w:tcPr>
            <w:tcW w:w="7655" w:type="dxa"/>
            <w:shd w:val="clear" w:color="auto" w:fill="auto"/>
          </w:tcPr>
          <w:p w14:paraId="7B4DEC40" w14:textId="77777777" w:rsidR="00A25F4D" w:rsidRPr="00EB34B1" w:rsidRDefault="007D1886" w:rsidP="007D1886">
            <w:pPr>
              <w:pStyle w:val="Publicationtype"/>
            </w:pPr>
            <w:r>
              <w:rPr>
                <w:noProof/>
                <w:lang w:val="en-US"/>
              </w:rPr>
              <w:drawing>
                <wp:inline distT="0" distB="0" distL="0" distR="0" wp14:anchorId="32796046" wp14:editId="756F3D09">
                  <wp:extent cx="2412497" cy="1086614"/>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ker til woed_pos 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12497" cy="1086614"/>
                          </a:xfrm>
                          <a:prstGeom prst="rect">
                            <a:avLst/>
                          </a:prstGeom>
                        </pic:spPr>
                      </pic:pic>
                    </a:graphicData>
                  </a:graphic>
                </wp:inline>
              </w:drawing>
            </w:r>
          </w:p>
        </w:tc>
      </w:tr>
      <w:tr w:rsidR="00A25F4D" w:rsidRPr="00EB34B1" w14:paraId="2D1E3ED3" w14:textId="77777777" w:rsidTr="009E27B8">
        <w:trPr>
          <w:cantSplit/>
          <w:trHeight w:hRule="exact" w:val="4990"/>
        </w:trPr>
        <w:tc>
          <w:tcPr>
            <w:tcW w:w="397" w:type="dxa"/>
            <w:shd w:val="clear" w:color="auto" w:fill="auto"/>
          </w:tcPr>
          <w:p w14:paraId="3621F22B" w14:textId="77777777" w:rsidR="00A25F4D" w:rsidRPr="00EB34B1" w:rsidRDefault="00A25F4D" w:rsidP="009E27B8"/>
        </w:tc>
        <w:tc>
          <w:tcPr>
            <w:tcW w:w="3005" w:type="dxa"/>
            <w:shd w:val="clear" w:color="auto" w:fill="auto"/>
          </w:tcPr>
          <w:p w14:paraId="4F542294" w14:textId="77777777" w:rsidR="00A25F4D" w:rsidRPr="00EB34B1" w:rsidRDefault="00A25F4D" w:rsidP="009E27B8"/>
        </w:tc>
        <w:tc>
          <w:tcPr>
            <w:tcW w:w="7655" w:type="dxa"/>
            <w:shd w:val="clear" w:color="auto" w:fill="auto"/>
          </w:tcPr>
          <w:p w14:paraId="69BF6220" w14:textId="757140C8" w:rsidR="00A25F4D" w:rsidRPr="00EB34B1" w:rsidRDefault="00B22FF3" w:rsidP="009E27B8">
            <w:pPr>
              <w:pStyle w:val="Publicationtype"/>
              <w:rPr>
                <w:lang w:val="en-GB"/>
              </w:rPr>
            </w:pPr>
            <w:sdt>
              <w:sdtPr>
                <w:rPr>
                  <w:lang w:val="en-GB"/>
                </w:rPr>
                <w:alias w:val="Type of publication"/>
                <w:tag w:val="Type of publication"/>
                <w:id w:val="792724066"/>
                <w:placeholder>
                  <w:docPart w:val="344ABE25F25943579E8B18EA2B83F1EB"/>
                </w:placeholder>
                <w:dataBinding w:prefixMappings="xmlns:ns0='http://www.getsharp.dk/gsit_espon_report' " w:xpath="/ns0:gsit_espon_report[1]/ns0:publicationdata[1]/ns0:publicationtype[1]" w:storeItemID="{A9FD399A-B783-48CD-9A92-4847D56C8A13}"/>
                <w:text/>
              </w:sdtPr>
              <w:sdtContent>
                <w:r w:rsidR="003F7CBE">
                  <w:rPr>
                    <w:lang w:val="en-GB"/>
                  </w:rPr>
                  <w:t>ANNEX 6 – USER MANUAL</w:t>
                </w:r>
              </w:sdtContent>
            </w:sdt>
            <w:r w:rsidR="00A25F4D" w:rsidRPr="00EB34B1">
              <w:rPr>
                <w:lang w:val="en-GB"/>
              </w:rPr>
              <w:t xml:space="preserve"> //</w:t>
            </w:r>
          </w:p>
          <w:sdt>
            <w:sdtPr>
              <w:alias w:val="Title"/>
              <w:tag w:val="Title"/>
              <w:id w:val="-1145586803"/>
              <w:placeholder>
                <w:docPart w:val="6EE8A65C033646368C47A991A9814D52"/>
              </w:placeholder>
              <w:dataBinding w:prefixMappings="xmlns:ns0='http://www.getsharp.dk/gsit_espon_report' " w:xpath="/ns0:gsit_espon_report[1]/ns0:publicationdata[1]/ns0:reporttitle[1]" w:storeItemID="{A9FD399A-B783-48CD-9A92-4847D56C8A13}"/>
              <w:text w:multiLine="1"/>
            </w:sdtPr>
            <w:sdtContent>
              <w:p w14:paraId="6E246813" w14:textId="1D99C92B" w:rsidR="00A25F4D" w:rsidRPr="00EB34B1" w:rsidRDefault="007961BA" w:rsidP="009E27B8">
                <w:pPr>
                  <w:pStyle w:val="Title"/>
                </w:pPr>
                <w:r>
                  <w:t>GGIA TOOL</w:t>
                </w:r>
              </w:p>
            </w:sdtContent>
          </w:sdt>
          <w:sdt>
            <w:sdtPr>
              <w:alias w:val="Subtitle"/>
              <w:tag w:val="Subtitle"/>
              <w:id w:val="2129119009"/>
              <w:placeholder>
                <w:docPart w:val="4BB04E0801B34AFEA81C75961AF6F594"/>
              </w:placeholder>
              <w:dataBinding w:prefixMappings="xmlns:ns0='http://www.getsharp.dk/gsit_espon_report' " w:xpath="/ns0:gsit_espon_report[1]/ns0:publicationdata[1]/ns0:reportsubtitle[1]" w:storeItemID="{A9FD399A-B783-48CD-9A92-4847D56C8A13}"/>
              <w:text w:multiLine="1"/>
            </w:sdtPr>
            <w:sdtContent>
              <w:p w14:paraId="05B983D0" w14:textId="1FAE167B" w:rsidR="00A25F4D" w:rsidRPr="00EB34B1" w:rsidRDefault="00C868D9" w:rsidP="009E27B8">
                <w:pPr>
                  <w:pStyle w:val="Subtitle"/>
                </w:pPr>
                <w:r>
                  <w:t>Quantitative Greenhouse Gas Impact Assessment Method for Spatial Planning Policy</w:t>
                </w:r>
              </w:p>
            </w:sdtContent>
          </w:sdt>
          <w:p w14:paraId="39026D0C" w14:textId="4AED9D11" w:rsidR="009322DB" w:rsidRDefault="00B22FF3" w:rsidP="009E27B8">
            <w:pPr>
              <w:pStyle w:val="Reporttype"/>
            </w:pPr>
            <w:sdt>
              <w:sdtPr>
                <w:alias w:val="Type of Report, Annex, etc."/>
                <w:tag w:val="Type of Report, Annex, etc."/>
                <w:id w:val="-1475984646"/>
                <w:placeholder>
                  <w:docPart w:val="19FF046148C94E86AF96B6EFF9A5F237"/>
                </w:placeholder>
                <w:dataBinding w:prefixMappings="xmlns:ns0='http://www.getsharp.dk/gsit_espon_report' " w:xpath="/ns0:gsit_espon_report[1]/ns0:publicationdata[1]/ns0:reporttype[1]" w:storeItemID="{A9FD399A-B783-48CD-9A92-4847D56C8A13}"/>
                <w:text/>
              </w:sdtPr>
              <w:sdtContent>
                <w:r w:rsidR="00F03FE2">
                  <w:t xml:space="preserve">Adjusted Annex </w:t>
                </w:r>
              </w:sdtContent>
            </w:sdt>
            <w:r w:rsidR="00A25F4D" w:rsidRPr="00EB34B1">
              <w:t xml:space="preserve"> // </w:t>
            </w:r>
            <w:sdt>
              <w:sdtPr>
                <w:alias w:val="Month Year"/>
                <w:tag w:val="Month Year"/>
                <w:id w:val="-926803433"/>
                <w:placeholder>
                  <w:docPart w:val="56112E53277940A7B4A6B5F218369F99"/>
                </w:placeholder>
                <w:dataBinding w:prefixMappings="xmlns:ns0='http://www.getsharp.dk/gsit_espon_report' " w:xpath="/ns0:gsit_espon_report[1]/ns0:publicationdata[1]/ns0:published[1]" w:storeItemID="{A9FD399A-B783-48CD-9A92-4847D56C8A13}"/>
                <w:text/>
              </w:sdtPr>
              <w:sdtContent>
                <w:r w:rsidR="00C56B49">
                  <w:t>September</w:t>
                </w:r>
                <w:r w:rsidR="00C868D9">
                  <w:t xml:space="preserve"> 2022</w:t>
                </w:r>
              </w:sdtContent>
            </w:sdt>
          </w:p>
          <w:p w14:paraId="593639AF" w14:textId="77777777" w:rsidR="009322DB" w:rsidRPr="009322DB" w:rsidRDefault="009322DB" w:rsidP="009322DB"/>
          <w:p w14:paraId="4ED5122C" w14:textId="104FDC33" w:rsidR="009322DB" w:rsidRDefault="009322DB" w:rsidP="009322DB"/>
          <w:p w14:paraId="62BF3A09" w14:textId="5D225D3C" w:rsidR="00A25F4D" w:rsidRPr="009322DB" w:rsidRDefault="009322DB" w:rsidP="009322DB">
            <w:pPr>
              <w:tabs>
                <w:tab w:val="left" w:pos="2592"/>
              </w:tabs>
            </w:pPr>
            <w:r>
              <w:tab/>
            </w:r>
          </w:p>
        </w:tc>
      </w:tr>
    </w:tbl>
    <w:tbl>
      <w:tblPr>
        <w:tblpPr w:leftFromText="142" w:rightFromText="142" w:horzAnchor="page" w:tblpYSpec="bottom"/>
        <w:tblOverlap w:val="never"/>
        <w:tblW w:w="11057" w:type="dxa"/>
        <w:tblLayout w:type="fixed"/>
        <w:tblLook w:val="04A0" w:firstRow="1" w:lastRow="0" w:firstColumn="1" w:lastColumn="0" w:noHBand="0" w:noVBand="1"/>
      </w:tblPr>
      <w:tblGrid>
        <w:gridCol w:w="397"/>
        <w:gridCol w:w="3005"/>
        <w:gridCol w:w="7655"/>
      </w:tblGrid>
      <w:tr w:rsidR="00A25F4D" w:rsidRPr="00EB34B1" w14:paraId="301DB8FA" w14:textId="77777777" w:rsidTr="009E27B8">
        <w:trPr>
          <w:cantSplit/>
        </w:trPr>
        <w:tc>
          <w:tcPr>
            <w:tcW w:w="397" w:type="dxa"/>
            <w:shd w:val="clear" w:color="auto" w:fill="auto"/>
          </w:tcPr>
          <w:p w14:paraId="7C5CF9D8" w14:textId="77777777" w:rsidR="00A25F4D" w:rsidRPr="00EB34B1" w:rsidRDefault="00A25F4D" w:rsidP="009E27B8"/>
        </w:tc>
        <w:tc>
          <w:tcPr>
            <w:tcW w:w="3005" w:type="dxa"/>
            <w:shd w:val="clear" w:color="auto" w:fill="auto"/>
          </w:tcPr>
          <w:p w14:paraId="15E9C177" w14:textId="77777777" w:rsidR="00A25F4D" w:rsidRPr="00EB34B1" w:rsidRDefault="00A25F4D" w:rsidP="009E27B8"/>
        </w:tc>
        <w:tc>
          <w:tcPr>
            <w:tcW w:w="7655" w:type="dxa"/>
            <w:shd w:val="clear" w:color="auto" w:fill="auto"/>
            <w:vAlign w:val="bottom"/>
          </w:tcPr>
          <w:p w14:paraId="3937E374" w14:textId="54DC145E" w:rsidR="009E27B8" w:rsidRPr="00EB34B1" w:rsidRDefault="009E27B8" w:rsidP="009E27B8">
            <w:pPr>
              <w:pStyle w:val="Disclaimerbody"/>
            </w:pPr>
          </w:p>
        </w:tc>
      </w:tr>
    </w:tbl>
    <w:p w14:paraId="7F4E0E81" w14:textId="77777777" w:rsidR="004161B2" w:rsidRPr="00EB34B1" w:rsidRDefault="004161B2" w:rsidP="009E27B8">
      <w:pPr>
        <w:sectPr w:rsidR="004161B2" w:rsidRPr="00EB34B1" w:rsidSect="00E71F5F">
          <w:headerReference w:type="default" r:id="rId19"/>
          <w:pgSz w:w="11906" w:h="16838" w:code="9"/>
          <w:pgMar w:top="1418" w:right="1418" w:bottom="1418" w:left="1985" w:header="567" w:footer="737" w:gutter="0"/>
          <w:cols w:space="708"/>
          <w:docGrid w:linePitch="360"/>
        </w:sectPr>
      </w:pPr>
    </w:p>
    <w:sdt>
      <w:sdtPr>
        <w:rPr>
          <w:rFonts w:asciiTheme="minorHAnsi" w:eastAsiaTheme="minorHAnsi" w:hAnsiTheme="minorHAnsi" w:cstheme="minorBidi"/>
          <w:b w:val="0"/>
          <w:color w:val="auto"/>
          <w:sz w:val="18"/>
          <w:szCs w:val="18"/>
        </w:rPr>
        <w:id w:val="585350001"/>
        <w:docPartObj>
          <w:docPartGallery w:val="Table of Contents"/>
          <w:docPartUnique/>
        </w:docPartObj>
      </w:sdtPr>
      <w:sdtEndPr>
        <w:rPr>
          <w:bCs/>
          <w:noProof/>
        </w:rPr>
      </w:sdtEndPr>
      <w:sdtContent>
        <w:p w14:paraId="708F7A33" w14:textId="77777777" w:rsidR="008F6C52" w:rsidRDefault="008F6C52" w:rsidP="00651F74">
          <w:pPr>
            <w:pStyle w:val="TOCHeading"/>
          </w:pPr>
          <w:r>
            <w:t>Table of contents</w:t>
          </w:r>
        </w:p>
        <w:p w14:paraId="634B9DAE" w14:textId="77777777" w:rsidR="00655155" w:rsidRDefault="008F6C52">
          <w:pPr>
            <w:pStyle w:val="TOC1"/>
            <w:rPr>
              <w:rFonts w:eastAsiaTheme="minorEastAsia"/>
              <w:b w:val="0"/>
              <w:noProof/>
              <w:color w:val="auto"/>
              <w:sz w:val="22"/>
              <w:szCs w:val="22"/>
              <w:lang w:val="en-US"/>
            </w:rPr>
          </w:pPr>
          <w:r>
            <w:fldChar w:fldCharType="begin"/>
          </w:r>
          <w:r>
            <w:instrText xml:space="preserve"> TOC \o "1-</w:instrText>
          </w:r>
          <w:r w:rsidR="00323BAA">
            <w:instrText>4</w:instrText>
          </w:r>
          <w:r>
            <w:instrText xml:space="preserve">" \h \z \u </w:instrText>
          </w:r>
          <w:r>
            <w:fldChar w:fldCharType="separate"/>
          </w:r>
          <w:hyperlink w:anchor="_Toc120776427" w:history="1">
            <w:r w:rsidR="00655155" w:rsidRPr="00F12BA3">
              <w:rPr>
                <w:rStyle w:val="Hyperlink"/>
                <w:noProof/>
              </w:rPr>
              <w:t>Abbreviations</w:t>
            </w:r>
            <w:r w:rsidR="00655155">
              <w:rPr>
                <w:noProof/>
                <w:webHidden/>
              </w:rPr>
              <w:tab/>
            </w:r>
            <w:r w:rsidR="00655155">
              <w:rPr>
                <w:noProof/>
                <w:webHidden/>
              </w:rPr>
              <w:fldChar w:fldCharType="begin"/>
            </w:r>
            <w:r w:rsidR="00655155">
              <w:rPr>
                <w:noProof/>
                <w:webHidden/>
              </w:rPr>
              <w:instrText xml:space="preserve"> PAGEREF _Toc120776427 \h </w:instrText>
            </w:r>
            <w:r w:rsidR="00655155">
              <w:rPr>
                <w:noProof/>
                <w:webHidden/>
              </w:rPr>
            </w:r>
            <w:r w:rsidR="00655155">
              <w:rPr>
                <w:noProof/>
                <w:webHidden/>
              </w:rPr>
              <w:fldChar w:fldCharType="separate"/>
            </w:r>
            <w:r w:rsidR="00C13B6D">
              <w:rPr>
                <w:noProof/>
                <w:webHidden/>
              </w:rPr>
              <w:t>7</w:t>
            </w:r>
            <w:r w:rsidR="00655155">
              <w:rPr>
                <w:noProof/>
                <w:webHidden/>
              </w:rPr>
              <w:fldChar w:fldCharType="end"/>
            </w:r>
          </w:hyperlink>
        </w:p>
        <w:p w14:paraId="66ED190A" w14:textId="77777777" w:rsidR="00655155" w:rsidRDefault="00655155">
          <w:pPr>
            <w:pStyle w:val="TOC1"/>
            <w:rPr>
              <w:rFonts w:eastAsiaTheme="minorEastAsia"/>
              <w:b w:val="0"/>
              <w:noProof/>
              <w:color w:val="auto"/>
              <w:sz w:val="22"/>
              <w:szCs w:val="22"/>
              <w:lang w:val="en-US"/>
            </w:rPr>
          </w:pPr>
          <w:hyperlink w:anchor="_Toc120776428" w:history="1">
            <w:r w:rsidRPr="00F12BA3">
              <w:rPr>
                <w:rStyle w:val="Hyperlink"/>
                <w:noProof/>
              </w:rPr>
              <w:t>1</w:t>
            </w:r>
            <w:r>
              <w:rPr>
                <w:rFonts w:eastAsiaTheme="minorEastAsia"/>
                <w:b w:val="0"/>
                <w:noProof/>
                <w:color w:val="auto"/>
                <w:sz w:val="22"/>
                <w:szCs w:val="22"/>
                <w:lang w:val="en-US"/>
              </w:rPr>
              <w:tab/>
            </w:r>
            <w:r w:rsidRPr="00F12BA3">
              <w:rPr>
                <w:rStyle w:val="Hyperlink"/>
                <w:noProof/>
              </w:rPr>
              <w:t>The GGIA tool</w:t>
            </w:r>
            <w:r>
              <w:rPr>
                <w:noProof/>
                <w:webHidden/>
              </w:rPr>
              <w:tab/>
            </w:r>
            <w:r>
              <w:rPr>
                <w:noProof/>
                <w:webHidden/>
              </w:rPr>
              <w:fldChar w:fldCharType="begin"/>
            </w:r>
            <w:r>
              <w:rPr>
                <w:noProof/>
                <w:webHidden/>
              </w:rPr>
              <w:instrText xml:space="preserve"> PAGEREF _Toc120776428 \h </w:instrText>
            </w:r>
            <w:r>
              <w:rPr>
                <w:noProof/>
                <w:webHidden/>
              </w:rPr>
            </w:r>
            <w:r>
              <w:rPr>
                <w:noProof/>
                <w:webHidden/>
              </w:rPr>
              <w:fldChar w:fldCharType="separate"/>
            </w:r>
            <w:r w:rsidR="00C13B6D">
              <w:rPr>
                <w:noProof/>
                <w:webHidden/>
              </w:rPr>
              <w:t>9</w:t>
            </w:r>
            <w:r>
              <w:rPr>
                <w:noProof/>
                <w:webHidden/>
              </w:rPr>
              <w:fldChar w:fldCharType="end"/>
            </w:r>
          </w:hyperlink>
        </w:p>
        <w:p w14:paraId="30E68600" w14:textId="77777777" w:rsidR="00655155" w:rsidRDefault="00655155">
          <w:pPr>
            <w:pStyle w:val="TOC2"/>
            <w:rPr>
              <w:rFonts w:eastAsiaTheme="minorEastAsia"/>
              <w:noProof/>
              <w:sz w:val="22"/>
              <w:szCs w:val="22"/>
              <w:lang w:val="en-US"/>
            </w:rPr>
          </w:pPr>
          <w:hyperlink w:anchor="_Toc120776429" w:history="1">
            <w:r w:rsidRPr="00F12BA3">
              <w:rPr>
                <w:rStyle w:val="Hyperlink"/>
                <w:noProof/>
              </w:rPr>
              <w:t>1.1</w:t>
            </w:r>
            <w:r>
              <w:rPr>
                <w:rFonts w:eastAsiaTheme="minorEastAsia"/>
                <w:noProof/>
                <w:sz w:val="22"/>
                <w:szCs w:val="22"/>
                <w:lang w:val="en-US"/>
              </w:rPr>
              <w:tab/>
            </w:r>
            <w:r w:rsidRPr="00F12BA3">
              <w:rPr>
                <w:rStyle w:val="Hyperlink"/>
                <w:noProof/>
              </w:rPr>
              <w:t>Introduction</w:t>
            </w:r>
            <w:r>
              <w:rPr>
                <w:noProof/>
                <w:webHidden/>
              </w:rPr>
              <w:tab/>
            </w:r>
            <w:r>
              <w:rPr>
                <w:noProof/>
                <w:webHidden/>
              </w:rPr>
              <w:fldChar w:fldCharType="begin"/>
            </w:r>
            <w:r>
              <w:rPr>
                <w:noProof/>
                <w:webHidden/>
              </w:rPr>
              <w:instrText xml:space="preserve"> PAGEREF _Toc120776429 \h </w:instrText>
            </w:r>
            <w:r>
              <w:rPr>
                <w:noProof/>
                <w:webHidden/>
              </w:rPr>
            </w:r>
            <w:r>
              <w:rPr>
                <w:noProof/>
                <w:webHidden/>
              </w:rPr>
              <w:fldChar w:fldCharType="separate"/>
            </w:r>
            <w:r w:rsidR="00C13B6D">
              <w:rPr>
                <w:noProof/>
                <w:webHidden/>
              </w:rPr>
              <w:t>9</w:t>
            </w:r>
            <w:r>
              <w:rPr>
                <w:noProof/>
                <w:webHidden/>
              </w:rPr>
              <w:fldChar w:fldCharType="end"/>
            </w:r>
          </w:hyperlink>
        </w:p>
        <w:p w14:paraId="16AF8106" w14:textId="77777777" w:rsidR="00655155" w:rsidRDefault="00655155">
          <w:pPr>
            <w:pStyle w:val="TOC2"/>
            <w:rPr>
              <w:rFonts w:eastAsiaTheme="minorEastAsia"/>
              <w:noProof/>
              <w:sz w:val="22"/>
              <w:szCs w:val="22"/>
              <w:lang w:val="en-US"/>
            </w:rPr>
          </w:pPr>
          <w:hyperlink w:anchor="_Toc120776430" w:history="1">
            <w:r w:rsidRPr="00F12BA3">
              <w:rPr>
                <w:rStyle w:val="Hyperlink"/>
                <w:noProof/>
              </w:rPr>
              <w:t>1.2</w:t>
            </w:r>
            <w:r>
              <w:rPr>
                <w:rFonts w:eastAsiaTheme="minorEastAsia"/>
                <w:noProof/>
                <w:sz w:val="22"/>
                <w:szCs w:val="22"/>
                <w:lang w:val="en-US"/>
              </w:rPr>
              <w:tab/>
            </w:r>
            <w:r w:rsidRPr="00F12BA3">
              <w:rPr>
                <w:rStyle w:val="Hyperlink"/>
                <w:noProof/>
              </w:rPr>
              <w:t>A tool for GHG quantification in spatial planning</w:t>
            </w:r>
            <w:r>
              <w:rPr>
                <w:noProof/>
                <w:webHidden/>
              </w:rPr>
              <w:tab/>
            </w:r>
            <w:r>
              <w:rPr>
                <w:noProof/>
                <w:webHidden/>
              </w:rPr>
              <w:fldChar w:fldCharType="begin"/>
            </w:r>
            <w:r>
              <w:rPr>
                <w:noProof/>
                <w:webHidden/>
              </w:rPr>
              <w:instrText xml:space="preserve"> PAGEREF _Toc120776430 \h </w:instrText>
            </w:r>
            <w:r>
              <w:rPr>
                <w:noProof/>
                <w:webHidden/>
              </w:rPr>
            </w:r>
            <w:r>
              <w:rPr>
                <w:noProof/>
                <w:webHidden/>
              </w:rPr>
              <w:fldChar w:fldCharType="separate"/>
            </w:r>
            <w:r w:rsidR="00C13B6D">
              <w:rPr>
                <w:noProof/>
                <w:webHidden/>
              </w:rPr>
              <w:t>9</w:t>
            </w:r>
            <w:r>
              <w:rPr>
                <w:noProof/>
                <w:webHidden/>
              </w:rPr>
              <w:fldChar w:fldCharType="end"/>
            </w:r>
          </w:hyperlink>
        </w:p>
        <w:p w14:paraId="65F5808B" w14:textId="77777777" w:rsidR="00655155" w:rsidRDefault="00655155">
          <w:pPr>
            <w:pStyle w:val="TOC2"/>
            <w:rPr>
              <w:rFonts w:eastAsiaTheme="minorEastAsia"/>
              <w:noProof/>
              <w:sz w:val="22"/>
              <w:szCs w:val="22"/>
              <w:lang w:val="en-US"/>
            </w:rPr>
          </w:pPr>
          <w:hyperlink w:anchor="_Toc120776431" w:history="1">
            <w:r w:rsidRPr="00F12BA3">
              <w:rPr>
                <w:rStyle w:val="Hyperlink"/>
                <w:noProof/>
              </w:rPr>
              <w:t>1.3</w:t>
            </w:r>
            <w:r>
              <w:rPr>
                <w:rFonts w:eastAsiaTheme="minorEastAsia"/>
                <w:noProof/>
                <w:sz w:val="22"/>
                <w:szCs w:val="22"/>
                <w:lang w:val="en-US"/>
              </w:rPr>
              <w:tab/>
            </w:r>
            <w:r w:rsidRPr="00F12BA3">
              <w:rPr>
                <w:rStyle w:val="Hyperlink"/>
                <w:noProof/>
              </w:rPr>
              <w:t>Two perspectives: territorial and consumption-based</w:t>
            </w:r>
            <w:r>
              <w:rPr>
                <w:noProof/>
                <w:webHidden/>
              </w:rPr>
              <w:tab/>
            </w:r>
            <w:r>
              <w:rPr>
                <w:noProof/>
                <w:webHidden/>
              </w:rPr>
              <w:fldChar w:fldCharType="begin"/>
            </w:r>
            <w:r>
              <w:rPr>
                <w:noProof/>
                <w:webHidden/>
              </w:rPr>
              <w:instrText xml:space="preserve"> PAGEREF _Toc120776431 \h </w:instrText>
            </w:r>
            <w:r>
              <w:rPr>
                <w:noProof/>
                <w:webHidden/>
              </w:rPr>
            </w:r>
            <w:r>
              <w:rPr>
                <w:noProof/>
                <w:webHidden/>
              </w:rPr>
              <w:fldChar w:fldCharType="separate"/>
            </w:r>
            <w:r w:rsidR="00C13B6D">
              <w:rPr>
                <w:noProof/>
                <w:webHidden/>
              </w:rPr>
              <w:t>9</w:t>
            </w:r>
            <w:r>
              <w:rPr>
                <w:noProof/>
                <w:webHidden/>
              </w:rPr>
              <w:fldChar w:fldCharType="end"/>
            </w:r>
          </w:hyperlink>
        </w:p>
        <w:p w14:paraId="16514BA3" w14:textId="77777777" w:rsidR="00655155" w:rsidRDefault="00655155">
          <w:pPr>
            <w:pStyle w:val="TOC3"/>
            <w:rPr>
              <w:rFonts w:eastAsiaTheme="minorEastAsia"/>
              <w:sz w:val="22"/>
              <w:szCs w:val="22"/>
              <w:lang w:val="en-US"/>
            </w:rPr>
          </w:pPr>
          <w:hyperlink w:anchor="_Toc120776432" w:history="1">
            <w:r w:rsidRPr="00F12BA3">
              <w:rPr>
                <w:rStyle w:val="Hyperlink"/>
              </w:rPr>
              <w:t>1.3.1</w:t>
            </w:r>
            <w:r>
              <w:rPr>
                <w:rFonts w:eastAsiaTheme="minorEastAsia"/>
                <w:sz w:val="22"/>
                <w:szCs w:val="22"/>
                <w:lang w:val="en-US"/>
              </w:rPr>
              <w:tab/>
            </w:r>
            <w:r w:rsidRPr="00F12BA3">
              <w:rPr>
                <w:rStyle w:val="Hyperlink"/>
              </w:rPr>
              <w:t>Territorial quantification</w:t>
            </w:r>
            <w:r>
              <w:rPr>
                <w:webHidden/>
              </w:rPr>
              <w:tab/>
            </w:r>
            <w:r>
              <w:rPr>
                <w:webHidden/>
              </w:rPr>
              <w:fldChar w:fldCharType="begin"/>
            </w:r>
            <w:r>
              <w:rPr>
                <w:webHidden/>
              </w:rPr>
              <w:instrText xml:space="preserve"> PAGEREF _Toc120776432 \h </w:instrText>
            </w:r>
            <w:r>
              <w:rPr>
                <w:webHidden/>
              </w:rPr>
            </w:r>
            <w:r>
              <w:rPr>
                <w:webHidden/>
              </w:rPr>
              <w:fldChar w:fldCharType="separate"/>
            </w:r>
            <w:r w:rsidR="00C13B6D">
              <w:rPr>
                <w:webHidden/>
              </w:rPr>
              <w:t>10</w:t>
            </w:r>
            <w:r>
              <w:rPr>
                <w:webHidden/>
              </w:rPr>
              <w:fldChar w:fldCharType="end"/>
            </w:r>
          </w:hyperlink>
        </w:p>
        <w:p w14:paraId="47CF5859" w14:textId="77777777" w:rsidR="00655155" w:rsidRDefault="00655155">
          <w:pPr>
            <w:pStyle w:val="TOC3"/>
            <w:rPr>
              <w:rFonts w:eastAsiaTheme="minorEastAsia"/>
              <w:sz w:val="22"/>
              <w:szCs w:val="22"/>
              <w:lang w:val="en-US"/>
            </w:rPr>
          </w:pPr>
          <w:hyperlink w:anchor="_Toc120776433" w:history="1">
            <w:r w:rsidRPr="00F12BA3">
              <w:rPr>
                <w:rStyle w:val="Hyperlink"/>
              </w:rPr>
              <w:t>1.3.2</w:t>
            </w:r>
            <w:r>
              <w:rPr>
                <w:rFonts w:eastAsiaTheme="minorEastAsia"/>
                <w:sz w:val="22"/>
                <w:szCs w:val="22"/>
                <w:lang w:val="en-US"/>
              </w:rPr>
              <w:tab/>
            </w:r>
            <w:r w:rsidRPr="00F12BA3">
              <w:rPr>
                <w:rStyle w:val="Hyperlink"/>
              </w:rPr>
              <w:t>Consumption-based quantification</w:t>
            </w:r>
            <w:r>
              <w:rPr>
                <w:webHidden/>
              </w:rPr>
              <w:tab/>
            </w:r>
            <w:r>
              <w:rPr>
                <w:webHidden/>
              </w:rPr>
              <w:fldChar w:fldCharType="begin"/>
            </w:r>
            <w:r>
              <w:rPr>
                <w:webHidden/>
              </w:rPr>
              <w:instrText xml:space="preserve"> PAGEREF _Toc120776433 \h </w:instrText>
            </w:r>
            <w:r>
              <w:rPr>
                <w:webHidden/>
              </w:rPr>
            </w:r>
            <w:r>
              <w:rPr>
                <w:webHidden/>
              </w:rPr>
              <w:fldChar w:fldCharType="separate"/>
            </w:r>
            <w:r w:rsidR="00C13B6D">
              <w:rPr>
                <w:webHidden/>
              </w:rPr>
              <w:t>10</w:t>
            </w:r>
            <w:r>
              <w:rPr>
                <w:webHidden/>
              </w:rPr>
              <w:fldChar w:fldCharType="end"/>
            </w:r>
          </w:hyperlink>
        </w:p>
        <w:p w14:paraId="787D27A5" w14:textId="77777777" w:rsidR="00655155" w:rsidRDefault="00655155">
          <w:pPr>
            <w:pStyle w:val="TOC3"/>
            <w:rPr>
              <w:rFonts w:eastAsiaTheme="minorEastAsia"/>
              <w:sz w:val="22"/>
              <w:szCs w:val="22"/>
              <w:lang w:val="en-US"/>
            </w:rPr>
          </w:pPr>
          <w:hyperlink w:anchor="_Toc120776434" w:history="1">
            <w:r w:rsidRPr="00F12BA3">
              <w:rPr>
                <w:rStyle w:val="Hyperlink"/>
              </w:rPr>
              <w:t>1.3.3</w:t>
            </w:r>
            <w:r>
              <w:rPr>
                <w:rFonts w:eastAsiaTheme="minorEastAsia"/>
                <w:sz w:val="22"/>
                <w:szCs w:val="22"/>
                <w:lang w:val="en-US"/>
              </w:rPr>
              <w:tab/>
            </w:r>
            <w:r w:rsidRPr="00F12BA3">
              <w:rPr>
                <w:rStyle w:val="Hyperlink"/>
              </w:rPr>
              <w:t>GGIA tool structure</w:t>
            </w:r>
            <w:r>
              <w:rPr>
                <w:webHidden/>
              </w:rPr>
              <w:tab/>
            </w:r>
            <w:r>
              <w:rPr>
                <w:webHidden/>
              </w:rPr>
              <w:fldChar w:fldCharType="begin"/>
            </w:r>
            <w:r>
              <w:rPr>
                <w:webHidden/>
              </w:rPr>
              <w:instrText xml:space="preserve"> PAGEREF _Toc120776434 \h </w:instrText>
            </w:r>
            <w:r>
              <w:rPr>
                <w:webHidden/>
              </w:rPr>
            </w:r>
            <w:r>
              <w:rPr>
                <w:webHidden/>
              </w:rPr>
              <w:fldChar w:fldCharType="separate"/>
            </w:r>
            <w:r w:rsidR="00C13B6D">
              <w:rPr>
                <w:webHidden/>
              </w:rPr>
              <w:t>10</w:t>
            </w:r>
            <w:r>
              <w:rPr>
                <w:webHidden/>
              </w:rPr>
              <w:fldChar w:fldCharType="end"/>
            </w:r>
          </w:hyperlink>
        </w:p>
        <w:p w14:paraId="7466D28F" w14:textId="77777777" w:rsidR="00655155" w:rsidRDefault="00655155">
          <w:pPr>
            <w:pStyle w:val="TOC2"/>
            <w:rPr>
              <w:rFonts w:eastAsiaTheme="minorEastAsia"/>
              <w:noProof/>
              <w:sz w:val="22"/>
              <w:szCs w:val="22"/>
              <w:lang w:val="en-US"/>
            </w:rPr>
          </w:pPr>
          <w:hyperlink w:anchor="_Toc120776435" w:history="1">
            <w:r w:rsidRPr="00F12BA3">
              <w:rPr>
                <w:rStyle w:val="Hyperlink"/>
                <w:noProof/>
              </w:rPr>
              <w:t>1.4</w:t>
            </w:r>
            <w:r>
              <w:rPr>
                <w:rFonts w:eastAsiaTheme="minorEastAsia"/>
                <w:noProof/>
                <w:sz w:val="22"/>
                <w:szCs w:val="22"/>
                <w:lang w:val="en-US"/>
              </w:rPr>
              <w:tab/>
            </w:r>
            <w:r w:rsidRPr="00F12BA3">
              <w:rPr>
                <w:rStyle w:val="Hyperlink"/>
                <w:noProof/>
              </w:rPr>
              <w:t>Users</w:t>
            </w:r>
            <w:r>
              <w:rPr>
                <w:noProof/>
                <w:webHidden/>
              </w:rPr>
              <w:tab/>
            </w:r>
            <w:r>
              <w:rPr>
                <w:noProof/>
                <w:webHidden/>
              </w:rPr>
              <w:fldChar w:fldCharType="begin"/>
            </w:r>
            <w:r>
              <w:rPr>
                <w:noProof/>
                <w:webHidden/>
              </w:rPr>
              <w:instrText xml:space="preserve"> PAGEREF _Toc120776435 \h </w:instrText>
            </w:r>
            <w:r>
              <w:rPr>
                <w:noProof/>
                <w:webHidden/>
              </w:rPr>
            </w:r>
            <w:r>
              <w:rPr>
                <w:noProof/>
                <w:webHidden/>
              </w:rPr>
              <w:fldChar w:fldCharType="separate"/>
            </w:r>
            <w:r w:rsidR="00C13B6D">
              <w:rPr>
                <w:noProof/>
                <w:webHidden/>
              </w:rPr>
              <w:t>11</w:t>
            </w:r>
            <w:r>
              <w:rPr>
                <w:noProof/>
                <w:webHidden/>
              </w:rPr>
              <w:fldChar w:fldCharType="end"/>
            </w:r>
          </w:hyperlink>
        </w:p>
        <w:p w14:paraId="27A8AE43" w14:textId="77777777" w:rsidR="00655155" w:rsidRDefault="00655155">
          <w:pPr>
            <w:pStyle w:val="TOC2"/>
            <w:rPr>
              <w:rFonts w:eastAsiaTheme="minorEastAsia"/>
              <w:noProof/>
              <w:sz w:val="22"/>
              <w:szCs w:val="22"/>
              <w:lang w:val="en-US"/>
            </w:rPr>
          </w:pPr>
          <w:hyperlink w:anchor="_Toc120776436" w:history="1">
            <w:r w:rsidRPr="00F12BA3">
              <w:rPr>
                <w:rStyle w:val="Hyperlink"/>
                <w:rFonts w:eastAsia="Times New Roman"/>
                <w:noProof/>
              </w:rPr>
              <w:t>1.5</w:t>
            </w:r>
            <w:r>
              <w:rPr>
                <w:rFonts w:eastAsiaTheme="minorEastAsia"/>
                <w:noProof/>
                <w:sz w:val="22"/>
                <w:szCs w:val="22"/>
                <w:lang w:val="en-US"/>
              </w:rPr>
              <w:tab/>
            </w:r>
            <w:r w:rsidRPr="00F12BA3">
              <w:rPr>
                <w:rStyle w:val="Hyperlink"/>
                <w:rFonts w:eastAsia="Times New Roman"/>
                <w:noProof/>
              </w:rPr>
              <w:t>Utilization of previous GHG studies</w:t>
            </w:r>
            <w:r>
              <w:rPr>
                <w:noProof/>
                <w:webHidden/>
              </w:rPr>
              <w:tab/>
            </w:r>
            <w:r>
              <w:rPr>
                <w:noProof/>
                <w:webHidden/>
              </w:rPr>
              <w:fldChar w:fldCharType="begin"/>
            </w:r>
            <w:r>
              <w:rPr>
                <w:noProof/>
                <w:webHidden/>
              </w:rPr>
              <w:instrText xml:space="preserve"> PAGEREF _Toc120776436 \h </w:instrText>
            </w:r>
            <w:r>
              <w:rPr>
                <w:noProof/>
                <w:webHidden/>
              </w:rPr>
            </w:r>
            <w:r>
              <w:rPr>
                <w:noProof/>
                <w:webHidden/>
              </w:rPr>
              <w:fldChar w:fldCharType="separate"/>
            </w:r>
            <w:r w:rsidR="00C13B6D">
              <w:rPr>
                <w:noProof/>
                <w:webHidden/>
              </w:rPr>
              <w:t>11</w:t>
            </w:r>
            <w:r>
              <w:rPr>
                <w:noProof/>
                <w:webHidden/>
              </w:rPr>
              <w:fldChar w:fldCharType="end"/>
            </w:r>
          </w:hyperlink>
        </w:p>
        <w:p w14:paraId="0D3212FD" w14:textId="77777777" w:rsidR="00655155" w:rsidRDefault="00655155">
          <w:pPr>
            <w:pStyle w:val="TOC3"/>
            <w:rPr>
              <w:rFonts w:eastAsiaTheme="minorEastAsia"/>
              <w:sz w:val="22"/>
              <w:szCs w:val="22"/>
              <w:lang w:val="en-US"/>
            </w:rPr>
          </w:pPr>
          <w:hyperlink w:anchor="_Toc120776437" w:history="1">
            <w:r w:rsidRPr="00F12BA3">
              <w:rPr>
                <w:rStyle w:val="Hyperlink"/>
              </w:rPr>
              <w:t>1.5.1</w:t>
            </w:r>
            <w:r>
              <w:rPr>
                <w:rFonts w:eastAsiaTheme="minorEastAsia"/>
                <w:sz w:val="22"/>
                <w:szCs w:val="22"/>
                <w:lang w:val="en-US"/>
              </w:rPr>
              <w:tab/>
            </w:r>
            <w:r w:rsidRPr="00F12BA3">
              <w:rPr>
                <w:rStyle w:val="Hyperlink"/>
              </w:rPr>
              <w:t>Areas without previous GHG inventories</w:t>
            </w:r>
            <w:r>
              <w:rPr>
                <w:webHidden/>
              </w:rPr>
              <w:tab/>
            </w:r>
            <w:r>
              <w:rPr>
                <w:webHidden/>
              </w:rPr>
              <w:fldChar w:fldCharType="begin"/>
            </w:r>
            <w:r>
              <w:rPr>
                <w:webHidden/>
              </w:rPr>
              <w:instrText xml:space="preserve"> PAGEREF _Toc120776437 \h </w:instrText>
            </w:r>
            <w:r>
              <w:rPr>
                <w:webHidden/>
              </w:rPr>
            </w:r>
            <w:r>
              <w:rPr>
                <w:webHidden/>
              </w:rPr>
              <w:fldChar w:fldCharType="separate"/>
            </w:r>
            <w:r w:rsidR="00C13B6D">
              <w:rPr>
                <w:webHidden/>
              </w:rPr>
              <w:t>11</w:t>
            </w:r>
            <w:r>
              <w:rPr>
                <w:webHidden/>
              </w:rPr>
              <w:fldChar w:fldCharType="end"/>
            </w:r>
          </w:hyperlink>
        </w:p>
        <w:p w14:paraId="550F34CC" w14:textId="77777777" w:rsidR="00655155" w:rsidRDefault="00655155">
          <w:pPr>
            <w:pStyle w:val="TOC3"/>
            <w:rPr>
              <w:rFonts w:eastAsiaTheme="minorEastAsia"/>
              <w:sz w:val="22"/>
              <w:szCs w:val="22"/>
              <w:lang w:val="en-US"/>
            </w:rPr>
          </w:pPr>
          <w:hyperlink w:anchor="_Toc120776438" w:history="1">
            <w:r w:rsidRPr="00F12BA3">
              <w:rPr>
                <w:rStyle w:val="Hyperlink"/>
              </w:rPr>
              <w:t>1.5.2</w:t>
            </w:r>
            <w:r>
              <w:rPr>
                <w:rFonts w:eastAsiaTheme="minorEastAsia"/>
                <w:sz w:val="22"/>
                <w:szCs w:val="22"/>
                <w:lang w:val="en-US"/>
              </w:rPr>
              <w:tab/>
            </w:r>
            <w:r w:rsidRPr="00F12BA3">
              <w:rPr>
                <w:rStyle w:val="Hyperlink"/>
              </w:rPr>
              <w:t>Areas with up-to-date local GHG inventory available</w:t>
            </w:r>
            <w:r>
              <w:rPr>
                <w:webHidden/>
              </w:rPr>
              <w:tab/>
            </w:r>
            <w:r>
              <w:rPr>
                <w:webHidden/>
              </w:rPr>
              <w:fldChar w:fldCharType="begin"/>
            </w:r>
            <w:r>
              <w:rPr>
                <w:webHidden/>
              </w:rPr>
              <w:instrText xml:space="preserve"> PAGEREF _Toc120776438 \h </w:instrText>
            </w:r>
            <w:r>
              <w:rPr>
                <w:webHidden/>
              </w:rPr>
            </w:r>
            <w:r>
              <w:rPr>
                <w:webHidden/>
              </w:rPr>
              <w:fldChar w:fldCharType="separate"/>
            </w:r>
            <w:r w:rsidR="00C13B6D">
              <w:rPr>
                <w:webHidden/>
              </w:rPr>
              <w:t>11</w:t>
            </w:r>
            <w:r>
              <w:rPr>
                <w:webHidden/>
              </w:rPr>
              <w:fldChar w:fldCharType="end"/>
            </w:r>
          </w:hyperlink>
        </w:p>
        <w:p w14:paraId="43695B7D" w14:textId="77777777" w:rsidR="00655155" w:rsidRDefault="00655155">
          <w:pPr>
            <w:pStyle w:val="TOC1"/>
            <w:rPr>
              <w:rFonts w:eastAsiaTheme="minorEastAsia"/>
              <w:b w:val="0"/>
              <w:noProof/>
              <w:color w:val="auto"/>
              <w:sz w:val="22"/>
              <w:szCs w:val="22"/>
              <w:lang w:val="en-US"/>
            </w:rPr>
          </w:pPr>
          <w:hyperlink w:anchor="_Toc120776439" w:history="1">
            <w:r w:rsidRPr="00F12BA3">
              <w:rPr>
                <w:rStyle w:val="Hyperlink"/>
                <w:noProof/>
              </w:rPr>
              <w:t>2</w:t>
            </w:r>
            <w:r>
              <w:rPr>
                <w:rFonts w:eastAsiaTheme="minorEastAsia"/>
                <w:b w:val="0"/>
                <w:noProof/>
                <w:color w:val="auto"/>
                <w:sz w:val="22"/>
                <w:szCs w:val="22"/>
                <w:lang w:val="en-US"/>
              </w:rPr>
              <w:tab/>
            </w:r>
            <w:r w:rsidRPr="00F12BA3">
              <w:rPr>
                <w:rStyle w:val="Hyperlink"/>
                <w:noProof/>
              </w:rPr>
              <w:t>Walk-through – Planner User</w:t>
            </w:r>
            <w:r>
              <w:rPr>
                <w:noProof/>
                <w:webHidden/>
              </w:rPr>
              <w:tab/>
            </w:r>
            <w:r>
              <w:rPr>
                <w:noProof/>
                <w:webHidden/>
              </w:rPr>
              <w:fldChar w:fldCharType="begin"/>
            </w:r>
            <w:r>
              <w:rPr>
                <w:noProof/>
                <w:webHidden/>
              </w:rPr>
              <w:instrText xml:space="preserve"> PAGEREF _Toc120776439 \h </w:instrText>
            </w:r>
            <w:r>
              <w:rPr>
                <w:noProof/>
                <w:webHidden/>
              </w:rPr>
            </w:r>
            <w:r>
              <w:rPr>
                <w:noProof/>
                <w:webHidden/>
              </w:rPr>
              <w:fldChar w:fldCharType="separate"/>
            </w:r>
            <w:r w:rsidR="00C13B6D">
              <w:rPr>
                <w:noProof/>
                <w:webHidden/>
              </w:rPr>
              <w:t>12</w:t>
            </w:r>
            <w:r>
              <w:rPr>
                <w:noProof/>
                <w:webHidden/>
              </w:rPr>
              <w:fldChar w:fldCharType="end"/>
            </w:r>
          </w:hyperlink>
        </w:p>
        <w:p w14:paraId="3BE79B09" w14:textId="77777777" w:rsidR="00655155" w:rsidRDefault="00655155">
          <w:pPr>
            <w:pStyle w:val="TOC2"/>
            <w:rPr>
              <w:rFonts w:eastAsiaTheme="minorEastAsia"/>
              <w:noProof/>
              <w:sz w:val="22"/>
              <w:szCs w:val="22"/>
              <w:lang w:val="en-US"/>
            </w:rPr>
          </w:pPr>
          <w:hyperlink w:anchor="_Toc120776440" w:history="1">
            <w:r w:rsidRPr="00F12BA3">
              <w:rPr>
                <w:rStyle w:val="Hyperlink"/>
                <w:noProof/>
              </w:rPr>
              <w:t>2.1</w:t>
            </w:r>
            <w:r>
              <w:rPr>
                <w:rFonts w:eastAsiaTheme="minorEastAsia"/>
                <w:noProof/>
                <w:sz w:val="22"/>
                <w:szCs w:val="22"/>
                <w:lang w:val="en-US"/>
              </w:rPr>
              <w:tab/>
            </w:r>
            <w:r w:rsidRPr="00F12BA3">
              <w:rPr>
                <w:rStyle w:val="Hyperlink"/>
                <w:noProof/>
              </w:rPr>
              <w:t>Start page</w:t>
            </w:r>
            <w:r>
              <w:rPr>
                <w:noProof/>
                <w:webHidden/>
              </w:rPr>
              <w:tab/>
            </w:r>
            <w:r>
              <w:rPr>
                <w:noProof/>
                <w:webHidden/>
              </w:rPr>
              <w:fldChar w:fldCharType="begin"/>
            </w:r>
            <w:r>
              <w:rPr>
                <w:noProof/>
                <w:webHidden/>
              </w:rPr>
              <w:instrText xml:space="preserve"> PAGEREF _Toc120776440 \h </w:instrText>
            </w:r>
            <w:r>
              <w:rPr>
                <w:noProof/>
                <w:webHidden/>
              </w:rPr>
            </w:r>
            <w:r>
              <w:rPr>
                <w:noProof/>
                <w:webHidden/>
              </w:rPr>
              <w:fldChar w:fldCharType="separate"/>
            </w:r>
            <w:r w:rsidR="00C13B6D">
              <w:rPr>
                <w:noProof/>
                <w:webHidden/>
              </w:rPr>
              <w:t>12</w:t>
            </w:r>
            <w:r>
              <w:rPr>
                <w:noProof/>
                <w:webHidden/>
              </w:rPr>
              <w:fldChar w:fldCharType="end"/>
            </w:r>
          </w:hyperlink>
        </w:p>
        <w:p w14:paraId="3F336CD4" w14:textId="77777777" w:rsidR="00655155" w:rsidRDefault="00655155">
          <w:pPr>
            <w:pStyle w:val="TOC2"/>
            <w:rPr>
              <w:rFonts w:eastAsiaTheme="minorEastAsia"/>
              <w:noProof/>
              <w:sz w:val="22"/>
              <w:szCs w:val="22"/>
              <w:lang w:val="en-US"/>
            </w:rPr>
          </w:pPr>
          <w:hyperlink w:anchor="_Toc120776441" w:history="1">
            <w:r w:rsidRPr="00F12BA3">
              <w:rPr>
                <w:rStyle w:val="Hyperlink"/>
                <w:noProof/>
              </w:rPr>
              <w:t>2.2</w:t>
            </w:r>
            <w:r>
              <w:rPr>
                <w:rFonts w:eastAsiaTheme="minorEastAsia"/>
                <w:noProof/>
                <w:sz w:val="22"/>
                <w:szCs w:val="22"/>
                <w:lang w:val="en-US"/>
              </w:rPr>
              <w:tab/>
            </w:r>
            <w:r w:rsidRPr="00F12BA3">
              <w:rPr>
                <w:rStyle w:val="Hyperlink"/>
                <w:noProof/>
              </w:rPr>
              <w:t>Basic information</w:t>
            </w:r>
            <w:r>
              <w:rPr>
                <w:noProof/>
                <w:webHidden/>
              </w:rPr>
              <w:tab/>
            </w:r>
            <w:r>
              <w:rPr>
                <w:noProof/>
                <w:webHidden/>
              </w:rPr>
              <w:fldChar w:fldCharType="begin"/>
            </w:r>
            <w:r>
              <w:rPr>
                <w:noProof/>
                <w:webHidden/>
              </w:rPr>
              <w:instrText xml:space="preserve"> PAGEREF _Toc120776441 \h </w:instrText>
            </w:r>
            <w:r>
              <w:rPr>
                <w:noProof/>
                <w:webHidden/>
              </w:rPr>
            </w:r>
            <w:r>
              <w:rPr>
                <w:noProof/>
                <w:webHidden/>
              </w:rPr>
              <w:fldChar w:fldCharType="separate"/>
            </w:r>
            <w:r w:rsidR="00C13B6D">
              <w:rPr>
                <w:noProof/>
                <w:webHidden/>
              </w:rPr>
              <w:t>13</w:t>
            </w:r>
            <w:r>
              <w:rPr>
                <w:noProof/>
                <w:webHidden/>
              </w:rPr>
              <w:fldChar w:fldCharType="end"/>
            </w:r>
          </w:hyperlink>
        </w:p>
        <w:p w14:paraId="32E2E293" w14:textId="77777777" w:rsidR="00655155" w:rsidRDefault="00655155">
          <w:pPr>
            <w:pStyle w:val="TOC2"/>
            <w:rPr>
              <w:rFonts w:eastAsiaTheme="minorEastAsia"/>
              <w:noProof/>
              <w:sz w:val="22"/>
              <w:szCs w:val="22"/>
              <w:lang w:val="en-US"/>
            </w:rPr>
          </w:pPr>
          <w:hyperlink w:anchor="_Toc120776442" w:history="1">
            <w:r w:rsidRPr="00F12BA3">
              <w:rPr>
                <w:rStyle w:val="Hyperlink"/>
                <w:noProof/>
                <w:bdr w:val="none" w:sz="0" w:space="0" w:color="auto" w:frame="1"/>
                <w:lang w:val="en-US"/>
              </w:rPr>
              <w:t>2.3</w:t>
            </w:r>
            <w:r>
              <w:rPr>
                <w:rFonts w:eastAsiaTheme="minorEastAsia"/>
                <w:noProof/>
                <w:sz w:val="22"/>
                <w:szCs w:val="22"/>
                <w:lang w:val="en-US"/>
              </w:rPr>
              <w:tab/>
            </w:r>
            <w:r w:rsidRPr="00F12BA3">
              <w:rPr>
                <w:rStyle w:val="Hyperlink"/>
                <w:noProof/>
                <w:bdr w:val="none" w:sz="0" w:space="0" w:color="auto" w:frame="1"/>
                <w:lang w:val="en-US"/>
              </w:rPr>
              <w:t>Transport</w:t>
            </w:r>
            <w:r>
              <w:rPr>
                <w:noProof/>
                <w:webHidden/>
              </w:rPr>
              <w:tab/>
            </w:r>
            <w:r>
              <w:rPr>
                <w:noProof/>
                <w:webHidden/>
              </w:rPr>
              <w:fldChar w:fldCharType="begin"/>
            </w:r>
            <w:r>
              <w:rPr>
                <w:noProof/>
                <w:webHidden/>
              </w:rPr>
              <w:instrText xml:space="preserve"> PAGEREF _Toc120776442 \h </w:instrText>
            </w:r>
            <w:r>
              <w:rPr>
                <w:noProof/>
                <w:webHidden/>
              </w:rPr>
            </w:r>
            <w:r>
              <w:rPr>
                <w:noProof/>
                <w:webHidden/>
              </w:rPr>
              <w:fldChar w:fldCharType="separate"/>
            </w:r>
            <w:r w:rsidR="00C13B6D">
              <w:rPr>
                <w:noProof/>
                <w:webHidden/>
              </w:rPr>
              <w:t>14</w:t>
            </w:r>
            <w:r>
              <w:rPr>
                <w:noProof/>
                <w:webHidden/>
              </w:rPr>
              <w:fldChar w:fldCharType="end"/>
            </w:r>
          </w:hyperlink>
        </w:p>
        <w:p w14:paraId="451AE7E9" w14:textId="77777777" w:rsidR="00655155" w:rsidRDefault="00655155">
          <w:pPr>
            <w:pStyle w:val="TOC3"/>
            <w:rPr>
              <w:rFonts w:eastAsiaTheme="minorEastAsia"/>
              <w:sz w:val="22"/>
              <w:szCs w:val="22"/>
              <w:lang w:val="en-US"/>
            </w:rPr>
          </w:pPr>
          <w:hyperlink w:anchor="_Toc120776443" w:history="1">
            <w:r w:rsidRPr="00F12BA3">
              <w:rPr>
                <w:rStyle w:val="Hyperlink"/>
              </w:rPr>
              <w:t>2.3.1</w:t>
            </w:r>
            <w:r>
              <w:rPr>
                <w:rFonts w:eastAsiaTheme="minorEastAsia"/>
                <w:sz w:val="22"/>
                <w:szCs w:val="22"/>
                <w:lang w:val="en-US"/>
              </w:rPr>
              <w:tab/>
            </w:r>
            <w:r w:rsidRPr="00F12BA3">
              <w:rPr>
                <w:rStyle w:val="Hyperlink"/>
              </w:rPr>
              <w:t>Transport Baseline</w:t>
            </w:r>
            <w:r>
              <w:rPr>
                <w:webHidden/>
              </w:rPr>
              <w:tab/>
            </w:r>
            <w:r>
              <w:rPr>
                <w:webHidden/>
              </w:rPr>
              <w:fldChar w:fldCharType="begin"/>
            </w:r>
            <w:r>
              <w:rPr>
                <w:webHidden/>
              </w:rPr>
              <w:instrText xml:space="preserve"> PAGEREF _Toc120776443 \h </w:instrText>
            </w:r>
            <w:r>
              <w:rPr>
                <w:webHidden/>
              </w:rPr>
            </w:r>
            <w:r>
              <w:rPr>
                <w:webHidden/>
              </w:rPr>
              <w:fldChar w:fldCharType="separate"/>
            </w:r>
            <w:r w:rsidR="00C13B6D">
              <w:rPr>
                <w:webHidden/>
              </w:rPr>
              <w:t>14</w:t>
            </w:r>
            <w:r>
              <w:rPr>
                <w:webHidden/>
              </w:rPr>
              <w:fldChar w:fldCharType="end"/>
            </w:r>
          </w:hyperlink>
        </w:p>
        <w:p w14:paraId="343FAC90" w14:textId="77777777" w:rsidR="00655155" w:rsidRDefault="00655155">
          <w:pPr>
            <w:pStyle w:val="TOC3"/>
            <w:rPr>
              <w:rFonts w:eastAsiaTheme="minorEastAsia"/>
              <w:sz w:val="22"/>
              <w:szCs w:val="22"/>
              <w:lang w:val="en-US"/>
            </w:rPr>
          </w:pPr>
          <w:hyperlink w:anchor="_Toc120776444" w:history="1">
            <w:r w:rsidRPr="00F12BA3">
              <w:rPr>
                <w:rStyle w:val="Hyperlink"/>
              </w:rPr>
              <w:t>2.3.2</w:t>
            </w:r>
            <w:r>
              <w:rPr>
                <w:rFonts w:eastAsiaTheme="minorEastAsia"/>
                <w:sz w:val="22"/>
                <w:szCs w:val="22"/>
                <w:lang w:val="en-US"/>
              </w:rPr>
              <w:tab/>
            </w:r>
            <w:r w:rsidRPr="00F12BA3">
              <w:rPr>
                <w:rStyle w:val="Hyperlink"/>
              </w:rPr>
              <w:t>Transport Policy Quantification</w:t>
            </w:r>
            <w:r>
              <w:rPr>
                <w:webHidden/>
              </w:rPr>
              <w:tab/>
            </w:r>
            <w:r>
              <w:rPr>
                <w:webHidden/>
              </w:rPr>
              <w:fldChar w:fldCharType="begin"/>
            </w:r>
            <w:r>
              <w:rPr>
                <w:webHidden/>
              </w:rPr>
              <w:instrText xml:space="preserve"> PAGEREF _Toc120776444 \h </w:instrText>
            </w:r>
            <w:r>
              <w:rPr>
                <w:webHidden/>
              </w:rPr>
            </w:r>
            <w:r>
              <w:rPr>
                <w:webHidden/>
              </w:rPr>
              <w:fldChar w:fldCharType="separate"/>
            </w:r>
            <w:r w:rsidR="00C13B6D">
              <w:rPr>
                <w:webHidden/>
              </w:rPr>
              <w:t>16</w:t>
            </w:r>
            <w:r>
              <w:rPr>
                <w:webHidden/>
              </w:rPr>
              <w:fldChar w:fldCharType="end"/>
            </w:r>
          </w:hyperlink>
        </w:p>
        <w:p w14:paraId="09CBDEC4" w14:textId="77777777" w:rsidR="00655155" w:rsidRDefault="00655155">
          <w:pPr>
            <w:pStyle w:val="TOC4"/>
            <w:rPr>
              <w:rFonts w:eastAsiaTheme="minorEastAsia"/>
              <w:noProof/>
              <w:sz w:val="22"/>
              <w:szCs w:val="22"/>
              <w:lang w:val="en-US"/>
            </w:rPr>
          </w:pPr>
          <w:hyperlink w:anchor="_Toc120776445" w:history="1">
            <w:r w:rsidRPr="00F12BA3">
              <w:rPr>
                <w:rStyle w:val="Hyperlink"/>
                <w:noProof/>
              </w:rPr>
              <w:t>2.3.2.1</w:t>
            </w:r>
            <w:r>
              <w:rPr>
                <w:rFonts w:eastAsiaTheme="minorEastAsia"/>
                <w:noProof/>
                <w:sz w:val="22"/>
                <w:szCs w:val="22"/>
                <w:lang w:val="en-US"/>
              </w:rPr>
              <w:tab/>
            </w:r>
            <w:r w:rsidRPr="00F12BA3">
              <w:rPr>
                <w:rStyle w:val="Hyperlink"/>
                <w:noProof/>
              </w:rPr>
              <w:t>New development</w:t>
            </w:r>
            <w:r>
              <w:rPr>
                <w:noProof/>
                <w:webHidden/>
              </w:rPr>
              <w:tab/>
            </w:r>
            <w:r>
              <w:rPr>
                <w:noProof/>
                <w:webHidden/>
              </w:rPr>
              <w:fldChar w:fldCharType="begin"/>
            </w:r>
            <w:r>
              <w:rPr>
                <w:noProof/>
                <w:webHidden/>
              </w:rPr>
              <w:instrText xml:space="preserve"> PAGEREF _Toc120776445 \h </w:instrText>
            </w:r>
            <w:r>
              <w:rPr>
                <w:noProof/>
                <w:webHidden/>
              </w:rPr>
            </w:r>
            <w:r>
              <w:rPr>
                <w:noProof/>
                <w:webHidden/>
              </w:rPr>
              <w:fldChar w:fldCharType="separate"/>
            </w:r>
            <w:r w:rsidR="00C13B6D">
              <w:rPr>
                <w:noProof/>
                <w:webHidden/>
              </w:rPr>
              <w:t>16</w:t>
            </w:r>
            <w:r>
              <w:rPr>
                <w:noProof/>
                <w:webHidden/>
              </w:rPr>
              <w:fldChar w:fldCharType="end"/>
            </w:r>
          </w:hyperlink>
        </w:p>
        <w:p w14:paraId="6D2DBF7F" w14:textId="77777777" w:rsidR="00655155" w:rsidRDefault="00655155">
          <w:pPr>
            <w:pStyle w:val="TOC4"/>
            <w:rPr>
              <w:rFonts w:eastAsiaTheme="minorEastAsia"/>
              <w:noProof/>
              <w:sz w:val="22"/>
              <w:szCs w:val="22"/>
              <w:lang w:val="en-US"/>
            </w:rPr>
          </w:pPr>
          <w:hyperlink w:anchor="_Toc120776446" w:history="1">
            <w:r w:rsidRPr="00F12BA3">
              <w:rPr>
                <w:rStyle w:val="Hyperlink"/>
                <w:noProof/>
              </w:rPr>
              <w:t>2.3.2.2</w:t>
            </w:r>
            <w:r>
              <w:rPr>
                <w:rFonts w:eastAsiaTheme="minorEastAsia"/>
                <w:noProof/>
                <w:sz w:val="22"/>
                <w:szCs w:val="22"/>
                <w:lang w:val="en-US"/>
              </w:rPr>
              <w:tab/>
            </w:r>
            <w:r w:rsidRPr="00F12BA3">
              <w:rPr>
                <w:rStyle w:val="Hyperlink"/>
                <w:noProof/>
              </w:rPr>
              <w:t>Policy quantification</w:t>
            </w:r>
            <w:r>
              <w:rPr>
                <w:noProof/>
                <w:webHidden/>
              </w:rPr>
              <w:tab/>
            </w:r>
            <w:r>
              <w:rPr>
                <w:noProof/>
                <w:webHidden/>
              </w:rPr>
              <w:fldChar w:fldCharType="begin"/>
            </w:r>
            <w:r>
              <w:rPr>
                <w:noProof/>
                <w:webHidden/>
              </w:rPr>
              <w:instrText xml:space="preserve"> PAGEREF _Toc120776446 \h </w:instrText>
            </w:r>
            <w:r>
              <w:rPr>
                <w:noProof/>
                <w:webHidden/>
              </w:rPr>
            </w:r>
            <w:r>
              <w:rPr>
                <w:noProof/>
                <w:webHidden/>
              </w:rPr>
              <w:fldChar w:fldCharType="separate"/>
            </w:r>
            <w:r w:rsidR="00C13B6D">
              <w:rPr>
                <w:noProof/>
                <w:webHidden/>
              </w:rPr>
              <w:t>17</w:t>
            </w:r>
            <w:r>
              <w:rPr>
                <w:noProof/>
                <w:webHidden/>
              </w:rPr>
              <w:fldChar w:fldCharType="end"/>
            </w:r>
          </w:hyperlink>
        </w:p>
        <w:p w14:paraId="0F18511E" w14:textId="77777777" w:rsidR="00655155" w:rsidRDefault="00655155">
          <w:pPr>
            <w:pStyle w:val="TOC3"/>
            <w:rPr>
              <w:rFonts w:eastAsiaTheme="minorEastAsia"/>
              <w:sz w:val="22"/>
              <w:szCs w:val="22"/>
              <w:lang w:val="en-US"/>
            </w:rPr>
          </w:pPr>
          <w:hyperlink w:anchor="_Toc120776447" w:history="1">
            <w:r w:rsidRPr="00F12BA3">
              <w:rPr>
                <w:rStyle w:val="Hyperlink"/>
              </w:rPr>
              <w:t>2.3.3</w:t>
            </w:r>
            <w:r>
              <w:rPr>
                <w:rFonts w:eastAsiaTheme="minorEastAsia"/>
                <w:sz w:val="22"/>
                <w:szCs w:val="22"/>
                <w:lang w:val="en-US"/>
              </w:rPr>
              <w:tab/>
            </w:r>
            <w:r w:rsidRPr="00F12BA3">
              <w:rPr>
                <w:rStyle w:val="Hyperlink"/>
              </w:rPr>
              <w:t>Transport results</w:t>
            </w:r>
            <w:r>
              <w:rPr>
                <w:webHidden/>
              </w:rPr>
              <w:tab/>
            </w:r>
            <w:r>
              <w:rPr>
                <w:webHidden/>
              </w:rPr>
              <w:fldChar w:fldCharType="begin"/>
            </w:r>
            <w:r>
              <w:rPr>
                <w:webHidden/>
              </w:rPr>
              <w:instrText xml:space="preserve"> PAGEREF _Toc120776447 \h </w:instrText>
            </w:r>
            <w:r>
              <w:rPr>
                <w:webHidden/>
              </w:rPr>
            </w:r>
            <w:r>
              <w:rPr>
                <w:webHidden/>
              </w:rPr>
              <w:fldChar w:fldCharType="separate"/>
            </w:r>
            <w:r w:rsidR="00C13B6D">
              <w:rPr>
                <w:webHidden/>
              </w:rPr>
              <w:t>19</w:t>
            </w:r>
            <w:r>
              <w:rPr>
                <w:webHidden/>
              </w:rPr>
              <w:fldChar w:fldCharType="end"/>
            </w:r>
          </w:hyperlink>
        </w:p>
        <w:p w14:paraId="32ECA79E" w14:textId="77777777" w:rsidR="00655155" w:rsidRDefault="00655155">
          <w:pPr>
            <w:pStyle w:val="TOC2"/>
            <w:rPr>
              <w:rFonts w:eastAsiaTheme="minorEastAsia"/>
              <w:noProof/>
              <w:sz w:val="22"/>
              <w:szCs w:val="22"/>
              <w:lang w:val="en-US"/>
            </w:rPr>
          </w:pPr>
          <w:hyperlink w:anchor="_Toc120776448" w:history="1">
            <w:r w:rsidRPr="00F12BA3">
              <w:rPr>
                <w:rStyle w:val="Hyperlink"/>
                <w:noProof/>
                <w:bdr w:val="none" w:sz="0" w:space="0" w:color="auto" w:frame="1"/>
                <w:lang w:val="en-US"/>
              </w:rPr>
              <w:t>2.4</w:t>
            </w:r>
            <w:r>
              <w:rPr>
                <w:rFonts w:eastAsiaTheme="minorEastAsia"/>
                <w:noProof/>
                <w:sz w:val="22"/>
                <w:szCs w:val="22"/>
                <w:lang w:val="en-US"/>
              </w:rPr>
              <w:tab/>
            </w:r>
            <w:r w:rsidRPr="00F12BA3">
              <w:rPr>
                <w:rStyle w:val="Hyperlink"/>
                <w:noProof/>
                <w:bdr w:val="none" w:sz="0" w:space="0" w:color="auto" w:frame="1"/>
                <w:lang w:val="en-US"/>
              </w:rPr>
              <w:t>Land-use change</w:t>
            </w:r>
            <w:r>
              <w:rPr>
                <w:noProof/>
                <w:webHidden/>
              </w:rPr>
              <w:tab/>
            </w:r>
            <w:r>
              <w:rPr>
                <w:noProof/>
                <w:webHidden/>
              </w:rPr>
              <w:fldChar w:fldCharType="begin"/>
            </w:r>
            <w:r>
              <w:rPr>
                <w:noProof/>
                <w:webHidden/>
              </w:rPr>
              <w:instrText xml:space="preserve"> PAGEREF _Toc120776448 \h </w:instrText>
            </w:r>
            <w:r>
              <w:rPr>
                <w:noProof/>
                <w:webHidden/>
              </w:rPr>
            </w:r>
            <w:r>
              <w:rPr>
                <w:noProof/>
                <w:webHidden/>
              </w:rPr>
              <w:fldChar w:fldCharType="separate"/>
            </w:r>
            <w:r w:rsidR="00C13B6D">
              <w:rPr>
                <w:noProof/>
                <w:webHidden/>
              </w:rPr>
              <w:t>20</w:t>
            </w:r>
            <w:r>
              <w:rPr>
                <w:noProof/>
                <w:webHidden/>
              </w:rPr>
              <w:fldChar w:fldCharType="end"/>
            </w:r>
          </w:hyperlink>
        </w:p>
        <w:p w14:paraId="3BE72952" w14:textId="77777777" w:rsidR="00655155" w:rsidRDefault="00655155">
          <w:pPr>
            <w:pStyle w:val="TOC3"/>
            <w:rPr>
              <w:rFonts w:eastAsiaTheme="minorEastAsia"/>
              <w:sz w:val="22"/>
              <w:szCs w:val="22"/>
              <w:lang w:val="en-US"/>
            </w:rPr>
          </w:pPr>
          <w:hyperlink w:anchor="_Toc120776449" w:history="1">
            <w:r w:rsidRPr="00F12BA3">
              <w:rPr>
                <w:rStyle w:val="Hyperlink"/>
              </w:rPr>
              <w:t>2.4.1</w:t>
            </w:r>
            <w:r>
              <w:rPr>
                <w:rFonts w:eastAsiaTheme="minorEastAsia"/>
                <w:sz w:val="22"/>
                <w:szCs w:val="22"/>
                <w:lang w:val="en-US"/>
              </w:rPr>
              <w:tab/>
            </w:r>
            <w:r w:rsidRPr="00F12BA3">
              <w:rPr>
                <w:rStyle w:val="Hyperlink"/>
              </w:rPr>
              <w:t>Land-use change Policy Quantification</w:t>
            </w:r>
            <w:r>
              <w:rPr>
                <w:webHidden/>
              </w:rPr>
              <w:tab/>
            </w:r>
            <w:r>
              <w:rPr>
                <w:webHidden/>
              </w:rPr>
              <w:fldChar w:fldCharType="begin"/>
            </w:r>
            <w:r>
              <w:rPr>
                <w:webHidden/>
              </w:rPr>
              <w:instrText xml:space="preserve"> PAGEREF _Toc120776449 \h </w:instrText>
            </w:r>
            <w:r>
              <w:rPr>
                <w:webHidden/>
              </w:rPr>
            </w:r>
            <w:r>
              <w:rPr>
                <w:webHidden/>
              </w:rPr>
              <w:fldChar w:fldCharType="separate"/>
            </w:r>
            <w:r w:rsidR="00C13B6D">
              <w:rPr>
                <w:webHidden/>
              </w:rPr>
              <w:t>20</w:t>
            </w:r>
            <w:r>
              <w:rPr>
                <w:webHidden/>
              </w:rPr>
              <w:fldChar w:fldCharType="end"/>
            </w:r>
          </w:hyperlink>
        </w:p>
        <w:p w14:paraId="2E290F39" w14:textId="77777777" w:rsidR="00655155" w:rsidRDefault="00655155">
          <w:pPr>
            <w:pStyle w:val="TOC3"/>
            <w:rPr>
              <w:rFonts w:eastAsiaTheme="minorEastAsia"/>
              <w:sz w:val="22"/>
              <w:szCs w:val="22"/>
              <w:lang w:val="en-US"/>
            </w:rPr>
          </w:pPr>
          <w:hyperlink w:anchor="_Toc120776450" w:history="1">
            <w:r w:rsidRPr="00F12BA3">
              <w:rPr>
                <w:rStyle w:val="Hyperlink"/>
              </w:rPr>
              <w:t>2.4.2</w:t>
            </w:r>
            <w:r>
              <w:rPr>
                <w:rFonts w:eastAsiaTheme="minorEastAsia"/>
                <w:sz w:val="22"/>
                <w:szCs w:val="22"/>
                <w:lang w:val="en-US"/>
              </w:rPr>
              <w:tab/>
            </w:r>
            <w:r w:rsidRPr="00F12BA3">
              <w:rPr>
                <w:rStyle w:val="Hyperlink"/>
              </w:rPr>
              <w:t>Land-use change results</w:t>
            </w:r>
            <w:r>
              <w:rPr>
                <w:webHidden/>
              </w:rPr>
              <w:tab/>
            </w:r>
            <w:r>
              <w:rPr>
                <w:webHidden/>
              </w:rPr>
              <w:fldChar w:fldCharType="begin"/>
            </w:r>
            <w:r>
              <w:rPr>
                <w:webHidden/>
              </w:rPr>
              <w:instrText xml:space="preserve"> PAGEREF _Toc120776450 \h </w:instrText>
            </w:r>
            <w:r>
              <w:rPr>
                <w:webHidden/>
              </w:rPr>
            </w:r>
            <w:r>
              <w:rPr>
                <w:webHidden/>
              </w:rPr>
              <w:fldChar w:fldCharType="separate"/>
            </w:r>
            <w:r w:rsidR="00C13B6D">
              <w:rPr>
                <w:webHidden/>
              </w:rPr>
              <w:t>21</w:t>
            </w:r>
            <w:r>
              <w:rPr>
                <w:webHidden/>
              </w:rPr>
              <w:fldChar w:fldCharType="end"/>
            </w:r>
          </w:hyperlink>
        </w:p>
        <w:p w14:paraId="7839CEC7" w14:textId="77777777" w:rsidR="00655155" w:rsidRDefault="00655155">
          <w:pPr>
            <w:pStyle w:val="TOC3"/>
            <w:rPr>
              <w:rFonts w:eastAsiaTheme="minorEastAsia"/>
              <w:sz w:val="22"/>
              <w:szCs w:val="22"/>
              <w:lang w:val="en-US"/>
            </w:rPr>
          </w:pPr>
          <w:hyperlink w:anchor="_Toc120776451" w:history="1">
            <w:r w:rsidRPr="00F12BA3">
              <w:rPr>
                <w:rStyle w:val="Hyperlink"/>
              </w:rPr>
              <w:t>2.4.3</w:t>
            </w:r>
            <w:r>
              <w:rPr>
                <w:rFonts w:eastAsiaTheme="minorEastAsia"/>
                <w:sz w:val="22"/>
                <w:szCs w:val="22"/>
                <w:lang w:val="en-US"/>
              </w:rPr>
              <w:tab/>
            </w:r>
            <w:r w:rsidRPr="00F12BA3">
              <w:rPr>
                <w:rStyle w:val="Hyperlink"/>
              </w:rPr>
              <w:t>Land Use Analysis - example</w:t>
            </w:r>
            <w:r>
              <w:rPr>
                <w:webHidden/>
              </w:rPr>
              <w:tab/>
            </w:r>
            <w:r>
              <w:rPr>
                <w:webHidden/>
              </w:rPr>
              <w:fldChar w:fldCharType="begin"/>
            </w:r>
            <w:r>
              <w:rPr>
                <w:webHidden/>
              </w:rPr>
              <w:instrText xml:space="preserve"> PAGEREF _Toc120776451 \h </w:instrText>
            </w:r>
            <w:r>
              <w:rPr>
                <w:webHidden/>
              </w:rPr>
            </w:r>
            <w:r>
              <w:rPr>
                <w:webHidden/>
              </w:rPr>
              <w:fldChar w:fldCharType="separate"/>
            </w:r>
            <w:r w:rsidR="00C13B6D">
              <w:rPr>
                <w:webHidden/>
              </w:rPr>
              <w:t>22</w:t>
            </w:r>
            <w:r>
              <w:rPr>
                <w:webHidden/>
              </w:rPr>
              <w:fldChar w:fldCharType="end"/>
            </w:r>
          </w:hyperlink>
        </w:p>
        <w:p w14:paraId="5CBE96A9" w14:textId="77777777" w:rsidR="00655155" w:rsidRDefault="00655155">
          <w:pPr>
            <w:pStyle w:val="TOC2"/>
            <w:rPr>
              <w:rFonts w:eastAsiaTheme="minorEastAsia"/>
              <w:noProof/>
              <w:sz w:val="22"/>
              <w:szCs w:val="22"/>
              <w:lang w:val="en-US"/>
            </w:rPr>
          </w:pPr>
          <w:hyperlink w:anchor="_Toc120776452" w:history="1">
            <w:r w:rsidRPr="00F12BA3">
              <w:rPr>
                <w:rStyle w:val="Hyperlink"/>
                <w:noProof/>
                <w:bdr w:val="none" w:sz="0" w:space="0" w:color="auto" w:frame="1"/>
                <w:lang w:val="en-US"/>
              </w:rPr>
              <w:t>2.5</w:t>
            </w:r>
            <w:r>
              <w:rPr>
                <w:rFonts w:eastAsiaTheme="minorEastAsia"/>
                <w:noProof/>
                <w:sz w:val="22"/>
                <w:szCs w:val="22"/>
                <w:lang w:val="en-US"/>
              </w:rPr>
              <w:tab/>
            </w:r>
            <w:r w:rsidRPr="00F12BA3">
              <w:rPr>
                <w:rStyle w:val="Hyperlink"/>
                <w:noProof/>
                <w:bdr w:val="none" w:sz="0" w:space="0" w:color="auto" w:frame="1"/>
                <w:lang w:val="en-US"/>
              </w:rPr>
              <w:t>Energy use in buildings</w:t>
            </w:r>
            <w:r>
              <w:rPr>
                <w:noProof/>
                <w:webHidden/>
              </w:rPr>
              <w:tab/>
            </w:r>
            <w:r>
              <w:rPr>
                <w:noProof/>
                <w:webHidden/>
              </w:rPr>
              <w:fldChar w:fldCharType="begin"/>
            </w:r>
            <w:r>
              <w:rPr>
                <w:noProof/>
                <w:webHidden/>
              </w:rPr>
              <w:instrText xml:space="preserve"> PAGEREF _Toc120776452 \h </w:instrText>
            </w:r>
            <w:r>
              <w:rPr>
                <w:noProof/>
                <w:webHidden/>
              </w:rPr>
            </w:r>
            <w:r>
              <w:rPr>
                <w:noProof/>
                <w:webHidden/>
              </w:rPr>
              <w:fldChar w:fldCharType="separate"/>
            </w:r>
            <w:r w:rsidR="00C13B6D">
              <w:rPr>
                <w:noProof/>
                <w:webHidden/>
              </w:rPr>
              <w:t>28</w:t>
            </w:r>
            <w:r>
              <w:rPr>
                <w:noProof/>
                <w:webHidden/>
              </w:rPr>
              <w:fldChar w:fldCharType="end"/>
            </w:r>
          </w:hyperlink>
        </w:p>
        <w:p w14:paraId="16A6C0AA" w14:textId="77777777" w:rsidR="00655155" w:rsidRDefault="00655155">
          <w:pPr>
            <w:pStyle w:val="TOC3"/>
            <w:rPr>
              <w:rFonts w:eastAsiaTheme="minorEastAsia"/>
              <w:sz w:val="22"/>
              <w:szCs w:val="22"/>
              <w:lang w:val="en-US"/>
            </w:rPr>
          </w:pPr>
          <w:hyperlink w:anchor="_Toc120776453" w:history="1">
            <w:r w:rsidRPr="00F12BA3">
              <w:rPr>
                <w:rStyle w:val="Hyperlink"/>
              </w:rPr>
              <w:t>2.5.1</w:t>
            </w:r>
            <w:r>
              <w:rPr>
                <w:rFonts w:eastAsiaTheme="minorEastAsia"/>
                <w:sz w:val="22"/>
                <w:szCs w:val="22"/>
                <w:lang w:val="en-US"/>
              </w:rPr>
              <w:tab/>
            </w:r>
            <w:r w:rsidRPr="00F12BA3">
              <w:rPr>
                <w:rStyle w:val="Hyperlink"/>
              </w:rPr>
              <w:t>Buildings Baseline</w:t>
            </w:r>
            <w:r>
              <w:rPr>
                <w:webHidden/>
              </w:rPr>
              <w:tab/>
            </w:r>
            <w:r>
              <w:rPr>
                <w:webHidden/>
              </w:rPr>
              <w:fldChar w:fldCharType="begin"/>
            </w:r>
            <w:r>
              <w:rPr>
                <w:webHidden/>
              </w:rPr>
              <w:instrText xml:space="preserve"> PAGEREF _Toc120776453 \h </w:instrText>
            </w:r>
            <w:r>
              <w:rPr>
                <w:webHidden/>
              </w:rPr>
            </w:r>
            <w:r>
              <w:rPr>
                <w:webHidden/>
              </w:rPr>
              <w:fldChar w:fldCharType="separate"/>
            </w:r>
            <w:r w:rsidR="00C13B6D">
              <w:rPr>
                <w:webHidden/>
              </w:rPr>
              <w:t>28</w:t>
            </w:r>
            <w:r>
              <w:rPr>
                <w:webHidden/>
              </w:rPr>
              <w:fldChar w:fldCharType="end"/>
            </w:r>
          </w:hyperlink>
        </w:p>
        <w:p w14:paraId="163A097C" w14:textId="77777777" w:rsidR="00655155" w:rsidRDefault="00655155">
          <w:pPr>
            <w:pStyle w:val="TOC3"/>
            <w:rPr>
              <w:rFonts w:eastAsiaTheme="minorEastAsia"/>
              <w:sz w:val="22"/>
              <w:szCs w:val="22"/>
              <w:lang w:val="en-US"/>
            </w:rPr>
          </w:pPr>
          <w:hyperlink w:anchor="_Toc120776454" w:history="1">
            <w:r w:rsidRPr="00F12BA3">
              <w:rPr>
                <w:rStyle w:val="Hyperlink"/>
              </w:rPr>
              <w:t>2.5.2</w:t>
            </w:r>
            <w:r>
              <w:rPr>
                <w:rFonts w:eastAsiaTheme="minorEastAsia"/>
                <w:sz w:val="22"/>
                <w:szCs w:val="22"/>
                <w:lang w:val="en-US"/>
              </w:rPr>
              <w:tab/>
            </w:r>
            <w:r w:rsidRPr="00F12BA3">
              <w:rPr>
                <w:rStyle w:val="Hyperlink"/>
              </w:rPr>
              <w:t>Buildings policy quantification</w:t>
            </w:r>
            <w:r>
              <w:rPr>
                <w:webHidden/>
              </w:rPr>
              <w:tab/>
            </w:r>
            <w:r>
              <w:rPr>
                <w:webHidden/>
              </w:rPr>
              <w:fldChar w:fldCharType="begin"/>
            </w:r>
            <w:r>
              <w:rPr>
                <w:webHidden/>
              </w:rPr>
              <w:instrText xml:space="preserve"> PAGEREF _Toc120776454 \h </w:instrText>
            </w:r>
            <w:r>
              <w:rPr>
                <w:webHidden/>
              </w:rPr>
            </w:r>
            <w:r>
              <w:rPr>
                <w:webHidden/>
              </w:rPr>
              <w:fldChar w:fldCharType="separate"/>
            </w:r>
            <w:r w:rsidR="00C13B6D">
              <w:rPr>
                <w:webHidden/>
              </w:rPr>
              <w:t>29</w:t>
            </w:r>
            <w:r>
              <w:rPr>
                <w:webHidden/>
              </w:rPr>
              <w:fldChar w:fldCharType="end"/>
            </w:r>
          </w:hyperlink>
        </w:p>
        <w:p w14:paraId="4B8A97B6" w14:textId="77777777" w:rsidR="00655155" w:rsidRDefault="00655155">
          <w:pPr>
            <w:pStyle w:val="TOC4"/>
            <w:rPr>
              <w:rFonts w:eastAsiaTheme="minorEastAsia"/>
              <w:noProof/>
              <w:sz w:val="22"/>
              <w:szCs w:val="22"/>
              <w:lang w:val="en-US"/>
            </w:rPr>
          </w:pPr>
          <w:hyperlink w:anchor="_Toc120776455" w:history="1">
            <w:r w:rsidRPr="00F12BA3">
              <w:rPr>
                <w:rStyle w:val="Hyperlink"/>
                <w:noProof/>
              </w:rPr>
              <w:t>2.5.2.1</w:t>
            </w:r>
            <w:r>
              <w:rPr>
                <w:rFonts w:eastAsiaTheme="minorEastAsia"/>
                <w:noProof/>
                <w:sz w:val="22"/>
                <w:szCs w:val="22"/>
                <w:lang w:val="en-US"/>
              </w:rPr>
              <w:tab/>
            </w:r>
            <w:r w:rsidRPr="00F12BA3">
              <w:rPr>
                <w:rStyle w:val="Hyperlink"/>
                <w:noProof/>
              </w:rPr>
              <w:t>New construction / densification</w:t>
            </w:r>
            <w:r>
              <w:rPr>
                <w:noProof/>
                <w:webHidden/>
              </w:rPr>
              <w:tab/>
            </w:r>
            <w:r>
              <w:rPr>
                <w:noProof/>
                <w:webHidden/>
              </w:rPr>
              <w:fldChar w:fldCharType="begin"/>
            </w:r>
            <w:r>
              <w:rPr>
                <w:noProof/>
                <w:webHidden/>
              </w:rPr>
              <w:instrText xml:space="preserve"> PAGEREF _Toc120776455 \h </w:instrText>
            </w:r>
            <w:r>
              <w:rPr>
                <w:noProof/>
                <w:webHidden/>
              </w:rPr>
            </w:r>
            <w:r>
              <w:rPr>
                <w:noProof/>
                <w:webHidden/>
              </w:rPr>
              <w:fldChar w:fldCharType="separate"/>
            </w:r>
            <w:r w:rsidR="00C13B6D">
              <w:rPr>
                <w:noProof/>
                <w:webHidden/>
              </w:rPr>
              <w:t>29</w:t>
            </w:r>
            <w:r>
              <w:rPr>
                <w:noProof/>
                <w:webHidden/>
              </w:rPr>
              <w:fldChar w:fldCharType="end"/>
            </w:r>
          </w:hyperlink>
        </w:p>
        <w:p w14:paraId="1EEB0DC4" w14:textId="77777777" w:rsidR="00655155" w:rsidRDefault="00655155">
          <w:pPr>
            <w:pStyle w:val="TOC4"/>
            <w:rPr>
              <w:rFonts w:eastAsiaTheme="minorEastAsia"/>
              <w:noProof/>
              <w:sz w:val="22"/>
              <w:szCs w:val="22"/>
              <w:lang w:val="en-US"/>
            </w:rPr>
          </w:pPr>
          <w:hyperlink w:anchor="_Toc120776456" w:history="1">
            <w:r w:rsidRPr="00F12BA3">
              <w:rPr>
                <w:rStyle w:val="Hyperlink"/>
                <w:noProof/>
              </w:rPr>
              <w:t>2.5.2.2</w:t>
            </w:r>
            <w:r>
              <w:rPr>
                <w:rFonts w:eastAsiaTheme="minorEastAsia"/>
                <w:noProof/>
                <w:sz w:val="22"/>
                <w:szCs w:val="22"/>
                <w:lang w:val="en-US"/>
              </w:rPr>
              <w:tab/>
            </w:r>
            <w:r w:rsidRPr="00F12BA3">
              <w:rPr>
                <w:rStyle w:val="Hyperlink"/>
                <w:noProof/>
              </w:rPr>
              <w:t>Retrofit and renovation policies</w:t>
            </w:r>
            <w:r>
              <w:rPr>
                <w:noProof/>
                <w:webHidden/>
              </w:rPr>
              <w:tab/>
            </w:r>
            <w:r>
              <w:rPr>
                <w:noProof/>
                <w:webHidden/>
              </w:rPr>
              <w:fldChar w:fldCharType="begin"/>
            </w:r>
            <w:r>
              <w:rPr>
                <w:noProof/>
                <w:webHidden/>
              </w:rPr>
              <w:instrText xml:space="preserve"> PAGEREF _Toc120776456 \h </w:instrText>
            </w:r>
            <w:r>
              <w:rPr>
                <w:noProof/>
                <w:webHidden/>
              </w:rPr>
            </w:r>
            <w:r>
              <w:rPr>
                <w:noProof/>
                <w:webHidden/>
              </w:rPr>
              <w:fldChar w:fldCharType="separate"/>
            </w:r>
            <w:r w:rsidR="00C13B6D">
              <w:rPr>
                <w:noProof/>
                <w:webHidden/>
              </w:rPr>
              <w:t>30</w:t>
            </w:r>
            <w:r>
              <w:rPr>
                <w:noProof/>
                <w:webHidden/>
              </w:rPr>
              <w:fldChar w:fldCharType="end"/>
            </w:r>
          </w:hyperlink>
        </w:p>
        <w:p w14:paraId="3A7BDA37" w14:textId="77777777" w:rsidR="00655155" w:rsidRDefault="00655155">
          <w:pPr>
            <w:pStyle w:val="TOC3"/>
            <w:rPr>
              <w:rFonts w:eastAsiaTheme="minorEastAsia"/>
              <w:sz w:val="22"/>
              <w:szCs w:val="22"/>
              <w:lang w:val="en-US"/>
            </w:rPr>
          </w:pPr>
          <w:hyperlink w:anchor="_Toc120776457" w:history="1">
            <w:r w:rsidRPr="00F12BA3">
              <w:rPr>
                <w:rStyle w:val="Hyperlink"/>
              </w:rPr>
              <w:t>2.5.3</w:t>
            </w:r>
            <w:r>
              <w:rPr>
                <w:rFonts w:eastAsiaTheme="minorEastAsia"/>
                <w:sz w:val="22"/>
                <w:szCs w:val="22"/>
                <w:lang w:val="en-US"/>
              </w:rPr>
              <w:tab/>
            </w:r>
            <w:r w:rsidRPr="00F12BA3">
              <w:rPr>
                <w:rStyle w:val="Hyperlink"/>
              </w:rPr>
              <w:t>Buildings results</w:t>
            </w:r>
            <w:r>
              <w:rPr>
                <w:webHidden/>
              </w:rPr>
              <w:tab/>
            </w:r>
            <w:r>
              <w:rPr>
                <w:webHidden/>
              </w:rPr>
              <w:fldChar w:fldCharType="begin"/>
            </w:r>
            <w:r>
              <w:rPr>
                <w:webHidden/>
              </w:rPr>
              <w:instrText xml:space="preserve"> PAGEREF _Toc120776457 \h </w:instrText>
            </w:r>
            <w:r>
              <w:rPr>
                <w:webHidden/>
              </w:rPr>
            </w:r>
            <w:r>
              <w:rPr>
                <w:webHidden/>
              </w:rPr>
              <w:fldChar w:fldCharType="separate"/>
            </w:r>
            <w:r w:rsidR="00C13B6D">
              <w:rPr>
                <w:webHidden/>
              </w:rPr>
              <w:t>31</w:t>
            </w:r>
            <w:r>
              <w:rPr>
                <w:webHidden/>
              </w:rPr>
              <w:fldChar w:fldCharType="end"/>
            </w:r>
          </w:hyperlink>
        </w:p>
        <w:p w14:paraId="3C6F4ACB" w14:textId="77777777" w:rsidR="00655155" w:rsidRDefault="00655155">
          <w:pPr>
            <w:pStyle w:val="TOC2"/>
            <w:rPr>
              <w:rFonts w:eastAsiaTheme="minorEastAsia"/>
              <w:noProof/>
              <w:sz w:val="22"/>
              <w:szCs w:val="22"/>
              <w:lang w:val="en-US"/>
            </w:rPr>
          </w:pPr>
          <w:hyperlink w:anchor="_Toc120776458" w:history="1">
            <w:r w:rsidRPr="00F12BA3">
              <w:rPr>
                <w:rStyle w:val="Hyperlink"/>
                <w:noProof/>
              </w:rPr>
              <w:t>2.6</w:t>
            </w:r>
            <w:r>
              <w:rPr>
                <w:rFonts w:eastAsiaTheme="minorEastAsia"/>
                <w:noProof/>
                <w:sz w:val="22"/>
                <w:szCs w:val="22"/>
                <w:lang w:val="en-US"/>
              </w:rPr>
              <w:tab/>
            </w:r>
            <w:r w:rsidRPr="00F12BA3">
              <w:rPr>
                <w:rStyle w:val="Hyperlink"/>
                <w:noProof/>
              </w:rPr>
              <w:t>Consumption-based calculation</w:t>
            </w:r>
            <w:r>
              <w:rPr>
                <w:noProof/>
                <w:webHidden/>
              </w:rPr>
              <w:tab/>
            </w:r>
            <w:r>
              <w:rPr>
                <w:noProof/>
                <w:webHidden/>
              </w:rPr>
              <w:fldChar w:fldCharType="begin"/>
            </w:r>
            <w:r>
              <w:rPr>
                <w:noProof/>
                <w:webHidden/>
              </w:rPr>
              <w:instrText xml:space="preserve"> PAGEREF _Toc120776458 \h </w:instrText>
            </w:r>
            <w:r>
              <w:rPr>
                <w:noProof/>
                <w:webHidden/>
              </w:rPr>
            </w:r>
            <w:r>
              <w:rPr>
                <w:noProof/>
                <w:webHidden/>
              </w:rPr>
              <w:fldChar w:fldCharType="separate"/>
            </w:r>
            <w:r w:rsidR="00C13B6D">
              <w:rPr>
                <w:noProof/>
                <w:webHidden/>
              </w:rPr>
              <w:t>32</w:t>
            </w:r>
            <w:r>
              <w:rPr>
                <w:noProof/>
                <w:webHidden/>
              </w:rPr>
              <w:fldChar w:fldCharType="end"/>
            </w:r>
          </w:hyperlink>
        </w:p>
        <w:p w14:paraId="14952D48" w14:textId="77777777" w:rsidR="00655155" w:rsidRDefault="00655155">
          <w:pPr>
            <w:pStyle w:val="TOC3"/>
            <w:rPr>
              <w:rFonts w:eastAsiaTheme="minorEastAsia"/>
              <w:sz w:val="22"/>
              <w:szCs w:val="22"/>
              <w:lang w:val="en-US"/>
            </w:rPr>
          </w:pPr>
          <w:hyperlink w:anchor="_Toc120776459" w:history="1">
            <w:r w:rsidRPr="00F12BA3">
              <w:rPr>
                <w:rStyle w:val="Hyperlink"/>
              </w:rPr>
              <w:t>2.6.1</w:t>
            </w:r>
            <w:r>
              <w:rPr>
                <w:rFonts w:eastAsiaTheme="minorEastAsia"/>
                <w:sz w:val="22"/>
                <w:szCs w:val="22"/>
                <w:lang w:val="en-US"/>
              </w:rPr>
              <w:tab/>
            </w:r>
            <w:r w:rsidRPr="00F12BA3">
              <w:rPr>
                <w:rStyle w:val="Hyperlink"/>
              </w:rPr>
              <w:t>Creating a baseline</w:t>
            </w:r>
            <w:r>
              <w:rPr>
                <w:webHidden/>
              </w:rPr>
              <w:tab/>
            </w:r>
            <w:r>
              <w:rPr>
                <w:webHidden/>
              </w:rPr>
              <w:fldChar w:fldCharType="begin"/>
            </w:r>
            <w:r>
              <w:rPr>
                <w:webHidden/>
              </w:rPr>
              <w:instrText xml:space="preserve"> PAGEREF _Toc120776459 \h </w:instrText>
            </w:r>
            <w:r>
              <w:rPr>
                <w:webHidden/>
              </w:rPr>
            </w:r>
            <w:r>
              <w:rPr>
                <w:webHidden/>
              </w:rPr>
              <w:fldChar w:fldCharType="separate"/>
            </w:r>
            <w:r w:rsidR="00C13B6D">
              <w:rPr>
                <w:webHidden/>
              </w:rPr>
              <w:t>32</w:t>
            </w:r>
            <w:r>
              <w:rPr>
                <w:webHidden/>
              </w:rPr>
              <w:fldChar w:fldCharType="end"/>
            </w:r>
          </w:hyperlink>
        </w:p>
        <w:p w14:paraId="39F6ED56" w14:textId="77777777" w:rsidR="00655155" w:rsidRDefault="00655155">
          <w:pPr>
            <w:pStyle w:val="TOC3"/>
            <w:rPr>
              <w:rFonts w:eastAsiaTheme="minorEastAsia"/>
              <w:sz w:val="22"/>
              <w:szCs w:val="22"/>
              <w:lang w:val="en-US"/>
            </w:rPr>
          </w:pPr>
          <w:hyperlink w:anchor="_Toc120776460" w:history="1">
            <w:r w:rsidRPr="00F12BA3">
              <w:rPr>
                <w:rStyle w:val="Hyperlink"/>
              </w:rPr>
              <w:t>2.6.2</w:t>
            </w:r>
            <w:r>
              <w:rPr>
                <w:rFonts w:eastAsiaTheme="minorEastAsia"/>
                <w:sz w:val="22"/>
                <w:szCs w:val="22"/>
                <w:lang w:val="en-US"/>
              </w:rPr>
              <w:tab/>
            </w:r>
            <w:r w:rsidRPr="00F12BA3">
              <w:rPr>
                <w:rStyle w:val="Hyperlink"/>
              </w:rPr>
              <w:t>Household energy</w:t>
            </w:r>
            <w:r>
              <w:rPr>
                <w:webHidden/>
              </w:rPr>
              <w:tab/>
            </w:r>
            <w:r>
              <w:rPr>
                <w:webHidden/>
              </w:rPr>
              <w:fldChar w:fldCharType="begin"/>
            </w:r>
            <w:r>
              <w:rPr>
                <w:webHidden/>
              </w:rPr>
              <w:instrText xml:space="preserve"> PAGEREF _Toc120776460 \h </w:instrText>
            </w:r>
            <w:r>
              <w:rPr>
                <w:webHidden/>
              </w:rPr>
            </w:r>
            <w:r>
              <w:rPr>
                <w:webHidden/>
              </w:rPr>
              <w:fldChar w:fldCharType="separate"/>
            </w:r>
            <w:r w:rsidR="00C13B6D">
              <w:rPr>
                <w:webHidden/>
              </w:rPr>
              <w:t>32</w:t>
            </w:r>
            <w:r>
              <w:rPr>
                <w:webHidden/>
              </w:rPr>
              <w:fldChar w:fldCharType="end"/>
            </w:r>
          </w:hyperlink>
        </w:p>
        <w:p w14:paraId="50FBCF56" w14:textId="77777777" w:rsidR="00655155" w:rsidRDefault="00655155">
          <w:pPr>
            <w:pStyle w:val="TOC3"/>
            <w:rPr>
              <w:rFonts w:eastAsiaTheme="minorEastAsia"/>
              <w:sz w:val="22"/>
              <w:szCs w:val="22"/>
              <w:lang w:val="en-US"/>
            </w:rPr>
          </w:pPr>
          <w:hyperlink w:anchor="_Toc120776461" w:history="1">
            <w:r w:rsidRPr="00F12BA3">
              <w:rPr>
                <w:rStyle w:val="Hyperlink"/>
              </w:rPr>
              <w:t>2.6.3</w:t>
            </w:r>
            <w:r>
              <w:rPr>
                <w:rFonts w:eastAsiaTheme="minorEastAsia"/>
                <w:sz w:val="22"/>
                <w:szCs w:val="22"/>
                <w:lang w:val="en-US"/>
              </w:rPr>
              <w:tab/>
            </w:r>
            <w:r w:rsidRPr="00F12BA3">
              <w:rPr>
                <w:rStyle w:val="Hyperlink"/>
              </w:rPr>
              <w:t>Transportation</w:t>
            </w:r>
            <w:r>
              <w:rPr>
                <w:webHidden/>
              </w:rPr>
              <w:tab/>
            </w:r>
            <w:r>
              <w:rPr>
                <w:webHidden/>
              </w:rPr>
              <w:fldChar w:fldCharType="begin"/>
            </w:r>
            <w:r>
              <w:rPr>
                <w:webHidden/>
              </w:rPr>
              <w:instrText xml:space="preserve"> PAGEREF _Toc120776461 \h </w:instrText>
            </w:r>
            <w:r>
              <w:rPr>
                <w:webHidden/>
              </w:rPr>
            </w:r>
            <w:r>
              <w:rPr>
                <w:webHidden/>
              </w:rPr>
              <w:fldChar w:fldCharType="separate"/>
            </w:r>
            <w:r w:rsidR="00C13B6D">
              <w:rPr>
                <w:webHidden/>
              </w:rPr>
              <w:t>34</w:t>
            </w:r>
            <w:r>
              <w:rPr>
                <w:webHidden/>
              </w:rPr>
              <w:fldChar w:fldCharType="end"/>
            </w:r>
          </w:hyperlink>
        </w:p>
        <w:p w14:paraId="674E00F0" w14:textId="77777777" w:rsidR="00655155" w:rsidRDefault="00655155">
          <w:pPr>
            <w:pStyle w:val="TOC3"/>
            <w:rPr>
              <w:rFonts w:eastAsiaTheme="minorEastAsia"/>
              <w:sz w:val="22"/>
              <w:szCs w:val="22"/>
              <w:lang w:val="en-US"/>
            </w:rPr>
          </w:pPr>
          <w:hyperlink w:anchor="_Toc120776462" w:history="1">
            <w:r w:rsidRPr="00F12BA3">
              <w:rPr>
                <w:rStyle w:val="Hyperlink"/>
              </w:rPr>
              <w:t>2.6.4</w:t>
            </w:r>
            <w:r>
              <w:rPr>
                <w:rFonts w:eastAsiaTheme="minorEastAsia"/>
                <w:sz w:val="22"/>
                <w:szCs w:val="22"/>
                <w:lang w:val="en-US"/>
              </w:rPr>
              <w:tab/>
            </w:r>
            <w:r w:rsidRPr="00F12BA3">
              <w:rPr>
                <w:rStyle w:val="Hyperlink"/>
              </w:rPr>
              <w:t>Consumption-based quantification results</w:t>
            </w:r>
            <w:r>
              <w:rPr>
                <w:webHidden/>
              </w:rPr>
              <w:tab/>
            </w:r>
            <w:r>
              <w:rPr>
                <w:webHidden/>
              </w:rPr>
              <w:fldChar w:fldCharType="begin"/>
            </w:r>
            <w:r>
              <w:rPr>
                <w:webHidden/>
              </w:rPr>
              <w:instrText xml:space="preserve"> PAGEREF _Toc120776462 \h </w:instrText>
            </w:r>
            <w:r>
              <w:rPr>
                <w:webHidden/>
              </w:rPr>
            </w:r>
            <w:r>
              <w:rPr>
                <w:webHidden/>
              </w:rPr>
              <w:fldChar w:fldCharType="separate"/>
            </w:r>
            <w:r w:rsidR="00C13B6D">
              <w:rPr>
                <w:webHidden/>
              </w:rPr>
              <w:t>35</w:t>
            </w:r>
            <w:r>
              <w:rPr>
                <w:webHidden/>
              </w:rPr>
              <w:fldChar w:fldCharType="end"/>
            </w:r>
          </w:hyperlink>
        </w:p>
        <w:p w14:paraId="3686EA34" w14:textId="77777777" w:rsidR="00655155" w:rsidRDefault="00655155">
          <w:pPr>
            <w:pStyle w:val="TOC2"/>
            <w:rPr>
              <w:rFonts w:eastAsiaTheme="minorEastAsia"/>
              <w:noProof/>
              <w:sz w:val="22"/>
              <w:szCs w:val="22"/>
              <w:lang w:val="en-US"/>
            </w:rPr>
          </w:pPr>
          <w:hyperlink w:anchor="_Toc120776463" w:history="1">
            <w:r w:rsidRPr="00F12BA3">
              <w:rPr>
                <w:rStyle w:val="Hyperlink"/>
                <w:noProof/>
              </w:rPr>
              <w:t>2.7</w:t>
            </w:r>
            <w:r>
              <w:rPr>
                <w:rFonts w:eastAsiaTheme="minorEastAsia"/>
                <w:noProof/>
                <w:sz w:val="22"/>
                <w:szCs w:val="22"/>
                <w:lang w:val="en-US"/>
              </w:rPr>
              <w:tab/>
            </w:r>
            <w:r w:rsidRPr="00F12BA3">
              <w:rPr>
                <w:rStyle w:val="Hyperlink"/>
                <w:noProof/>
              </w:rPr>
              <w:t>Generate report</w:t>
            </w:r>
            <w:r>
              <w:rPr>
                <w:noProof/>
                <w:webHidden/>
              </w:rPr>
              <w:tab/>
            </w:r>
            <w:r>
              <w:rPr>
                <w:noProof/>
                <w:webHidden/>
              </w:rPr>
              <w:fldChar w:fldCharType="begin"/>
            </w:r>
            <w:r>
              <w:rPr>
                <w:noProof/>
                <w:webHidden/>
              </w:rPr>
              <w:instrText xml:space="preserve"> PAGEREF _Toc120776463 \h </w:instrText>
            </w:r>
            <w:r>
              <w:rPr>
                <w:noProof/>
                <w:webHidden/>
              </w:rPr>
            </w:r>
            <w:r>
              <w:rPr>
                <w:noProof/>
                <w:webHidden/>
              </w:rPr>
              <w:fldChar w:fldCharType="separate"/>
            </w:r>
            <w:r w:rsidR="00C13B6D">
              <w:rPr>
                <w:noProof/>
                <w:webHidden/>
              </w:rPr>
              <w:t>37</w:t>
            </w:r>
            <w:r>
              <w:rPr>
                <w:noProof/>
                <w:webHidden/>
              </w:rPr>
              <w:fldChar w:fldCharType="end"/>
            </w:r>
          </w:hyperlink>
        </w:p>
        <w:p w14:paraId="70D39FC2" w14:textId="77777777" w:rsidR="00655155" w:rsidRDefault="00655155">
          <w:pPr>
            <w:pStyle w:val="TOC3"/>
            <w:rPr>
              <w:rFonts w:eastAsiaTheme="minorEastAsia"/>
              <w:sz w:val="22"/>
              <w:szCs w:val="22"/>
              <w:lang w:val="en-US"/>
            </w:rPr>
          </w:pPr>
          <w:hyperlink w:anchor="_Toc120776464" w:history="1">
            <w:r w:rsidRPr="00F12BA3">
              <w:rPr>
                <w:rStyle w:val="Hyperlink"/>
              </w:rPr>
              <w:t>2.7.1</w:t>
            </w:r>
            <w:r>
              <w:rPr>
                <w:rFonts w:eastAsiaTheme="minorEastAsia"/>
                <w:sz w:val="22"/>
                <w:szCs w:val="22"/>
                <w:lang w:val="en-US"/>
              </w:rPr>
              <w:tab/>
            </w:r>
            <w:r w:rsidRPr="00F12BA3">
              <w:rPr>
                <w:rStyle w:val="Hyperlink"/>
              </w:rPr>
              <w:t>Results of territorial quantification</w:t>
            </w:r>
            <w:r>
              <w:rPr>
                <w:webHidden/>
              </w:rPr>
              <w:tab/>
            </w:r>
            <w:r>
              <w:rPr>
                <w:webHidden/>
              </w:rPr>
              <w:fldChar w:fldCharType="begin"/>
            </w:r>
            <w:r>
              <w:rPr>
                <w:webHidden/>
              </w:rPr>
              <w:instrText xml:space="preserve"> PAGEREF _Toc120776464 \h </w:instrText>
            </w:r>
            <w:r>
              <w:rPr>
                <w:webHidden/>
              </w:rPr>
            </w:r>
            <w:r>
              <w:rPr>
                <w:webHidden/>
              </w:rPr>
              <w:fldChar w:fldCharType="separate"/>
            </w:r>
            <w:r w:rsidR="00C13B6D">
              <w:rPr>
                <w:webHidden/>
              </w:rPr>
              <w:t>37</w:t>
            </w:r>
            <w:r>
              <w:rPr>
                <w:webHidden/>
              </w:rPr>
              <w:fldChar w:fldCharType="end"/>
            </w:r>
          </w:hyperlink>
        </w:p>
        <w:p w14:paraId="01A4D1A3" w14:textId="77777777" w:rsidR="00655155" w:rsidRDefault="00655155">
          <w:pPr>
            <w:pStyle w:val="TOC3"/>
            <w:rPr>
              <w:rFonts w:eastAsiaTheme="minorEastAsia"/>
              <w:sz w:val="22"/>
              <w:szCs w:val="22"/>
              <w:lang w:val="en-US"/>
            </w:rPr>
          </w:pPr>
          <w:hyperlink w:anchor="_Toc120776465" w:history="1">
            <w:r w:rsidRPr="00F12BA3">
              <w:rPr>
                <w:rStyle w:val="Hyperlink"/>
              </w:rPr>
              <w:t>2.7.2</w:t>
            </w:r>
            <w:r>
              <w:rPr>
                <w:rFonts w:eastAsiaTheme="minorEastAsia"/>
                <w:sz w:val="22"/>
                <w:szCs w:val="22"/>
                <w:lang w:val="en-US"/>
              </w:rPr>
              <w:tab/>
            </w:r>
            <w:r w:rsidRPr="00F12BA3">
              <w:rPr>
                <w:rStyle w:val="Hyperlink"/>
              </w:rPr>
              <w:t>Results of consumption-based quantification</w:t>
            </w:r>
            <w:r>
              <w:rPr>
                <w:webHidden/>
              </w:rPr>
              <w:tab/>
            </w:r>
            <w:r>
              <w:rPr>
                <w:webHidden/>
              </w:rPr>
              <w:fldChar w:fldCharType="begin"/>
            </w:r>
            <w:r>
              <w:rPr>
                <w:webHidden/>
              </w:rPr>
              <w:instrText xml:space="preserve"> PAGEREF _Toc120776465 \h </w:instrText>
            </w:r>
            <w:r>
              <w:rPr>
                <w:webHidden/>
              </w:rPr>
            </w:r>
            <w:r>
              <w:rPr>
                <w:webHidden/>
              </w:rPr>
              <w:fldChar w:fldCharType="separate"/>
            </w:r>
            <w:r w:rsidR="00C13B6D">
              <w:rPr>
                <w:webHidden/>
              </w:rPr>
              <w:t>37</w:t>
            </w:r>
            <w:r>
              <w:rPr>
                <w:webHidden/>
              </w:rPr>
              <w:fldChar w:fldCharType="end"/>
            </w:r>
          </w:hyperlink>
        </w:p>
        <w:p w14:paraId="2B0B0CF1" w14:textId="77777777" w:rsidR="00655155" w:rsidRDefault="00655155">
          <w:pPr>
            <w:pStyle w:val="TOC3"/>
            <w:rPr>
              <w:rFonts w:eastAsiaTheme="minorEastAsia"/>
              <w:sz w:val="22"/>
              <w:szCs w:val="22"/>
              <w:lang w:val="en-US"/>
            </w:rPr>
          </w:pPr>
          <w:hyperlink w:anchor="_Toc120776466" w:history="1">
            <w:r w:rsidRPr="00F12BA3">
              <w:rPr>
                <w:rStyle w:val="Hyperlink"/>
              </w:rPr>
              <w:t>2.7.3</w:t>
            </w:r>
            <w:r>
              <w:rPr>
                <w:rFonts w:eastAsiaTheme="minorEastAsia"/>
                <w:sz w:val="22"/>
                <w:szCs w:val="22"/>
                <w:lang w:val="en-US"/>
              </w:rPr>
              <w:tab/>
            </w:r>
            <w:r w:rsidRPr="00F12BA3">
              <w:rPr>
                <w:rStyle w:val="Hyperlink"/>
              </w:rPr>
              <w:t>How to read the results?</w:t>
            </w:r>
            <w:r>
              <w:rPr>
                <w:webHidden/>
              </w:rPr>
              <w:tab/>
            </w:r>
            <w:r>
              <w:rPr>
                <w:webHidden/>
              </w:rPr>
              <w:fldChar w:fldCharType="begin"/>
            </w:r>
            <w:r>
              <w:rPr>
                <w:webHidden/>
              </w:rPr>
              <w:instrText xml:space="preserve"> PAGEREF _Toc120776466 \h </w:instrText>
            </w:r>
            <w:r>
              <w:rPr>
                <w:webHidden/>
              </w:rPr>
            </w:r>
            <w:r>
              <w:rPr>
                <w:webHidden/>
              </w:rPr>
              <w:fldChar w:fldCharType="separate"/>
            </w:r>
            <w:r w:rsidR="00C13B6D">
              <w:rPr>
                <w:webHidden/>
              </w:rPr>
              <w:t>37</w:t>
            </w:r>
            <w:r>
              <w:rPr>
                <w:webHidden/>
              </w:rPr>
              <w:fldChar w:fldCharType="end"/>
            </w:r>
          </w:hyperlink>
        </w:p>
        <w:p w14:paraId="61FC5244" w14:textId="77777777" w:rsidR="00655155" w:rsidRDefault="00655155">
          <w:pPr>
            <w:pStyle w:val="TOC3"/>
            <w:rPr>
              <w:rFonts w:eastAsiaTheme="minorEastAsia"/>
              <w:sz w:val="22"/>
              <w:szCs w:val="22"/>
              <w:lang w:val="en-US"/>
            </w:rPr>
          </w:pPr>
          <w:hyperlink w:anchor="_Toc120776467" w:history="1">
            <w:r w:rsidRPr="00F12BA3">
              <w:rPr>
                <w:rStyle w:val="Hyperlink"/>
              </w:rPr>
              <w:t>2.7.4</w:t>
            </w:r>
            <w:r>
              <w:rPr>
                <w:rFonts w:eastAsiaTheme="minorEastAsia"/>
                <w:sz w:val="22"/>
                <w:szCs w:val="22"/>
                <w:lang w:val="en-US"/>
              </w:rPr>
              <w:tab/>
            </w:r>
            <w:r w:rsidRPr="00F12BA3">
              <w:rPr>
                <w:rStyle w:val="Hyperlink"/>
              </w:rPr>
              <w:t>How to continue with the process?</w:t>
            </w:r>
            <w:r>
              <w:rPr>
                <w:webHidden/>
              </w:rPr>
              <w:tab/>
            </w:r>
            <w:r>
              <w:rPr>
                <w:webHidden/>
              </w:rPr>
              <w:fldChar w:fldCharType="begin"/>
            </w:r>
            <w:r>
              <w:rPr>
                <w:webHidden/>
              </w:rPr>
              <w:instrText xml:space="preserve"> PAGEREF _Toc120776467 \h </w:instrText>
            </w:r>
            <w:r>
              <w:rPr>
                <w:webHidden/>
              </w:rPr>
            </w:r>
            <w:r>
              <w:rPr>
                <w:webHidden/>
              </w:rPr>
              <w:fldChar w:fldCharType="separate"/>
            </w:r>
            <w:r w:rsidR="00C13B6D">
              <w:rPr>
                <w:webHidden/>
              </w:rPr>
              <w:t>38</w:t>
            </w:r>
            <w:r>
              <w:rPr>
                <w:webHidden/>
              </w:rPr>
              <w:fldChar w:fldCharType="end"/>
            </w:r>
          </w:hyperlink>
        </w:p>
        <w:p w14:paraId="27ECE271" w14:textId="77777777" w:rsidR="00655155" w:rsidRDefault="00655155">
          <w:pPr>
            <w:pStyle w:val="TOC1"/>
            <w:rPr>
              <w:rFonts w:eastAsiaTheme="minorEastAsia"/>
              <w:b w:val="0"/>
              <w:noProof/>
              <w:color w:val="auto"/>
              <w:sz w:val="22"/>
              <w:szCs w:val="22"/>
              <w:lang w:val="en-US"/>
            </w:rPr>
          </w:pPr>
          <w:hyperlink w:anchor="_Toc120776468" w:history="1">
            <w:r w:rsidRPr="00F12BA3">
              <w:rPr>
                <w:rStyle w:val="Hyperlink"/>
                <w:noProof/>
              </w:rPr>
              <w:t>3</w:t>
            </w:r>
            <w:r>
              <w:rPr>
                <w:rFonts w:eastAsiaTheme="minorEastAsia"/>
                <w:b w:val="0"/>
                <w:noProof/>
                <w:color w:val="auto"/>
                <w:sz w:val="22"/>
                <w:szCs w:val="22"/>
                <w:lang w:val="en-US"/>
              </w:rPr>
              <w:tab/>
            </w:r>
            <w:r w:rsidRPr="00F12BA3">
              <w:rPr>
                <w:rStyle w:val="Hyperlink"/>
                <w:noProof/>
              </w:rPr>
              <w:t>Quantification examples – Planner User</w:t>
            </w:r>
            <w:r>
              <w:rPr>
                <w:noProof/>
                <w:webHidden/>
              </w:rPr>
              <w:tab/>
            </w:r>
            <w:r>
              <w:rPr>
                <w:noProof/>
                <w:webHidden/>
              </w:rPr>
              <w:fldChar w:fldCharType="begin"/>
            </w:r>
            <w:r>
              <w:rPr>
                <w:noProof/>
                <w:webHidden/>
              </w:rPr>
              <w:instrText xml:space="preserve"> PAGEREF _Toc120776468 \h </w:instrText>
            </w:r>
            <w:r>
              <w:rPr>
                <w:noProof/>
                <w:webHidden/>
              </w:rPr>
            </w:r>
            <w:r>
              <w:rPr>
                <w:noProof/>
                <w:webHidden/>
              </w:rPr>
              <w:fldChar w:fldCharType="separate"/>
            </w:r>
            <w:r w:rsidR="00C13B6D">
              <w:rPr>
                <w:noProof/>
                <w:webHidden/>
              </w:rPr>
              <w:t>39</w:t>
            </w:r>
            <w:r>
              <w:rPr>
                <w:noProof/>
                <w:webHidden/>
              </w:rPr>
              <w:fldChar w:fldCharType="end"/>
            </w:r>
          </w:hyperlink>
        </w:p>
        <w:p w14:paraId="45B7E237" w14:textId="77777777" w:rsidR="00655155" w:rsidRDefault="00655155">
          <w:pPr>
            <w:pStyle w:val="TOC2"/>
            <w:rPr>
              <w:rFonts w:eastAsiaTheme="minorEastAsia"/>
              <w:noProof/>
              <w:sz w:val="22"/>
              <w:szCs w:val="22"/>
              <w:lang w:val="en-US"/>
            </w:rPr>
          </w:pPr>
          <w:hyperlink w:anchor="_Toc120776469" w:history="1">
            <w:r w:rsidRPr="00F12BA3">
              <w:rPr>
                <w:rStyle w:val="Hyperlink"/>
                <w:noProof/>
              </w:rPr>
              <w:t>3.1</w:t>
            </w:r>
            <w:r>
              <w:rPr>
                <w:rFonts w:eastAsiaTheme="minorEastAsia"/>
                <w:noProof/>
                <w:sz w:val="22"/>
                <w:szCs w:val="22"/>
                <w:lang w:val="en-US"/>
              </w:rPr>
              <w:tab/>
            </w:r>
            <w:r w:rsidRPr="00F12BA3">
              <w:rPr>
                <w:rStyle w:val="Hyperlink"/>
                <w:noProof/>
              </w:rPr>
              <w:t>Reverse use</w:t>
            </w:r>
            <w:r>
              <w:rPr>
                <w:noProof/>
                <w:webHidden/>
              </w:rPr>
              <w:tab/>
            </w:r>
            <w:r>
              <w:rPr>
                <w:noProof/>
                <w:webHidden/>
              </w:rPr>
              <w:fldChar w:fldCharType="begin"/>
            </w:r>
            <w:r>
              <w:rPr>
                <w:noProof/>
                <w:webHidden/>
              </w:rPr>
              <w:instrText xml:space="preserve"> PAGEREF _Toc120776469 \h </w:instrText>
            </w:r>
            <w:r>
              <w:rPr>
                <w:noProof/>
                <w:webHidden/>
              </w:rPr>
            </w:r>
            <w:r>
              <w:rPr>
                <w:noProof/>
                <w:webHidden/>
              </w:rPr>
              <w:fldChar w:fldCharType="separate"/>
            </w:r>
            <w:r w:rsidR="00C13B6D">
              <w:rPr>
                <w:noProof/>
                <w:webHidden/>
              </w:rPr>
              <w:t>39</w:t>
            </w:r>
            <w:r>
              <w:rPr>
                <w:noProof/>
                <w:webHidden/>
              </w:rPr>
              <w:fldChar w:fldCharType="end"/>
            </w:r>
          </w:hyperlink>
        </w:p>
        <w:p w14:paraId="3A6E37AA" w14:textId="77777777" w:rsidR="00655155" w:rsidRDefault="00655155">
          <w:pPr>
            <w:pStyle w:val="TOC2"/>
            <w:rPr>
              <w:rFonts w:eastAsiaTheme="minorEastAsia"/>
              <w:noProof/>
              <w:sz w:val="22"/>
              <w:szCs w:val="22"/>
              <w:lang w:val="en-US"/>
            </w:rPr>
          </w:pPr>
          <w:hyperlink w:anchor="_Toc120776470" w:history="1">
            <w:r w:rsidRPr="00F12BA3">
              <w:rPr>
                <w:rStyle w:val="Hyperlink"/>
                <w:noProof/>
              </w:rPr>
              <w:t>3.2</w:t>
            </w:r>
            <w:r>
              <w:rPr>
                <w:rFonts w:eastAsiaTheme="minorEastAsia"/>
                <w:noProof/>
                <w:sz w:val="22"/>
                <w:szCs w:val="22"/>
                <w:lang w:val="en-US"/>
              </w:rPr>
              <w:tab/>
            </w:r>
            <w:r w:rsidRPr="00F12BA3">
              <w:rPr>
                <w:rStyle w:val="Hyperlink"/>
                <w:noProof/>
              </w:rPr>
              <w:t>Comparison of policy impacts</w:t>
            </w:r>
            <w:r>
              <w:rPr>
                <w:noProof/>
                <w:webHidden/>
              </w:rPr>
              <w:tab/>
            </w:r>
            <w:r>
              <w:rPr>
                <w:noProof/>
                <w:webHidden/>
              </w:rPr>
              <w:fldChar w:fldCharType="begin"/>
            </w:r>
            <w:r>
              <w:rPr>
                <w:noProof/>
                <w:webHidden/>
              </w:rPr>
              <w:instrText xml:space="preserve"> PAGEREF _Toc120776470 \h </w:instrText>
            </w:r>
            <w:r>
              <w:rPr>
                <w:noProof/>
                <w:webHidden/>
              </w:rPr>
            </w:r>
            <w:r>
              <w:rPr>
                <w:noProof/>
                <w:webHidden/>
              </w:rPr>
              <w:fldChar w:fldCharType="separate"/>
            </w:r>
            <w:r w:rsidR="00C13B6D">
              <w:rPr>
                <w:noProof/>
                <w:webHidden/>
              </w:rPr>
              <w:t>39</w:t>
            </w:r>
            <w:r>
              <w:rPr>
                <w:noProof/>
                <w:webHidden/>
              </w:rPr>
              <w:fldChar w:fldCharType="end"/>
            </w:r>
          </w:hyperlink>
        </w:p>
        <w:p w14:paraId="315A4CE0" w14:textId="77777777" w:rsidR="00655155" w:rsidRDefault="00655155">
          <w:pPr>
            <w:pStyle w:val="TOC2"/>
            <w:rPr>
              <w:rFonts w:eastAsiaTheme="minorEastAsia"/>
              <w:noProof/>
              <w:sz w:val="22"/>
              <w:szCs w:val="22"/>
              <w:lang w:val="en-US"/>
            </w:rPr>
          </w:pPr>
          <w:hyperlink w:anchor="_Toc120776471" w:history="1">
            <w:r w:rsidRPr="00F12BA3">
              <w:rPr>
                <w:rStyle w:val="Hyperlink"/>
                <w:noProof/>
              </w:rPr>
              <w:t>3.3</w:t>
            </w:r>
            <w:r>
              <w:rPr>
                <w:rFonts w:eastAsiaTheme="minorEastAsia"/>
                <w:noProof/>
                <w:sz w:val="22"/>
                <w:szCs w:val="22"/>
                <w:lang w:val="en-US"/>
              </w:rPr>
              <w:tab/>
            </w:r>
            <w:r w:rsidRPr="00F12BA3">
              <w:rPr>
                <w:rStyle w:val="Hyperlink"/>
                <w:noProof/>
              </w:rPr>
              <w:t>New zero energy settlement</w:t>
            </w:r>
            <w:r>
              <w:rPr>
                <w:noProof/>
                <w:webHidden/>
              </w:rPr>
              <w:tab/>
            </w:r>
            <w:r>
              <w:rPr>
                <w:noProof/>
                <w:webHidden/>
              </w:rPr>
              <w:fldChar w:fldCharType="begin"/>
            </w:r>
            <w:r>
              <w:rPr>
                <w:noProof/>
                <w:webHidden/>
              </w:rPr>
              <w:instrText xml:space="preserve"> PAGEREF _Toc120776471 \h </w:instrText>
            </w:r>
            <w:r>
              <w:rPr>
                <w:noProof/>
                <w:webHidden/>
              </w:rPr>
            </w:r>
            <w:r>
              <w:rPr>
                <w:noProof/>
                <w:webHidden/>
              </w:rPr>
              <w:fldChar w:fldCharType="separate"/>
            </w:r>
            <w:r w:rsidR="00C13B6D">
              <w:rPr>
                <w:noProof/>
                <w:webHidden/>
              </w:rPr>
              <w:t>39</w:t>
            </w:r>
            <w:r>
              <w:rPr>
                <w:noProof/>
                <w:webHidden/>
              </w:rPr>
              <w:fldChar w:fldCharType="end"/>
            </w:r>
          </w:hyperlink>
        </w:p>
        <w:p w14:paraId="7043F83A" w14:textId="77777777" w:rsidR="00655155" w:rsidRDefault="00655155">
          <w:pPr>
            <w:pStyle w:val="TOC1"/>
            <w:rPr>
              <w:rFonts w:eastAsiaTheme="minorEastAsia"/>
              <w:b w:val="0"/>
              <w:noProof/>
              <w:color w:val="auto"/>
              <w:sz w:val="22"/>
              <w:szCs w:val="22"/>
              <w:lang w:val="en-US"/>
            </w:rPr>
          </w:pPr>
          <w:hyperlink w:anchor="_Toc120776472" w:history="1">
            <w:r w:rsidRPr="00F12BA3">
              <w:rPr>
                <w:rStyle w:val="Hyperlink"/>
                <w:noProof/>
              </w:rPr>
              <w:t>4</w:t>
            </w:r>
            <w:r>
              <w:rPr>
                <w:rFonts w:eastAsiaTheme="minorEastAsia"/>
                <w:b w:val="0"/>
                <w:noProof/>
                <w:color w:val="auto"/>
                <w:sz w:val="22"/>
                <w:szCs w:val="22"/>
                <w:lang w:val="en-US"/>
              </w:rPr>
              <w:tab/>
            </w:r>
            <w:r w:rsidRPr="00F12BA3">
              <w:rPr>
                <w:rStyle w:val="Hyperlink"/>
                <w:noProof/>
              </w:rPr>
              <w:t>Local Datasets – Expert User</w:t>
            </w:r>
            <w:r>
              <w:rPr>
                <w:noProof/>
                <w:webHidden/>
              </w:rPr>
              <w:tab/>
            </w:r>
            <w:r>
              <w:rPr>
                <w:noProof/>
                <w:webHidden/>
              </w:rPr>
              <w:fldChar w:fldCharType="begin"/>
            </w:r>
            <w:r>
              <w:rPr>
                <w:noProof/>
                <w:webHidden/>
              </w:rPr>
              <w:instrText xml:space="preserve"> PAGEREF _Toc120776472 \h </w:instrText>
            </w:r>
            <w:r>
              <w:rPr>
                <w:noProof/>
                <w:webHidden/>
              </w:rPr>
            </w:r>
            <w:r>
              <w:rPr>
                <w:noProof/>
                <w:webHidden/>
              </w:rPr>
              <w:fldChar w:fldCharType="separate"/>
            </w:r>
            <w:r w:rsidR="00C13B6D">
              <w:rPr>
                <w:noProof/>
                <w:webHidden/>
              </w:rPr>
              <w:t>41</w:t>
            </w:r>
            <w:r>
              <w:rPr>
                <w:noProof/>
                <w:webHidden/>
              </w:rPr>
              <w:fldChar w:fldCharType="end"/>
            </w:r>
          </w:hyperlink>
        </w:p>
        <w:p w14:paraId="7A96B484" w14:textId="77777777" w:rsidR="00655155" w:rsidRDefault="00655155">
          <w:pPr>
            <w:pStyle w:val="TOC2"/>
            <w:rPr>
              <w:rFonts w:eastAsiaTheme="minorEastAsia"/>
              <w:noProof/>
              <w:sz w:val="22"/>
              <w:szCs w:val="22"/>
              <w:lang w:val="en-US"/>
            </w:rPr>
          </w:pPr>
          <w:hyperlink w:anchor="_Toc120776473" w:history="1">
            <w:r w:rsidRPr="00F12BA3">
              <w:rPr>
                <w:rStyle w:val="Hyperlink"/>
                <w:noProof/>
              </w:rPr>
              <w:t>4.1</w:t>
            </w:r>
            <w:r>
              <w:rPr>
                <w:rFonts w:eastAsiaTheme="minorEastAsia"/>
                <w:noProof/>
                <w:sz w:val="22"/>
                <w:szCs w:val="22"/>
                <w:lang w:val="en-US"/>
              </w:rPr>
              <w:tab/>
            </w:r>
            <w:r w:rsidRPr="00F12BA3">
              <w:rPr>
                <w:rStyle w:val="Hyperlink"/>
                <w:noProof/>
              </w:rPr>
              <w:t>Local dataset for territorial quantification</w:t>
            </w:r>
            <w:r>
              <w:rPr>
                <w:noProof/>
                <w:webHidden/>
              </w:rPr>
              <w:tab/>
            </w:r>
            <w:r>
              <w:rPr>
                <w:noProof/>
                <w:webHidden/>
              </w:rPr>
              <w:fldChar w:fldCharType="begin"/>
            </w:r>
            <w:r>
              <w:rPr>
                <w:noProof/>
                <w:webHidden/>
              </w:rPr>
              <w:instrText xml:space="preserve"> PAGEREF _Toc120776473 \h </w:instrText>
            </w:r>
            <w:r>
              <w:rPr>
                <w:noProof/>
                <w:webHidden/>
              </w:rPr>
            </w:r>
            <w:r>
              <w:rPr>
                <w:noProof/>
                <w:webHidden/>
              </w:rPr>
              <w:fldChar w:fldCharType="separate"/>
            </w:r>
            <w:r w:rsidR="00C13B6D">
              <w:rPr>
                <w:noProof/>
                <w:webHidden/>
              </w:rPr>
              <w:t>41</w:t>
            </w:r>
            <w:r>
              <w:rPr>
                <w:noProof/>
                <w:webHidden/>
              </w:rPr>
              <w:fldChar w:fldCharType="end"/>
            </w:r>
          </w:hyperlink>
        </w:p>
        <w:p w14:paraId="02981814" w14:textId="77777777" w:rsidR="00655155" w:rsidRDefault="00655155">
          <w:pPr>
            <w:pStyle w:val="TOC3"/>
            <w:rPr>
              <w:rFonts w:eastAsiaTheme="minorEastAsia"/>
              <w:sz w:val="22"/>
              <w:szCs w:val="22"/>
              <w:lang w:val="en-US"/>
            </w:rPr>
          </w:pPr>
          <w:hyperlink w:anchor="_Toc120776474" w:history="1">
            <w:r w:rsidRPr="00F12BA3">
              <w:rPr>
                <w:rStyle w:val="Hyperlink"/>
              </w:rPr>
              <w:t>4.1.1</w:t>
            </w:r>
            <w:r>
              <w:rPr>
                <w:rFonts w:eastAsiaTheme="minorEastAsia"/>
                <w:sz w:val="22"/>
                <w:szCs w:val="22"/>
                <w:lang w:val="en-US"/>
              </w:rPr>
              <w:tab/>
            </w:r>
            <w:r w:rsidRPr="00F12BA3">
              <w:rPr>
                <w:rStyle w:val="Hyperlink"/>
              </w:rPr>
              <w:t>Creating a local dataset for territorial quantification with the Excel tool</w:t>
            </w:r>
            <w:r>
              <w:rPr>
                <w:webHidden/>
              </w:rPr>
              <w:tab/>
            </w:r>
            <w:r>
              <w:rPr>
                <w:webHidden/>
              </w:rPr>
              <w:fldChar w:fldCharType="begin"/>
            </w:r>
            <w:r>
              <w:rPr>
                <w:webHidden/>
              </w:rPr>
              <w:instrText xml:space="preserve"> PAGEREF _Toc120776474 \h </w:instrText>
            </w:r>
            <w:r>
              <w:rPr>
                <w:webHidden/>
              </w:rPr>
            </w:r>
            <w:r>
              <w:rPr>
                <w:webHidden/>
              </w:rPr>
              <w:fldChar w:fldCharType="separate"/>
            </w:r>
            <w:r w:rsidR="00C13B6D">
              <w:rPr>
                <w:webHidden/>
              </w:rPr>
              <w:t>41</w:t>
            </w:r>
            <w:r>
              <w:rPr>
                <w:webHidden/>
              </w:rPr>
              <w:fldChar w:fldCharType="end"/>
            </w:r>
          </w:hyperlink>
        </w:p>
        <w:p w14:paraId="1FE06EF1" w14:textId="77777777" w:rsidR="00655155" w:rsidRDefault="00655155">
          <w:pPr>
            <w:pStyle w:val="TOC3"/>
            <w:rPr>
              <w:rFonts w:eastAsiaTheme="minorEastAsia"/>
              <w:sz w:val="22"/>
              <w:szCs w:val="22"/>
              <w:lang w:val="en-US"/>
            </w:rPr>
          </w:pPr>
          <w:hyperlink w:anchor="_Toc120776475" w:history="1">
            <w:r w:rsidRPr="00F12BA3">
              <w:rPr>
                <w:rStyle w:val="Hyperlink"/>
              </w:rPr>
              <w:t>4.1.2</w:t>
            </w:r>
            <w:r>
              <w:rPr>
                <w:rFonts w:eastAsiaTheme="minorEastAsia"/>
                <w:sz w:val="22"/>
                <w:szCs w:val="22"/>
                <w:lang w:val="en-US"/>
              </w:rPr>
              <w:tab/>
            </w:r>
            <w:r w:rsidRPr="00F12BA3">
              <w:rPr>
                <w:rStyle w:val="Hyperlink"/>
              </w:rPr>
              <w:t>Creating a local dataset for territorial quantification in the GGIA tool</w:t>
            </w:r>
            <w:r>
              <w:rPr>
                <w:webHidden/>
              </w:rPr>
              <w:tab/>
            </w:r>
            <w:r>
              <w:rPr>
                <w:webHidden/>
              </w:rPr>
              <w:fldChar w:fldCharType="begin"/>
            </w:r>
            <w:r>
              <w:rPr>
                <w:webHidden/>
              </w:rPr>
              <w:instrText xml:space="preserve"> PAGEREF _Toc120776475 \h </w:instrText>
            </w:r>
            <w:r>
              <w:rPr>
                <w:webHidden/>
              </w:rPr>
            </w:r>
            <w:r>
              <w:rPr>
                <w:webHidden/>
              </w:rPr>
              <w:fldChar w:fldCharType="separate"/>
            </w:r>
            <w:r w:rsidR="00C13B6D">
              <w:rPr>
                <w:webHidden/>
              </w:rPr>
              <w:t>49</w:t>
            </w:r>
            <w:r>
              <w:rPr>
                <w:webHidden/>
              </w:rPr>
              <w:fldChar w:fldCharType="end"/>
            </w:r>
          </w:hyperlink>
        </w:p>
        <w:p w14:paraId="000CC576" w14:textId="77777777" w:rsidR="00655155" w:rsidRDefault="00655155">
          <w:pPr>
            <w:pStyle w:val="TOC2"/>
            <w:rPr>
              <w:rFonts w:eastAsiaTheme="minorEastAsia"/>
              <w:noProof/>
              <w:sz w:val="22"/>
              <w:szCs w:val="22"/>
              <w:lang w:val="en-US"/>
            </w:rPr>
          </w:pPr>
          <w:hyperlink w:anchor="_Toc120776476" w:history="1">
            <w:r w:rsidRPr="00F12BA3">
              <w:rPr>
                <w:rStyle w:val="Hyperlink"/>
                <w:noProof/>
              </w:rPr>
              <w:t>4.2</w:t>
            </w:r>
            <w:r>
              <w:rPr>
                <w:rFonts w:eastAsiaTheme="minorEastAsia"/>
                <w:noProof/>
                <w:sz w:val="22"/>
                <w:szCs w:val="22"/>
                <w:lang w:val="en-US"/>
              </w:rPr>
              <w:tab/>
            </w:r>
            <w:r w:rsidRPr="00F12BA3">
              <w:rPr>
                <w:rStyle w:val="Hyperlink"/>
                <w:noProof/>
              </w:rPr>
              <w:t>Local dataset for consumption-based quantification</w:t>
            </w:r>
            <w:r>
              <w:rPr>
                <w:noProof/>
                <w:webHidden/>
              </w:rPr>
              <w:tab/>
            </w:r>
            <w:r>
              <w:rPr>
                <w:noProof/>
                <w:webHidden/>
              </w:rPr>
              <w:fldChar w:fldCharType="begin"/>
            </w:r>
            <w:r>
              <w:rPr>
                <w:noProof/>
                <w:webHidden/>
              </w:rPr>
              <w:instrText xml:space="preserve"> PAGEREF _Toc120776476 \h </w:instrText>
            </w:r>
            <w:r>
              <w:rPr>
                <w:noProof/>
                <w:webHidden/>
              </w:rPr>
            </w:r>
            <w:r>
              <w:rPr>
                <w:noProof/>
                <w:webHidden/>
              </w:rPr>
              <w:fldChar w:fldCharType="separate"/>
            </w:r>
            <w:r w:rsidR="00C13B6D">
              <w:rPr>
                <w:noProof/>
                <w:webHidden/>
              </w:rPr>
              <w:t>50</w:t>
            </w:r>
            <w:r>
              <w:rPr>
                <w:noProof/>
                <w:webHidden/>
              </w:rPr>
              <w:fldChar w:fldCharType="end"/>
            </w:r>
          </w:hyperlink>
        </w:p>
        <w:p w14:paraId="04FFE2F0" w14:textId="77777777" w:rsidR="00655155" w:rsidRDefault="00655155">
          <w:pPr>
            <w:pStyle w:val="TOC2"/>
            <w:rPr>
              <w:rFonts w:eastAsiaTheme="minorEastAsia"/>
              <w:noProof/>
              <w:sz w:val="22"/>
              <w:szCs w:val="22"/>
              <w:lang w:val="en-US"/>
            </w:rPr>
          </w:pPr>
          <w:hyperlink w:anchor="_Toc120776477" w:history="1">
            <w:r w:rsidRPr="00F12BA3">
              <w:rPr>
                <w:rStyle w:val="Hyperlink"/>
                <w:noProof/>
              </w:rPr>
              <w:t>4.3</w:t>
            </w:r>
            <w:r>
              <w:rPr>
                <w:rFonts w:eastAsiaTheme="minorEastAsia"/>
                <w:noProof/>
                <w:sz w:val="22"/>
                <w:szCs w:val="22"/>
                <w:lang w:val="en-US"/>
              </w:rPr>
              <w:tab/>
            </w:r>
            <w:r w:rsidRPr="00F12BA3">
              <w:rPr>
                <w:rStyle w:val="Hyperlink"/>
                <w:noProof/>
              </w:rPr>
              <w:t>Delivery of a new local dataset</w:t>
            </w:r>
            <w:r>
              <w:rPr>
                <w:noProof/>
                <w:webHidden/>
              </w:rPr>
              <w:tab/>
            </w:r>
            <w:r>
              <w:rPr>
                <w:noProof/>
                <w:webHidden/>
              </w:rPr>
              <w:fldChar w:fldCharType="begin"/>
            </w:r>
            <w:r>
              <w:rPr>
                <w:noProof/>
                <w:webHidden/>
              </w:rPr>
              <w:instrText xml:space="preserve"> PAGEREF _Toc120776477 \h </w:instrText>
            </w:r>
            <w:r>
              <w:rPr>
                <w:noProof/>
                <w:webHidden/>
              </w:rPr>
            </w:r>
            <w:r>
              <w:rPr>
                <w:noProof/>
                <w:webHidden/>
              </w:rPr>
              <w:fldChar w:fldCharType="separate"/>
            </w:r>
            <w:r w:rsidR="00C13B6D">
              <w:rPr>
                <w:noProof/>
                <w:webHidden/>
              </w:rPr>
              <w:t>52</w:t>
            </w:r>
            <w:r>
              <w:rPr>
                <w:noProof/>
                <w:webHidden/>
              </w:rPr>
              <w:fldChar w:fldCharType="end"/>
            </w:r>
          </w:hyperlink>
        </w:p>
        <w:p w14:paraId="67B1C4F6" w14:textId="77777777" w:rsidR="00655155" w:rsidRDefault="00655155">
          <w:pPr>
            <w:pStyle w:val="TOC2"/>
            <w:rPr>
              <w:rFonts w:eastAsiaTheme="minorEastAsia"/>
              <w:noProof/>
              <w:sz w:val="22"/>
              <w:szCs w:val="22"/>
              <w:lang w:val="en-US"/>
            </w:rPr>
          </w:pPr>
          <w:hyperlink w:anchor="_Toc120776478" w:history="1">
            <w:r w:rsidRPr="00F12BA3">
              <w:rPr>
                <w:rStyle w:val="Hyperlink"/>
                <w:noProof/>
              </w:rPr>
              <w:t>4.4</w:t>
            </w:r>
            <w:r>
              <w:rPr>
                <w:rFonts w:eastAsiaTheme="minorEastAsia"/>
                <w:noProof/>
                <w:sz w:val="22"/>
                <w:szCs w:val="22"/>
                <w:lang w:val="en-US"/>
              </w:rPr>
              <w:tab/>
            </w:r>
            <w:r w:rsidRPr="00F12BA3">
              <w:rPr>
                <w:rStyle w:val="Hyperlink"/>
                <w:noProof/>
              </w:rPr>
              <w:t>Data validation</w:t>
            </w:r>
            <w:r>
              <w:rPr>
                <w:noProof/>
                <w:webHidden/>
              </w:rPr>
              <w:tab/>
            </w:r>
            <w:r>
              <w:rPr>
                <w:noProof/>
                <w:webHidden/>
              </w:rPr>
              <w:fldChar w:fldCharType="begin"/>
            </w:r>
            <w:r>
              <w:rPr>
                <w:noProof/>
                <w:webHidden/>
              </w:rPr>
              <w:instrText xml:space="preserve"> PAGEREF _Toc120776478 \h </w:instrText>
            </w:r>
            <w:r>
              <w:rPr>
                <w:noProof/>
                <w:webHidden/>
              </w:rPr>
            </w:r>
            <w:r>
              <w:rPr>
                <w:noProof/>
                <w:webHidden/>
              </w:rPr>
              <w:fldChar w:fldCharType="separate"/>
            </w:r>
            <w:r w:rsidR="00C13B6D">
              <w:rPr>
                <w:noProof/>
                <w:webHidden/>
              </w:rPr>
              <w:t>53</w:t>
            </w:r>
            <w:r>
              <w:rPr>
                <w:noProof/>
                <w:webHidden/>
              </w:rPr>
              <w:fldChar w:fldCharType="end"/>
            </w:r>
          </w:hyperlink>
        </w:p>
        <w:p w14:paraId="29DE0C92" w14:textId="77777777" w:rsidR="00655155" w:rsidRDefault="00655155">
          <w:pPr>
            <w:pStyle w:val="TOC3"/>
            <w:rPr>
              <w:rFonts w:eastAsiaTheme="minorEastAsia"/>
              <w:sz w:val="22"/>
              <w:szCs w:val="22"/>
              <w:lang w:val="en-US"/>
            </w:rPr>
          </w:pPr>
          <w:hyperlink w:anchor="_Toc120776479" w:history="1">
            <w:r w:rsidRPr="00F12BA3">
              <w:rPr>
                <w:rStyle w:val="Hyperlink"/>
              </w:rPr>
              <w:t>4.4.1</w:t>
            </w:r>
            <w:r>
              <w:rPr>
                <w:rFonts w:eastAsiaTheme="minorEastAsia"/>
                <w:sz w:val="22"/>
                <w:szCs w:val="22"/>
                <w:lang w:val="en-US"/>
              </w:rPr>
              <w:tab/>
            </w:r>
            <w:r w:rsidRPr="00F12BA3">
              <w:rPr>
                <w:rStyle w:val="Hyperlink"/>
              </w:rPr>
              <w:t>Validation principles for a local dataset serving territorial quantification</w:t>
            </w:r>
            <w:r>
              <w:rPr>
                <w:webHidden/>
              </w:rPr>
              <w:tab/>
            </w:r>
            <w:r>
              <w:rPr>
                <w:webHidden/>
              </w:rPr>
              <w:fldChar w:fldCharType="begin"/>
            </w:r>
            <w:r>
              <w:rPr>
                <w:webHidden/>
              </w:rPr>
              <w:instrText xml:space="preserve"> PAGEREF _Toc120776479 \h </w:instrText>
            </w:r>
            <w:r>
              <w:rPr>
                <w:webHidden/>
              </w:rPr>
            </w:r>
            <w:r>
              <w:rPr>
                <w:webHidden/>
              </w:rPr>
              <w:fldChar w:fldCharType="separate"/>
            </w:r>
            <w:r w:rsidR="00C13B6D">
              <w:rPr>
                <w:webHidden/>
              </w:rPr>
              <w:t>53</w:t>
            </w:r>
            <w:r>
              <w:rPr>
                <w:webHidden/>
              </w:rPr>
              <w:fldChar w:fldCharType="end"/>
            </w:r>
          </w:hyperlink>
        </w:p>
        <w:p w14:paraId="46950053" w14:textId="77777777" w:rsidR="00655155" w:rsidRDefault="00655155">
          <w:pPr>
            <w:pStyle w:val="TOC3"/>
            <w:rPr>
              <w:rFonts w:eastAsiaTheme="minorEastAsia"/>
              <w:sz w:val="22"/>
              <w:szCs w:val="22"/>
              <w:lang w:val="en-US"/>
            </w:rPr>
          </w:pPr>
          <w:hyperlink w:anchor="_Toc120776480" w:history="1">
            <w:r w:rsidRPr="00F12BA3">
              <w:rPr>
                <w:rStyle w:val="Hyperlink"/>
              </w:rPr>
              <w:t>4.4.2</w:t>
            </w:r>
            <w:r>
              <w:rPr>
                <w:rFonts w:eastAsiaTheme="minorEastAsia"/>
                <w:sz w:val="22"/>
                <w:szCs w:val="22"/>
                <w:lang w:val="en-US"/>
              </w:rPr>
              <w:tab/>
            </w:r>
            <w:r w:rsidRPr="00F12BA3">
              <w:rPr>
                <w:rStyle w:val="Hyperlink"/>
              </w:rPr>
              <w:t>Validation principles for a local dataset serving consumption-based quantification</w:t>
            </w:r>
            <w:r>
              <w:rPr>
                <w:webHidden/>
              </w:rPr>
              <w:tab/>
            </w:r>
            <w:r>
              <w:rPr>
                <w:webHidden/>
              </w:rPr>
              <w:fldChar w:fldCharType="begin"/>
            </w:r>
            <w:r>
              <w:rPr>
                <w:webHidden/>
              </w:rPr>
              <w:instrText xml:space="preserve"> PAGEREF _Toc120776480 \h </w:instrText>
            </w:r>
            <w:r>
              <w:rPr>
                <w:webHidden/>
              </w:rPr>
            </w:r>
            <w:r>
              <w:rPr>
                <w:webHidden/>
              </w:rPr>
              <w:fldChar w:fldCharType="separate"/>
            </w:r>
            <w:r w:rsidR="00C13B6D">
              <w:rPr>
                <w:webHidden/>
              </w:rPr>
              <w:t>53</w:t>
            </w:r>
            <w:r>
              <w:rPr>
                <w:webHidden/>
              </w:rPr>
              <w:fldChar w:fldCharType="end"/>
            </w:r>
          </w:hyperlink>
        </w:p>
        <w:p w14:paraId="5D3A4E56" w14:textId="77777777" w:rsidR="00655155" w:rsidRDefault="00655155">
          <w:pPr>
            <w:pStyle w:val="TOC1"/>
            <w:rPr>
              <w:rFonts w:eastAsiaTheme="minorEastAsia"/>
              <w:b w:val="0"/>
              <w:noProof/>
              <w:color w:val="auto"/>
              <w:sz w:val="22"/>
              <w:szCs w:val="22"/>
              <w:lang w:val="en-US"/>
            </w:rPr>
          </w:pPr>
          <w:hyperlink w:anchor="_Toc120776481" w:history="1">
            <w:r w:rsidRPr="00F12BA3">
              <w:rPr>
                <w:rStyle w:val="Hyperlink"/>
                <w:noProof/>
              </w:rPr>
              <w:t>5</w:t>
            </w:r>
            <w:r>
              <w:rPr>
                <w:rFonts w:eastAsiaTheme="minorEastAsia"/>
                <w:b w:val="0"/>
                <w:noProof/>
                <w:color w:val="auto"/>
                <w:sz w:val="22"/>
                <w:szCs w:val="22"/>
                <w:lang w:val="en-US"/>
              </w:rPr>
              <w:tab/>
            </w:r>
            <w:r w:rsidRPr="00F12BA3">
              <w:rPr>
                <w:rStyle w:val="Hyperlink"/>
                <w:noProof/>
              </w:rPr>
              <w:t>Access to code – Developer User</w:t>
            </w:r>
            <w:r>
              <w:rPr>
                <w:noProof/>
                <w:webHidden/>
              </w:rPr>
              <w:tab/>
            </w:r>
            <w:r>
              <w:rPr>
                <w:noProof/>
                <w:webHidden/>
              </w:rPr>
              <w:fldChar w:fldCharType="begin"/>
            </w:r>
            <w:r>
              <w:rPr>
                <w:noProof/>
                <w:webHidden/>
              </w:rPr>
              <w:instrText xml:space="preserve"> PAGEREF _Toc120776481 \h </w:instrText>
            </w:r>
            <w:r>
              <w:rPr>
                <w:noProof/>
                <w:webHidden/>
              </w:rPr>
            </w:r>
            <w:r>
              <w:rPr>
                <w:noProof/>
                <w:webHidden/>
              </w:rPr>
              <w:fldChar w:fldCharType="separate"/>
            </w:r>
            <w:r w:rsidR="00C13B6D">
              <w:rPr>
                <w:noProof/>
                <w:webHidden/>
              </w:rPr>
              <w:t>54</w:t>
            </w:r>
            <w:r>
              <w:rPr>
                <w:noProof/>
                <w:webHidden/>
              </w:rPr>
              <w:fldChar w:fldCharType="end"/>
            </w:r>
          </w:hyperlink>
        </w:p>
        <w:p w14:paraId="20DC1F72" w14:textId="77777777" w:rsidR="00655155" w:rsidRDefault="00655155">
          <w:pPr>
            <w:pStyle w:val="TOC1"/>
            <w:rPr>
              <w:rFonts w:eastAsiaTheme="minorEastAsia"/>
              <w:b w:val="0"/>
              <w:noProof/>
              <w:color w:val="auto"/>
              <w:sz w:val="22"/>
              <w:szCs w:val="22"/>
              <w:lang w:val="en-US"/>
            </w:rPr>
          </w:pPr>
          <w:hyperlink w:anchor="_Toc120776482" w:history="1">
            <w:r w:rsidRPr="00F12BA3">
              <w:rPr>
                <w:rStyle w:val="Hyperlink"/>
                <w:noProof/>
              </w:rPr>
              <w:t>References</w:t>
            </w:r>
            <w:r>
              <w:rPr>
                <w:noProof/>
                <w:webHidden/>
              </w:rPr>
              <w:tab/>
            </w:r>
            <w:r>
              <w:rPr>
                <w:noProof/>
                <w:webHidden/>
              </w:rPr>
              <w:fldChar w:fldCharType="begin"/>
            </w:r>
            <w:r>
              <w:rPr>
                <w:noProof/>
                <w:webHidden/>
              </w:rPr>
              <w:instrText xml:space="preserve"> PAGEREF _Toc120776482 \h </w:instrText>
            </w:r>
            <w:r>
              <w:rPr>
                <w:noProof/>
                <w:webHidden/>
              </w:rPr>
            </w:r>
            <w:r>
              <w:rPr>
                <w:noProof/>
                <w:webHidden/>
              </w:rPr>
              <w:fldChar w:fldCharType="separate"/>
            </w:r>
            <w:r w:rsidR="00C13B6D">
              <w:rPr>
                <w:noProof/>
                <w:webHidden/>
              </w:rPr>
              <w:t>55</w:t>
            </w:r>
            <w:r>
              <w:rPr>
                <w:noProof/>
                <w:webHidden/>
              </w:rPr>
              <w:fldChar w:fldCharType="end"/>
            </w:r>
          </w:hyperlink>
        </w:p>
        <w:p w14:paraId="5D340A19" w14:textId="77777777" w:rsidR="008F6C52" w:rsidRDefault="008F6C52">
          <w:r>
            <w:rPr>
              <w:b/>
              <w:bCs/>
              <w:noProof/>
            </w:rPr>
            <w:fldChar w:fldCharType="end"/>
          </w:r>
        </w:p>
      </w:sdtContent>
    </w:sdt>
    <w:p w14:paraId="607D8F15" w14:textId="5B760483" w:rsidR="00F61D9A" w:rsidRDefault="00F61D9A" w:rsidP="009C6F70">
      <w:pPr>
        <w:pStyle w:val="NoSpacing"/>
      </w:pPr>
    </w:p>
    <w:p w14:paraId="4BE6FB29" w14:textId="77777777" w:rsidR="00426EE6" w:rsidRDefault="00426EE6" w:rsidP="009C6F70">
      <w:pPr>
        <w:pStyle w:val="NoSpacing"/>
      </w:pPr>
    </w:p>
    <w:p w14:paraId="275421D6" w14:textId="677AEF85" w:rsidR="00F61D9A" w:rsidRPr="00EB34B1" w:rsidRDefault="00AB0A9D" w:rsidP="00AB0A9D">
      <w:pPr>
        <w:pStyle w:val="Heading1"/>
        <w:numPr>
          <w:ilvl w:val="0"/>
          <w:numId w:val="0"/>
        </w:numPr>
        <w:ind w:left="567" w:hanging="567"/>
      </w:pPr>
      <w:bookmarkStart w:id="0" w:name="_Toc120776427"/>
      <w:r w:rsidRPr="00EB34B1">
        <w:lastRenderedPageBreak/>
        <w:t>Abbreviations</w:t>
      </w:r>
      <w:bookmarkEnd w:id="0"/>
    </w:p>
    <w:tbl>
      <w:tblPr>
        <w:tblW w:w="0" w:type="auto"/>
        <w:tblLayout w:type="fixed"/>
        <w:tblCellMar>
          <w:left w:w="0" w:type="dxa"/>
          <w:right w:w="0" w:type="dxa"/>
        </w:tblCellMar>
        <w:tblLook w:val="04A0" w:firstRow="1" w:lastRow="0" w:firstColumn="1" w:lastColumn="0" w:noHBand="0" w:noVBand="1"/>
      </w:tblPr>
      <w:tblGrid>
        <w:gridCol w:w="990"/>
        <w:gridCol w:w="7514"/>
      </w:tblGrid>
      <w:tr w:rsidR="00390CA2" w:rsidRPr="0075494A" w14:paraId="0629711C" w14:textId="77777777" w:rsidTr="00553F16">
        <w:trPr>
          <w:cantSplit/>
        </w:trPr>
        <w:tc>
          <w:tcPr>
            <w:tcW w:w="990" w:type="dxa"/>
          </w:tcPr>
          <w:p w14:paraId="3F4BEA20" w14:textId="0B429978" w:rsidR="007A5E0F" w:rsidRDefault="007A5E0F" w:rsidP="007A5E0F">
            <w:r>
              <w:t>BER</w:t>
            </w:r>
          </w:p>
          <w:p w14:paraId="263646B0" w14:textId="77777777" w:rsidR="00683F9D" w:rsidRDefault="00683F9D" w:rsidP="007A5E0F">
            <w:r>
              <w:t>C40</w:t>
            </w:r>
          </w:p>
          <w:p w14:paraId="7D149F47" w14:textId="77777777" w:rsidR="00034C51" w:rsidRDefault="00034C51" w:rsidP="00034C51">
            <w:r>
              <w:t>CH</w:t>
            </w:r>
            <w:r w:rsidRPr="000740BE">
              <w:rPr>
                <w:vertAlign w:val="subscript"/>
              </w:rPr>
              <w:t>4</w:t>
            </w:r>
          </w:p>
          <w:p w14:paraId="13C3A2B7" w14:textId="77777777" w:rsidR="00034C51" w:rsidRDefault="00034C51" w:rsidP="00034C51">
            <w:r>
              <w:t>CLC</w:t>
            </w:r>
          </w:p>
          <w:p w14:paraId="4F978C75" w14:textId="77777777" w:rsidR="00034C51" w:rsidRDefault="00034C51" w:rsidP="00034C51">
            <w:r>
              <w:t>CLMS</w:t>
            </w:r>
          </w:p>
          <w:p w14:paraId="3525185E" w14:textId="6B249F98" w:rsidR="006D76D8" w:rsidRDefault="006D76D8" w:rsidP="006D76D8">
            <w:r>
              <w:t>CO</w:t>
            </w:r>
            <w:r w:rsidRPr="003117F3">
              <w:rPr>
                <w:vertAlign w:val="subscript"/>
              </w:rPr>
              <w:t>2</w:t>
            </w:r>
          </w:p>
          <w:p w14:paraId="0B6FE589" w14:textId="2B6AAA7D" w:rsidR="003117F3" w:rsidRDefault="006D76D8" w:rsidP="007A5E0F">
            <w:r>
              <w:t>CO</w:t>
            </w:r>
            <w:r w:rsidR="003117F3" w:rsidRPr="003117F3">
              <w:rPr>
                <w:vertAlign w:val="subscript"/>
              </w:rPr>
              <w:t>2</w:t>
            </w:r>
            <w:r w:rsidR="003117F3">
              <w:t>e</w:t>
            </w:r>
          </w:p>
          <w:p w14:paraId="1A5358B2" w14:textId="0A7E76DD" w:rsidR="003C1DC4" w:rsidRDefault="003C1DC4" w:rsidP="007A5E0F">
            <w:r>
              <w:t>COICOP</w:t>
            </w:r>
          </w:p>
          <w:p w14:paraId="0ADA6A8C" w14:textId="78364011" w:rsidR="006D511D" w:rsidRDefault="006D511D" w:rsidP="007A5E0F">
            <w:r>
              <w:t>COPERT</w:t>
            </w:r>
          </w:p>
          <w:p w14:paraId="585D6CF8" w14:textId="77777777" w:rsidR="007A5E0F" w:rsidRDefault="007A5E0F" w:rsidP="007A5E0F">
            <w:r>
              <w:t>CORINE</w:t>
            </w:r>
          </w:p>
          <w:p w14:paraId="233684A2" w14:textId="77777777" w:rsidR="00034C51" w:rsidRDefault="00034C51" w:rsidP="00034C51">
            <w:r>
              <w:t>CRF</w:t>
            </w:r>
          </w:p>
          <w:p w14:paraId="7AC0BCDB" w14:textId="77777777" w:rsidR="00034C51" w:rsidRDefault="00034C51" w:rsidP="00034C51">
            <w:r>
              <w:t>CSC</w:t>
            </w:r>
          </w:p>
          <w:p w14:paraId="36F05A56" w14:textId="3DC67873" w:rsidR="006D76D8" w:rsidRDefault="006D76D8" w:rsidP="007A5E0F">
            <w:r>
              <w:t>DOM</w:t>
            </w:r>
          </w:p>
          <w:p w14:paraId="28CEDF68" w14:textId="77777777" w:rsidR="007A5E0F" w:rsidRDefault="007A5E0F" w:rsidP="007A5E0F">
            <w:r>
              <w:t>EEA</w:t>
            </w:r>
          </w:p>
          <w:p w14:paraId="5A17DA0A" w14:textId="0866065B" w:rsidR="00683F9D" w:rsidRDefault="00683F9D" w:rsidP="007A5E0F">
            <w:r>
              <w:t>EEA39</w:t>
            </w:r>
          </w:p>
          <w:p w14:paraId="12EF5898" w14:textId="77777777" w:rsidR="00034C51" w:rsidRDefault="00034C51" w:rsidP="00034C51">
            <w:r>
              <w:t>EPC</w:t>
            </w:r>
          </w:p>
          <w:p w14:paraId="235D741F" w14:textId="77777777" w:rsidR="007A5E0F" w:rsidRDefault="007A5E0F" w:rsidP="007A5E0F">
            <w:r>
              <w:t>ESDAC</w:t>
            </w:r>
          </w:p>
          <w:p w14:paraId="4C02A33C" w14:textId="77777777" w:rsidR="007B3E89" w:rsidRDefault="007B3E89" w:rsidP="007A5E0F">
            <w:r>
              <w:t>ETRS89</w:t>
            </w:r>
          </w:p>
          <w:p w14:paraId="4A5E784F" w14:textId="253A4C36" w:rsidR="006D76D8" w:rsidRDefault="006D76D8" w:rsidP="007A5E0F">
            <w:r>
              <w:t>FAO</w:t>
            </w:r>
          </w:p>
          <w:p w14:paraId="533C8CD9" w14:textId="77777777" w:rsidR="007A5E0F" w:rsidRDefault="007A5E0F" w:rsidP="007A5E0F">
            <w:r>
              <w:t>FIPS</w:t>
            </w:r>
          </w:p>
          <w:p w14:paraId="28ADAEE3" w14:textId="77777777" w:rsidR="007A5E0F" w:rsidRDefault="007A5E0F" w:rsidP="007A5E0F">
            <w:r>
              <w:t>GHG</w:t>
            </w:r>
          </w:p>
          <w:p w14:paraId="2A1B1056" w14:textId="77777777" w:rsidR="007A5E0F" w:rsidRDefault="007A5E0F" w:rsidP="007A5E0F">
            <w:r>
              <w:t>HBS</w:t>
            </w:r>
          </w:p>
          <w:p w14:paraId="6B4E6CDC" w14:textId="77777777" w:rsidR="007A5E0F" w:rsidRDefault="007A5E0F" w:rsidP="007A5E0F">
            <w:r>
              <w:t>IPCC</w:t>
            </w:r>
          </w:p>
          <w:p w14:paraId="2B314050" w14:textId="77777777" w:rsidR="009C5560" w:rsidRDefault="009C5560" w:rsidP="009C5560">
            <w:r>
              <w:t>LPIS</w:t>
            </w:r>
          </w:p>
          <w:p w14:paraId="2C53385D" w14:textId="77777777" w:rsidR="009C5560" w:rsidRDefault="009C5560" w:rsidP="009C5560">
            <w:r>
              <w:t>LULUCF</w:t>
            </w:r>
          </w:p>
          <w:p w14:paraId="02319BAE" w14:textId="77777777" w:rsidR="007A5E0F" w:rsidRDefault="007A5E0F" w:rsidP="007A5E0F">
            <w:r>
              <w:t>MMU</w:t>
            </w:r>
          </w:p>
          <w:p w14:paraId="35000420" w14:textId="77777777" w:rsidR="006D76D8" w:rsidRDefault="006D76D8" w:rsidP="007A5E0F">
            <w:r>
              <w:t>N</w:t>
            </w:r>
            <w:r w:rsidRPr="000740BE">
              <w:rPr>
                <w:vertAlign w:val="subscript"/>
              </w:rPr>
              <w:t>2</w:t>
            </w:r>
            <w:r>
              <w:t xml:space="preserve">O </w:t>
            </w:r>
          </w:p>
          <w:p w14:paraId="0C25B3CE" w14:textId="5CAB0DC6" w:rsidR="007A5E0F" w:rsidRDefault="007A5E0F" w:rsidP="007A5E0F">
            <w:r>
              <w:t>NFI</w:t>
            </w:r>
          </w:p>
          <w:p w14:paraId="1D6F933F" w14:textId="77777777" w:rsidR="007A5E0F" w:rsidRDefault="007A5E0F" w:rsidP="007A5E0F">
            <w:r>
              <w:t>NIR</w:t>
            </w:r>
          </w:p>
          <w:p w14:paraId="5C708E35" w14:textId="77777777" w:rsidR="007A5E0F" w:rsidRDefault="007A5E0F" w:rsidP="007A5E0F">
            <w:r>
              <w:t>NPF</w:t>
            </w:r>
          </w:p>
          <w:p w14:paraId="00E01DE9" w14:textId="64C54BA1" w:rsidR="002C3ADD" w:rsidRDefault="002C3ADD" w:rsidP="007A5E0F">
            <w:r>
              <w:t>PRIMES</w:t>
            </w:r>
          </w:p>
          <w:p w14:paraId="2EB85492" w14:textId="5E3FDEDC" w:rsidR="009322DB" w:rsidRDefault="009322DB" w:rsidP="007A5E0F">
            <w:r>
              <w:t>QGasSP</w:t>
            </w:r>
          </w:p>
          <w:p w14:paraId="483B841F" w14:textId="77777777" w:rsidR="007A5E0F" w:rsidRDefault="007A5E0F" w:rsidP="007A5E0F">
            <w:r>
              <w:t>RSG</w:t>
            </w:r>
          </w:p>
          <w:p w14:paraId="2D49348C" w14:textId="77777777" w:rsidR="007A5E0F" w:rsidRDefault="007A5E0F" w:rsidP="007A5E0F">
            <w:r>
              <w:t>UNFCCC</w:t>
            </w:r>
          </w:p>
          <w:p w14:paraId="6C71BA32" w14:textId="77777777" w:rsidR="00390CA2" w:rsidRPr="0075494A" w:rsidRDefault="007A5E0F" w:rsidP="007A5E0F">
            <w:r>
              <w:t>WRB</w:t>
            </w:r>
          </w:p>
        </w:tc>
        <w:tc>
          <w:tcPr>
            <w:tcW w:w="7514" w:type="dxa"/>
          </w:tcPr>
          <w:p w14:paraId="6200FA1C" w14:textId="77777777" w:rsidR="007A5E0F" w:rsidRPr="008F1247" w:rsidRDefault="007A5E0F" w:rsidP="007A5E0F">
            <w:r w:rsidRPr="008F1247">
              <w:t>Building Energy Rating</w:t>
            </w:r>
          </w:p>
          <w:p w14:paraId="091F7DC6" w14:textId="77777777" w:rsidR="00553F16" w:rsidRDefault="00553F16" w:rsidP="00553F16">
            <w:r>
              <w:t>a network of the world’s megacities committed to addressing climate change</w:t>
            </w:r>
          </w:p>
          <w:p w14:paraId="06218448" w14:textId="77777777" w:rsidR="00034C51" w:rsidRDefault="00034C51" w:rsidP="00034C51">
            <w:pPr>
              <w:tabs>
                <w:tab w:val="left" w:pos="737"/>
              </w:tabs>
            </w:pPr>
            <w:r>
              <w:t>methane</w:t>
            </w:r>
          </w:p>
          <w:p w14:paraId="4130BF8B" w14:textId="77777777" w:rsidR="00034C51" w:rsidRPr="006D76D8" w:rsidRDefault="00034C51" w:rsidP="00034C51">
            <w:r w:rsidRPr="006D76D8">
              <w:t>C</w:t>
            </w:r>
            <w:r>
              <w:t>orine</w:t>
            </w:r>
            <w:r w:rsidRPr="006D76D8">
              <w:t xml:space="preserve"> Land Cover</w:t>
            </w:r>
          </w:p>
          <w:p w14:paraId="4C534447" w14:textId="77777777" w:rsidR="00034C51" w:rsidRPr="006D76D8" w:rsidRDefault="00034C51" w:rsidP="00034C51">
            <w:r w:rsidRPr="006D76D8">
              <w:t>Copernicus Land Monitoring Service</w:t>
            </w:r>
          </w:p>
          <w:p w14:paraId="42871E68" w14:textId="77777777" w:rsidR="00553F16" w:rsidRDefault="00553F16" w:rsidP="00553F16">
            <w:pPr>
              <w:tabs>
                <w:tab w:val="left" w:pos="737"/>
              </w:tabs>
            </w:pPr>
            <w:r>
              <w:t>carbon dioxide</w:t>
            </w:r>
          </w:p>
          <w:p w14:paraId="0CE1BE6B" w14:textId="77777777" w:rsidR="00553F16" w:rsidRDefault="00553F16" w:rsidP="00553F16">
            <w:pPr>
              <w:tabs>
                <w:tab w:val="left" w:pos="737"/>
              </w:tabs>
            </w:pPr>
            <w:r>
              <w:t>carbon dioxide equivalent</w:t>
            </w:r>
          </w:p>
          <w:p w14:paraId="041E0773" w14:textId="77777777" w:rsidR="006D511D" w:rsidRDefault="006D511D" w:rsidP="006D511D">
            <w:pPr>
              <w:tabs>
                <w:tab w:val="left" w:pos="737"/>
              </w:tabs>
            </w:pPr>
            <w:r>
              <w:t>Classification of Individual Consumption by Purpose</w:t>
            </w:r>
          </w:p>
          <w:p w14:paraId="08230AC9" w14:textId="77777777" w:rsidR="006D511D" w:rsidRDefault="006D511D" w:rsidP="006D511D">
            <w:pPr>
              <w:tabs>
                <w:tab w:val="left" w:pos="737"/>
              </w:tabs>
            </w:pPr>
            <w:r w:rsidRPr="006D5C05">
              <w:t>European tool for the calculation of emissions from the road transport</w:t>
            </w:r>
          </w:p>
          <w:p w14:paraId="6CDF338D" w14:textId="77777777" w:rsidR="007A5E0F" w:rsidRPr="006D76D8" w:rsidRDefault="007A5E0F" w:rsidP="007A5E0F">
            <w:r w:rsidRPr="006D76D8">
              <w:t>Coordinated Information on the Environment</w:t>
            </w:r>
          </w:p>
          <w:p w14:paraId="574D2E05" w14:textId="77777777" w:rsidR="00034C51" w:rsidRPr="007B3E89" w:rsidRDefault="00034C51" w:rsidP="00034C51">
            <w:r w:rsidRPr="007B3E89">
              <w:t>Common Reporting Format</w:t>
            </w:r>
          </w:p>
          <w:p w14:paraId="36C1015A" w14:textId="77777777" w:rsidR="00034C51" w:rsidRPr="006D76D8" w:rsidRDefault="00034C51" w:rsidP="00034C51">
            <w:r>
              <w:t>Carbon-Stock-Change</w:t>
            </w:r>
          </w:p>
          <w:p w14:paraId="02079A24" w14:textId="3867F85C" w:rsidR="006D76D8" w:rsidRPr="006D76D8" w:rsidRDefault="006D76D8" w:rsidP="007A5E0F">
            <w:r w:rsidRPr="006D76D8">
              <w:t>Dead organic matter</w:t>
            </w:r>
          </w:p>
          <w:p w14:paraId="527EB917" w14:textId="77777777" w:rsidR="007A5E0F" w:rsidRPr="00683F9D" w:rsidRDefault="007A5E0F" w:rsidP="007A5E0F">
            <w:r w:rsidRPr="00683F9D">
              <w:t>European Environment Agency</w:t>
            </w:r>
          </w:p>
          <w:p w14:paraId="4D0E7AA5" w14:textId="742ED360" w:rsidR="00683F9D" w:rsidRPr="008F1247" w:rsidRDefault="008F1247" w:rsidP="007A5E0F">
            <w:pPr>
              <w:rPr>
                <w:lang w:val="et-EE"/>
              </w:rPr>
            </w:pPr>
            <w:r w:rsidRPr="008F1247">
              <w:t>33 EEA member countries + 6 co-operating countries</w:t>
            </w:r>
          </w:p>
          <w:p w14:paraId="7675180A" w14:textId="77777777" w:rsidR="00034C51" w:rsidRPr="008F1247" w:rsidRDefault="00034C51" w:rsidP="00034C51">
            <w:r w:rsidRPr="008F1247">
              <w:t>Energy Performance Certificate</w:t>
            </w:r>
          </w:p>
          <w:p w14:paraId="628F7FFE" w14:textId="77777777" w:rsidR="007A5E0F" w:rsidRPr="007B3E89" w:rsidRDefault="007A5E0F" w:rsidP="007A5E0F">
            <w:r w:rsidRPr="007B3E89">
              <w:t>European Soil Data Centre</w:t>
            </w:r>
          </w:p>
          <w:p w14:paraId="481E3B3C" w14:textId="6E5A8987" w:rsidR="00683F9D" w:rsidRDefault="007B3E89" w:rsidP="007A5E0F">
            <w:pPr>
              <w:rPr>
                <w:color w:val="808080" w:themeColor="background1" w:themeShade="80"/>
              </w:rPr>
            </w:pPr>
            <w:r>
              <w:t>European Terrestrial Reference System</w:t>
            </w:r>
          </w:p>
          <w:p w14:paraId="79AB7A78" w14:textId="43A46770" w:rsidR="00683F9D" w:rsidRDefault="00553F16" w:rsidP="00553F16">
            <w:pPr>
              <w:rPr>
                <w:color w:val="808080" w:themeColor="background1" w:themeShade="80"/>
              </w:rPr>
            </w:pPr>
            <w:r>
              <w:rPr>
                <w:shd w:val="clear" w:color="auto" w:fill="FFFFFF"/>
              </w:rPr>
              <w:t>Food and Agriculture Organization of the United Nations</w:t>
            </w:r>
          </w:p>
          <w:p w14:paraId="362E2EE8" w14:textId="77777777" w:rsidR="007A5E0F" w:rsidRPr="00683F9D" w:rsidRDefault="007A5E0F" w:rsidP="007A5E0F">
            <w:r w:rsidRPr="00683F9D">
              <w:t>Forest Inventory and Planning System</w:t>
            </w:r>
          </w:p>
          <w:p w14:paraId="59AA709D" w14:textId="4576FD4C" w:rsidR="007A5E0F" w:rsidRPr="002C3ADD" w:rsidRDefault="007A5E0F" w:rsidP="007A5E0F">
            <w:r w:rsidRPr="002C3ADD">
              <w:t>Gree</w:t>
            </w:r>
            <w:r w:rsidR="002C3ADD" w:rsidRPr="002C3ADD">
              <w:t>n</w:t>
            </w:r>
            <w:r w:rsidRPr="002C3ADD">
              <w:t>house Gas</w:t>
            </w:r>
          </w:p>
          <w:p w14:paraId="7AAF19DD" w14:textId="77777777" w:rsidR="007A5E0F" w:rsidRPr="006D76D8" w:rsidRDefault="007A5E0F" w:rsidP="007A5E0F">
            <w:r w:rsidRPr="006D76D8">
              <w:t>Household Budget Survey</w:t>
            </w:r>
          </w:p>
          <w:p w14:paraId="2A802388" w14:textId="77777777" w:rsidR="007A5E0F" w:rsidRPr="00AB0A9D" w:rsidRDefault="007A5E0F" w:rsidP="007A5E0F">
            <w:r w:rsidRPr="00AB0A9D">
              <w:t>Intergovernmental Panel on Climate Change</w:t>
            </w:r>
          </w:p>
          <w:p w14:paraId="2865F348" w14:textId="77777777" w:rsidR="009C5560" w:rsidRPr="00683F9D" w:rsidRDefault="009C5560" w:rsidP="009C5560">
            <w:r w:rsidRPr="00683F9D">
              <w:t>Land Parcels Information System</w:t>
            </w:r>
          </w:p>
          <w:p w14:paraId="2AC66634" w14:textId="77777777" w:rsidR="009C5560" w:rsidRPr="006D76D8" w:rsidRDefault="009C5560" w:rsidP="009C5560">
            <w:r w:rsidRPr="006D76D8">
              <w:t>Land use, land-use change and forestry</w:t>
            </w:r>
          </w:p>
          <w:p w14:paraId="68004F43" w14:textId="77777777" w:rsidR="007A5E0F" w:rsidRPr="00AB0A9D" w:rsidRDefault="007A5E0F" w:rsidP="007A5E0F">
            <w:r w:rsidRPr="00AB0A9D">
              <w:t>Minimum Mapping Unit</w:t>
            </w:r>
          </w:p>
          <w:p w14:paraId="4EF8C172" w14:textId="20B2CD4B" w:rsidR="00553F16" w:rsidRDefault="00AB0A9D" w:rsidP="007A5E0F">
            <w:r>
              <w:t>Nitrous oxide</w:t>
            </w:r>
          </w:p>
          <w:p w14:paraId="59AD5DB1" w14:textId="77777777" w:rsidR="007A5E0F" w:rsidRPr="00683F9D" w:rsidRDefault="007A5E0F" w:rsidP="007A5E0F">
            <w:r w:rsidRPr="00683F9D">
              <w:t>National Forest Inventory</w:t>
            </w:r>
          </w:p>
          <w:p w14:paraId="6AF02EAF" w14:textId="77777777" w:rsidR="007A5E0F" w:rsidRPr="006D76D8" w:rsidRDefault="007A5E0F" w:rsidP="007A5E0F">
            <w:r w:rsidRPr="006D76D8">
              <w:t>National Inventory Reports</w:t>
            </w:r>
          </w:p>
          <w:p w14:paraId="1B3BD22F" w14:textId="77777777" w:rsidR="007A5E0F" w:rsidRPr="00553F16" w:rsidRDefault="007A5E0F" w:rsidP="007A5E0F">
            <w:r w:rsidRPr="00553F16">
              <w:t>National Planning Framework</w:t>
            </w:r>
          </w:p>
          <w:p w14:paraId="14441E5A" w14:textId="61568352" w:rsidR="00553F16" w:rsidRDefault="00553F16" w:rsidP="00553F16">
            <w:r>
              <w:rPr>
                <w:shd w:val="clear" w:color="auto" w:fill="FFFFFF"/>
              </w:rPr>
              <w:t>Price-Induced Market Equilibrium System, a large scale applied energy system model</w:t>
            </w:r>
          </w:p>
          <w:p w14:paraId="64FBF556" w14:textId="3B13CEC0" w:rsidR="009322DB" w:rsidRPr="009322DB" w:rsidRDefault="009322DB" w:rsidP="007A5E0F">
            <w:r w:rsidRPr="009322DB">
              <w:t>Acronym, Quantitative Greenhous Gas Impact Assessment Method for Spatial Planning Policy</w:t>
            </w:r>
          </w:p>
          <w:p w14:paraId="0FF1A266" w14:textId="77777777" w:rsidR="007A5E0F" w:rsidRPr="00AB0A9D" w:rsidRDefault="007A5E0F" w:rsidP="007A5E0F">
            <w:r w:rsidRPr="00AB0A9D">
              <w:t>Reference Soil Groups</w:t>
            </w:r>
          </w:p>
          <w:p w14:paraId="6267D830" w14:textId="77777777" w:rsidR="007A5E0F" w:rsidRPr="00683F9D" w:rsidRDefault="007A5E0F" w:rsidP="007A5E0F">
            <w:r w:rsidRPr="00683F9D">
              <w:t>United Nations Framework Convention on Climate Change</w:t>
            </w:r>
          </w:p>
          <w:p w14:paraId="44DDA5AB" w14:textId="77777777" w:rsidR="00390CA2" w:rsidRPr="0075494A" w:rsidRDefault="007A5E0F" w:rsidP="007A5E0F">
            <w:r w:rsidRPr="00683F9D">
              <w:t>World Reference Base for Soil Resources</w:t>
            </w:r>
          </w:p>
        </w:tc>
      </w:tr>
    </w:tbl>
    <w:p w14:paraId="39702C60" w14:textId="77777777" w:rsidR="00EB6C9D" w:rsidRPr="00EB34B1" w:rsidRDefault="00EB6C9D" w:rsidP="00EB6C9D">
      <w:pPr>
        <w:pStyle w:val="TOCHeading"/>
      </w:pPr>
      <w:r w:rsidRPr="00EB34B1">
        <w:lastRenderedPageBreak/>
        <w:t>List of maps, figures</w:t>
      </w:r>
      <w:r>
        <w:t>, charts</w:t>
      </w:r>
      <w:r w:rsidRPr="00EB34B1">
        <w:t xml:space="preserve"> and tables</w:t>
      </w:r>
    </w:p>
    <w:p w14:paraId="1F633605" w14:textId="77777777" w:rsidR="00EB6C9D" w:rsidRDefault="00EB6C9D" w:rsidP="00EB6C9D">
      <w:pPr>
        <w:pStyle w:val="TOCBold"/>
      </w:pPr>
      <w:r>
        <w:t>List of figures</w:t>
      </w:r>
    </w:p>
    <w:p w14:paraId="409DAE29" w14:textId="77777777" w:rsidR="00655155" w:rsidRDefault="00EB6C9D">
      <w:pPr>
        <w:pStyle w:val="TableofFigures"/>
        <w:rPr>
          <w:rFonts w:eastAsiaTheme="minorEastAsia"/>
          <w:noProof/>
          <w:sz w:val="22"/>
          <w:szCs w:val="22"/>
          <w:lang w:val="en-US"/>
        </w:rPr>
      </w:pPr>
      <w:r>
        <w:fldChar w:fldCharType="begin"/>
      </w:r>
      <w:r>
        <w:instrText xml:space="preserve"> TOC \h \z \c "Figure" </w:instrText>
      </w:r>
      <w:r>
        <w:fldChar w:fldCharType="separate"/>
      </w:r>
      <w:hyperlink w:anchor="_Toc120776505" w:history="1">
        <w:r w:rsidR="00655155" w:rsidRPr="00A673FA">
          <w:rPr>
            <w:rStyle w:val="Hyperlink"/>
            <w:noProof/>
          </w:rPr>
          <w:t>Figure 1. The structure of the GGIA tool.</w:t>
        </w:r>
        <w:r w:rsidR="00655155">
          <w:rPr>
            <w:noProof/>
            <w:webHidden/>
          </w:rPr>
          <w:tab/>
        </w:r>
        <w:r w:rsidR="00655155">
          <w:rPr>
            <w:noProof/>
            <w:webHidden/>
          </w:rPr>
          <w:fldChar w:fldCharType="begin"/>
        </w:r>
        <w:r w:rsidR="00655155">
          <w:rPr>
            <w:noProof/>
            <w:webHidden/>
          </w:rPr>
          <w:instrText xml:space="preserve"> PAGEREF _Toc120776505 \h </w:instrText>
        </w:r>
        <w:r w:rsidR="00655155">
          <w:rPr>
            <w:noProof/>
            <w:webHidden/>
          </w:rPr>
        </w:r>
        <w:r w:rsidR="00655155">
          <w:rPr>
            <w:noProof/>
            <w:webHidden/>
          </w:rPr>
          <w:fldChar w:fldCharType="separate"/>
        </w:r>
        <w:r w:rsidR="00C13B6D">
          <w:rPr>
            <w:noProof/>
            <w:webHidden/>
          </w:rPr>
          <w:t>10</w:t>
        </w:r>
        <w:r w:rsidR="00655155">
          <w:rPr>
            <w:noProof/>
            <w:webHidden/>
          </w:rPr>
          <w:fldChar w:fldCharType="end"/>
        </w:r>
      </w:hyperlink>
    </w:p>
    <w:p w14:paraId="7C2F2FEF" w14:textId="77777777" w:rsidR="00655155" w:rsidRDefault="00655155">
      <w:pPr>
        <w:pStyle w:val="TableofFigures"/>
        <w:rPr>
          <w:rFonts w:eastAsiaTheme="minorEastAsia"/>
          <w:noProof/>
          <w:sz w:val="22"/>
          <w:szCs w:val="22"/>
          <w:lang w:val="en-US"/>
        </w:rPr>
      </w:pPr>
      <w:hyperlink w:anchor="_Toc120776506" w:history="1">
        <w:r w:rsidRPr="00A673FA">
          <w:rPr>
            <w:rStyle w:val="Hyperlink"/>
            <w:noProof/>
          </w:rPr>
          <w:t>Figure 2. Start page.</w:t>
        </w:r>
        <w:r>
          <w:rPr>
            <w:noProof/>
            <w:webHidden/>
          </w:rPr>
          <w:tab/>
        </w:r>
        <w:r>
          <w:rPr>
            <w:noProof/>
            <w:webHidden/>
          </w:rPr>
          <w:fldChar w:fldCharType="begin"/>
        </w:r>
        <w:r>
          <w:rPr>
            <w:noProof/>
            <w:webHidden/>
          </w:rPr>
          <w:instrText xml:space="preserve"> PAGEREF _Toc120776506 \h </w:instrText>
        </w:r>
        <w:r>
          <w:rPr>
            <w:noProof/>
            <w:webHidden/>
          </w:rPr>
        </w:r>
        <w:r>
          <w:rPr>
            <w:noProof/>
            <w:webHidden/>
          </w:rPr>
          <w:fldChar w:fldCharType="separate"/>
        </w:r>
        <w:r w:rsidR="00C13B6D">
          <w:rPr>
            <w:noProof/>
            <w:webHidden/>
          </w:rPr>
          <w:t>12</w:t>
        </w:r>
        <w:r>
          <w:rPr>
            <w:noProof/>
            <w:webHidden/>
          </w:rPr>
          <w:fldChar w:fldCharType="end"/>
        </w:r>
      </w:hyperlink>
    </w:p>
    <w:p w14:paraId="394EEA3F" w14:textId="77777777" w:rsidR="00655155" w:rsidRDefault="00655155">
      <w:pPr>
        <w:pStyle w:val="TableofFigures"/>
        <w:rPr>
          <w:rFonts w:eastAsiaTheme="minorEastAsia"/>
          <w:noProof/>
          <w:sz w:val="22"/>
          <w:szCs w:val="22"/>
          <w:lang w:val="en-US"/>
        </w:rPr>
      </w:pPr>
      <w:hyperlink w:anchor="_Toc120776507" w:history="1">
        <w:r w:rsidRPr="00A673FA">
          <w:rPr>
            <w:rStyle w:val="Hyperlink"/>
            <w:noProof/>
          </w:rPr>
          <w:t>Figure 3. Basic information.</w:t>
        </w:r>
        <w:r>
          <w:rPr>
            <w:noProof/>
            <w:webHidden/>
          </w:rPr>
          <w:tab/>
        </w:r>
        <w:r>
          <w:rPr>
            <w:noProof/>
            <w:webHidden/>
          </w:rPr>
          <w:fldChar w:fldCharType="begin"/>
        </w:r>
        <w:r>
          <w:rPr>
            <w:noProof/>
            <w:webHidden/>
          </w:rPr>
          <w:instrText xml:space="preserve"> PAGEREF _Toc120776507 \h </w:instrText>
        </w:r>
        <w:r>
          <w:rPr>
            <w:noProof/>
            <w:webHidden/>
          </w:rPr>
        </w:r>
        <w:r>
          <w:rPr>
            <w:noProof/>
            <w:webHidden/>
          </w:rPr>
          <w:fldChar w:fldCharType="separate"/>
        </w:r>
        <w:r w:rsidR="00C13B6D">
          <w:rPr>
            <w:noProof/>
            <w:webHidden/>
          </w:rPr>
          <w:t>13</w:t>
        </w:r>
        <w:r>
          <w:rPr>
            <w:noProof/>
            <w:webHidden/>
          </w:rPr>
          <w:fldChar w:fldCharType="end"/>
        </w:r>
      </w:hyperlink>
    </w:p>
    <w:p w14:paraId="237D47A2" w14:textId="77777777" w:rsidR="00655155" w:rsidRDefault="00655155">
      <w:pPr>
        <w:pStyle w:val="TableofFigures"/>
        <w:rPr>
          <w:rFonts w:eastAsiaTheme="minorEastAsia"/>
          <w:noProof/>
          <w:sz w:val="22"/>
          <w:szCs w:val="22"/>
          <w:lang w:val="en-US"/>
        </w:rPr>
      </w:pPr>
      <w:hyperlink w:anchor="_Toc120776508" w:history="1">
        <w:r w:rsidRPr="00A673FA">
          <w:rPr>
            <w:rStyle w:val="Hyperlink"/>
            <w:noProof/>
          </w:rPr>
          <w:t>Figure 4. Transport module.</w:t>
        </w:r>
        <w:r>
          <w:rPr>
            <w:noProof/>
            <w:webHidden/>
          </w:rPr>
          <w:tab/>
        </w:r>
        <w:r>
          <w:rPr>
            <w:noProof/>
            <w:webHidden/>
          </w:rPr>
          <w:fldChar w:fldCharType="begin"/>
        </w:r>
        <w:r>
          <w:rPr>
            <w:noProof/>
            <w:webHidden/>
          </w:rPr>
          <w:instrText xml:space="preserve"> PAGEREF _Toc120776508 \h </w:instrText>
        </w:r>
        <w:r>
          <w:rPr>
            <w:noProof/>
            <w:webHidden/>
          </w:rPr>
        </w:r>
        <w:r>
          <w:rPr>
            <w:noProof/>
            <w:webHidden/>
          </w:rPr>
          <w:fldChar w:fldCharType="separate"/>
        </w:r>
        <w:r w:rsidR="00C13B6D">
          <w:rPr>
            <w:noProof/>
            <w:webHidden/>
          </w:rPr>
          <w:t>14</w:t>
        </w:r>
        <w:r>
          <w:rPr>
            <w:noProof/>
            <w:webHidden/>
          </w:rPr>
          <w:fldChar w:fldCharType="end"/>
        </w:r>
      </w:hyperlink>
    </w:p>
    <w:p w14:paraId="1831D60A" w14:textId="77777777" w:rsidR="00655155" w:rsidRDefault="00655155">
      <w:pPr>
        <w:pStyle w:val="TableofFigures"/>
        <w:rPr>
          <w:rFonts w:eastAsiaTheme="minorEastAsia"/>
          <w:noProof/>
          <w:sz w:val="22"/>
          <w:szCs w:val="22"/>
          <w:lang w:val="en-US"/>
        </w:rPr>
      </w:pPr>
      <w:hyperlink w:anchor="_Toc120776509" w:history="1">
        <w:r w:rsidRPr="00A673FA">
          <w:rPr>
            <w:rStyle w:val="Hyperlink"/>
            <w:noProof/>
          </w:rPr>
          <w:t>Figure 5. Land-use change module.</w:t>
        </w:r>
        <w:r>
          <w:rPr>
            <w:noProof/>
            <w:webHidden/>
          </w:rPr>
          <w:tab/>
        </w:r>
        <w:r>
          <w:rPr>
            <w:noProof/>
            <w:webHidden/>
          </w:rPr>
          <w:fldChar w:fldCharType="begin"/>
        </w:r>
        <w:r>
          <w:rPr>
            <w:noProof/>
            <w:webHidden/>
          </w:rPr>
          <w:instrText xml:space="preserve"> PAGEREF _Toc120776509 \h </w:instrText>
        </w:r>
        <w:r>
          <w:rPr>
            <w:noProof/>
            <w:webHidden/>
          </w:rPr>
        </w:r>
        <w:r>
          <w:rPr>
            <w:noProof/>
            <w:webHidden/>
          </w:rPr>
          <w:fldChar w:fldCharType="separate"/>
        </w:r>
        <w:r w:rsidR="00C13B6D">
          <w:rPr>
            <w:noProof/>
            <w:webHidden/>
          </w:rPr>
          <w:t>20</w:t>
        </w:r>
        <w:r>
          <w:rPr>
            <w:noProof/>
            <w:webHidden/>
          </w:rPr>
          <w:fldChar w:fldCharType="end"/>
        </w:r>
      </w:hyperlink>
    </w:p>
    <w:p w14:paraId="4AECFC59" w14:textId="77777777" w:rsidR="00655155" w:rsidRDefault="00655155">
      <w:pPr>
        <w:pStyle w:val="TableofFigures"/>
        <w:rPr>
          <w:rFonts w:eastAsiaTheme="minorEastAsia"/>
          <w:noProof/>
          <w:sz w:val="22"/>
          <w:szCs w:val="22"/>
          <w:lang w:val="en-US"/>
        </w:rPr>
      </w:pPr>
      <w:hyperlink w:anchor="_Toc120776510" w:history="1">
        <w:r w:rsidRPr="00A673FA">
          <w:rPr>
            <w:rStyle w:val="Hyperlink"/>
            <w:noProof/>
          </w:rPr>
          <w:t xml:space="preserve">Figure 6. </w:t>
        </w:r>
        <w:r w:rsidRPr="00A673FA">
          <w:rPr>
            <w:rStyle w:val="Hyperlink"/>
            <w:rFonts w:ascii="Arial" w:hAnsi="Arial" w:cs="Arial"/>
            <w:noProof/>
          </w:rPr>
          <w:t>CORINE land cover classes (here Kymenlaakso).</w:t>
        </w:r>
        <w:r>
          <w:rPr>
            <w:noProof/>
            <w:webHidden/>
          </w:rPr>
          <w:tab/>
        </w:r>
        <w:r>
          <w:rPr>
            <w:noProof/>
            <w:webHidden/>
          </w:rPr>
          <w:fldChar w:fldCharType="begin"/>
        </w:r>
        <w:r>
          <w:rPr>
            <w:noProof/>
            <w:webHidden/>
          </w:rPr>
          <w:instrText xml:space="preserve"> PAGEREF _Toc120776510 \h </w:instrText>
        </w:r>
        <w:r>
          <w:rPr>
            <w:noProof/>
            <w:webHidden/>
          </w:rPr>
        </w:r>
        <w:r>
          <w:rPr>
            <w:noProof/>
            <w:webHidden/>
          </w:rPr>
          <w:fldChar w:fldCharType="separate"/>
        </w:r>
        <w:r w:rsidR="00C13B6D">
          <w:rPr>
            <w:noProof/>
            <w:webHidden/>
          </w:rPr>
          <w:t>25</w:t>
        </w:r>
        <w:r>
          <w:rPr>
            <w:noProof/>
            <w:webHidden/>
          </w:rPr>
          <w:fldChar w:fldCharType="end"/>
        </w:r>
      </w:hyperlink>
    </w:p>
    <w:p w14:paraId="0099BD73" w14:textId="77777777" w:rsidR="00655155" w:rsidRDefault="00655155">
      <w:pPr>
        <w:pStyle w:val="TableofFigures"/>
        <w:rPr>
          <w:rFonts w:eastAsiaTheme="minorEastAsia"/>
          <w:noProof/>
          <w:sz w:val="22"/>
          <w:szCs w:val="22"/>
          <w:lang w:val="en-US"/>
        </w:rPr>
      </w:pPr>
      <w:hyperlink w:anchor="_Toc120776511" w:history="1">
        <w:r w:rsidRPr="00A673FA">
          <w:rPr>
            <w:rStyle w:val="Hyperlink"/>
            <w:noProof/>
          </w:rPr>
          <w:t xml:space="preserve">Figure 7. </w:t>
        </w:r>
        <w:r w:rsidRPr="00A673FA">
          <w:rPr>
            <w:rStyle w:val="Hyperlink"/>
            <w:rFonts w:ascii="Arial" w:hAnsi="Arial" w:cs="Arial"/>
            <w:noProof/>
          </w:rPr>
          <w:t>Soil types from European Soil Database (here Kymenlaakso).</w:t>
        </w:r>
        <w:r>
          <w:rPr>
            <w:noProof/>
            <w:webHidden/>
          </w:rPr>
          <w:tab/>
        </w:r>
        <w:r>
          <w:rPr>
            <w:noProof/>
            <w:webHidden/>
          </w:rPr>
          <w:fldChar w:fldCharType="begin"/>
        </w:r>
        <w:r>
          <w:rPr>
            <w:noProof/>
            <w:webHidden/>
          </w:rPr>
          <w:instrText xml:space="preserve"> PAGEREF _Toc120776511 \h </w:instrText>
        </w:r>
        <w:r>
          <w:rPr>
            <w:noProof/>
            <w:webHidden/>
          </w:rPr>
        </w:r>
        <w:r>
          <w:rPr>
            <w:noProof/>
            <w:webHidden/>
          </w:rPr>
          <w:fldChar w:fldCharType="separate"/>
        </w:r>
        <w:r w:rsidR="00C13B6D">
          <w:rPr>
            <w:noProof/>
            <w:webHidden/>
          </w:rPr>
          <w:t>25</w:t>
        </w:r>
        <w:r>
          <w:rPr>
            <w:noProof/>
            <w:webHidden/>
          </w:rPr>
          <w:fldChar w:fldCharType="end"/>
        </w:r>
      </w:hyperlink>
    </w:p>
    <w:p w14:paraId="25059376" w14:textId="77777777" w:rsidR="00655155" w:rsidRDefault="00655155">
      <w:pPr>
        <w:pStyle w:val="TableofFigures"/>
        <w:rPr>
          <w:rFonts w:eastAsiaTheme="minorEastAsia"/>
          <w:noProof/>
          <w:sz w:val="22"/>
          <w:szCs w:val="22"/>
          <w:lang w:val="en-US"/>
        </w:rPr>
      </w:pPr>
      <w:hyperlink w:anchor="_Toc120776512" w:history="1">
        <w:r w:rsidRPr="00A673FA">
          <w:rPr>
            <w:rStyle w:val="Hyperlink"/>
            <w:noProof/>
          </w:rPr>
          <w:t>Figure 8. Example of GIS data processing (step 1).</w:t>
        </w:r>
        <w:r>
          <w:rPr>
            <w:noProof/>
            <w:webHidden/>
          </w:rPr>
          <w:tab/>
        </w:r>
        <w:r>
          <w:rPr>
            <w:noProof/>
            <w:webHidden/>
          </w:rPr>
          <w:fldChar w:fldCharType="begin"/>
        </w:r>
        <w:r>
          <w:rPr>
            <w:noProof/>
            <w:webHidden/>
          </w:rPr>
          <w:instrText xml:space="preserve"> PAGEREF _Toc120776512 \h </w:instrText>
        </w:r>
        <w:r>
          <w:rPr>
            <w:noProof/>
            <w:webHidden/>
          </w:rPr>
        </w:r>
        <w:r>
          <w:rPr>
            <w:noProof/>
            <w:webHidden/>
          </w:rPr>
          <w:fldChar w:fldCharType="separate"/>
        </w:r>
        <w:r w:rsidR="00C13B6D">
          <w:rPr>
            <w:noProof/>
            <w:webHidden/>
          </w:rPr>
          <w:t>27</w:t>
        </w:r>
        <w:r>
          <w:rPr>
            <w:noProof/>
            <w:webHidden/>
          </w:rPr>
          <w:fldChar w:fldCharType="end"/>
        </w:r>
      </w:hyperlink>
    </w:p>
    <w:p w14:paraId="61F6CF90" w14:textId="77777777" w:rsidR="00655155" w:rsidRDefault="00655155">
      <w:pPr>
        <w:pStyle w:val="TableofFigures"/>
        <w:rPr>
          <w:rFonts w:eastAsiaTheme="minorEastAsia"/>
          <w:noProof/>
          <w:sz w:val="22"/>
          <w:szCs w:val="22"/>
          <w:lang w:val="en-US"/>
        </w:rPr>
      </w:pPr>
      <w:hyperlink w:anchor="_Toc120776513" w:history="1">
        <w:r w:rsidRPr="00A673FA">
          <w:rPr>
            <w:rStyle w:val="Hyperlink"/>
            <w:noProof/>
          </w:rPr>
          <w:t>Figure 9. Example of GIS data processing (step 2).</w:t>
        </w:r>
        <w:r>
          <w:rPr>
            <w:noProof/>
            <w:webHidden/>
          </w:rPr>
          <w:tab/>
        </w:r>
        <w:r>
          <w:rPr>
            <w:noProof/>
            <w:webHidden/>
          </w:rPr>
          <w:fldChar w:fldCharType="begin"/>
        </w:r>
        <w:r>
          <w:rPr>
            <w:noProof/>
            <w:webHidden/>
          </w:rPr>
          <w:instrText xml:space="preserve"> PAGEREF _Toc120776513 \h </w:instrText>
        </w:r>
        <w:r>
          <w:rPr>
            <w:noProof/>
            <w:webHidden/>
          </w:rPr>
        </w:r>
        <w:r>
          <w:rPr>
            <w:noProof/>
            <w:webHidden/>
          </w:rPr>
          <w:fldChar w:fldCharType="separate"/>
        </w:r>
        <w:r w:rsidR="00C13B6D">
          <w:rPr>
            <w:noProof/>
            <w:webHidden/>
          </w:rPr>
          <w:t>27</w:t>
        </w:r>
        <w:r>
          <w:rPr>
            <w:noProof/>
            <w:webHidden/>
          </w:rPr>
          <w:fldChar w:fldCharType="end"/>
        </w:r>
      </w:hyperlink>
    </w:p>
    <w:p w14:paraId="5485A768" w14:textId="77777777" w:rsidR="00655155" w:rsidRDefault="00655155">
      <w:pPr>
        <w:pStyle w:val="TableofFigures"/>
        <w:rPr>
          <w:rFonts w:eastAsiaTheme="minorEastAsia"/>
          <w:noProof/>
          <w:sz w:val="22"/>
          <w:szCs w:val="22"/>
          <w:lang w:val="en-US"/>
        </w:rPr>
      </w:pPr>
      <w:hyperlink w:anchor="_Toc120776514" w:history="1">
        <w:r w:rsidRPr="00A673FA">
          <w:rPr>
            <w:rStyle w:val="Hyperlink"/>
            <w:noProof/>
          </w:rPr>
          <w:t>Figure 10. Buildings module.</w:t>
        </w:r>
        <w:r>
          <w:rPr>
            <w:noProof/>
            <w:webHidden/>
          </w:rPr>
          <w:tab/>
        </w:r>
        <w:r>
          <w:rPr>
            <w:noProof/>
            <w:webHidden/>
          </w:rPr>
          <w:fldChar w:fldCharType="begin"/>
        </w:r>
        <w:r>
          <w:rPr>
            <w:noProof/>
            <w:webHidden/>
          </w:rPr>
          <w:instrText xml:space="preserve"> PAGEREF _Toc120776514 \h </w:instrText>
        </w:r>
        <w:r>
          <w:rPr>
            <w:noProof/>
            <w:webHidden/>
          </w:rPr>
        </w:r>
        <w:r>
          <w:rPr>
            <w:noProof/>
            <w:webHidden/>
          </w:rPr>
          <w:fldChar w:fldCharType="separate"/>
        </w:r>
        <w:r w:rsidR="00C13B6D">
          <w:rPr>
            <w:noProof/>
            <w:webHidden/>
          </w:rPr>
          <w:t>28</w:t>
        </w:r>
        <w:r>
          <w:rPr>
            <w:noProof/>
            <w:webHidden/>
          </w:rPr>
          <w:fldChar w:fldCharType="end"/>
        </w:r>
      </w:hyperlink>
    </w:p>
    <w:p w14:paraId="26742C15" w14:textId="77777777" w:rsidR="00655155" w:rsidRDefault="00655155">
      <w:pPr>
        <w:pStyle w:val="TableofFigures"/>
        <w:rPr>
          <w:rFonts w:eastAsiaTheme="minorEastAsia"/>
          <w:noProof/>
          <w:sz w:val="22"/>
          <w:szCs w:val="22"/>
          <w:lang w:val="en-US"/>
        </w:rPr>
      </w:pPr>
      <w:hyperlink w:anchor="_Toc120776515" w:history="1">
        <w:r w:rsidRPr="00A673FA">
          <w:rPr>
            <w:rStyle w:val="Hyperlink"/>
            <w:noProof/>
          </w:rPr>
          <w:t>Figure 11. Specification of area type and population for the consumption-based quantification.</w:t>
        </w:r>
        <w:r>
          <w:rPr>
            <w:noProof/>
            <w:webHidden/>
          </w:rPr>
          <w:tab/>
        </w:r>
        <w:r>
          <w:rPr>
            <w:noProof/>
            <w:webHidden/>
          </w:rPr>
          <w:fldChar w:fldCharType="begin"/>
        </w:r>
        <w:r>
          <w:rPr>
            <w:noProof/>
            <w:webHidden/>
          </w:rPr>
          <w:instrText xml:space="preserve"> PAGEREF _Toc120776515 \h </w:instrText>
        </w:r>
        <w:r>
          <w:rPr>
            <w:noProof/>
            <w:webHidden/>
          </w:rPr>
        </w:r>
        <w:r>
          <w:rPr>
            <w:noProof/>
            <w:webHidden/>
          </w:rPr>
          <w:fldChar w:fldCharType="separate"/>
        </w:r>
        <w:r w:rsidR="00C13B6D">
          <w:rPr>
            <w:noProof/>
            <w:webHidden/>
          </w:rPr>
          <w:t>32</w:t>
        </w:r>
        <w:r>
          <w:rPr>
            <w:noProof/>
            <w:webHidden/>
          </w:rPr>
          <w:fldChar w:fldCharType="end"/>
        </w:r>
      </w:hyperlink>
    </w:p>
    <w:p w14:paraId="51CBD94D" w14:textId="77777777" w:rsidR="00655155" w:rsidRDefault="00655155">
      <w:pPr>
        <w:pStyle w:val="TableofFigures"/>
        <w:rPr>
          <w:rFonts w:eastAsiaTheme="minorEastAsia"/>
          <w:noProof/>
          <w:sz w:val="22"/>
          <w:szCs w:val="22"/>
          <w:lang w:val="en-US"/>
        </w:rPr>
      </w:pPr>
      <w:hyperlink w:anchor="_Toc120776516" w:history="1">
        <w:r w:rsidRPr="00A673FA">
          <w:rPr>
            <w:rStyle w:val="Hyperlink"/>
            <w:noProof/>
          </w:rPr>
          <w:t>Figure 12. Transport-related inputs for consumption-based quantification.</w:t>
        </w:r>
        <w:r>
          <w:rPr>
            <w:noProof/>
            <w:webHidden/>
          </w:rPr>
          <w:tab/>
        </w:r>
        <w:r>
          <w:rPr>
            <w:noProof/>
            <w:webHidden/>
          </w:rPr>
          <w:fldChar w:fldCharType="begin"/>
        </w:r>
        <w:r>
          <w:rPr>
            <w:noProof/>
            <w:webHidden/>
          </w:rPr>
          <w:instrText xml:space="preserve"> PAGEREF _Toc120776516 \h </w:instrText>
        </w:r>
        <w:r>
          <w:rPr>
            <w:noProof/>
            <w:webHidden/>
          </w:rPr>
        </w:r>
        <w:r>
          <w:rPr>
            <w:noProof/>
            <w:webHidden/>
          </w:rPr>
          <w:fldChar w:fldCharType="separate"/>
        </w:r>
        <w:r w:rsidR="00C13B6D">
          <w:rPr>
            <w:noProof/>
            <w:webHidden/>
          </w:rPr>
          <w:t>34</w:t>
        </w:r>
        <w:r>
          <w:rPr>
            <w:noProof/>
            <w:webHidden/>
          </w:rPr>
          <w:fldChar w:fldCharType="end"/>
        </w:r>
      </w:hyperlink>
    </w:p>
    <w:p w14:paraId="145C373E" w14:textId="77777777" w:rsidR="00655155" w:rsidRDefault="00655155">
      <w:pPr>
        <w:pStyle w:val="TableofFigures"/>
        <w:rPr>
          <w:rFonts w:eastAsiaTheme="minorEastAsia"/>
          <w:noProof/>
          <w:sz w:val="22"/>
          <w:szCs w:val="22"/>
          <w:lang w:val="en-US"/>
        </w:rPr>
      </w:pPr>
      <w:hyperlink w:anchor="_Toc120776517" w:history="1">
        <w:r w:rsidRPr="00A673FA">
          <w:rPr>
            <w:rStyle w:val="Hyperlink"/>
            <w:noProof/>
          </w:rPr>
          <w:t>Figure 13. The first results graph, consumption-based quantification.</w:t>
        </w:r>
        <w:r>
          <w:rPr>
            <w:noProof/>
            <w:webHidden/>
          </w:rPr>
          <w:tab/>
        </w:r>
        <w:r>
          <w:rPr>
            <w:noProof/>
            <w:webHidden/>
          </w:rPr>
          <w:fldChar w:fldCharType="begin"/>
        </w:r>
        <w:r>
          <w:rPr>
            <w:noProof/>
            <w:webHidden/>
          </w:rPr>
          <w:instrText xml:space="preserve"> PAGEREF _Toc120776517 \h </w:instrText>
        </w:r>
        <w:r>
          <w:rPr>
            <w:noProof/>
            <w:webHidden/>
          </w:rPr>
        </w:r>
        <w:r>
          <w:rPr>
            <w:noProof/>
            <w:webHidden/>
          </w:rPr>
          <w:fldChar w:fldCharType="separate"/>
        </w:r>
        <w:r w:rsidR="00C13B6D">
          <w:rPr>
            <w:noProof/>
            <w:webHidden/>
          </w:rPr>
          <w:t>35</w:t>
        </w:r>
        <w:r>
          <w:rPr>
            <w:noProof/>
            <w:webHidden/>
          </w:rPr>
          <w:fldChar w:fldCharType="end"/>
        </w:r>
      </w:hyperlink>
    </w:p>
    <w:p w14:paraId="30BFF7F4" w14:textId="77777777" w:rsidR="00655155" w:rsidRDefault="00655155">
      <w:pPr>
        <w:pStyle w:val="TableofFigures"/>
        <w:rPr>
          <w:rFonts w:eastAsiaTheme="minorEastAsia"/>
          <w:noProof/>
          <w:sz w:val="22"/>
          <w:szCs w:val="22"/>
          <w:lang w:val="en-US"/>
        </w:rPr>
      </w:pPr>
      <w:hyperlink w:anchor="_Toc120776518" w:history="1">
        <w:r w:rsidRPr="00A673FA">
          <w:rPr>
            <w:rStyle w:val="Hyperlink"/>
            <w:noProof/>
          </w:rPr>
          <w:t>Figure 14. The second results graph, consumption-based quantification.</w:t>
        </w:r>
        <w:r>
          <w:rPr>
            <w:noProof/>
            <w:webHidden/>
          </w:rPr>
          <w:tab/>
        </w:r>
        <w:r>
          <w:rPr>
            <w:noProof/>
            <w:webHidden/>
          </w:rPr>
          <w:fldChar w:fldCharType="begin"/>
        </w:r>
        <w:r>
          <w:rPr>
            <w:noProof/>
            <w:webHidden/>
          </w:rPr>
          <w:instrText xml:space="preserve"> PAGEREF _Toc120776518 \h </w:instrText>
        </w:r>
        <w:r>
          <w:rPr>
            <w:noProof/>
            <w:webHidden/>
          </w:rPr>
        </w:r>
        <w:r>
          <w:rPr>
            <w:noProof/>
            <w:webHidden/>
          </w:rPr>
          <w:fldChar w:fldCharType="separate"/>
        </w:r>
        <w:r w:rsidR="00C13B6D">
          <w:rPr>
            <w:noProof/>
            <w:webHidden/>
          </w:rPr>
          <w:t>36</w:t>
        </w:r>
        <w:r>
          <w:rPr>
            <w:noProof/>
            <w:webHidden/>
          </w:rPr>
          <w:fldChar w:fldCharType="end"/>
        </w:r>
      </w:hyperlink>
    </w:p>
    <w:p w14:paraId="4F98087B" w14:textId="77777777" w:rsidR="00655155" w:rsidRDefault="00655155">
      <w:pPr>
        <w:pStyle w:val="TableofFigures"/>
        <w:rPr>
          <w:rFonts w:eastAsiaTheme="minorEastAsia"/>
          <w:noProof/>
          <w:sz w:val="22"/>
          <w:szCs w:val="22"/>
          <w:lang w:val="en-US"/>
        </w:rPr>
      </w:pPr>
      <w:hyperlink w:anchor="_Toc120776519" w:history="1">
        <w:r w:rsidRPr="00A673FA">
          <w:rPr>
            <w:rStyle w:val="Hyperlink"/>
            <w:noProof/>
          </w:rPr>
          <w:t>Figure 15. The third results graph, consumption-based quantification.</w:t>
        </w:r>
        <w:r>
          <w:rPr>
            <w:noProof/>
            <w:webHidden/>
          </w:rPr>
          <w:tab/>
        </w:r>
        <w:r>
          <w:rPr>
            <w:noProof/>
            <w:webHidden/>
          </w:rPr>
          <w:fldChar w:fldCharType="begin"/>
        </w:r>
        <w:r>
          <w:rPr>
            <w:noProof/>
            <w:webHidden/>
          </w:rPr>
          <w:instrText xml:space="preserve"> PAGEREF _Toc120776519 \h </w:instrText>
        </w:r>
        <w:r>
          <w:rPr>
            <w:noProof/>
            <w:webHidden/>
          </w:rPr>
        </w:r>
        <w:r>
          <w:rPr>
            <w:noProof/>
            <w:webHidden/>
          </w:rPr>
          <w:fldChar w:fldCharType="separate"/>
        </w:r>
        <w:r w:rsidR="00C13B6D">
          <w:rPr>
            <w:noProof/>
            <w:webHidden/>
          </w:rPr>
          <w:t>36</w:t>
        </w:r>
        <w:r>
          <w:rPr>
            <w:noProof/>
            <w:webHidden/>
          </w:rPr>
          <w:fldChar w:fldCharType="end"/>
        </w:r>
      </w:hyperlink>
    </w:p>
    <w:p w14:paraId="168A4368" w14:textId="77777777" w:rsidR="00655155" w:rsidRDefault="00655155">
      <w:pPr>
        <w:pStyle w:val="TableofFigures"/>
        <w:rPr>
          <w:rFonts w:eastAsiaTheme="minorEastAsia"/>
          <w:noProof/>
          <w:sz w:val="22"/>
          <w:szCs w:val="22"/>
          <w:lang w:val="en-US"/>
        </w:rPr>
      </w:pPr>
      <w:hyperlink w:anchor="_Toc120776520" w:history="1">
        <w:r w:rsidRPr="00A673FA">
          <w:rPr>
            <w:rStyle w:val="Hyperlink"/>
            <w:noProof/>
          </w:rPr>
          <w:t>Figure 16. Example of results graph with construction emissions in 2026.</w:t>
        </w:r>
        <w:r>
          <w:rPr>
            <w:noProof/>
            <w:webHidden/>
          </w:rPr>
          <w:tab/>
        </w:r>
        <w:r>
          <w:rPr>
            <w:noProof/>
            <w:webHidden/>
          </w:rPr>
          <w:fldChar w:fldCharType="begin"/>
        </w:r>
        <w:r>
          <w:rPr>
            <w:noProof/>
            <w:webHidden/>
          </w:rPr>
          <w:instrText xml:space="preserve"> PAGEREF _Toc120776520 \h </w:instrText>
        </w:r>
        <w:r>
          <w:rPr>
            <w:noProof/>
            <w:webHidden/>
          </w:rPr>
        </w:r>
        <w:r>
          <w:rPr>
            <w:noProof/>
            <w:webHidden/>
          </w:rPr>
          <w:fldChar w:fldCharType="separate"/>
        </w:r>
        <w:r w:rsidR="00C13B6D">
          <w:rPr>
            <w:noProof/>
            <w:webHidden/>
          </w:rPr>
          <w:t>37</w:t>
        </w:r>
        <w:r>
          <w:rPr>
            <w:noProof/>
            <w:webHidden/>
          </w:rPr>
          <w:fldChar w:fldCharType="end"/>
        </w:r>
      </w:hyperlink>
    </w:p>
    <w:p w14:paraId="5148B5C3" w14:textId="77777777" w:rsidR="00655155" w:rsidRDefault="00655155">
      <w:pPr>
        <w:pStyle w:val="TableofFigures"/>
        <w:rPr>
          <w:rFonts w:eastAsiaTheme="minorEastAsia"/>
          <w:noProof/>
          <w:sz w:val="22"/>
          <w:szCs w:val="22"/>
          <w:lang w:val="en-US"/>
        </w:rPr>
      </w:pPr>
      <w:hyperlink w:anchor="_Toc120776521" w:history="1">
        <w:r w:rsidRPr="00A673FA">
          <w:rPr>
            <w:rStyle w:val="Hyperlink"/>
            <w:noProof/>
          </w:rPr>
          <w:t>Figure 17. Creating a local dataset in the Excel tool.</w:t>
        </w:r>
        <w:r>
          <w:rPr>
            <w:noProof/>
            <w:webHidden/>
          </w:rPr>
          <w:tab/>
        </w:r>
        <w:r>
          <w:rPr>
            <w:noProof/>
            <w:webHidden/>
          </w:rPr>
          <w:fldChar w:fldCharType="begin"/>
        </w:r>
        <w:r>
          <w:rPr>
            <w:noProof/>
            <w:webHidden/>
          </w:rPr>
          <w:instrText xml:space="preserve"> PAGEREF _Toc120776521 \h </w:instrText>
        </w:r>
        <w:r>
          <w:rPr>
            <w:noProof/>
            <w:webHidden/>
          </w:rPr>
        </w:r>
        <w:r>
          <w:rPr>
            <w:noProof/>
            <w:webHidden/>
          </w:rPr>
          <w:fldChar w:fldCharType="separate"/>
        </w:r>
        <w:r w:rsidR="00C13B6D">
          <w:rPr>
            <w:noProof/>
            <w:webHidden/>
          </w:rPr>
          <w:t>42</w:t>
        </w:r>
        <w:r>
          <w:rPr>
            <w:noProof/>
            <w:webHidden/>
          </w:rPr>
          <w:fldChar w:fldCharType="end"/>
        </w:r>
      </w:hyperlink>
    </w:p>
    <w:p w14:paraId="6D71D088" w14:textId="77777777" w:rsidR="00655155" w:rsidRDefault="00655155">
      <w:pPr>
        <w:pStyle w:val="TableofFigures"/>
        <w:rPr>
          <w:rFonts w:eastAsiaTheme="minorEastAsia"/>
          <w:noProof/>
          <w:sz w:val="22"/>
          <w:szCs w:val="22"/>
          <w:lang w:val="en-US"/>
        </w:rPr>
      </w:pPr>
      <w:hyperlink w:anchor="_Toc120776522" w:history="1">
        <w:r w:rsidRPr="00A673FA">
          <w:rPr>
            <w:rStyle w:val="Hyperlink"/>
            <w:noProof/>
          </w:rPr>
          <w:t>Figure 18. A source for CSC factors, example (NIR Finland, Table 4.B, Inventory year 2019).</w:t>
        </w:r>
        <w:r>
          <w:rPr>
            <w:noProof/>
            <w:webHidden/>
          </w:rPr>
          <w:tab/>
        </w:r>
        <w:r>
          <w:rPr>
            <w:noProof/>
            <w:webHidden/>
          </w:rPr>
          <w:fldChar w:fldCharType="begin"/>
        </w:r>
        <w:r>
          <w:rPr>
            <w:noProof/>
            <w:webHidden/>
          </w:rPr>
          <w:instrText xml:space="preserve"> PAGEREF _Toc120776522 \h </w:instrText>
        </w:r>
        <w:r>
          <w:rPr>
            <w:noProof/>
            <w:webHidden/>
          </w:rPr>
        </w:r>
        <w:r>
          <w:rPr>
            <w:noProof/>
            <w:webHidden/>
          </w:rPr>
          <w:fldChar w:fldCharType="separate"/>
        </w:r>
        <w:r w:rsidR="00C13B6D">
          <w:rPr>
            <w:noProof/>
            <w:webHidden/>
          </w:rPr>
          <w:t>48</w:t>
        </w:r>
        <w:r>
          <w:rPr>
            <w:noProof/>
            <w:webHidden/>
          </w:rPr>
          <w:fldChar w:fldCharType="end"/>
        </w:r>
      </w:hyperlink>
    </w:p>
    <w:p w14:paraId="4259D151" w14:textId="77777777" w:rsidR="00655155" w:rsidRDefault="00655155">
      <w:pPr>
        <w:pStyle w:val="TableofFigures"/>
        <w:rPr>
          <w:rFonts w:eastAsiaTheme="minorEastAsia"/>
          <w:noProof/>
          <w:sz w:val="22"/>
          <w:szCs w:val="22"/>
          <w:lang w:val="en-US"/>
        </w:rPr>
      </w:pPr>
      <w:hyperlink w:anchor="_Toc120776523" w:history="1">
        <w:r w:rsidRPr="00A673FA">
          <w:rPr>
            <w:rStyle w:val="Hyperlink"/>
            <w:noProof/>
          </w:rPr>
          <w:t>Figure 19. Local dataset creation in the GGIA tool.</w:t>
        </w:r>
        <w:r>
          <w:rPr>
            <w:noProof/>
            <w:webHidden/>
          </w:rPr>
          <w:tab/>
        </w:r>
        <w:r>
          <w:rPr>
            <w:noProof/>
            <w:webHidden/>
          </w:rPr>
          <w:fldChar w:fldCharType="begin"/>
        </w:r>
        <w:r>
          <w:rPr>
            <w:noProof/>
            <w:webHidden/>
          </w:rPr>
          <w:instrText xml:space="preserve"> PAGEREF _Toc120776523 \h </w:instrText>
        </w:r>
        <w:r>
          <w:rPr>
            <w:noProof/>
            <w:webHidden/>
          </w:rPr>
        </w:r>
        <w:r>
          <w:rPr>
            <w:noProof/>
            <w:webHidden/>
          </w:rPr>
          <w:fldChar w:fldCharType="separate"/>
        </w:r>
        <w:r w:rsidR="00C13B6D">
          <w:rPr>
            <w:noProof/>
            <w:webHidden/>
          </w:rPr>
          <w:t>50</w:t>
        </w:r>
        <w:r>
          <w:rPr>
            <w:noProof/>
            <w:webHidden/>
          </w:rPr>
          <w:fldChar w:fldCharType="end"/>
        </w:r>
      </w:hyperlink>
    </w:p>
    <w:p w14:paraId="0ABFD716" w14:textId="77777777" w:rsidR="00655155" w:rsidRDefault="00655155">
      <w:pPr>
        <w:pStyle w:val="TableofFigures"/>
        <w:rPr>
          <w:rFonts w:eastAsiaTheme="minorEastAsia"/>
          <w:noProof/>
          <w:sz w:val="22"/>
          <w:szCs w:val="22"/>
          <w:lang w:val="en-US"/>
        </w:rPr>
      </w:pPr>
      <w:hyperlink w:anchor="_Toc120776524" w:history="1">
        <w:r w:rsidRPr="00A673FA">
          <w:rPr>
            <w:rStyle w:val="Hyperlink"/>
            <w:noProof/>
          </w:rPr>
          <w:t>Figure 20. HBS data applying the COICOP classification by UN.</w:t>
        </w:r>
        <w:r>
          <w:rPr>
            <w:noProof/>
            <w:webHidden/>
          </w:rPr>
          <w:tab/>
        </w:r>
        <w:r>
          <w:rPr>
            <w:noProof/>
            <w:webHidden/>
          </w:rPr>
          <w:fldChar w:fldCharType="begin"/>
        </w:r>
        <w:r>
          <w:rPr>
            <w:noProof/>
            <w:webHidden/>
          </w:rPr>
          <w:instrText xml:space="preserve"> PAGEREF _Toc120776524 \h </w:instrText>
        </w:r>
        <w:r>
          <w:rPr>
            <w:noProof/>
            <w:webHidden/>
          </w:rPr>
        </w:r>
        <w:r>
          <w:rPr>
            <w:noProof/>
            <w:webHidden/>
          </w:rPr>
          <w:fldChar w:fldCharType="separate"/>
        </w:r>
        <w:r w:rsidR="00C13B6D">
          <w:rPr>
            <w:noProof/>
            <w:webHidden/>
          </w:rPr>
          <w:t>51</w:t>
        </w:r>
        <w:r>
          <w:rPr>
            <w:noProof/>
            <w:webHidden/>
          </w:rPr>
          <w:fldChar w:fldCharType="end"/>
        </w:r>
      </w:hyperlink>
    </w:p>
    <w:p w14:paraId="7CAB257B" w14:textId="77777777" w:rsidR="00655155" w:rsidRDefault="00655155">
      <w:pPr>
        <w:pStyle w:val="TableofFigures"/>
        <w:rPr>
          <w:rFonts w:eastAsiaTheme="minorEastAsia"/>
          <w:noProof/>
          <w:sz w:val="22"/>
          <w:szCs w:val="22"/>
          <w:lang w:val="en-US"/>
        </w:rPr>
      </w:pPr>
      <w:hyperlink w:anchor="_Toc120776525" w:history="1">
        <w:r w:rsidRPr="00A673FA">
          <w:rPr>
            <w:rStyle w:val="Hyperlink"/>
            <w:noProof/>
          </w:rPr>
          <w:t>Figure 21. Exiobase conversion worksheet.</w:t>
        </w:r>
        <w:r>
          <w:rPr>
            <w:noProof/>
            <w:webHidden/>
          </w:rPr>
          <w:tab/>
        </w:r>
        <w:r>
          <w:rPr>
            <w:noProof/>
            <w:webHidden/>
          </w:rPr>
          <w:fldChar w:fldCharType="begin"/>
        </w:r>
        <w:r>
          <w:rPr>
            <w:noProof/>
            <w:webHidden/>
          </w:rPr>
          <w:instrText xml:space="preserve"> PAGEREF _Toc120776525 \h </w:instrText>
        </w:r>
        <w:r>
          <w:rPr>
            <w:noProof/>
            <w:webHidden/>
          </w:rPr>
        </w:r>
        <w:r>
          <w:rPr>
            <w:noProof/>
            <w:webHidden/>
          </w:rPr>
          <w:fldChar w:fldCharType="separate"/>
        </w:r>
        <w:r w:rsidR="00C13B6D">
          <w:rPr>
            <w:noProof/>
            <w:webHidden/>
          </w:rPr>
          <w:t>51</w:t>
        </w:r>
        <w:r>
          <w:rPr>
            <w:noProof/>
            <w:webHidden/>
          </w:rPr>
          <w:fldChar w:fldCharType="end"/>
        </w:r>
      </w:hyperlink>
    </w:p>
    <w:p w14:paraId="4CC9CC41" w14:textId="77777777" w:rsidR="00655155" w:rsidRDefault="00655155">
      <w:pPr>
        <w:pStyle w:val="TableofFigures"/>
        <w:rPr>
          <w:rFonts w:eastAsiaTheme="minorEastAsia"/>
          <w:noProof/>
          <w:sz w:val="22"/>
          <w:szCs w:val="22"/>
          <w:lang w:val="en-US"/>
        </w:rPr>
      </w:pPr>
      <w:hyperlink w:anchor="_Toc120776526" w:history="1">
        <w:r w:rsidRPr="00A673FA">
          <w:rPr>
            <w:rStyle w:val="Hyperlink"/>
            <w:noProof/>
          </w:rPr>
          <w:t>Figure 22. Creation of household heating data for local dataset.</w:t>
        </w:r>
        <w:r>
          <w:rPr>
            <w:noProof/>
            <w:webHidden/>
          </w:rPr>
          <w:tab/>
        </w:r>
        <w:r>
          <w:rPr>
            <w:noProof/>
            <w:webHidden/>
          </w:rPr>
          <w:fldChar w:fldCharType="begin"/>
        </w:r>
        <w:r>
          <w:rPr>
            <w:noProof/>
            <w:webHidden/>
          </w:rPr>
          <w:instrText xml:space="preserve"> PAGEREF _Toc120776526 \h </w:instrText>
        </w:r>
        <w:r>
          <w:rPr>
            <w:noProof/>
            <w:webHidden/>
          </w:rPr>
        </w:r>
        <w:r>
          <w:rPr>
            <w:noProof/>
            <w:webHidden/>
          </w:rPr>
          <w:fldChar w:fldCharType="separate"/>
        </w:r>
        <w:r w:rsidR="00C13B6D">
          <w:rPr>
            <w:noProof/>
            <w:webHidden/>
          </w:rPr>
          <w:t>52</w:t>
        </w:r>
        <w:r>
          <w:rPr>
            <w:noProof/>
            <w:webHidden/>
          </w:rPr>
          <w:fldChar w:fldCharType="end"/>
        </w:r>
      </w:hyperlink>
    </w:p>
    <w:p w14:paraId="1871ECEB" w14:textId="77777777" w:rsidR="00EB6C9D" w:rsidRDefault="00EB6C9D" w:rsidP="00EB6C9D">
      <w:pPr>
        <w:pStyle w:val="NoSpacing"/>
      </w:pPr>
      <w:r>
        <w:fldChar w:fldCharType="end"/>
      </w:r>
    </w:p>
    <w:p w14:paraId="659ABEAC" w14:textId="77777777" w:rsidR="00EB6C9D" w:rsidRDefault="00EB6C9D" w:rsidP="00EB6C9D">
      <w:pPr>
        <w:pStyle w:val="NoSpacing"/>
        <w:spacing w:line="60" w:lineRule="exact"/>
      </w:pPr>
    </w:p>
    <w:p w14:paraId="7C91BB60" w14:textId="77777777" w:rsidR="00EB6C9D" w:rsidRDefault="00EB6C9D" w:rsidP="00EB6C9D">
      <w:pPr>
        <w:pStyle w:val="TOCBold"/>
        <w:tabs>
          <w:tab w:val="left" w:pos="1021"/>
        </w:tabs>
      </w:pPr>
      <w:r>
        <w:t>List of tables</w:t>
      </w:r>
    </w:p>
    <w:p w14:paraId="0CB03F1C" w14:textId="77777777" w:rsidR="00655155" w:rsidRDefault="00EB6C9D">
      <w:pPr>
        <w:pStyle w:val="TableofFigures"/>
        <w:rPr>
          <w:rFonts w:eastAsiaTheme="minorEastAsia"/>
          <w:noProof/>
          <w:sz w:val="22"/>
          <w:szCs w:val="22"/>
          <w:lang w:val="en-US"/>
        </w:rPr>
      </w:pPr>
      <w:r>
        <w:fldChar w:fldCharType="begin"/>
      </w:r>
      <w:r>
        <w:instrText xml:space="preserve"> TOC \h \z \c "Table" </w:instrText>
      </w:r>
      <w:r>
        <w:fldChar w:fldCharType="separate"/>
      </w:r>
      <w:hyperlink w:anchor="_Toc120776527" w:history="1">
        <w:r w:rsidR="00655155" w:rsidRPr="004C7AC7">
          <w:rPr>
            <w:rStyle w:val="Hyperlink"/>
            <w:noProof/>
          </w:rPr>
          <w:t>Table 1. IPCC Land-use categories.</w:t>
        </w:r>
        <w:r w:rsidR="00655155">
          <w:rPr>
            <w:noProof/>
            <w:webHidden/>
          </w:rPr>
          <w:tab/>
        </w:r>
        <w:r w:rsidR="00655155">
          <w:rPr>
            <w:noProof/>
            <w:webHidden/>
          </w:rPr>
          <w:fldChar w:fldCharType="begin"/>
        </w:r>
        <w:r w:rsidR="00655155">
          <w:rPr>
            <w:noProof/>
            <w:webHidden/>
          </w:rPr>
          <w:instrText xml:space="preserve"> PAGEREF _Toc120776527 \h </w:instrText>
        </w:r>
        <w:r w:rsidR="00655155">
          <w:rPr>
            <w:noProof/>
            <w:webHidden/>
          </w:rPr>
        </w:r>
        <w:r w:rsidR="00655155">
          <w:rPr>
            <w:noProof/>
            <w:webHidden/>
          </w:rPr>
          <w:fldChar w:fldCharType="separate"/>
        </w:r>
        <w:r w:rsidR="00C13B6D">
          <w:rPr>
            <w:noProof/>
            <w:webHidden/>
          </w:rPr>
          <w:t>22</w:t>
        </w:r>
        <w:r w:rsidR="00655155">
          <w:rPr>
            <w:noProof/>
            <w:webHidden/>
          </w:rPr>
          <w:fldChar w:fldCharType="end"/>
        </w:r>
      </w:hyperlink>
    </w:p>
    <w:p w14:paraId="6071DD8D" w14:textId="77777777" w:rsidR="00655155" w:rsidRDefault="00655155">
      <w:pPr>
        <w:pStyle w:val="TableofFigures"/>
        <w:rPr>
          <w:rFonts w:eastAsiaTheme="minorEastAsia"/>
          <w:noProof/>
          <w:sz w:val="22"/>
          <w:szCs w:val="22"/>
          <w:lang w:val="en-US"/>
        </w:rPr>
      </w:pPr>
      <w:hyperlink w:anchor="_Toc120776528" w:history="1">
        <w:r w:rsidRPr="004C7AC7">
          <w:rPr>
            <w:rStyle w:val="Hyperlink"/>
            <w:noProof/>
          </w:rPr>
          <w:t>Table 2. IPCC LULUCF sector carbon pools.</w:t>
        </w:r>
        <w:r>
          <w:rPr>
            <w:noProof/>
            <w:webHidden/>
          </w:rPr>
          <w:tab/>
        </w:r>
        <w:r>
          <w:rPr>
            <w:noProof/>
            <w:webHidden/>
          </w:rPr>
          <w:fldChar w:fldCharType="begin"/>
        </w:r>
        <w:r>
          <w:rPr>
            <w:noProof/>
            <w:webHidden/>
          </w:rPr>
          <w:instrText xml:space="preserve"> PAGEREF _Toc120776528 \h </w:instrText>
        </w:r>
        <w:r>
          <w:rPr>
            <w:noProof/>
            <w:webHidden/>
          </w:rPr>
        </w:r>
        <w:r>
          <w:rPr>
            <w:noProof/>
            <w:webHidden/>
          </w:rPr>
          <w:fldChar w:fldCharType="separate"/>
        </w:r>
        <w:r w:rsidR="00C13B6D">
          <w:rPr>
            <w:noProof/>
            <w:webHidden/>
          </w:rPr>
          <w:t>23</w:t>
        </w:r>
        <w:r>
          <w:rPr>
            <w:noProof/>
            <w:webHidden/>
          </w:rPr>
          <w:fldChar w:fldCharType="end"/>
        </w:r>
      </w:hyperlink>
    </w:p>
    <w:p w14:paraId="2058115A" w14:textId="2F3EA916" w:rsidR="00EB6C9D" w:rsidRPr="00810C2B" w:rsidRDefault="00EB6C9D" w:rsidP="00EB6C9D">
      <w:pPr>
        <w:spacing w:before="0"/>
        <w:jc w:val="left"/>
        <w:rPr>
          <w:lang w:val="en-US"/>
        </w:rPr>
      </w:pPr>
      <w:r>
        <w:fldChar w:fldCharType="end"/>
      </w:r>
      <w:r>
        <w:br w:type="page"/>
      </w:r>
      <w:bookmarkStart w:id="1" w:name="_GoBack"/>
      <w:bookmarkEnd w:id="1"/>
    </w:p>
    <w:p w14:paraId="5800450D" w14:textId="6A5E9ECF" w:rsidR="000B3CF3" w:rsidRDefault="00647CCA" w:rsidP="000B3CF3">
      <w:pPr>
        <w:pStyle w:val="Heading1"/>
      </w:pPr>
      <w:bookmarkStart w:id="2" w:name="_Toc120776428"/>
      <w:r>
        <w:lastRenderedPageBreak/>
        <w:t xml:space="preserve">The </w:t>
      </w:r>
      <w:r w:rsidR="001C337E">
        <w:t>GGIA</w:t>
      </w:r>
      <w:r>
        <w:t xml:space="preserve"> tool</w:t>
      </w:r>
      <w:bookmarkEnd w:id="2"/>
    </w:p>
    <w:p w14:paraId="083DBD43" w14:textId="77777777" w:rsidR="00321385" w:rsidRPr="000B3CF3" w:rsidRDefault="00321385" w:rsidP="00321385">
      <w:pPr>
        <w:pStyle w:val="Heading2"/>
      </w:pPr>
      <w:bookmarkStart w:id="3" w:name="_Toc120776429"/>
      <w:r w:rsidRPr="000B3CF3">
        <w:t>Introduction</w:t>
      </w:r>
      <w:bookmarkEnd w:id="3"/>
    </w:p>
    <w:p w14:paraId="3732BA49" w14:textId="77777777" w:rsidR="00B42DA5" w:rsidRDefault="00B42DA5" w:rsidP="00B42DA5">
      <w:pPr>
        <w:rPr>
          <w:rFonts w:ascii="Arial" w:eastAsia="Times New Roman" w:hAnsi="Arial" w:cs="Arial"/>
          <w:color w:val="000000"/>
        </w:rPr>
      </w:pPr>
      <w:r>
        <w:rPr>
          <w:rFonts w:ascii="Arial" w:eastAsia="Times New Roman" w:hAnsi="Arial" w:cs="Arial"/>
          <w:color w:val="000000"/>
        </w:rPr>
        <w:t>This manual provides guidance and explanations for using the ESPON GGIA tool created in the QGasSP project.</w:t>
      </w:r>
    </w:p>
    <w:p w14:paraId="439260E5" w14:textId="77777777" w:rsidR="00321385" w:rsidRDefault="00321385" w:rsidP="00321385">
      <w:pPr>
        <w:rPr>
          <w:rFonts w:ascii="Arial" w:eastAsia="Times New Roman" w:hAnsi="Arial" w:cs="Arial"/>
          <w:color w:val="000000"/>
        </w:rPr>
      </w:pPr>
      <w:r w:rsidRPr="007C03B7">
        <w:rPr>
          <w:rFonts w:ascii="Arial" w:eastAsia="Times New Roman" w:hAnsi="Arial" w:cs="Arial"/>
          <w:color w:val="000000"/>
        </w:rPr>
        <w:t xml:space="preserve">The objective of the QGasSP project (2020–21) was to produce a methodology that will allow competent planning authorities at national, regional and local administrative levels to quantify the influence of spatial planning policies on greenhouse gas (GHG) emissions in a consistent manner. The expected primary outcome of the QGasSP project was the development and delivery of a robust, simple and proportionate method for quantifying and forecasting the relative GHG impacts of alternative spatial planning policies, with pan-European applicability. The purpose of this method is to help inform strategic spatial policy alternatives at different administrative scales, and which can ultimately assist national, regional and local policy decision-makers across EU Member States and ESPON Partner States in meeting their </w:t>
      </w:r>
      <w:r>
        <w:rPr>
          <w:rFonts w:ascii="Arial" w:eastAsia="Times New Roman" w:hAnsi="Arial" w:cs="Arial"/>
          <w:color w:val="000000"/>
        </w:rPr>
        <w:t>GHG emission reduction targets.</w:t>
      </w:r>
    </w:p>
    <w:p w14:paraId="303EA190" w14:textId="64968B2D" w:rsidR="001C337E" w:rsidRDefault="001C337E" w:rsidP="001C337E">
      <w:pPr>
        <w:pStyle w:val="Heading2"/>
      </w:pPr>
      <w:bookmarkStart w:id="4" w:name="_Toc120776430"/>
      <w:r>
        <w:t>A tool for GHG quantification in spatial planning</w:t>
      </w:r>
      <w:bookmarkEnd w:id="4"/>
    </w:p>
    <w:p w14:paraId="18272C92" w14:textId="0BF8EB66" w:rsidR="001C337E" w:rsidRPr="00C13656" w:rsidRDefault="001C337E" w:rsidP="001C337E">
      <w:pPr>
        <w:rPr>
          <w:rFonts w:ascii="Arial" w:hAnsi="Arial" w:cs="Arial"/>
        </w:rPr>
      </w:pPr>
      <w:r w:rsidRPr="00C13656">
        <w:rPr>
          <w:rFonts w:ascii="Arial" w:hAnsi="Arial" w:cs="Arial"/>
        </w:rPr>
        <w:t xml:space="preserve">The ESPON GGIA tool is </w:t>
      </w:r>
      <w:r>
        <w:rPr>
          <w:rFonts w:ascii="Arial" w:hAnsi="Arial" w:cs="Arial"/>
        </w:rPr>
        <w:t xml:space="preserve">a free browser-based, open source tool </w:t>
      </w:r>
      <w:r w:rsidRPr="00C13656">
        <w:rPr>
          <w:rFonts w:ascii="Arial" w:hAnsi="Arial" w:cs="Arial"/>
        </w:rPr>
        <w:t xml:space="preserve">designed to estimate the greenhouse gas emissions </w:t>
      </w:r>
      <w:r>
        <w:rPr>
          <w:rFonts w:ascii="Arial" w:hAnsi="Arial" w:cs="Arial"/>
        </w:rPr>
        <w:t>in all scales of spatial planning in 32 European countries.</w:t>
      </w:r>
    </w:p>
    <w:p w14:paraId="1C4FE5D5" w14:textId="0239F0BE" w:rsidR="00AA51FD" w:rsidRDefault="001C337E" w:rsidP="001C337E">
      <w:pPr>
        <w:rPr>
          <w:rFonts w:ascii="Arial" w:hAnsi="Arial" w:cs="Arial"/>
        </w:rPr>
      </w:pPr>
      <w:r>
        <w:rPr>
          <w:rFonts w:ascii="Arial" w:hAnsi="Arial" w:cs="Arial"/>
        </w:rPr>
        <w:t xml:space="preserve">The GGIA tool provides an opportunity to estimate the greenhouse gas emissions of a territory, municipality or city of any size, applying </w:t>
      </w:r>
      <w:r w:rsidR="00AA51FD">
        <w:rPr>
          <w:rFonts w:ascii="Arial" w:hAnsi="Arial" w:cs="Arial"/>
        </w:rPr>
        <w:t>either a territorial approach or a</w:t>
      </w:r>
      <w:r>
        <w:rPr>
          <w:rFonts w:ascii="Arial" w:hAnsi="Arial" w:cs="Arial"/>
        </w:rPr>
        <w:t xml:space="preserve"> consumption-based approach. </w:t>
      </w:r>
    </w:p>
    <w:p w14:paraId="6A6EA555" w14:textId="435C0880" w:rsidR="001C337E" w:rsidRDefault="001C337E" w:rsidP="00AA51FD">
      <w:pPr>
        <w:rPr>
          <w:rFonts w:ascii="Arial" w:hAnsi="Arial" w:cs="Arial"/>
        </w:rPr>
      </w:pPr>
      <w:r>
        <w:rPr>
          <w:rFonts w:ascii="Arial" w:hAnsi="Arial" w:cs="Arial"/>
        </w:rPr>
        <w:t>Based on the European datasets and the user inputs, the tool first estimates the baseline emissions</w:t>
      </w:r>
      <w:r w:rsidR="00AA51FD">
        <w:rPr>
          <w:rFonts w:ascii="Arial" w:hAnsi="Arial" w:cs="Arial"/>
        </w:rPr>
        <w:t xml:space="preserve"> and generates </w:t>
      </w:r>
      <w:r>
        <w:rPr>
          <w:rFonts w:ascii="Arial" w:hAnsi="Arial" w:cs="Arial"/>
        </w:rPr>
        <w:t xml:space="preserve">a </w:t>
      </w:r>
      <w:r w:rsidRPr="0047013E">
        <w:rPr>
          <w:rFonts w:ascii="Arial" w:hAnsi="Arial" w:cs="Arial"/>
        </w:rPr>
        <w:t>baseline scenario</w:t>
      </w:r>
      <w:r>
        <w:rPr>
          <w:rFonts w:ascii="Arial" w:hAnsi="Arial" w:cs="Arial"/>
        </w:rPr>
        <w:t xml:space="preserve"> – an esti</w:t>
      </w:r>
      <w:r w:rsidR="00AA51FD">
        <w:rPr>
          <w:rFonts w:ascii="Arial" w:hAnsi="Arial" w:cs="Arial"/>
        </w:rPr>
        <w:t>mate of the future trajectory for</w:t>
      </w:r>
      <w:r>
        <w:rPr>
          <w:rFonts w:ascii="Arial" w:hAnsi="Arial" w:cs="Arial"/>
        </w:rPr>
        <w:t xml:space="preserve"> the greenhouse </w:t>
      </w:r>
      <w:r w:rsidR="00AA51FD">
        <w:rPr>
          <w:rFonts w:ascii="Arial" w:hAnsi="Arial" w:cs="Arial"/>
        </w:rPr>
        <w:t>gas emissions within the area of</w:t>
      </w:r>
      <w:r>
        <w:rPr>
          <w:rFonts w:ascii="Arial" w:hAnsi="Arial" w:cs="Arial"/>
        </w:rPr>
        <w:t xml:space="preserve"> assessment.</w:t>
      </w:r>
      <w:r w:rsidR="0047013E">
        <w:rPr>
          <w:rFonts w:ascii="Arial" w:hAnsi="Arial" w:cs="Arial"/>
        </w:rPr>
        <w:t xml:space="preserve"> B</w:t>
      </w:r>
      <w:r w:rsidR="0047013E">
        <w:t>asic calcula</w:t>
      </w:r>
      <w:r w:rsidR="006877DC">
        <w:t xml:space="preserve">tion applies a publicly available </w:t>
      </w:r>
      <w:r w:rsidR="0047013E">
        <w:t>future scenario for each European country</w:t>
      </w:r>
      <w:sdt>
        <w:sdtPr>
          <w:id w:val="1591733298"/>
          <w:citation/>
        </w:sdtPr>
        <w:sdtContent>
          <w:r w:rsidR="0047013E">
            <w:fldChar w:fldCharType="begin"/>
          </w:r>
          <w:r w:rsidR="0047013E">
            <w:rPr>
              <w:lang w:val="et-EE"/>
            </w:rPr>
            <w:instrText xml:space="preserve"> CITATION Cap \l 1061 </w:instrText>
          </w:r>
          <w:r w:rsidR="0047013E">
            <w:fldChar w:fldCharType="separate"/>
          </w:r>
          <w:r w:rsidR="0047013E">
            <w:rPr>
              <w:noProof/>
              <w:lang w:val="et-EE"/>
            </w:rPr>
            <w:t xml:space="preserve"> </w:t>
          </w:r>
          <w:r w:rsidR="0047013E" w:rsidRPr="0047013E">
            <w:rPr>
              <w:noProof/>
              <w:lang w:val="et-EE"/>
            </w:rPr>
            <w:t>(Capros et al, 2016)</w:t>
          </w:r>
          <w:r w:rsidR="0047013E">
            <w:fldChar w:fldCharType="end"/>
          </w:r>
        </w:sdtContent>
      </w:sdt>
      <w:r w:rsidR="0047013E">
        <w:t xml:space="preserve"> based on </w:t>
      </w:r>
      <w:r w:rsidR="006877DC">
        <w:t xml:space="preserve">the </w:t>
      </w:r>
      <w:r w:rsidR="0047013E">
        <w:t>PRIMES modelling, resulting to a baseline scenario that reflects the expected future developments without any impact of local GHG mitigation policies.</w:t>
      </w:r>
      <w:r w:rsidR="0047013E">
        <w:rPr>
          <w:rStyle w:val="FootnoteReference"/>
        </w:rPr>
        <w:footnoteReference w:id="1"/>
      </w:r>
    </w:p>
    <w:p w14:paraId="0DD7218C" w14:textId="1A013944" w:rsidR="00AA51FD" w:rsidRDefault="00AA51FD" w:rsidP="00AA51FD">
      <w:r>
        <w:rPr>
          <w:rFonts w:ascii="Arial" w:hAnsi="Arial" w:cs="Arial"/>
        </w:rPr>
        <w:t>Next</w:t>
      </w:r>
      <w:r w:rsidR="001C337E">
        <w:rPr>
          <w:rFonts w:ascii="Arial" w:hAnsi="Arial" w:cs="Arial"/>
        </w:rPr>
        <w:t xml:space="preserve"> the climate impacts of spatial plans or planning policies can be quanti</w:t>
      </w:r>
      <w:r>
        <w:rPr>
          <w:rFonts w:ascii="Arial" w:hAnsi="Arial" w:cs="Arial"/>
        </w:rPr>
        <w:t>fied</w:t>
      </w:r>
      <w:r w:rsidR="001C337E">
        <w:rPr>
          <w:rFonts w:ascii="Arial" w:hAnsi="Arial" w:cs="Arial"/>
        </w:rPr>
        <w:t xml:space="preserve"> in the GGIA tool. </w:t>
      </w:r>
      <w:r>
        <w:t>The GGIA tool asks planner user to describe the expected impacts of spatial plans and policies in units that planner</w:t>
      </w:r>
      <w:r w:rsidR="009322DB">
        <w:t xml:space="preserve"> is familiar with. Each description consists of two main inputs: quantification of the expected impact</w:t>
      </w:r>
      <w:r>
        <w:t xml:space="preserve"> </w:t>
      </w:r>
      <w:r w:rsidR="009322DB">
        <w:t xml:space="preserve">and the policy period (timing), </w:t>
      </w:r>
      <w:r>
        <w:t>for example</w:t>
      </w:r>
      <w:r w:rsidR="009322DB">
        <w:t>:</w:t>
      </w:r>
      <w:r>
        <w:t xml:space="preserve"> </w:t>
      </w:r>
      <w:r w:rsidR="009322DB">
        <w:t xml:space="preserve">economic </w:t>
      </w:r>
      <w:r>
        <w:t>incentives to retrofit 400 buildings from energy class E to C during 2025–27, or</w:t>
      </w:r>
      <w:r w:rsidR="009322DB">
        <w:t>:</w:t>
      </w:r>
      <w:r>
        <w:t xml:space="preserve"> increasing the modal share of bus transportation from 10% to 15% by developing the provision of public transportation in 2030–2035. Based on these inputs, </w:t>
      </w:r>
      <w:r w:rsidR="00A86777">
        <w:t xml:space="preserve">the </w:t>
      </w:r>
      <w:r>
        <w:t xml:space="preserve">GGIA </w:t>
      </w:r>
      <w:r w:rsidR="00A86777">
        <w:t xml:space="preserve">tool </w:t>
      </w:r>
      <w:r>
        <w:t xml:space="preserve">can quantify the climate impact and display the reduction in GHG emissions against the baseline scenario. </w:t>
      </w:r>
    </w:p>
    <w:p w14:paraId="4B30B32F" w14:textId="3BFEAD43" w:rsidR="00AA51FD" w:rsidRDefault="008C5E99" w:rsidP="008C5E99">
      <w:r>
        <w:t>With</w:t>
      </w:r>
      <w:r w:rsidR="009322DB">
        <w:t xml:space="preserve"> the GGIA tool, </w:t>
      </w:r>
      <w:r w:rsidR="00A86777">
        <w:t xml:space="preserve">a </w:t>
      </w:r>
      <w:r w:rsidR="009322DB">
        <w:t xml:space="preserve">planner is </w:t>
      </w:r>
      <w:r>
        <w:t>able to check whether a policy in concern has a s</w:t>
      </w:r>
      <w:r w:rsidR="009322DB">
        <w:t>ignificant climate impact</w:t>
      </w:r>
      <w:r>
        <w:t xml:space="preserve">. </w:t>
      </w:r>
    </w:p>
    <w:p w14:paraId="1AB97A15" w14:textId="3449A8B9" w:rsidR="008C5E99" w:rsidRPr="00BE0324" w:rsidRDefault="008C5E99" w:rsidP="008C5E99">
      <w:r>
        <w:t xml:space="preserve">The tool is designed so that </w:t>
      </w:r>
      <w:r w:rsidR="00A86777">
        <w:t xml:space="preserve">a </w:t>
      </w:r>
      <w:r>
        <w:t>planner can start using it without any expert knowledge and the baseline emissions can be estimated with just a few clicks. When more accuracy is needed, a team of expert users can create a local data</w:t>
      </w:r>
      <w:r w:rsidR="00AA51FD">
        <w:t>set, with which the most accurate</w:t>
      </w:r>
      <w:r>
        <w:t xml:space="preserve"> data available can be applied in quantification. If the territory or the city in concern already has done a GHG inventory, the emission factors and other </w:t>
      </w:r>
      <w:r w:rsidR="00AA51FD">
        <w:t xml:space="preserve">relevant </w:t>
      </w:r>
      <w:r>
        <w:t xml:space="preserve">assumptions of </w:t>
      </w:r>
      <w:r w:rsidR="00AA51FD">
        <w:t xml:space="preserve">the </w:t>
      </w:r>
      <w:r>
        <w:t xml:space="preserve">previous studies can be inserted in the local dataset. </w:t>
      </w:r>
    </w:p>
    <w:p w14:paraId="2402BD5C" w14:textId="43773F97" w:rsidR="001C337E" w:rsidRPr="00AA51FD" w:rsidRDefault="00AA51FD" w:rsidP="001C337E">
      <w:pPr>
        <w:rPr>
          <w:rFonts w:ascii="Arial" w:hAnsi="Arial" w:cs="Arial"/>
        </w:rPr>
      </w:pPr>
      <w:r>
        <w:rPr>
          <w:rFonts w:ascii="Arial" w:hAnsi="Arial" w:cs="Arial"/>
        </w:rPr>
        <w:t xml:space="preserve">Europe wants to be a climate neutral continent by 2050. Therefore the time period for the assessment with the tool starts from the selected baseline year and spans until year 2050. </w:t>
      </w:r>
    </w:p>
    <w:p w14:paraId="41654037" w14:textId="2634A950" w:rsidR="001C337E" w:rsidRDefault="001C337E" w:rsidP="001C337E">
      <w:pPr>
        <w:pStyle w:val="Heading2"/>
      </w:pPr>
      <w:bookmarkStart w:id="5" w:name="_Toc120776431"/>
      <w:r>
        <w:t>Two perspectives: territorial and consumption-based</w:t>
      </w:r>
      <w:bookmarkEnd w:id="5"/>
    </w:p>
    <w:p w14:paraId="5C7523B9" w14:textId="032F522C" w:rsidR="001C337E" w:rsidRDefault="009322DB" w:rsidP="001C337E">
      <w:pPr>
        <w:rPr>
          <w:rFonts w:ascii="Arial" w:hAnsi="Arial" w:cs="Arial"/>
        </w:rPr>
      </w:pPr>
      <w:r>
        <w:rPr>
          <w:rFonts w:ascii="Arial" w:hAnsi="Arial" w:cs="Arial"/>
        </w:rPr>
        <w:t xml:space="preserve">The ESPON GGIA tool provides </w:t>
      </w:r>
      <w:r w:rsidR="00AA51FD">
        <w:rPr>
          <w:rFonts w:ascii="Arial" w:hAnsi="Arial" w:cs="Arial"/>
        </w:rPr>
        <w:t>two alternative</w:t>
      </w:r>
      <w:r w:rsidR="001C337E">
        <w:rPr>
          <w:rFonts w:ascii="Arial" w:hAnsi="Arial" w:cs="Arial"/>
        </w:rPr>
        <w:t xml:space="preserve"> approaches </w:t>
      </w:r>
      <w:r w:rsidR="00AA51FD">
        <w:rPr>
          <w:rFonts w:ascii="Arial" w:hAnsi="Arial" w:cs="Arial"/>
        </w:rPr>
        <w:t>in</w:t>
      </w:r>
      <w:r w:rsidR="001C337E">
        <w:rPr>
          <w:rFonts w:ascii="Arial" w:hAnsi="Arial" w:cs="Arial"/>
        </w:rPr>
        <w:t xml:space="preserve"> the quantification of greenhouse gas emissions</w:t>
      </w:r>
      <w:r w:rsidR="00AA51FD">
        <w:rPr>
          <w:rFonts w:ascii="Arial" w:hAnsi="Arial" w:cs="Arial"/>
        </w:rPr>
        <w:t xml:space="preserve"> for territories, cities and municipalities</w:t>
      </w:r>
      <w:r w:rsidR="001C337E">
        <w:rPr>
          <w:rFonts w:ascii="Arial" w:hAnsi="Arial" w:cs="Arial"/>
        </w:rPr>
        <w:t xml:space="preserve">. </w:t>
      </w:r>
    </w:p>
    <w:p w14:paraId="14E84CBF" w14:textId="77777777" w:rsidR="001C337E" w:rsidRPr="002226EA" w:rsidRDefault="001C337E" w:rsidP="002226EA">
      <w:pPr>
        <w:pStyle w:val="Heading3"/>
      </w:pPr>
      <w:bookmarkStart w:id="6" w:name="_Toc120776432"/>
      <w:r w:rsidRPr="002226EA">
        <w:lastRenderedPageBreak/>
        <w:t>Territorial quantification</w:t>
      </w:r>
      <w:bookmarkEnd w:id="6"/>
    </w:p>
    <w:p w14:paraId="2ED4FB60" w14:textId="1752E079" w:rsidR="001C337E" w:rsidRDefault="001C337E" w:rsidP="001C337E">
      <w:pPr>
        <w:rPr>
          <w:rFonts w:ascii="Arial" w:hAnsi="Arial" w:cs="Arial"/>
        </w:rPr>
      </w:pPr>
      <w:r>
        <w:rPr>
          <w:rFonts w:ascii="Arial" w:hAnsi="Arial" w:cs="Arial"/>
        </w:rPr>
        <w:t>Today most cities and regions apply</w:t>
      </w:r>
      <w:r w:rsidR="006877DC">
        <w:rPr>
          <w:rFonts w:ascii="Arial" w:hAnsi="Arial" w:cs="Arial"/>
        </w:rPr>
        <w:t xml:space="preserve"> a</w:t>
      </w:r>
      <w:r>
        <w:rPr>
          <w:rFonts w:ascii="Arial" w:hAnsi="Arial" w:cs="Arial"/>
        </w:rPr>
        <w:t xml:space="preserve"> territorial approach that assesses the direct </w:t>
      </w:r>
      <w:r w:rsidR="00AA51FD">
        <w:rPr>
          <w:rFonts w:ascii="Arial" w:hAnsi="Arial" w:cs="Arial"/>
        </w:rPr>
        <w:t>and indirect greenhouse gas emissions allocated to the geographic boundaries</w:t>
      </w:r>
      <w:r>
        <w:rPr>
          <w:rFonts w:ascii="Arial" w:hAnsi="Arial" w:cs="Arial"/>
        </w:rPr>
        <w:t xml:space="preserve"> of the area in assessmen</w:t>
      </w:r>
      <w:r w:rsidR="00AA51FD">
        <w:rPr>
          <w:rFonts w:ascii="Arial" w:hAnsi="Arial" w:cs="Arial"/>
        </w:rPr>
        <w:t>t</w:t>
      </w:r>
      <w:r>
        <w:rPr>
          <w:rFonts w:ascii="Arial" w:hAnsi="Arial" w:cs="Arial"/>
        </w:rPr>
        <w:t>.</w:t>
      </w:r>
      <w:r w:rsidR="00AA51FD">
        <w:rPr>
          <w:rFonts w:ascii="Arial" w:hAnsi="Arial" w:cs="Arial"/>
        </w:rPr>
        <w:t xml:space="preserve"> This approach is also applied in national greenhouse gas inventories.</w:t>
      </w:r>
      <w:r>
        <w:rPr>
          <w:rFonts w:ascii="Arial" w:hAnsi="Arial" w:cs="Arial"/>
        </w:rPr>
        <w:t xml:space="preserve"> However, it is important to notice that </w:t>
      </w:r>
      <w:r w:rsidR="006877DC">
        <w:rPr>
          <w:rFonts w:ascii="Arial" w:hAnsi="Arial" w:cs="Arial"/>
        </w:rPr>
        <w:t xml:space="preserve">not </w:t>
      </w:r>
      <w:r>
        <w:rPr>
          <w:rFonts w:ascii="Arial" w:hAnsi="Arial" w:cs="Arial"/>
        </w:rPr>
        <w:t xml:space="preserve">all the greenhouse gas emissions within the </w:t>
      </w:r>
      <w:r w:rsidR="00AA51FD">
        <w:rPr>
          <w:rFonts w:ascii="Arial" w:hAnsi="Arial" w:cs="Arial"/>
        </w:rPr>
        <w:t>geographic boundaries</w:t>
      </w:r>
      <w:r w:rsidR="006877DC">
        <w:rPr>
          <w:rFonts w:ascii="Arial" w:hAnsi="Arial" w:cs="Arial"/>
        </w:rPr>
        <w:t xml:space="preserve"> are </w:t>
      </w:r>
      <w:r>
        <w:rPr>
          <w:rFonts w:ascii="Arial" w:hAnsi="Arial" w:cs="Arial"/>
        </w:rPr>
        <w:t>caused by the residents. On the other hand, the consumptio</w:t>
      </w:r>
      <w:r w:rsidR="00AA51FD">
        <w:rPr>
          <w:rFonts w:ascii="Arial" w:hAnsi="Arial" w:cs="Arial"/>
        </w:rPr>
        <w:t>n of the residents causes a significant amount</w:t>
      </w:r>
      <w:r>
        <w:rPr>
          <w:rFonts w:ascii="Arial" w:hAnsi="Arial" w:cs="Arial"/>
        </w:rPr>
        <w:t xml:space="preserve"> of emissions outside the ar</w:t>
      </w:r>
      <w:r w:rsidR="001E25D0">
        <w:rPr>
          <w:rFonts w:ascii="Arial" w:hAnsi="Arial" w:cs="Arial"/>
        </w:rPr>
        <w:t>ea boundary</w:t>
      </w:r>
      <w:r>
        <w:rPr>
          <w:rFonts w:ascii="Arial" w:hAnsi="Arial" w:cs="Arial"/>
        </w:rPr>
        <w:t>.</w:t>
      </w:r>
    </w:p>
    <w:p w14:paraId="3BBC705C" w14:textId="77777777" w:rsidR="001C337E" w:rsidRPr="002226EA" w:rsidRDefault="001C337E" w:rsidP="002226EA">
      <w:pPr>
        <w:pStyle w:val="Heading3"/>
      </w:pPr>
      <w:bookmarkStart w:id="7" w:name="_Toc120776433"/>
      <w:r w:rsidRPr="002226EA">
        <w:t>Consumption-based quantification</w:t>
      </w:r>
      <w:bookmarkEnd w:id="7"/>
    </w:p>
    <w:p w14:paraId="472F5522" w14:textId="23F26ED4" w:rsidR="001C337E" w:rsidRDefault="001C337E" w:rsidP="001C337E">
      <w:pPr>
        <w:rPr>
          <w:rFonts w:ascii="Arial" w:hAnsi="Arial" w:cs="Arial"/>
        </w:rPr>
      </w:pPr>
      <w:r>
        <w:rPr>
          <w:rFonts w:ascii="Arial" w:hAnsi="Arial" w:cs="Arial"/>
        </w:rPr>
        <w:t>Consumption-based approach aims to assess the gl</w:t>
      </w:r>
      <w:r w:rsidR="001E25D0">
        <w:rPr>
          <w:rFonts w:ascii="Arial" w:hAnsi="Arial" w:cs="Arial"/>
        </w:rPr>
        <w:t xml:space="preserve">obal greenhouse gas emissions for the </w:t>
      </w:r>
      <w:r>
        <w:rPr>
          <w:rFonts w:ascii="Arial" w:hAnsi="Arial" w:cs="Arial"/>
        </w:rPr>
        <w:t>residents</w:t>
      </w:r>
      <w:r w:rsidR="001E25D0">
        <w:rPr>
          <w:rFonts w:ascii="Arial" w:hAnsi="Arial" w:cs="Arial"/>
        </w:rPr>
        <w:t xml:space="preserve"> of the area in assessment</w:t>
      </w:r>
      <w:r>
        <w:rPr>
          <w:rFonts w:ascii="Arial" w:hAnsi="Arial" w:cs="Arial"/>
        </w:rPr>
        <w:t>. This can be assessed for example with the statistical data on the economic consumption of h</w:t>
      </w:r>
      <w:r w:rsidR="001E25D0">
        <w:rPr>
          <w:rFonts w:ascii="Arial" w:hAnsi="Arial" w:cs="Arial"/>
        </w:rPr>
        <w:t>ouseholds (household budget sur</w:t>
      </w:r>
      <w:r>
        <w:rPr>
          <w:rFonts w:ascii="Arial" w:hAnsi="Arial" w:cs="Arial"/>
        </w:rPr>
        <w:t>vey</w:t>
      </w:r>
      <w:r w:rsidR="001E25D0">
        <w:rPr>
          <w:rFonts w:ascii="Arial" w:hAnsi="Arial" w:cs="Arial"/>
        </w:rPr>
        <w:t>, HBS</w:t>
      </w:r>
      <w:r>
        <w:rPr>
          <w:rFonts w:ascii="Arial" w:hAnsi="Arial" w:cs="Arial"/>
        </w:rPr>
        <w:t>). Consumption-</w:t>
      </w:r>
      <w:r w:rsidR="001E25D0">
        <w:rPr>
          <w:rFonts w:ascii="Arial" w:hAnsi="Arial" w:cs="Arial"/>
        </w:rPr>
        <w:t>based results could be characterized</w:t>
      </w:r>
      <w:r>
        <w:rPr>
          <w:rFonts w:ascii="Arial" w:hAnsi="Arial" w:cs="Arial"/>
        </w:rPr>
        <w:t xml:space="preserve"> as global carbon footprint of the citizens. It provides a holistic picture on total greenhouse gas emissions. </w:t>
      </w:r>
    </w:p>
    <w:p w14:paraId="7DE1DFC6" w14:textId="19365BC5" w:rsidR="001C337E" w:rsidRDefault="009322DB" w:rsidP="001C337E">
      <w:pPr>
        <w:rPr>
          <w:rFonts w:ascii="Arial" w:hAnsi="Arial" w:cs="Arial"/>
        </w:rPr>
      </w:pPr>
      <w:r>
        <w:rPr>
          <w:rFonts w:ascii="Arial" w:hAnsi="Arial" w:cs="Arial"/>
        </w:rPr>
        <w:t xml:space="preserve">The GGIA approach follows the recommendation of the </w:t>
      </w:r>
      <w:r w:rsidR="001C337E">
        <w:rPr>
          <w:rFonts w:ascii="Arial" w:hAnsi="Arial" w:cs="Arial"/>
        </w:rPr>
        <w:t xml:space="preserve">C40 cities network for climate action </w:t>
      </w:r>
      <w:r>
        <w:rPr>
          <w:rFonts w:ascii="Arial" w:hAnsi="Arial" w:cs="Arial"/>
        </w:rPr>
        <w:t>that promotes applying</w:t>
      </w:r>
      <w:r w:rsidR="001C337E">
        <w:rPr>
          <w:rFonts w:ascii="Arial" w:hAnsi="Arial" w:cs="Arial"/>
        </w:rPr>
        <w:t xml:space="preserve"> both approaches. The </w:t>
      </w:r>
      <w:r>
        <w:rPr>
          <w:rFonts w:ascii="Arial" w:hAnsi="Arial" w:cs="Arial"/>
        </w:rPr>
        <w:t xml:space="preserve">two </w:t>
      </w:r>
      <w:r w:rsidR="001C337E">
        <w:rPr>
          <w:rFonts w:ascii="Arial" w:hAnsi="Arial" w:cs="Arial"/>
        </w:rPr>
        <w:t>approaches</w:t>
      </w:r>
      <w:r>
        <w:rPr>
          <w:rFonts w:ascii="Arial" w:hAnsi="Arial" w:cs="Arial"/>
        </w:rPr>
        <w:t xml:space="preserve"> provide two different </w:t>
      </w:r>
      <w:r w:rsidR="001C337E">
        <w:rPr>
          <w:rFonts w:ascii="Arial" w:hAnsi="Arial" w:cs="Arial"/>
        </w:rPr>
        <w:t xml:space="preserve">perspectives </w:t>
      </w:r>
      <w:r w:rsidR="00321385">
        <w:rPr>
          <w:rFonts w:ascii="Arial" w:hAnsi="Arial" w:cs="Arial"/>
        </w:rPr>
        <w:t>to the greenhouse gas emissions, complementing each other.</w:t>
      </w:r>
      <w:r w:rsidR="001C337E">
        <w:rPr>
          <w:rFonts w:ascii="Arial" w:hAnsi="Arial" w:cs="Arial"/>
        </w:rPr>
        <w:t xml:space="preserve"> </w:t>
      </w:r>
    </w:p>
    <w:p w14:paraId="617A422B" w14:textId="2679413E" w:rsidR="006877DC" w:rsidRDefault="006877DC" w:rsidP="006877DC">
      <w:pPr>
        <w:pStyle w:val="Heading3"/>
      </w:pPr>
      <w:bookmarkStart w:id="8" w:name="_Toc120776434"/>
      <w:r>
        <w:t>GGIA tool structure</w:t>
      </w:r>
      <w:bookmarkEnd w:id="8"/>
    </w:p>
    <w:p w14:paraId="2F80C8DC" w14:textId="77777777" w:rsidR="001C337E" w:rsidRPr="001C337E" w:rsidRDefault="001C337E" w:rsidP="001C337E"/>
    <w:p w14:paraId="6A4372D2" w14:textId="61E4DD96" w:rsidR="006324BE" w:rsidRDefault="00406DE6" w:rsidP="006324BE">
      <w:r>
        <w:rPr>
          <w:noProof/>
          <w:lang w:val="en-US"/>
        </w:rPr>
        <mc:AlternateContent>
          <mc:Choice Requires="wps">
            <w:drawing>
              <wp:anchor distT="0" distB="0" distL="114300" distR="114300" simplePos="0" relativeHeight="251669504" behindDoc="1" locked="0" layoutInCell="1" allowOverlap="1" wp14:anchorId="40AFA7D2" wp14:editId="5659D9C8">
                <wp:simplePos x="0" y="0"/>
                <wp:positionH relativeFrom="margin">
                  <wp:posOffset>-13335</wp:posOffset>
                </wp:positionH>
                <wp:positionV relativeFrom="paragraph">
                  <wp:posOffset>76523</wp:posOffset>
                </wp:positionV>
                <wp:extent cx="5448300" cy="390525"/>
                <wp:effectExtent l="0" t="0" r="0" b="9525"/>
                <wp:wrapNone/>
                <wp:docPr id="21" name="Rectangle 21"/>
                <wp:cNvGraphicFramePr/>
                <a:graphic xmlns:a="http://schemas.openxmlformats.org/drawingml/2006/main">
                  <a:graphicData uri="http://schemas.microsoft.com/office/word/2010/wordprocessingShape">
                    <wps:wsp>
                      <wps:cNvSpPr/>
                      <wps:spPr>
                        <a:xfrm>
                          <a:off x="0" y="0"/>
                          <a:ext cx="5448300" cy="39052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A5BEF" w14:textId="1A980CD4" w:rsidR="00B22FF3" w:rsidRPr="00406DE6" w:rsidRDefault="00B22FF3" w:rsidP="00406DE6">
                            <w:pPr>
                              <w:jc w:val="center"/>
                              <w:rPr>
                                <w:color w:val="000000" w:themeColor="text1"/>
                                <w:lang w:val="et-EE"/>
                              </w:rPr>
                            </w:pPr>
                            <w:r>
                              <w:rPr>
                                <w:color w:val="000000" w:themeColor="text1"/>
                                <w:lang w:val="et-EE"/>
                              </w:rPr>
                              <w:t>BASIC</w:t>
                            </w:r>
                            <w:r w:rsidRPr="00406DE6">
                              <w:rPr>
                                <w:color w:val="000000" w:themeColor="text1"/>
                                <w:lang w:val="et-EE"/>
                              </w:rPr>
                              <w:t xml:space="preserv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FA7D2" id="Rectangle 21" o:spid="_x0000_s1027" style="position:absolute;left:0;text-align:left;margin-left:-1.05pt;margin-top:6.05pt;width:429pt;height:30.7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" fillcolor="#f2f2f2 [3052]" stroked="f" strokeweight="1pt">
                <v:textbox>
                  <w:txbxContent>
                    <w:p w14:paraId="1D9A5BEF" w14:textId="1A980CD4" w:rsidR="00B22FF3" w:rsidRPr="00406DE6" w:rsidRDefault="00B22FF3" w:rsidP="00406DE6">
                      <w:pPr>
                        <w:jc w:val="center"/>
                        <w:rPr>
                          <w:color w:val="000000" w:themeColor="text1"/>
                          <w:lang w:val="et-EE"/>
                        </w:rPr>
                      </w:pPr>
                      <w:r>
                        <w:rPr>
                          <w:color w:val="000000" w:themeColor="text1"/>
                          <w:lang w:val="et-EE"/>
                        </w:rPr>
                        <w:t>BASIC</w:t>
                      </w:r>
                      <w:r w:rsidRPr="00406DE6">
                        <w:rPr>
                          <w:color w:val="000000" w:themeColor="text1"/>
                          <w:lang w:val="et-EE"/>
                        </w:rPr>
                        <w:t xml:space="preserve"> INFORMATION</w:t>
                      </w:r>
                    </w:p>
                  </w:txbxContent>
                </v:textbox>
                <w10:wrap anchorx="margin"/>
              </v:rect>
            </w:pict>
          </mc:Fallback>
        </mc:AlternateContent>
      </w:r>
    </w:p>
    <w:p w14:paraId="3898DD79" w14:textId="76975F2E" w:rsidR="006324BE" w:rsidRDefault="006324BE" w:rsidP="006324BE"/>
    <w:p w14:paraId="3AA9B121" w14:textId="42BE0978" w:rsidR="006324BE" w:rsidRPr="007B78F2" w:rsidRDefault="007B78F2" w:rsidP="007B78F2">
      <w:r>
        <w:rPr>
          <w:noProof/>
          <w:lang w:val="en-US"/>
        </w:rPr>
        <mc:AlternateContent>
          <mc:Choice Requires="wps">
            <w:drawing>
              <wp:anchor distT="0" distB="0" distL="114300" distR="114300" simplePos="0" relativeHeight="251667456" behindDoc="1" locked="0" layoutInCell="1" allowOverlap="1" wp14:anchorId="03A740E6" wp14:editId="19FE6A9C">
                <wp:simplePos x="0" y="0"/>
                <wp:positionH relativeFrom="margin">
                  <wp:posOffset>4112966</wp:posOffset>
                </wp:positionH>
                <wp:positionV relativeFrom="paragraph">
                  <wp:posOffset>85857</wp:posOffset>
                </wp:positionV>
                <wp:extent cx="1324873" cy="1985645"/>
                <wp:effectExtent l="0" t="0" r="8890" b="0"/>
                <wp:wrapNone/>
                <wp:docPr id="20" name="Rectangle 20"/>
                <wp:cNvGraphicFramePr/>
                <a:graphic xmlns:a="http://schemas.openxmlformats.org/drawingml/2006/main">
                  <a:graphicData uri="http://schemas.microsoft.com/office/word/2010/wordprocessingShape">
                    <wps:wsp>
                      <wps:cNvSpPr/>
                      <wps:spPr>
                        <a:xfrm>
                          <a:off x="0" y="0"/>
                          <a:ext cx="1324873" cy="198564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3DB87" w14:textId="6AA907BA" w:rsidR="00B22FF3" w:rsidRDefault="00B22FF3" w:rsidP="00406DE6">
                            <w:pPr>
                              <w:jc w:val="center"/>
                              <w:rPr>
                                <w:color w:val="000000" w:themeColor="text1"/>
                                <w:lang w:val="et-EE"/>
                              </w:rPr>
                            </w:pPr>
                          </w:p>
                          <w:p w14:paraId="2F49CD78" w14:textId="77777777" w:rsidR="00B22FF3" w:rsidRDefault="00B22FF3" w:rsidP="00406DE6">
                            <w:pPr>
                              <w:jc w:val="center"/>
                              <w:rPr>
                                <w:color w:val="000000" w:themeColor="text1"/>
                                <w:lang w:val="et-EE"/>
                              </w:rPr>
                            </w:pPr>
                          </w:p>
                          <w:p w14:paraId="3D5C3F26" w14:textId="77777777" w:rsidR="00B22FF3" w:rsidRDefault="00B22FF3" w:rsidP="00406DE6">
                            <w:pPr>
                              <w:jc w:val="center"/>
                              <w:rPr>
                                <w:color w:val="000000" w:themeColor="text1"/>
                                <w:lang w:val="et-EE"/>
                              </w:rPr>
                            </w:pPr>
                          </w:p>
                          <w:p w14:paraId="16EF6462" w14:textId="77777777" w:rsidR="00B22FF3" w:rsidRDefault="00B22FF3" w:rsidP="00406DE6">
                            <w:pPr>
                              <w:jc w:val="center"/>
                              <w:rPr>
                                <w:color w:val="000000" w:themeColor="text1"/>
                                <w:lang w:val="et-EE"/>
                              </w:rPr>
                            </w:pPr>
                          </w:p>
                          <w:p w14:paraId="78EAB354" w14:textId="77777777" w:rsidR="00B22FF3" w:rsidRDefault="00B22FF3" w:rsidP="00406DE6">
                            <w:pPr>
                              <w:jc w:val="center"/>
                              <w:rPr>
                                <w:color w:val="000000" w:themeColor="text1"/>
                                <w:lang w:val="et-EE"/>
                              </w:rPr>
                            </w:pPr>
                          </w:p>
                          <w:p w14:paraId="5EEE9267" w14:textId="77777777" w:rsidR="00B22FF3" w:rsidRDefault="00B22FF3" w:rsidP="00406DE6">
                            <w:pPr>
                              <w:jc w:val="center"/>
                              <w:rPr>
                                <w:color w:val="000000" w:themeColor="text1"/>
                                <w:lang w:val="et-EE"/>
                              </w:rPr>
                            </w:pPr>
                          </w:p>
                          <w:p w14:paraId="0173610C" w14:textId="77777777" w:rsidR="00B22FF3" w:rsidRDefault="00B22FF3" w:rsidP="00406DE6">
                            <w:pPr>
                              <w:jc w:val="center"/>
                              <w:rPr>
                                <w:color w:val="000000" w:themeColor="text1"/>
                                <w:lang w:val="et-EE"/>
                              </w:rPr>
                            </w:pPr>
                          </w:p>
                          <w:p w14:paraId="425EC4DA" w14:textId="77777777" w:rsidR="00B22FF3" w:rsidRDefault="00B22FF3" w:rsidP="00406DE6">
                            <w:pPr>
                              <w:jc w:val="center"/>
                              <w:rPr>
                                <w:color w:val="000000" w:themeColor="text1"/>
                                <w:lang w:val="et-EE"/>
                              </w:rPr>
                            </w:pPr>
                          </w:p>
                          <w:p w14:paraId="48B2C194" w14:textId="77777777" w:rsidR="00B22FF3" w:rsidRPr="00406DE6" w:rsidRDefault="00B22FF3" w:rsidP="00406DE6">
                            <w:pPr>
                              <w:jc w:val="center"/>
                              <w:rPr>
                                <w:color w:val="000000" w:themeColor="text1"/>
                                <w:lang w:val="et-E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740E6" id="Rectangle 20" o:spid="_x0000_s1028" style="position:absolute;left:0;text-align:left;margin-left:323.85pt;margin-top:6.75pt;width:104.3pt;height:156.3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" fillcolor="#f2f2f2 [3052]" stroked="f" strokeweight="1pt">
                <v:textbox>
                  <w:txbxContent>
                    <w:p w14:paraId="7D43DB87" w14:textId="6AA907BA" w:rsidR="00B22FF3" w:rsidRDefault="00B22FF3" w:rsidP="00406DE6">
                      <w:pPr>
                        <w:jc w:val="center"/>
                        <w:rPr>
                          <w:color w:val="000000" w:themeColor="text1"/>
                          <w:lang w:val="et-EE"/>
                        </w:rPr>
                      </w:pPr>
                    </w:p>
                    <w:p w14:paraId="2F49CD78" w14:textId="77777777" w:rsidR="00B22FF3" w:rsidRDefault="00B22FF3" w:rsidP="00406DE6">
                      <w:pPr>
                        <w:jc w:val="center"/>
                        <w:rPr>
                          <w:color w:val="000000" w:themeColor="text1"/>
                          <w:lang w:val="et-EE"/>
                        </w:rPr>
                      </w:pPr>
                    </w:p>
                    <w:p w14:paraId="3D5C3F26" w14:textId="77777777" w:rsidR="00B22FF3" w:rsidRDefault="00B22FF3" w:rsidP="00406DE6">
                      <w:pPr>
                        <w:jc w:val="center"/>
                        <w:rPr>
                          <w:color w:val="000000" w:themeColor="text1"/>
                          <w:lang w:val="et-EE"/>
                        </w:rPr>
                      </w:pPr>
                    </w:p>
                    <w:p w14:paraId="16EF6462" w14:textId="77777777" w:rsidR="00B22FF3" w:rsidRDefault="00B22FF3" w:rsidP="00406DE6">
                      <w:pPr>
                        <w:jc w:val="center"/>
                        <w:rPr>
                          <w:color w:val="000000" w:themeColor="text1"/>
                          <w:lang w:val="et-EE"/>
                        </w:rPr>
                      </w:pPr>
                    </w:p>
                    <w:p w14:paraId="78EAB354" w14:textId="77777777" w:rsidR="00B22FF3" w:rsidRDefault="00B22FF3" w:rsidP="00406DE6">
                      <w:pPr>
                        <w:jc w:val="center"/>
                        <w:rPr>
                          <w:color w:val="000000" w:themeColor="text1"/>
                          <w:lang w:val="et-EE"/>
                        </w:rPr>
                      </w:pPr>
                    </w:p>
                    <w:p w14:paraId="5EEE9267" w14:textId="77777777" w:rsidR="00B22FF3" w:rsidRDefault="00B22FF3" w:rsidP="00406DE6">
                      <w:pPr>
                        <w:jc w:val="center"/>
                        <w:rPr>
                          <w:color w:val="000000" w:themeColor="text1"/>
                          <w:lang w:val="et-EE"/>
                        </w:rPr>
                      </w:pPr>
                    </w:p>
                    <w:p w14:paraId="0173610C" w14:textId="77777777" w:rsidR="00B22FF3" w:rsidRDefault="00B22FF3" w:rsidP="00406DE6">
                      <w:pPr>
                        <w:jc w:val="center"/>
                        <w:rPr>
                          <w:color w:val="000000" w:themeColor="text1"/>
                          <w:lang w:val="et-EE"/>
                        </w:rPr>
                      </w:pPr>
                    </w:p>
                    <w:p w14:paraId="425EC4DA" w14:textId="77777777" w:rsidR="00B22FF3" w:rsidRDefault="00B22FF3" w:rsidP="00406DE6">
                      <w:pPr>
                        <w:jc w:val="center"/>
                        <w:rPr>
                          <w:color w:val="000000" w:themeColor="text1"/>
                          <w:lang w:val="et-EE"/>
                        </w:rPr>
                      </w:pPr>
                    </w:p>
                    <w:p w14:paraId="48B2C194" w14:textId="77777777" w:rsidR="00B22FF3" w:rsidRPr="00406DE6" w:rsidRDefault="00B22FF3" w:rsidP="00406DE6">
                      <w:pPr>
                        <w:jc w:val="center"/>
                        <w:rPr>
                          <w:color w:val="000000" w:themeColor="text1"/>
                          <w:lang w:val="et-EE"/>
                        </w:rPr>
                      </w:pPr>
                    </w:p>
                  </w:txbxContent>
                </v:textbox>
                <w10:wrap anchorx="margin"/>
              </v:rect>
            </w:pict>
          </mc:Fallback>
        </mc:AlternateContent>
      </w:r>
      <w:r>
        <w:rPr>
          <w:noProof/>
          <w:lang w:val="en-US"/>
        </w:rPr>
        <mc:AlternateContent>
          <mc:Choice Requires="wps">
            <w:drawing>
              <wp:anchor distT="0" distB="0" distL="114300" distR="114300" simplePos="0" relativeHeight="251665408" behindDoc="1" locked="0" layoutInCell="1" allowOverlap="1" wp14:anchorId="02F2EFD7" wp14:editId="0F7E1BDC">
                <wp:simplePos x="0" y="0"/>
                <wp:positionH relativeFrom="margin">
                  <wp:align>left</wp:align>
                </wp:positionH>
                <wp:positionV relativeFrom="paragraph">
                  <wp:posOffset>90170</wp:posOffset>
                </wp:positionV>
                <wp:extent cx="4067175" cy="1978821"/>
                <wp:effectExtent l="0" t="0" r="9525" b="2540"/>
                <wp:wrapNone/>
                <wp:docPr id="17" name="Rectangle 17"/>
                <wp:cNvGraphicFramePr/>
                <a:graphic xmlns:a="http://schemas.openxmlformats.org/drawingml/2006/main">
                  <a:graphicData uri="http://schemas.microsoft.com/office/word/2010/wordprocessingShape">
                    <wps:wsp>
                      <wps:cNvSpPr/>
                      <wps:spPr>
                        <a:xfrm>
                          <a:off x="0" y="0"/>
                          <a:ext cx="4067175" cy="1978821"/>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812E0C" w14:textId="32393A71" w:rsidR="00B22FF3" w:rsidRPr="00406DE6" w:rsidRDefault="00B22FF3" w:rsidP="00406DE6">
                            <w:pPr>
                              <w:jc w:val="center"/>
                              <w:rPr>
                                <w:color w:val="000000" w:themeColor="text1"/>
                                <w:lang w:val="et-EE"/>
                              </w:rPr>
                            </w:pPr>
                          </w:p>
                          <w:p w14:paraId="3DBB8913" w14:textId="77777777" w:rsidR="00B22FF3" w:rsidRDefault="00B22FF3" w:rsidP="00406DE6">
                            <w:pPr>
                              <w:jc w:val="center"/>
                              <w:rPr>
                                <w:lang w:val="et-EE"/>
                              </w:rPr>
                            </w:pPr>
                          </w:p>
                          <w:p w14:paraId="5E868288" w14:textId="77777777" w:rsidR="00B22FF3" w:rsidRDefault="00B22FF3" w:rsidP="00406DE6">
                            <w:pPr>
                              <w:jc w:val="center"/>
                              <w:rPr>
                                <w:lang w:val="et-EE"/>
                              </w:rPr>
                            </w:pPr>
                          </w:p>
                          <w:p w14:paraId="694A7312" w14:textId="77777777" w:rsidR="00B22FF3" w:rsidRDefault="00B22FF3" w:rsidP="00406DE6">
                            <w:pPr>
                              <w:jc w:val="center"/>
                              <w:rPr>
                                <w:lang w:val="et-EE"/>
                              </w:rPr>
                            </w:pPr>
                          </w:p>
                          <w:p w14:paraId="682D674F" w14:textId="77777777" w:rsidR="00B22FF3" w:rsidRDefault="00B22FF3" w:rsidP="00406DE6">
                            <w:pPr>
                              <w:jc w:val="center"/>
                              <w:rPr>
                                <w:lang w:val="et-EE"/>
                              </w:rPr>
                            </w:pPr>
                          </w:p>
                          <w:p w14:paraId="30E11F83" w14:textId="77777777" w:rsidR="00B22FF3" w:rsidRDefault="00B22FF3" w:rsidP="00406DE6">
                            <w:pPr>
                              <w:jc w:val="center"/>
                              <w:rPr>
                                <w:lang w:val="et-EE"/>
                              </w:rPr>
                            </w:pPr>
                          </w:p>
                          <w:p w14:paraId="4782A7F3" w14:textId="77777777" w:rsidR="00B22FF3" w:rsidRDefault="00B22FF3" w:rsidP="00406DE6">
                            <w:pPr>
                              <w:jc w:val="center"/>
                              <w:rPr>
                                <w:lang w:val="et-EE"/>
                              </w:rPr>
                            </w:pPr>
                          </w:p>
                          <w:p w14:paraId="7A71FA6D" w14:textId="77777777" w:rsidR="00B22FF3" w:rsidRDefault="00B22FF3" w:rsidP="00406DE6">
                            <w:pPr>
                              <w:jc w:val="center"/>
                              <w:rPr>
                                <w:lang w:val="et-EE"/>
                              </w:rPr>
                            </w:pPr>
                          </w:p>
                          <w:p w14:paraId="01A1300C" w14:textId="77777777" w:rsidR="00B22FF3" w:rsidRDefault="00B22FF3" w:rsidP="00406DE6">
                            <w:pPr>
                              <w:jc w:val="center"/>
                              <w:rPr>
                                <w:lang w:val="et-EE"/>
                              </w:rPr>
                            </w:pPr>
                          </w:p>
                          <w:p w14:paraId="1FBCE6FF" w14:textId="77777777" w:rsidR="00B22FF3" w:rsidRDefault="00B22FF3" w:rsidP="00406DE6">
                            <w:pPr>
                              <w:jc w:val="center"/>
                              <w:rPr>
                                <w:lang w:val="et-EE"/>
                              </w:rPr>
                            </w:pPr>
                          </w:p>
                          <w:p w14:paraId="2CF685AD" w14:textId="77777777" w:rsidR="00B22FF3" w:rsidRDefault="00B22FF3" w:rsidP="00406DE6">
                            <w:pPr>
                              <w:jc w:val="center"/>
                              <w:rPr>
                                <w:lang w:val="et-EE"/>
                              </w:rPr>
                            </w:pPr>
                          </w:p>
                          <w:p w14:paraId="0873164E" w14:textId="77777777" w:rsidR="00B22FF3" w:rsidRDefault="00B22FF3" w:rsidP="00406DE6">
                            <w:pPr>
                              <w:jc w:val="center"/>
                              <w:rPr>
                                <w:lang w:val="et-EE"/>
                              </w:rPr>
                            </w:pPr>
                          </w:p>
                          <w:p w14:paraId="422B5F01" w14:textId="77777777" w:rsidR="00B22FF3" w:rsidRDefault="00B22FF3" w:rsidP="00406DE6">
                            <w:pPr>
                              <w:jc w:val="center"/>
                              <w:rPr>
                                <w:lang w:val="et-EE"/>
                              </w:rPr>
                            </w:pPr>
                          </w:p>
                          <w:p w14:paraId="14E86F16" w14:textId="77777777" w:rsidR="00B22FF3" w:rsidRDefault="00B22FF3" w:rsidP="00406DE6">
                            <w:pPr>
                              <w:jc w:val="center"/>
                              <w:rPr>
                                <w:lang w:val="et-EE"/>
                              </w:rPr>
                            </w:pPr>
                          </w:p>
                          <w:p w14:paraId="33FA6653" w14:textId="77777777" w:rsidR="00B22FF3" w:rsidRDefault="00B22FF3" w:rsidP="00406DE6">
                            <w:pPr>
                              <w:jc w:val="center"/>
                              <w:rPr>
                                <w:lang w:val="et-EE"/>
                              </w:rPr>
                            </w:pPr>
                          </w:p>
                          <w:p w14:paraId="283454FF" w14:textId="77777777" w:rsidR="00B22FF3" w:rsidRPr="00406DE6" w:rsidRDefault="00B22FF3" w:rsidP="00406DE6">
                            <w:pPr>
                              <w:jc w:val="center"/>
                              <w:rPr>
                                <w:lang w:val="et-E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2EFD7" id="Rectangle 17" o:spid="_x0000_s1029" style="position:absolute;left:0;text-align:left;margin-left:0;margin-top:7.1pt;width:320.25pt;height:155.8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" fillcolor="#f2f2f2 [3052]" stroked="f" strokeweight="1pt">
                <v:textbox>
                  <w:txbxContent>
                    <w:p w14:paraId="4A812E0C" w14:textId="32393A71" w:rsidR="00B22FF3" w:rsidRPr="00406DE6" w:rsidRDefault="00B22FF3" w:rsidP="00406DE6">
                      <w:pPr>
                        <w:jc w:val="center"/>
                        <w:rPr>
                          <w:color w:val="000000" w:themeColor="text1"/>
                          <w:lang w:val="et-EE"/>
                        </w:rPr>
                      </w:pPr>
                    </w:p>
                    <w:p w14:paraId="3DBB8913" w14:textId="77777777" w:rsidR="00B22FF3" w:rsidRDefault="00B22FF3" w:rsidP="00406DE6">
                      <w:pPr>
                        <w:jc w:val="center"/>
                        <w:rPr>
                          <w:lang w:val="et-EE"/>
                        </w:rPr>
                      </w:pPr>
                    </w:p>
                    <w:p w14:paraId="5E868288" w14:textId="77777777" w:rsidR="00B22FF3" w:rsidRDefault="00B22FF3" w:rsidP="00406DE6">
                      <w:pPr>
                        <w:jc w:val="center"/>
                        <w:rPr>
                          <w:lang w:val="et-EE"/>
                        </w:rPr>
                      </w:pPr>
                    </w:p>
                    <w:p w14:paraId="694A7312" w14:textId="77777777" w:rsidR="00B22FF3" w:rsidRDefault="00B22FF3" w:rsidP="00406DE6">
                      <w:pPr>
                        <w:jc w:val="center"/>
                        <w:rPr>
                          <w:lang w:val="et-EE"/>
                        </w:rPr>
                      </w:pPr>
                    </w:p>
                    <w:p w14:paraId="682D674F" w14:textId="77777777" w:rsidR="00B22FF3" w:rsidRDefault="00B22FF3" w:rsidP="00406DE6">
                      <w:pPr>
                        <w:jc w:val="center"/>
                        <w:rPr>
                          <w:lang w:val="et-EE"/>
                        </w:rPr>
                      </w:pPr>
                    </w:p>
                    <w:p w14:paraId="30E11F83" w14:textId="77777777" w:rsidR="00B22FF3" w:rsidRDefault="00B22FF3" w:rsidP="00406DE6">
                      <w:pPr>
                        <w:jc w:val="center"/>
                        <w:rPr>
                          <w:lang w:val="et-EE"/>
                        </w:rPr>
                      </w:pPr>
                    </w:p>
                    <w:p w14:paraId="4782A7F3" w14:textId="77777777" w:rsidR="00B22FF3" w:rsidRDefault="00B22FF3" w:rsidP="00406DE6">
                      <w:pPr>
                        <w:jc w:val="center"/>
                        <w:rPr>
                          <w:lang w:val="et-EE"/>
                        </w:rPr>
                      </w:pPr>
                    </w:p>
                    <w:p w14:paraId="7A71FA6D" w14:textId="77777777" w:rsidR="00B22FF3" w:rsidRDefault="00B22FF3" w:rsidP="00406DE6">
                      <w:pPr>
                        <w:jc w:val="center"/>
                        <w:rPr>
                          <w:lang w:val="et-EE"/>
                        </w:rPr>
                      </w:pPr>
                    </w:p>
                    <w:p w14:paraId="01A1300C" w14:textId="77777777" w:rsidR="00B22FF3" w:rsidRDefault="00B22FF3" w:rsidP="00406DE6">
                      <w:pPr>
                        <w:jc w:val="center"/>
                        <w:rPr>
                          <w:lang w:val="et-EE"/>
                        </w:rPr>
                      </w:pPr>
                    </w:p>
                    <w:p w14:paraId="1FBCE6FF" w14:textId="77777777" w:rsidR="00B22FF3" w:rsidRDefault="00B22FF3" w:rsidP="00406DE6">
                      <w:pPr>
                        <w:jc w:val="center"/>
                        <w:rPr>
                          <w:lang w:val="et-EE"/>
                        </w:rPr>
                      </w:pPr>
                    </w:p>
                    <w:p w14:paraId="2CF685AD" w14:textId="77777777" w:rsidR="00B22FF3" w:rsidRDefault="00B22FF3" w:rsidP="00406DE6">
                      <w:pPr>
                        <w:jc w:val="center"/>
                        <w:rPr>
                          <w:lang w:val="et-EE"/>
                        </w:rPr>
                      </w:pPr>
                    </w:p>
                    <w:p w14:paraId="0873164E" w14:textId="77777777" w:rsidR="00B22FF3" w:rsidRDefault="00B22FF3" w:rsidP="00406DE6">
                      <w:pPr>
                        <w:jc w:val="center"/>
                        <w:rPr>
                          <w:lang w:val="et-EE"/>
                        </w:rPr>
                      </w:pPr>
                    </w:p>
                    <w:p w14:paraId="422B5F01" w14:textId="77777777" w:rsidR="00B22FF3" w:rsidRDefault="00B22FF3" w:rsidP="00406DE6">
                      <w:pPr>
                        <w:jc w:val="center"/>
                        <w:rPr>
                          <w:lang w:val="et-EE"/>
                        </w:rPr>
                      </w:pPr>
                    </w:p>
                    <w:p w14:paraId="14E86F16" w14:textId="77777777" w:rsidR="00B22FF3" w:rsidRDefault="00B22FF3" w:rsidP="00406DE6">
                      <w:pPr>
                        <w:jc w:val="center"/>
                        <w:rPr>
                          <w:lang w:val="et-EE"/>
                        </w:rPr>
                      </w:pPr>
                    </w:p>
                    <w:p w14:paraId="33FA6653" w14:textId="77777777" w:rsidR="00B22FF3" w:rsidRDefault="00B22FF3" w:rsidP="00406DE6">
                      <w:pPr>
                        <w:jc w:val="center"/>
                        <w:rPr>
                          <w:lang w:val="et-EE"/>
                        </w:rPr>
                      </w:pPr>
                    </w:p>
                    <w:p w14:paraId="283454FF" w14:textId="77777777" w:rsidR="00B22FF3" w:rsidRPr="00406DE6" w:rsidRDefault="00B22FF3" w:rsidP="00406DE6">
                      <w:pPr>
                        <w:jc w:val="center"/>
                        <w:rPr>
                          <w:lang w:val="et-EE"/>
                        </w:rPr>
                      </w:pPr>
                    </w:p>
                  </w:txbxContent>
                </v:textbox>
                <w10:wrap anchorx="margin"/>
              </v:rect>
            </w:pict>
          </mc:Fallback>
        </mc:AlternateContent>
      </w:r>
      <w:r>
        <w:rPr>
          <w:noProof/>
          <w:lang w:val="en-US"/>
        </w:rPr>
        <mc:AlternateContent>
          <mc:Choice Requires="wps">
            <w:drawing>
              <wp:anchor distT="0" distB="0" distL="114300" distR="114300" simplePos="0" relativeHeight="251674624" behindDoc="0" locked="0" layoutInCell="1" allowOverlap="1" wp14:anchorId="09C25025" wp14:editId="39DB75DB">
                <wp:simplePos x="0" y="0"/>
                <wp:positionH relativeFrom="column">
                  <wp:posOffset>4174253</wp:posOffset>
                </wp:positionH>
                <wp:positionV relativeFrom="paragraph">
                  <wp:posOffset>79934</wp:posOffset>
                </wp:positionV>
                <wp:extent cx="1223825" cy="620556"/>
                <wp:effectExtent l="0" t="0" r="14605" b="27305"/>
                <wp:wrapNone/>
                <wp:docPr id="26" name="Rectangle 26"/>
                <wp:cNvGraphicFramePr/>
                <a:graphic xmlns:a="http://schemas.openxmlformats.org/drawingml/2006/main">
                  <a:graphicData uri="http://schemas.microsoft.com/office/word/2010/wordprocessingShape">
                    <wps:wsp>
                      <wps:cNvSpPr/>
                      <wps:spPr>
                        <a:xfrm>
                          <a:off x="0" y="0"/>
                          <a:ext cx="1223825" cy="6205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A63A3A" w14:textId="3C4A1794" w:rsidR="00B22FF3" w:rsidRPr="007B78F2" w:rsidRDefault="00B22FF3" w:rsidP="007B78F2">
                            <w:pPr>
                              <w:jc w:val="center"/>
                              <w:rPr>
                                <w:lang w:val="et-EE"/>
                              </w:rPr>
                            </w:pPr>
                            <w:r>
                              <w:rPr>
                                <w:lang w:val="et-EE"/>
                              </w:rPr>
                              <w:t>CONSUMPTION-BASED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25025" id="Rectangle 26" o:spid="_x0000_s1030" style="position:absolute;left:0;text-align:left;margin-left:328.7pt;margin-top:6.3pt;width:96.35pt;height:48.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" fillcolor="#164193 [3204]" strokecolor="#0b2049 [1604]" strokeweight="1pt">
                <v:textbox>
                  <w:txbxContent>
                    <w:p w14:paraId="6DA63A3A" w14:textId="3C4A1794" w:rsidR="00B22FF3" w:rsidRPr="007B78F2" w:rsidRDefault="00B22FF3" w:rsidP="007B78F2">
                      <w:pPr>
                        <w:jc w:val="center"/>
                        <w:rPr>
                          <w:lang w:val="et-EE"/>
                        </w:rPr>
                      </w:pPr>
                      <w:r>
                        <w:rPr>
                          <w:lang w:val="et-EE"/>
                        </w:rPr>
                        <w:t>CONSUMPTION-BASED</w:t>
                      </w:r>
                    </w:p>
                  </w:txbxContent>
                </v:textbox>
              </v:rect>
            </w:pict>
          </mc:Fallback>
        </mc:AlternateContent>
      </w:r>
      <w:r>
        <w:rPr>
          <w:noProof/>
          <w:color w:val="000000" w:themeColor="text1"/>
          <w:lang w:val="en-US"/>
        </w:rPr>
        <mc:AlternateContent>
          <mc:Choice Requires="wps">
            <w:drawing>
              <wp:anchor distT="0" distB="0" distL="114300" distR="114300" simplePos="0" relativeHeight="251672576" behindDoc="0" locked="0" layoutInCell="1" allowOverlap="1" wp14:anchorId="5E3B3065" wp14:editId="552F5565">
                <wp:simplePos x="0" y="0"/>
                <wp:positionH relativeFrom="margin">
                  <wp:align>left</wp:align>
                </wp:positionH>
                <wp:positionV relativeFrom="paragraph">
                  <wp:posOffset>89525</wp:posOffset>
                </wp:positionV>
                <wp:extent cx="3991970" cy="293427"/>
                <wp:effectExtent l="0" t="0" r="27940" b="11430"/>
                <wp:wrapNone/>
                <wp:docPr id="23" name="Rectangle 23"/>
                <wp:cNvGraphicFramePr/>
                <a:graphic xmlns:a="http://schemas.openxmlformats.org/drawingml/2006/main">
                  <a:graphicData uri="http://schemas.microsoft.com/office/word/2010/wordprocessingShape">
                    <wps:wsp>
                      <wps:cNvSpPr/>
                      <wps:spPr>
                        <a:xfrm>
                          <a:off x="0" y="0"/>
                          <a:ext cx="3991970" cy="2934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F6DCF" w14:textId="382F65F7" w:rsidR="00B22FF3" w:rsidRDefault="00B22FF3" w:rsidP="007B78F2">
                            <w:pPr>
                              <w:jc w:val="center"/>
                              <w:rPr>
                                <w:color w:val="FFFFFF" w:themeColor="background1"/>
                                <w:lang w:val="et-EE"/>
                              </w:rPr>
                            </w:pPr>
                            <w:r>
                              <w:rPr>
                                <w:color w:val="FFFFFF" w:themeColor="background1"/>
                                <w:lang w:val="et-EE"/>
                              </w:rPr>
                              <w:t>TERRITORIAL</w:t>
                            </w:r>
                          </w:p>
                          <w:p w14:paraId="71586660" w14:textId="77777777" w:rsidR="00B22FF3" w:rsidRPr="007B78F2" w:rsidRDefault="00B22FF3" w:rsidP="007B78F2">
                            <w:pPr>
                              <w:jc w:val="center"/>
                              <w:rPr>
                                <w:color w:val="FFFFFF" w:themeColor="background1"/>
                                <w:lang w:val="et-EE"/>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B3065" id="Rectangle 23" o:spid="_x0000_s1031" style="position:absolute;left:0;text-align:left;margin-left:0;margin-top:7.05pt;width:314.35pt;height:23.1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" fillcolor="#164193 [3204]" strokecolor="#0b2049 [1604]" strokeweight="1pt">
                <v:textbox inset=",0,,0">
                  <w:txbxContent>
                    <w:p w14:paraId="043F6DCF" w14:textId="382F65F7" w:rsidR="00B22FF3" w:rsidRDefault="00B22FF3" w:rsidP="007B78F2">
                      <w:pPr>
                        <w:jc w:val="center"/>
                        <w:rPr>
                          <w:color w:val="FFFFFF" w:themeColor="background1"/>
                          <w:lang w:val="et-EE"/>
                        </w:rPr>
                      </w:pPr>
                      <w:r>
                        <w:rPr>
                          <w:color w:val="FFFFFF" w:themeColor="background1"/>
                          <w:lang w:val="et-EE"/>
                        </w:rPr>
                        <w:t>TERRITORIAL</w:t>
                      </w:r>
                    </w:p>
                    <w:p w14:paraId="71586660" w14:textId="77777777" w:rsidR="00B22FF3" w:rsidRPr="007B78F2" w:rsidRDefault="00B22FF3" w:rsidP="007B78F2">
                      <w:pPr>
                        <w:jc w:val="center"/>
                        <w:rPr>
                          <w:color w:val="FFFFFF" w:themeColor="background1"/>
                          <w:lang w:val="et-EE"/>
                        </w:rPr>
                      </w:pPr>
                    </w:p>
                  </w:txbxContent>
                </v:textbox>
                <w10:wrap anchorx="margin"/>
              </v:rect>
            </w:pict>
          </mc:Fallback>
        </mc:AlternateContent>
      </w:r>
    </w:p>
    <w:p w14:paraId="29D29408" w14:textId="3ECB4948" w:rsidR="00406DE6" w:rsidRDefault="007B78F2" w:rsidP="006324BE">
      <w:pPr>
        <w:pStyle w:val="Caption"/>
        <w:rPr>
          <w:color w:val="000000" w:themeColor="text1"/>
        </w:rPr>
      </w:pPr>
      <w:r>
        <w:rPr>
          <w:noProof/>
          <w:lang w:val="en-US"/>
        </w:rPr>
        <mc:AlternateContent>
          <mc:Choice Requires="wps">
            <w:drawing>
              <wp:anchor distT="0" distB="0" distL="114300" distR="114300" simplePos="0" relativeHeight="251671552" behindDoc="1" locked="0" layoutInCell="1" allowOverlap="1" wp14:anchorId="285FC975" wp14:editId="745512FC">
                <wp:simplePos x="0" y="0"/>
                <wp:positionH relativeFrom="margin">
                  <wp:align>left</wp:align>
                </wp:positionH>
                <wp:positionV relativeFrom="paragraph">
                  <wp:posOffset>1913019</wp:posOffset>
                </wp:positionV>
                <wp:extent cx="5449824" cy="393192"/>
                <wp:effectExtent l="0" t="0" r="0" b="6985"/>
                <wp:wrapNone/>
                <wp:docPr id="22" name="Rectangle 22"/>
                <wp:cNvGraphicFramePr/>
                <a:graphic xmlns:a="http://schemas.openxmlformats.org/drawingml/2006/main">
                  <a:graphicData uri="http://schemas.microsoft.com/office/word/2010/wordprocessingShape">
                    <wps:wsp>
                      <wps:cNvSpPr/>
                      <wps:spPr>
                        <a:xfrm>
                          <a:off x="0" y="0"/>
                          <a:ext cx="5449824" cy="393192"/>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291EF" w14:textId="4AAE6AA5" w:rsidR="00B22FF3" w:rsidRPr="00406DE6" w:rsidRDefault="00B22FF3" w:rsidP="00406DE6">
                            <w:pPr>
                              <w:jc w:val="center"/>
                              <w:rPr>
                                <w:color w:val="000000" w:themeColor="text1"/>
                                <w:lang w:val="et-EE"/>
                              </w:rPr>
                            </w:pPr>
                            <w:r>
                              <w:rPr>
                                <w:color w:val="000000" w:themeColor="text1"/>
                                <w:lang w:val="et-EE"/>
                              </w:rPr>
                              <w:t>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FC975" id="Rectangle 22" o:spid="_x0000_s1032" style="position:absolute;margin-left:0;margin-top:150.65pt;width:429.1pt;height:30.9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" fillcolor="#f2f2f2 [3052]" stroked="f" strokeweight="1pt">
                <v:textbox>
                  <w:txbxContent>
                    <w:p w14:paraId="749291EF" w14:textId="4AAE6AA5" w:rsidR="00B22FF3" w:rsidRPr="00406DE6" w:rsidRDefault="00B22FF3" w:rsidP="00406DE6">
                      <w:pPr>
                        <w:jc w:val="center"/>
                        <w:rPr>
                          <w:color w:val="000000" w:themeColor="text1"/>
                          <w:lang w:val="et-EE"/>
                        </w:rPr>
                      </w:pPr>
                      <w:r>
                        <w:rPr>
                          <w:color w:val="000000" w:themeColor="text1"/>
                          <w:lang w:val="et-EE"/>
                        </w:rPr>
                        <w:t>RESULTS</w:t>
                      </w:r>
                    </w:p>
                  </w:txbxContent>
                </v:textbox>
                <w10:wrap anchorx="margin"/>
              </v:rect>
            </w:pict>
          </mc:Fallback>
        </mc:AlternateContent>
      </w:r>
      <w:r w:rsidR="00406DE6">
        <w:rPr>
          <w:noProof/>
          <w:lang w:val="en-US"/>
        </w:rPr>
        <w:drawing>
          <wp:inline distT="0" distB="0" distL="0" distR="0" wp14:anchorId="6DF150F9" wp14:editId="46F306B4">
            <wp:extent cx="5400040" cy="1906438"/>
            <wp:effectExtent l="0" t="0" r="1016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D804F59" w14:textId="4A2D16AA" w:rsidR="00406DE6" w:rsidRDefault="00406DE6" w:rsidP="00406DE6"/>
    <w:p w14:paraId="1E70E618" w14:textId="77777777" w:rsidR="00406DE6" w:rsidRDefault="00406DE6" w:rsidP="00406DE6"/>
    <w:p w14:paraId="1AFD1A7A" w14:textId="179D7A0B" w:rsidR="006324BE" w:rsidRDefault="00406DE6" w:rsidP="00406DE6">
      <w:pPr>
        <w:pStyle w:val="Caption"/>
      </w:pPr>
      <w:bookmarkStart w:id="9" w:name="_Ref103236719"/>
      <w:bookmarkStart w:id="10" w:name="_Toc120776505"/>
      <w:r>
        <w:t xml:space="preserve">Figure </w:t>
      </w:r>
      <w:r>
        <w:fldChar w:fldCharType="begin"/>
      </w:r>
      <w:r>
        <w:instrText xml:space="preserve"> SEQ Figure \* ARABIC </w:instrText>
      </w:r>
      <w:r>
        <w:fldChar w:fldCharType="separate"/>
      </w:r>
      <w:r w:rsidR="00C13B6D">
        <w:rPr>
          <w:noProof/>
        </w:rPr>
        <w:t>1</w:t>
      </w:r>
      <w:r>
        <w:fldChar w:fldCharType="end"/>
      </w:r>
      <w:bookmarkEnd w:id="9"/>
      <w:r>
        <w:t>. The structure of the GGIA tool</w:t>
      </w:r>
      <w:r w:rsidR="006324BE">
        <w:t>.</w:t>
      </w:r>
      <w:bookmarkEnd w:id="10"/>
    </w:p>
    <w:p w14:paraId="0F5FB4FE" w14:textId="7015CC8E" w:rsidR="00406DE6" w:rsidRDefault="00501CDC" w:rsidP="00406DE6">
      <w:r>
        <w:t xml:space="preserve">The structure of the GGIA tool is presented in </w:t>
      </w:r>
      <w:r>
        <w:fldChar w:fldCharType="begin"/>
      </w:r>
      <w:r>
        <w:instrText xml:space="preserve"> REF _Ref103236719 \h </w:instrText>
      </w:r>
      <w:r>
        <w:fldChar w:fldCharType="separate"/>
      </w:r>
      <w:r w:rsidR="00C13B6D">
        <w:t xml:space="preserve">Figure </w:t>
      </w:r>
      <w:r w:rsidR="00C13B6D">
        <w:rPr>
          <w:noProof/>
        </w:rPr>
        <w:t>1</w:t>
      </w:r>
      <w:r>
        <w:fldChar w:fldCharType="end"/>
      </w:r>
      <w:r>
        <w:t xml:space="preserve">. Territorial quantification has a modular structure. More quantification modules, such as Waste or Embodied emissions, can be added later to extend the territorial quantification. </w:t>
      </w:r>
    </w:p>
    <w:p w14:paraId="40CFCBCE" w14:textId="1EBD99D4" w:rsidR="00501CDC" w:rsidRDefault="00501CDC" w:rsidP="00406DE6">
      <w:r>
        <w:t xml:space="preserve">The main objectives </w:t>
      </w:r>
      <w:r w:rsidR="00321385">
        <w:t xml:space="preserve">of the tool </w:t>
      </w:r>
      <w:r>
        <w:t xml:space="preserve">are: </w:t>
      </w:r>
    </w:p>
    <w:p w14:paraId="317733E8" w14:textId="4EC33DE6" w:rsidR="00501CDC" w:rsidRDefault="00501CDC" w:rsidP="003B31EA">
      <w:pPr>
        <w:pStyle w:val="ListParagraph"/>
        <w:numPr>
          <w:ilvl w:val="0"/>
          <w:numId w:val="21"/>
        </w:numPr>
      </w:pPr>
      <w:r>
        <w:t>To enable an easy start with GHG quantification for a planner user applying country-specific default data in the tool. A baseline for GHG emissions can be created with a very small number of inputs.</w:t>
      </w:r>
    </w:p>
    <w:p w14:paraId="72D27D28" w14:textId="651F06DE" w:rsidR="002C3ADD" w:rsidRPr="00406DE6" w:rsidRDefault="002C3ADD" w:rsidP="003B31EA">
      <w:pPr>
        <w:pStyle w:val="ListParagraph"/>
        <w:numPr>
          <w:ilvl w:val="0"/>
          <w:numId w:val="21"/>
        </w:numPr>
      </w:pPr>
      <w:r>
        <w:t xml:space="preserve">To formulate the inputs so that the </w:t>
      </w:r>
      <w:r w:rsidR="006877DC">
        <w:t xml:space="preserve">GHG </w:t>
      </w:r>
      <w:r>
        <w:t xml:space="preserve">quantification remains transparent and guides </w:t>
      </w:r>
      <w:r w:rsidR="006877DC">
        <w:t xml:space="preserve">the </w:t>
      </w:r>
      <w:r>
        <w:t>planner to pay attention to the potential impacts on the main c</w:t>
      </w:r>
      <w:r w:rsidR="006877DC">
        <w:t xml:space="preserve">omponents of GHG quantification. For territorial quantification this is: </w:t>
      </w:r>
      <w:r w:rsidRPr="006877DC">
        <w:rPr>
          <w:b/>
        </w:rPr>
        <w:t>activity data</w:t>
      </w:r>
      <w:r>
        <w:t xml:space="preserve"> (for example delivered energy for buildings, annual need for transportation etc.) and </w:t>
      </w:r>
      <w:r w:rsidRPr="006877DC">
        <w:rPr>
          <w:b/>
        </w:rPr>
        <w:t>emission factor</w:t>
      </w:r>
      <w:r>
        <w:t xml:space="preserve"> (</w:t>
      </w:r>
      <w:r w:rsidR="006877DC">
        <w:t xml:space="preserve">affected by </w:t>
      </w:r>
      <w:r>
        <w:t>modal share, share of renewable energy, prop</w:t>
      </w:r>
      <w:r w:rsidR="006877DC">
        <w:t>ulsion of road vehicles etc.). For c</w:t>
      </w:r>
      <w:r>
        <w:t xml:space="preserve">onsumption-based quantification </w:t>
      </w:r>
      <w:r w:rsidR="00356FFD">
        <w:t xml:space="preserve">the key component of the quantification is economic </w:t>
      </w:r>
      <w:r>
        <w:t>consumption</w:t>
      </w:r>
      <w:r w:rsidR="00356FFD">
        <w:t>, resulting from life style that is</w:t>
      </w:r>
      <w:r>
        <w:t xml:space="preserve"> not reflected in territorial approach.</w:t>
      </w:r>
    </w:p>
    <w:p w14:paraId="221B328C" w14:textId="00712B5F" w:rsidR="001C337E" w:rsidRPr="002226EA" w:rsidRDefault="001C337E" w:rsidP="002226EA">
      <w:pPr>
        <w:pStyle w:val="Heading2"/>
      </w:pPr>
      <w:bookmarkStart w:id="11" w:name="_Toc120776435"/>
      <w:r w:rsidRPr="002226EA">
        <w:lastRenderedPageBreak/>
        <w:t>Users</w:t>
      </w:r>
      <w:bookmarkEnd w:id="11"/>
    </w:p>
    <w:p w14:paraId="14F823C9" w14:textId="5207CA36" w:rsidR="001C337E" w:rsidRPr="007C03B7" w:rsidRDefault="001C337E" w:rsidP="001C337E">
      <w:pPr>
        <w:spacing w:before="280" w:after="80" w:line="240" w:lineRule="auto"/>
        <w:rPr>
          <w:rFonts w:ascii="Times New Roman" w:eastAsia="Times New Roman" w:hAnsi="Times New Roman" w:cs="Times New Roman"/>
          <w:sz w:val="24"/>
          <w:szCs w:val="24"/>
        </w:rPr>
      </w:pPr>
      <w:r>
        <w:rPr>
          <w:rFonts w:ascii="Arial" w:eastAsia="Times New Roman" w:hAnsi="Arial" w:cs="Arial"/>
          <w:color w:val="000000"/>
        </w:rPr>
        <w:t>This manual provides instructions for different kinds of users</w:t>
      </w:r>
      <w:r w:rsidRPr="007C03B7">
        <w:rPr>
          <w:rFonts w:ascii="Arial" w:eastAsia="Times New Roman" w:hAnsi="Arial" w:cs="Arial"/>
          <w:color w:val="000000"/>
        </w:rPr>
        <w:t>:</w:t>
      </w:r>
    </w:p>
    <w:p w14:paraId="0E81A0F3" w14:textId="1F21D649" w:rsidR="001C337E" w:rsidRDefault="001C337E" w:rsidP="003B31EA">
      <w:pPr>
        <w:numPr>
          <w:ilvl w:val="0"/>
          <w:numId w:val="16"/>
        </w:numPr>
        <w:spacing w:before="0" w:after="80" w:line="240" w:lineRule="auto"/>
        <w:textAlignment w:val="baseline"/>
        <w:rPr>
          <w:rFonts w:ascii="Arial" w:eastAsia="Times New Roman" w:hAnsi="Arial" w:cs="Arial"/>
          <w:color w:val="000000"/>
        </w:rPr>
      </w:pPr>
      <w:r>
        <w:rPr>
          <w:rFonts w:ascii="Arial" w:eastAsia="Times New Roman" w:hAnsi="Arial" w:cs="Arial"/>
          <w:color w:val="000000"/>
          <w:u w:val="single"/>
        </w:rPr>
        <w:t>A planner</w:t>
      </w:r>
      <w:r w:rsidRPr="007C03B7">
        <w:rPr>
          <w:rFonts w:ascii="Arial" w:eastAsia="Times New Roman" w:hAnsi="Arial" w:cs="Arial"/>
          <w:color w:val="000000"/>
          <w:u w:val="single"/>
        </w:rPr>
        <w:t xml:space="preserve"> user</w:t>
      </w:r>
      <w:r w:rsidRPr="007C03B7">
        <w:rPr>
          <w:rFonts w:ascii="Arial" w:eastAsia="Times New Roman" w:hAnsi="Arial" w:cs="Arial"/>
          <w:color w:val="000000"/>
        </w:rPr>
        <w:t xml:space="preserve"> for example a planner, who can quantify the GHG emissions of alternative spatial plans or </w:t>
      </w:r>
      <w:r>
        <w:rPr>
          <w:rFonts w:ascii="Arial" w:eastAsia="Times New Roman" w:hAnsi="Arial" w:cs="Arial"/>
          <w:color w:val="000000"/>
        </w:rPr>
        <w:t>policies without in-</w:t>
      </w:r>
      <w:r w:rsidRPr="007C03B7">
        <w:rPr>
          <w:rFonts w:ascii="Arial" w:eastAsia="Times New Roman" w:hAnsi="Arial" w:cs="Arial"/>
          <w:color w:val="000000"/>
        </w:rPr>
        <w:t xml:space="preserve">depth </w:t>
      </w:r>
      <w:r>
        <w:rPr>
          <w:rFonts w:ascii="Arial" w:eastAsia="Times New Roman" w:hAnsi="Arial" w:cs="Arial"/>
          <w:color w:val="000000"/>
        </w:rPr>
        <w:t>knowledge on GHG quantification methods.</w:t>
      </w:r>
      <w:r w:rsidR="00356FFD">
        <w:rPr>
          <w:rFonts w:ascii="Arial" w:eastAsia="Times New Roman" w:hAnsi="Arial" w:cs="Arial"/>
          <w:color w:val="000000"/>
        </w:rPr>
        <w:t xml:space="preserve"> See chapter 2 and 3.</w:t>
      </w:r>
    </w:p>
    <w:p w14:paraId="1E085655" w14:textId="08DE28C8" w:rsidR="001C337E" w:rsidRDefault="001C337E" w:rsidP="003B31EA">
      <w:pPr>
        <w:numPr>
          <w:ilvl w:val="0"/>
          <w:numId w:val="16"/>
        </w:numPr>
        <w:spacing w:before="0" w:after="80" w:line="240" w:lineRule="auto"/>
        <w:textAlignment w:val="baseline"/>
        <w:rPr>
          <w:rFonts w:ascii="Arial" w:eastAsia="Times New Roman" w:hAnsi="Arial" w:cs="Arial"/>
          <w:color w:val="000000"/>
        </w:rPr>
      </w:pPr>
      <w:r w:rsidRPr="00C13656">
        <w:rPr>
          <w:rFonts w:ascii="Arial" w:eastAsia="Times New Roman" w:hAnsi="Arial" w:cs="Arial"/>
          <w:color w:val="000000"/>
          <w:u w:val="single"/>
        </w:rPr>
        <w:t>An expert user</w:t>
      </w:r>
      <w:r>
        <w:rPr>
          <w:rFonts w:ascii="Arial" w:eastAsia="Times New Roman" w:hAnsi="Arial" w:cs="Arial"/>
          <w:color w:val="000000"/>
        </w:rPr>
        <w:t xml:space="preserve">, </w:t>
      </w:r>
      <w:r w:rsidRPr="00C13656">
        <w:rPr>
          <w:rFonts w:ascii="Arial" w:eastAsia="Times New Roman" w:hAnsi="Arial" w:cs="Arial"/>
          <w:color w:val="000000"/>
        </w:rPr>
        <w:t>capable of creating and updating</w:t>
      </w:r>
      <w:r>
        <w:rPr>
          <w:rFonts w:ascii="Arial" w:eastAsia="Times New Roman" w:hAnsi="Arial" w:cs="Arial"/>
          <w:color w:val="000000"/>
        </w:rPr>
        <w:t xml:space="preserve"> a local dataset</w:t>
      </w:r>
      <w:r w:rsidRPr="00C13656">
        <w:rPr>
          <w:rFonts w:ascii="Arial" w:eastAsia="Times New Roman" w:hAnsi="Arial" w:cs="Arial"/>
          <w:color w:val="000000"/>
        </w:rPr>
        <w:t> </w:t>
      </w:r>
      <w:r>
        <w:rPr>
          <w:rFonts w:ascii="Arial" w:eastAsia="Times New Roman" w:hAnsi="Arial" w:cs="Arial"/>
          <w:color w:val="000000"/>
        </w:rPr>
        <w:t>that enables continuous and easy use with accurate local data.</w:t>
      </w:r>
      <w:r w:rsidR="00C96276">
        <w:rPr>
          <w:rFonts w:ascii="Arial" w:eastAsia="Times New Roman" w:hAnsi="Arial" w:cs="Arial"/>
          <w:color w:val="000000"/>
        </w:rPr>
        <w:t xml:space="preserve"> See chapter </w:t>
      </w:r>
      <w:r w:rsidR="00356FFD">
        <w:rPr>
          <w:rFonts w:ascii="Arial" w:eastAsia="Times New Roman" w:hAnsi="Arial" w:cs="Arial"/>
          <w:color w:val="000000"/>
        </w:rPr>
        <w:t>4.</w:t>
      </w:r>
    </w:p>
    <w:p w14:paraId="40E4BC5E" w14:textId="2CCC047A" w:rsidR="001C337E" w:rsidRDefault="001C337E" w:rsidP="003B31EA">
      <w:pPr>
        <w:numPr>
          <w:ilvl w:val="0"/>
          <w:numId w:val="16"/>
        </w:numPr>
        <w:spacing w:before="0" w:after="80" w:line="240" w:lineRule="auto"/>
        <w:textAlignment w:val="baseline"/>
        <w:rPr>
          <w:rFonts w:ascii="Arial" w:eastAsia="Times New Roman" w:hAnsi="Arial" w:cs="Arial"/>
          <w:color w:val="000000"/>
        </w:rPr>
      </w:pPr>
      <w:r>
        <w:rPr>
          <w:rFonts w:ascii="Arial" w:eastAsia="Times New Roman" w:hAnsi="Arial" w:cs="Arial"/>
          <w:color w:val="000000"/>
          <w:u w:val="single"/>
        </w:rPr>
        <w:t>A developer user</w:t>
      </w:r>
      <w:r w:rsidRPr="001562DF">
        <w:rPr>
          <w:rFonts w:ascii="Arial" w:eastAsia="Times New Roman" w:hAnsi="Arial" w:cs="Arial"/>
          <w:color w:val="000000"/>
        </w:rPr>
        <w:t>, with the interest of modifying or extending the tool to improve</w:t>
      </w:r>
      <w:r w:rsidR="002226EA">
        <w:rPr>
          <w:rFonts w:ascii="Arial" w:eastAsia="Times New Roman" w:hAnsi="Arial" w:cs="Arial"/>
          <w:color w:val="000000"/>
        </w:rPr>
        <w:t xml:space="preserve"> </w:t>
      </w:r>
      <w:r w:rsidRPr="001562DF">
        <w:rPr>
          <w:rFonts w:ascii="Arial" w:eastAsia="Times New Roman" w:hAnsi="Arial" w:cs="Arial"/>
          <w:color w:val="000000"/>
        </w:rPr>
        <w:t>and update its properties.</w:t>
      </w:r>
      <w:r w:rsidR="00356FFD">
        <w:rPr>
          <w:rFonts w:ascii="Arial" w:eastAsia="Times New Roman" w:hAnsi="Arial" w:cs="Arial"/>
          <w:color w:val="000000"/>
        </w:rPr>
        <w:t xml:space="preserve"> See chapter 5</w:t>
      </w:r>
      <w:r w:rsidR="002226EA">
        <w:rPr>
          <w:rFonts w:ascii="Arial" w:eastAsia="Times New Roman" w:hAnsi="Arial" w:cs="Arial"/>
          <w:color w:val="000000"/>
        </w:rPr>
        <w:t>.</w:t>
      </w:r>
    </w:p>
    <w:p w14:paraId="29D48394" w14:textId="77777777" w:rsidR="00356FFD" w:rsidRDefault="00356FFD" w:rsidP="00356FFD">
      <w:pPr>
        <w:spacing w:before="0" w:after="80" w:line="240" w:lineRule="auto"/>
        <w:textAlignment w:val="baseline"/>
        <w:rPr>
          <w:rFonts w:ascii="Arial" w:eastAsia="Times New Roman" w:hAnsi="Arial" w:cs="Arial"/>
          <w:color w:val="000000"/>
          <w:u w:val="single"/>
        </w:rPr>
      </w:pPr>
    </w:p>
    <w:p w14:paraId="58C894A3" w14:textId="510B9B0A" w:rsidR="00356FFD" w:rsidRDefault="00C3536F" w:rsidP="00356FFD">
      <w:pPr>
        <w:pStyle w:val="Heading2"/>
        <w:rPr>
          <w:rFonts w:eastAsia="Times New Roman"/>
        </w:rPr>
      </w:pPr>
      <w:bookmarkStart w:id="12" w:name="_Toc120776436"/>
      <w:r>
        <w:rPr>
          <w:rFonts w:eastAsia="Times New Roman"/>
        </w:rPr>
        <w:t>Utilization of previous GHG studies</w:t>
      </w:r>
      <w:bookmarkEnd w:id="12"/>
    </w:p>
    <w:p w14:paraId="0C9FD798" w14:textId="34CA77C6" w:rsidR="00356FFD" w:rsidRDefault="00356FFD" w:rsidP="00356FFD">
      <w:r>
        <w:t xml:space="preserve">One of the most important features of the </w:t>
      </w:r>
      <w:r w:rsidR="00C3536F">
        <w:t xml:space="preserve">GGIA </w:t>
      </w:r>
      <w:r w:rsidR="00B63819">
        <w:t>tool is the</w:t>
      </w:r>
      <w:r>
        <w:t xml:space="preserve"> local dataset</w:t>
      </w:r>
      <w:r w:rsidR="00B63819">
        <w:t xml:space="preserve"> function</w:t>
      </w:r>
      <w:r w:rsidR="00304709">
        <w:t>.</w:t>
      </w:r>
      <w:r>
        <w:t xml:space="preserve"> From the GHG quantification perspective there are two kinds of use cases for the GGIA tool: areas that do not have a baseline emissions inventory, and areas that have an inventory available. The GGIA</w:t>
      </w:r>
      <w:r w:rsidR="00304709">
        <w:t xml:space="preserve"> tool </w:t>
      </w:r>
      <w:r>
        <w:t xml:space="preserve">is designed to serve </w:t>
      </w:r>
      <w:r w:rsidR="00304709">
        <w:t xml:space="preserve">the </w:t>
      </w:r>
      <w:r>
        <w:t>both cases.</w:t>
      </w:r>
    </w:p>
    <w:p w14:paraId="5B3C38F0" w14:textId="09DB8450" w:rsidR="00356FFD" w:rsidRDefault="00356FFD" w:rsidP="00C3536F">
      <w:pPr>
        <w:pStyle w:val="Heading3"/>
      </w:pPr>
      <w:bookmarkStart w:id="13" w:name="_Toc120776437"/>
      <w:r>
        <w:t xml:space="preserve">Areas </w:t>
      </w:r>
      <w:r w:rsidR="00C3536F">
        <w:t>wi</w:t>
      </w:r>
      <w:r w:rsidR="00253CA6">
        <w:t>t</w:t>
      </w:r>
      <w:r w:rsidR="00C3536F">
        <w:t xml:space="preserve">hout previous </w:t>
      </w:r>
      <w:r>
        <w:t>GHG inventories</w:t>
      </w:r>
      <w:bookmarkEnd w:id="13"/>
    </w:p>
    <w:p w14:paraId="2A0D47C4" w14:textId="32D5C838" w:rsidR="00356FFD" w:rsidRDefault="00356FFD" w:rsidP="00356FFD">
      <w:r>
        <w:t>A planner user can create a baseline scenario in the GGIA tool</w:t>
      </w:r>
      <w:r w:rsidR="00B63819">
        <w:t xml:space="preserve"> without any previous GHG inventory available</w:t>
      </w:r>
      <w:r>
        <w:t xml:space="preserve">. </w:t>
      </w:r>
      <w:r w:rsidR="006F7E12">
        <w:t>In this case, GGIA</w:t>
      </w:r>
      <w:r w:rsidR="00B63819">
        <w:t xml:space="preserve"> applies </w:t>
      </w:r>
      <w:r w:rsidR="00304709">
        <w:t xml:space="preserve">top-down </w:t>
      </w:r>
      <w:r>
        <w:t>national data</w:t>
      </w:r>
      <w:r w:rsidR="00304709">
        <w:t xml:space="preserve"> from European databases</w:t>
      </w:r>
      <w:r w:rsidR="006F7E12">
        <w:t xml:space="preserve"> to create a baseline scenario</w:t>
      </w:r>
      <w:r>
        <w:t xml:space="preserve">. The data and </w:t>
      </w:r>
      <w:r w:rsidR="00B63819">
        <w:t xml:space="preserve">the </w:t>
      </w:r>
      <w:r>
        <w:t>methodology applied are cohere</w:t>
      </w:r>
      <w:r w:rsidR="006F7E12">
        <w:t>nt for areas of any size and any location</w:t>
      </w:r>
      <w:r>
        <w:t>. How</w:t>
      </w:r>
      <w:r w:rsidR="006F7E12">
        <w:t>ever, it is important to notice</w:t>
      </w:r>
      <w:r>
        <w:t xml:space="preserve"> that</w:t>
      </w:r>
      <w:r w:rsidR="00B63819">
        <w:t xml:space="preserve"> in this case</w:t>
      </w:r>
      <w:r w:rsidR="006F7E12">
        <w:t xml:space="preserve"> the future trajectory </w:t>
      </w:r>
      <w:r>
        <w:t>includes neither any impact of climate action implemented after 2016 nor any impa</w:t>
      </w:r>
      <w:r w:rsidR="00304709">
        <w:t>ct of sub-natio</w:t>
      </w:r>
      <w:r w:rsidR="00B63819">
        <w:t>nal climate policies</w:t>
      </w:r>
      <w:r w:rsidR="00304709">
        <w:t>. T</w:t>
      </w:r>
      <w:r w:rsidR="00B63819">
        <w:t>he use of top-down data causes</w:t>
      </w:r>
      <w:r w:rsidR="00304709">
        <w:t xml:space="preserve"> inaccuracy in the baseline</w:t>
      </w:r>
      <w:r w:rsidR="006F7E12">
        <w:t xml:space="preserve"> analysis</w:t>
      </w:r>
      <w:r w:rsidR="00304709">
        <w:t>, but the relative GHG reduction gained by the implementation of a plan or a policy is rather accurately quantified also in this case.</w:t>
      </w:r>
    </w:p>
    <w:p w14:paraId="075ED982" w14:textId="4E6D4BC1" w:rsidR="00304709" w:rsidRDefault="00304709" w:rsidP="00C3536F">
      <w:pPr>
        <w:pStyle w:val="Heading3"/>
      </w:pPr>
      <w:bookmarkStart w:id="14" w:name="_Toc120776438"/>
      <w:r>
        <w:t>A</w:t>
      </w:r>
      <w:r w:rsidR="00C3536F">
        <w:t>reas with</w:t>
      </w:r>
      <w:r>
        <w:t xml:space="preserve"> up-to-date local GHG inventory available</w:t>
      </w:r>
      <w:bookmarkEnd w:id="14"/>
    </w:p>
    <w:p w14:paraId="6D7A7F81" w14:textId="16F6FB32" w:rsidR="00304709" w:rsidRDefault="00304709" w:rsidP="00356FFD">
      <w:r>
        <w:t xml:space="preserve">The local GHG inventories can make use of the most accurate data available, thus they are more accurate than any estimates based on national average values. Any </w:t>
      </w:r>
      <w:r w:rsidR="00C3536F">
        <w:t>municipality, city or territory</w:t>
      </w:r>
      <w:r>
        <w:t xml:space="preserve"> that has </w:t>
      </w:r>
      <w:r w:rsidR="00C3536F">
        <w:t xml:space="preserve">already published a GHG </w:t>
      </w:r>
      <w:r>
        <w:t>ba</w:t>
      </w:r>
      <w:r w:rsidR="00C3536F">
        <w:t xml:space="preserve">seline </w:t>
      </w:r>
      <w:r>
        <w:t>is probably not willing to accept less accurate baseline</w:t>
      </w:r>
      <w:r w:rsidR="00C3536F">
        <w:t xml:space="preserve"> information</w:t>
      </w:r>
      <w:r>
        <w:t xml:space="preserve"> in the assessment of </w:t>
      </w:r>
      <w:r w:rsidR="00C3536F">
        <w:t xml:space="preserve">its </w:t>
      </w:r>
      <w:r>
        <w:t>plans and policies. Unfortunately, there is no instance that would have collected numerous local GHG inventories</w:t>
      </w:r>
      <w:r w:rsidR="00C3536F">
        <w:t xml:space="preserve"> from various parts of</w:t>
      </w:r>
      <w:r>
        <w:t xml:space="preserve"> Europe in one database. </w:t>
      </w:r>
      <w:r w:rsidR="00C3536F">
        <w:t>Therefore, the GGIA tool provides an opportunity to upload a local dataset</w:t>
      </w:r>
      <w:r w:rsidR="00361387">
        <w:t xml:space="preserve"> into the tool, and the owner of the tool can publish it in the tool. In other words, t</w:t>
      </w:r>
      <w:r w:rsidR="00C3536F">
        <w:t xml:space="preserve">he data </w:t>
      </w:r>
      <w:r w:rsidR="00361387">
        <w:t>previously collected for a</w:t>
      </w:r>
      <w:r w:rsidR="00C3536F">
        <w:t xml:space="preserve"> local GHG inventory can be inserted into the GGIA tool as a local dataset that overrides the national data in the quantification. The local dataset contains also all future projections, in which the </w:t>
      </w:r>
      <w:r w:rsidR="00361387">
        <w:t>expected impact</w:t>
      </w:r>
      <w:r w:rsidR="00C3536F">
        <w:t xml:space="preserve"> of local climate policies</w:t>
      </w:r>
      <w:r w:rsidR="00361387">
        <w:t xml:space="preserve"> can be taken included in the baseline scenario</w:t>
      </w:r>
      <w:r w:rsidR="00C3536F">
        <w:t xml:space="preserve">. </w:t>
      </w:r>
      <w:r w:rsidR="00361387">
        <w:t xml:space="preserve">However, the </w:t>
      </w:r>
      <w:r w:rsidR="00B63819">
        <w:t xml:space="preserve">methodologies applied for </w:t>
      </w:r>
      <w:r w:rsidR="00361387">
        <w:t>collecting the local inventory data</w:t>
      </w:r>
      <w:r w:rsidR="00B63819">
        <w:t xml:space="preserve"> cannot be verified, which causes some uncertainty in comparisons of absolute GHG emissions. </w:t>
      </w:r>
    </w:p>
    <w:p w14:paraId="456FB339" w14:textId="03DF3339" w:rsidR="00253CA6" w:rsidRPr="00356FFD" w:rsidRDefault="00253CA6" w:rsidP="00356FFD">
      <w:r>
        <w:t>Process of creating a local dataset is explained in detail in chapter 4.</w:t>
      </w:r>
    </w:p>
    <w:p w14:paraId="0C359E87" w14:textId="5258960B" w:rsidR="000B3CF3" w:rsidRDefault="001C337E" w:rsidP="00F60EC0">
      <w:pPr>
        <w:pStyle w:val="Heading1"/>
      </w:pPr>
      <w:bookmarkStart w:id="15" w:name="_Toc120776439"/>
      <w:r>
        <w:lastRenderedPageBreak/>
        <w:t>Walk-through</w:t>
      </w:r>
      <w:r w:rsidR="00971A60">
        <w:t xml:space="preserve"> </w:t>
      </w:r>
      <w:r w:rsidR="00B42DA5">
        <w:t>– Planner User</w:t>
      </w:r>
      <w:bookmarkEnd w:id="15"/>
    </w:p>
    <w:p w14:paraId="47884055" w14:textId="26EE08CB" w:rsidR="001C337E" w:rsidRDefault="001E25D0" w:rsidP="006B0013">
      <w:r>
        <w:t>This section reviews all the tool functionalities and the user inputs in all quantification modules.</w:t>
      </w:r>
    </w:p>
    <w:p w14:paraId="2949D0F4" w14:textId="16F17A72" w:rsidR="00C3465A" w:rsidRPr="001E25D0" w:rsidRDefault="00C3465A" w:rsidP="00C3465A">
      <w:r>
        <w:t xml:space="preserve">In his manual, “Assessment area” refers to the area for which the GHG emissions are quantified: for example a municipality, town, city, territory or country. It may of any size and located anywhere in the 32 European countries included in this tool. </w:t>
      </w:r>
    </w:p>
    <w:p w14:paraId="1C0F7D1D" w14:textId="77777777" w:rsidR="00361387" w:rsidRDefault="00361387" w:rsidP="001E25D0">
      <w:pPr>
        <w:rPr>
          <w:b/>
        </w:rPr>
      </w:pPr>
    </w:p>
    <w:p w14:paraId="41692B1A" w14:textId="5DF931A6" w:rsidR="001E25D0" w:rsidRDefault="001E25D0" w:rsidP="001E25D0">
      <w:pPr>
        <w:rPr>
          <w:b/>
        </w:rPr>
      </w:pPr>
      <w:r>
        <w:rPr>
          <w:b/>
        </w:rPr>
        <w:t>Setting up a new project</w:t>
      </w:r>
    </w:p>
    <w:p w14:paraId="3340F4B9" w14:textId="4AE8D212" w:rsidR="001E25D0" w:rsidRDefault="001E25D0" w:rsidP="001E25D0">
      <w:r>
        <w:t xml:space="preserve">A new project is established by filling in the basic information (see below) and saving the project before closing the tool. The quantification can include only one module or several modules. Territorial and Consumption-based quantifications are alternative </w:t>
      </w:r>
      <w:r w:rsidR="006324BE">
        <w:t>modes of</w:t>
      </w:r>
      <w:r>
        <w:t xml:space="preserve"> GHG assessment, and the results cannot be summed up.</w:t>
      </w:r>
    </w:p>
    <w:p w14:paraId="031DE553" w14:textId="77777777" w:rsidR="001E25D0" w:rsidRDefault="001E25D0" w:rsidP="00EB6C9D">
      <w:pPr>
        <w:rPr>
          <w:b/>
        </w:rPr>
      </w:pPr>
    </w:p>
    <w:p w14:paraId="1ED9CDCD" w14:textId="5F4857C1" w:rsidR="00EB6C9D" w:rsidRPr="00EB6C9D" w:rsidRDefault="00EB6C9D" w:rsidP="00EB6C9D">
      <w:pPr>
        <w:rPr>
          <w:b/>
        </w:rPr>
      </w:pPr>
      <w:r w:rsidRPr="00EB6C9D">
        <w:rPr>
          <w:b/>
        </w:rPr>
        <w:t>Saving an assessment in progress</w:t>
      </w:r>
    </w:p>
    <w:p w14:paraId="22F151BF" w14:textId="01FEA57B" w:rsidR="00EB6C9D" w:rsidRDefault="00B63819" w:rsidP="00EB6C9D">
      <w:r>
        <w:t xml:space="preserve">The GGIA tool saves the inputs automatically on the local computer. </w:t>
      </w:r>
      <w:r w:rsidR="00292BC4">
        <w:t xml:space="preserve">When opened, the GGIA tool automatically returns the input values inserted </w:t>
      </w:r>
      <w:r w:rsidR="00C3465A">
        <w:t xml:space="preserve">during the previous session (until the most recent push of </w:t>
      </w:r>
      <w:r w:rsidR="00292BC4">
        <w:t>“Next” button</w:t>
      </w:r>
      <w:r w:rsidR="00C3465A">
        <w:t>)</w:t>
      </w:r>
      <w:r w:rsidR="00292BC4">
        <w:t>.</w:t>
      </w:r>
    </w:p>
    <w:p w14:paraId="1584CE76" w14:textId="368AC640" w:rsidR="00EB6C9D" w:rsidRDefault="00EB6C9D" w:rsidP="001C337E">
      <w:pPr>
        <w:rPr>
          <w:b/>
        </w:rPr>
      </w:pPr>
    </w:p>
    <w:p w14:paraId="5FD08F4D" w14:textId="77777777" w:rsidR="001C337E" w:rsidRPr="001C337E" w:rsidRDefault="001C337E" w:rsidP="001C337E"/>
    <w:p w14:paraId="000F48FC" w14:textId="7CA3CCC7" w:rsidR="000B3CF3" w:rsidRDefault="001C337E" w:rsidP="00F60EC0">
      <w:pPr>
        <w:pStyle w:val="Heading2"/>
      </w:pPr>
      <w:bookmarkStart w:id="16" w:name="_Toc120776440"/>
      <w:r>
        <w:t>Start page</w:t>
      </w:r>
      <w:bookmarkEnd w:id="16"/>
    </w:p>
    <w:p w14:paraId="74D43B89" w14:textId="77777777" w:rsidR="00883F0A" w:rsidRDefault="00883F0A" w:rsidP="00883F0A"/>
    <w:p w14:paraId="5050E1FB" w14:textId="1F823228" w:rsidR="00292BC4" w:rsidRDefault="00292BC4" w:rsidP="00883F0A">
      <w:r>
        <w:rPr>
          <w:noProof/>
          <w:lang w:val="en-US"/>
        </w:rPr>
        <w:drawing>
          <wp:inline distT="0" distB="0" distL="0" distR="0" wp14:anchorId="60CAD962" wp14:editId="3ECF9E2C">
            <wp:extent cx="5400040" cy="2558415"/>
            <wp:effectExtent l="19050" t="19050" r="1016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manual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558415"/>
                    </a:xfrm>
                    <a:prstGeom prst="rect">
                      <a:avLst/>
                    </a:prstGeom>
                    <a:ln w="9525">
                      <a:solidFill>
                        <a:schemeClr val="tx1"/>
                      </a:solidFill>
                    </a:ln>
                  </pic:spPr>
                </pic:pic>
              </a:graphicData>
            </a:graphic>
          </wp:inline>
        </w:drawing>
      </w:r>
    </w:p>
    <w:p w14:paraId="36A97E1F" w14:textId="77DEA64A" w:rsidR="005453E8" w:rsidRDefault="005453E8" w:rsidP="005453E8">
      <w:pPr>
        <w:pStyle w:val="Caption"/>
      </w:pPr>
      <w:bookmarkStart w:id="17" w:name="_Toc120776506"/>
      <w:r>
        <w:t xml:space="preserve">Figure </w:t>
      </w:r>
      <w:r>
        <w:fldChar w:fldCharType="begin"/>
      </w:r>
      <w:r>
        <w:instrText xml:space="preserve"> SEQ Figure \* ARABIC </w:instrText>
      </w:r>
      <w:r>
        <w:fldChar w:fldCharType="separate"/>
      </w:r>
      <w:r w:rsidR="00C13B6D">
        <w:rPr>
          <w:noProof/>
        </w:rPr>
        <w:t>2</w:t>
      </w:r>
      <w:r>
        <w:fldChar w:fldCharType="end"/>
      </w:r>
      <w:r>
        <w:t>. Start page.</w:t>
      </w:r>
      <w:bookmarkEnd w:id="17"/>
    </w:p>
    <w:p w14:paraId="14E54491" w14:textId="4EEC0A38" w:rsidR="00E33532" w:rsidRDefault="00660B76" w:rsidP="00660B76">
      <w:pPr>
        <w:spacing w:before="0"/>
      </w:pPr>
      <w:r>
        <w:t xml:space="preserve">Start page provides </w:t>
      </w:r>
      <w:r w:rsidR="006B0013">
        <w:t>the basic information of the tool and a quick access to the general tool introduction video. The user manual can be viewed by clicking the “User guide” button in the navigation ribbon.</w:t>
      </w:r>
    </w:p>
    <w:p w14:paraId="682AC800" w14:textId="77777777" w:rsidR="00E33532" w:rsidRDefault="00E33532" w:rsidP="00660B76">
      <w:pPr>
        <w:spacing w:before="0"/>
      </w:pPr>
    </w:p>
    <w:p w14:paraId="409D848F" w14:textId="34B56E91" w:rsidR="00647CCA" w:rsidRPr="006B0013" w:rsidRDefault="00E33532" w:rsidP="00660B76">
      <w:pPr>
        <w:spacing w:before="0"/>
      </w:pPr>
      <w:r>
        <w:t xml:space="preserve">Click </w:t>
      </w:r>
      <w:r w:rsidRPr="00E33532">
        <w:rPr>
          <w:b/>
        </w:rPr>
        <w:t xml:space="preserve">Start </w:t>
      </w:r>
      <w:r>
        <w:t>to begin the quantification.</w:t>
      </w:r>
      <w:r w:rsidR="00647CCA">
        <w:br w:type="page"/>
      </w:r>
    </w:p>
    <w:p w14:paraId="67655013" w14:textId="4AFF5645" w:rsidR="000B3CF3" w:rsidRDefault="0017511E" w:rsidP="00F60EC0">
      <w:pPr>
        <w:pStyle w:val="Heading2"/>
      </w:pPr>
      <w:bookmarkStart w:id="18" w:name="_Toc120776441"/>
      <w:r>
        <w:lastRenderedPageBreak/>
        <w:t>Basic information</w:t>
      </w:r>
      <w:bookmarkEnd w:id="18"/>
    </w:p>
    <w:p w14:paraId="5002E124" w14:textId="77777777" w:rsidR="003D2AB0" w:rsidRDefault="003D2AB0" w:rsidP="003D2AB0"/>
    <w:p w14:paraId="09087F2F" w14:textId="7217D062" w:rsidR="00BC77ED" w:rsidRPr="003D2AB0" w:rsidRDefault="00BC77ED" w:rsidP="003D2AB0">
      <w:r>
        <w:rPr>
          <w:noProof/>
          <w:lang w:val="en-US"/>
        </w:rPr>
        <w:drawing>
          <wp:inline distT="0" distB="0" distL="0" distR="0" wp14:anchorId="16A231F2" wp14:editId="3DF3CA7D">
            <wp:extent cx="5400040" cy="2558415"/>
            <wp:effectExtent l="19050" t="19050" r="1016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 manual 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558415"/>
                    </a:xfrm>
                    <a:prstGeom prst="rect">
                      <a:avLst/>
                    </a:prstGeom>
                    <a:ln w="9525">
                      <a:solidFill>
                        <a:schemeClr val="tx1"/>
                      </a:solidFill>
                    </a:ln>
                  </pic:spPr>
                </pic:pic>
              </a:graphicData>
            </a:graphic>
          </wp:inline>
        </w:drawing>
      </w:r>
    </w:p>
    <w:p w14:paraId="339E5ABF" w14:textId="3D77DC94" w:rsidR="005453E8" w:rsidRDefault="005453E8" w:rsidP="005453E8">
      <w:pPr>
        <w:pStyle w:val="Caption"/>
      </w:pPr>
      <w:bookmarkStart w:id="19" w:name="_Toc120776507"/>
      <w:r>
        <w:t xml:space="preserve">Figure </w:t>
      </w:r>
      <w:r>
        <w:fldChar w:fldCharType="begin"/>
      </w:r>
      <w:r>
        <w:instrText xml:space="preserve"> SEQ Figure \* ARABIC </w:instrText>
      </w:r>
      <w:r>
        <w:fldChar w:fldCharType="separate"/>
      </w:r>
      <w:r w:rsidR="00C13B6D">
        <w:rPr>
          <w:noProof/>
        </w:rPr>
        <w:t>3</w:t>
      </w:r>
      <w:r>
        <w:fldChar w:fldCharType="end"/>
      </w:r>
      <w:r>
        <w:t>. Basic information.</w:t>
      </w:r>
      <w:bookmarkEnd w:id="19"/>
    </w:p>
    <w:p w14:paraId="3BA64DE1" w14:textId="7CAC0F70" w:rsidR="003D2AB0" w:rsidRDefault="0017511E" w:rsidP="0017511E">
      <w:r w:rsidRPr="007A72AD">
        <w:t xml:space="preserve">Provide </w:t>
      </w:r>
      <w:r>
        <w:t xml:space="preserve">here </w:t>
      </w:r>
      <w:r w:rsidRPr="007A72AD">
        <w:t>the basic information on the assessment area.</w:t>
      </w:r>
      <w:r w:rsidR="00810C2B">
        <w:t xml:space="preserve"> </w:t>
      </w:r>
      <w:r w:rsidR="003D2AB0">
        <w:t>Assessment area is the territory, city, municipality or any other area for which the GHG emissions are quantified. Territorial assessment quantifies the GHG emissions within the geographic boundaries of this area. Consumption-based assessment quantifies the global GHG emissions for the consumption of the residents in the specified area.</w:t>
      </w:r>
    </w:p>
    <w:p w14:paraId="1C01118B" w14:textId="658F0B03" w:rsidR="0017511E" w:rsidRPr="007A72AD" w:rsidRDefault="00810C2B" w:rsidP="0017511E">
      <w:r>
        <w:t>This basic information serves all quantification modules of the GGIA tool.</w:t>
      </w:r>
    </w:p>
    <w:p w14:paraId="7E598FB3" w14:textId="77777777" w:rsidR="00810C2B" w:rsidRDefault="00BA6D5C" w:rsidP="00810C2B">
      <w:pPr>
        <w:ind w:left="2608" w:hanging="2608"/>
      </w:pPr>
      <w:r w:rsidRPr="00BA6D5C">
        <w:t>Year</w:t>
      </w:r>
      <w:r w:rsidR="00810C2B">
        <w:rPr>
          <w:b/>
        </w:rPr>
        <w:tab/>
      </w:r>
      <w:r w:rsidR="0017511E">
        <w:t>Select the first year of the assessment period.</w:t>
      </w:r>
      <w:r w:rsidR="00810C2B">
        <w:t xml:space="preserve"> </w:t>
      </w:r>
    </w:p>
    <w:p w14:paraId="658B691A" w14:textId="3B479B65" w:rsidR="0017511E" w:rsidRDefault="00810C2B" w:rsidP="00810C2B">
      <w:pPr>
        <w:ind w:left="2608"/>
      </w:pPr>
      <w:r>
        <w:t xml:space="preserve">All assessments span from the selected year until 2050 when Europe aims to be a carbon neutral continent. </w:t>
      </w:r>
    </w:p>
    <w:p w14:paraId="449F6A75" w14:textId="2B477B2C" w:rsidR="00810C2B" w:rsidRDefault="00BA6D5C" w:rsidP="00C3465A">
      <w:pPr>
        <w:ind w:left="2608" w:hanging="2608"/>
      </w:pPr>
      <w:r w:rsidRPr="00BA6D5C">
        <w:t>Country</w:t>
      </w:r>
      <w:r w:rsidR="00C3465A">
        <w:rPr>
          <w:b/>
        </w:rPr>
        <w:tab/>
      </w:r>
      <w:r w:rsidR="00647CCA">
        <w:t>Select the country in which the assessment area is located.</w:t>
      </w:r>
      <w:r w:rsidR="00C3465A">
        <w:t xml:space="preserve"> </w:t>
      </w:r>
      <w:r w:rsidR="00810C2B">
        <w:t xml:space="preserve">The tool contains datasets for 32 European countries. </w:t>
      </w:r>
    </w:p>
    <w:p w14:paraId="0F331D7E" w14:textId="07142D10" w:rsidR="00810C2B" w:rsidRDefault="0017511E" w:rsidP="00810C2B">
      <w:pPr>
        <w:ind w:left="2608" w:hanging="2608"/>
      </w:pPr>
      <w:r w:rsidRPr="00EB6C9D">
        <w:t>Local dataset</w:t>
      </w:r>
      <w:r w:rsidR="00EB6C9D">
        <w:rPr>
          <w:b/>
        </w:rPr>
        <w:tab/>
      </w:r>
      <w:r w:rsidR="00810C2B" w:rsidRPr="001E25D0">
        <w:t xml:space="preserve">If </w:t>
      </w:r>
      <w:r w:rsidR="00810C2B">
        <w:t xml:space="preserve">a </w:t>
      </w:r>
      <w:r w:rsidR="003D2AB0">
        <w:t>Local dataset is available for y</w:t>
      </w:r>
      <w:r w:rsidR="00810C2B">
        <w:t xml:space="preserve">our territory or city, it is likely to </w:t>
      </w:r>
      <w:r w:rsidR="003D2AB0">
        <w:t xml:space="preserve">provide more accurate data for </w:t>
      </w:r>
      <w:r w:rsidR="00810C2B">
        <w:t>for the territorial quantification modules. Choosing this option means that the local data overrides the national level data provided by the tool in every calculation module. Please notice that the local datasets are created by the users of the tool.</w:t>
      </w:r>
      <w:r w:rsidR="003D2AB0">
        <w:t xml:space="preserve"> Instructions on how to create a local dataset can be found in chapter 4.</w:t>
      </w:r>
    </w:p>
    <w:p w14:paraId="2CEAE7D5" w14:textId="2098E8DA" w:rsidR="00810C2B" w:rsidRDefault="00810C2B" w:rsidP="00810C2B">
      <w:pPr>
        <w:ind w:left="2608" w:hanging="2608"/>
      </w:pPr>
      <w:r>
        <w:tab/>
        <w:t>You can continue without choosing a local dataset. In this case the calculations are based on the country-level data from open European databases, such as Eurostat, EU Buildings Database and the National Greenhouse Gas Inventory (NIR) reports.</w:t>
      </w:r>
      <w:r w:rsidR="003D2AB0">
        <w:t xml:space="preserve"> An overview of all </w:t>
      </w:r>
      <w:r w:rsidR="00C3465A">
        <w:t xml:space="preserve">default </w:t>
      </w:r>
      <w:r w:rsidR="003D2AB0">
        <w:t>data sources used can be found in the chapter 3 of Annex 1.</w:t>
      </w:r>
    </w:p>
    <w:p w14:paraId="390C7840" w14:textId="1DCA6D28" w:rsidR="0017511E" w:rsidRDefault="0017511E" w:rsidP="006B0013">
      <w:pPr>
        <w:ind w:left="2608" w:hanging="2608"/>
      </w:pPr>
      <w:r w:rsidRPr="00BA6D5C">
        <w:t>Population</w:t>
      </w:r>
      <w:r w:rsidR="00BA6D5C">
        <w:tab/>
      </w:r>
      <w:r>
        <w:t xml:space="preserve">Insert the </w:t>
      </w:r>
      <w:r w:rsidR="006B0013">
        <w:t xml:space="preserve">estimated </w:t>
      </w:r>
      <w:r>
        <w:t>total population of the assessment area in th</w:t>
      </w:r>
      <w:r w:rsidR="003D2AB0">
        <w:t>e end of the year that y</w:t>
      </w:r>
      <w:r>
        <w:t xml:space="preserve">ou </w:t>
      </w:r>
      <w:r w:rsidR="00647CCA">
        <w:t xml:space="preserve">have </w:t>
      </w:r>
      <w:r>
        <w:t xml:space="preserve">selected above. </w:t>
      </w:r>
    </w:p>
    <w:p w14:paraId="28D5B4D5" w14:textId="48DDA83F" w:rsidR="00C3465A" w:rsidRDefault="00C3465A" w:rsidP="006B0013">
      <w:pPr>
        <w:ind w:left="2608" w:hanging="2608"/>
      </w:pPr>
      <w:r>
        <w:t>Create a local dataset</w:t>
      </w:r>
      <w:r>
        <w:tab/>
        <w:t>This button is an access to Local dataset writer for expert users, see chapter 4.</w:t>
      </w:r>
    </w:p>
    <w:p w14:paraId="2E6E0066" w14:textId="77777777" w:rsidR="0017511E" w:rsidRDefault="0017511E" w:rsidP="0017511E">
      <w:r>
        <w:t xml:space="preserve">Press </w:t>
      </w:r>
      <w:r w:rsidRPr="007A72AD">
        <w:rPr>
          <w:b/>
        </w:rPr>
        <w:t xml:space="preserve">Save </w:t>
      </w:r>
      <w:r>
        <w:t>when all the fields are filled and the selections are done.</w:t>
      </w:r>
    </w:p>
    <w:p w14:paraId="4D121807" w14:textId="77777777" w:rsidR="0017511E" w:rsidRDefault="0017511E" w:rsidP="0017511E">
      <w:r w:rsidRPr="007A72AD">
        <w:rPr>
          <w:b/>
        </w:rPr>
        <w:t>Reset button</w:t>
      </w:r>
      <w:r>
        <w:t xml:space="preserve"> clears the input fields.</w:t>
      </w:r>
    </w:p>
    <w:p w14:paraId="0FEF7E39" w14:textId="659484E2" w:rsidR="006B0013" w:rsidRDefault="003D2AB0" w:rsidP="0017511E">
      <w:r>
        <w:t>After this y</w:t>
      </w:r>
      <w:r w:rsidR="006B0013">
        <w:t xml:space="preserve">ou can proceed to any calculation module of the tool by </w:t>
      </w:r>
      <w:r w:rsidR="002226EA">
        <w:t>selecting</w:t>
      </w:r>
      <w:r w:rsidR="006B0013">
        <w:t xml:space="preserve"> it in the navigation ribbon.</w:t>
      </w:r>
    </w:p>
    <w:p w14:paraId="37C1EC6B" w14:textId="0B21BB6B" w:rsidR="007138A0" w:rsidRDefault="0017511E" w:rsidP="0017511E">
      <w:pPr>
        <w:pStyle w:val="Heading2"/>
        <w:rPr>
          <w:noProof/>
          <w:bdr w:val="none" w:sz="0" w:space="0" w:color="auto" w:frame="1"/>
          <w:lang w:val="en-US"/>
        </w:rPr>
      </w:pPr>
      <w:bookmarkStart w:id="20" w:name="_heading=h.vx1227" w:colFirst="0" w:colLast="0"/>
      <w:bookmarkStart w:id="21" w:name="_heading=h.3fwokq0" w:colFirst="0" w:colLast="0"/>
      <w:bookmarkStart w:id="22" w:name="_Toc120776442"/>
      <w:bookmarkEnd w:id="20"/>
      <w:bookmarkEnd w:id="21"/>
      <w:r>
        <w:rPr>
          <w:noProof/>
          <w:bdr w:val="none" w:sz="0" w:space="0" w:color="auto" w:frame="1"/>
          <w:lang w:val="en-US"/>
        </w:rPr>
        <w:lastRenderedPageBreak/>
        <w:t>Transport</w:t>
      </w:r>
      <w:bookmarkEnd w:id="22"/>
    </w:p>
    <w:p w14:paraId="19840510" w14:textId="77777777" w:rsidR="003D2AB0" w:rsidRDefault="003D2AB0" w:rsidP="003D2AB0">
      <w:pPr>
        <w:rPr>
          <w:lang w:val="en-US"/>
        </w:rPr>
      </w:pPr>
    </w:p>
    <w:p w14:paraId="4E76D3E8" w14:textId="702442AD" w:rsidR="00BC77ED" w:rsidRPr="003D2AB0" w:rsidRDefault="00BC77ED" w:rsidP="003D2AB0">
      <w:pPr>
        <w:rPr>
          <w:lang w:val="en-US"/>
        </w:rPr>
      </w:pPr>
      <w:r>
        <w:rPr>
          <w:noProof/>
          <w:lang w:val="en-US"/>
        </w:rPr>
        <w:drawing>
          <wp:inline distT="0" distB="0" distL="0" distR="0" wp14:anchorId="3A1EECF8" wp14:editId="4CABF0BB">
            <wp:extent cx="5400040" cy="2558415"/>
            <wp:effectExtent l="19050" t="19050" r="10160"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 manual 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558415"/>
                    </a:xfrm>
                    <a:prstGeom prst="rect">
                      <a:avLst/>
                    </a:prstGeom>
                    <a:ln w="9525">
                      <a:solidFill>
                        <a:schemeClr val="tx1"/>
                      </a:solidFill>
                    </a:ln>
                  </pic:spPr>
                </pic:pic>
              </a:graphicData>
            </a:graphic>
          </wp:inline>
        </w:drawing>
      </w:r>
    </w:p>
    <w:p w14:paraId="2C94CE67" w14:textId="0CBB4F7E" w:rsidR="005453E8" w:rsidRDefault="005453E8" w:rsidP="005453E8">
      <w:pPr>
        <w:pStyle w:val="Caption"/>
      </w:pPr>
      <w:bookmarkStart w:id="23" w:name="_Toc120776508"/>
      <w:r>
        <w:t xml:space="preserve">Figure </w:t>
      </w:r>
      <w:r>
        <w:fldChar w:fldCharType="begin"/>
      </w:r>
      <w:r>
        <w:instrText xml:space="preserve"> SEQ Figure \* ARABIC </w:instrText>
      </w:r>
      <w:r>
        <w:fldChar w:fldCharType="separate"/>
      </w:r>
      <w:r w:rsidR="00C13B6D">
        <w:rPr>
          <w:noProof/>
        </w:rPr>
        <w:t>4</w:t>
      </w:r>
      <w:r>
        <w:fldChar w:fldCharType="end"/>
      </w:r>
      <w:r>
        <w:t>. Transport module.</w:t>
      </w:r>
      <w:bookmarkEnd w:id="23"/>
    </w:p>
    <w:p w14:paraId="7C88272E" w14:textId="060E18EB" w:rsidR="00971A60" w:rsidRDefault="00096B2B" w:rsidP="00971A60">
      <w:pPr>
        <w:pStyle w:val="Heading3"/>
      </w:pPr>
      <w:bookmarkStart w:id="24" w:name="_Toc120776443"/>
      <w:r>
        <w:t xml:space="preserve">Transport </w:t>
      </w:r>
      <w:r w:rsidR="00971A60">
        <w:t>Baseline</w:t>
      </w:r>
      <w:bookmarkEnd w:id="24"/>
    </w:p>
    <w:p w14:paraId="75DD663B" w14:textId="082B84FA" w:rsidR="006D3F6F" w:rsidRDefault="006D3F6F" w:rsidP="002C1DDD">
      <w:r w:rsidRPr="00D424E5">
        <w:t xml:space="preserve">This section creates a baseline scenario until 2050 for the transport-related greenhouse gas emissions in the assessment area. </w:t>
      </w:r>
      <w:r w:rsidR="006B0013">
        <w:t>The modes of transportation</w:t>
      </w:r>
      <w:r w:rsidR="00157D7E">
        <w:t xml:space="preserve"> included </w:t>
      </w:r>
      <w:r w:rsidR="006B0013">
        <w:t>are:</w:t>
      </w:r>
    </w:p>
    <w:p w14:paraId="6675B984" w14:textId="4B89942A" w:rsidR="006B0013" w:rsidRPr="00157D7E" w:rsidRDefault="006B0013" w:rsidP="003B31EA">
      <w:pPr>
        <w:pStyle w:val="ListParagraph"/>
        <w:numPr>
          <w:ilvl w:val="0"/>
          <w:numId w:val="18"/>
        </w:numPr>
      </w:pPr>
      <w:r w:rsidRPr="00157D7E">
        <w:t>Bus</w:t>
      </w:r>
    </w:p>
    <w:p w14:paraId="31BDF21C" w14:textId="31A79752" w:rsidR="006B0013" w:rsidRPr="00157D7E" w:rsidRDefault="006B0013" w:rsidP="003B31EA">
      <w:pPr>
        <w:pStyle w:val="ListParagraph"/>
        <w:numPr>
          <w:ilvl w:val="0"/>
          <w:numId w:val="18"/>
        </w:numPr>
      </w:pPr>
      <w:r w:rsidRPr="00157D7E">
        <w:t>Passenger car</w:t>
      </w:r>
    </w:p>
    <w:p w14:paraId="3F9AD343" w14:textId="1078ED9F" w:rsidR="006B0013" w:rsidRPr="00157D7E" w:rsidRDefault="006B0013" w:rsidP="003B31EA">
      <w:pPr>
        <w:pStyle w:val="ListParagraph"/>
        <w:numPr>
          <w:ilvl w:val="0"/>
          <w:numId w:val="18"/>
        </w:numPr>
      </w:pPr>
      <w:r w:rsidRPr="00157D7E">
        <w:t>Tram</w:t>
      </w:r>
    </w:p>
    <w:p w14:paraId="0BBA987F" w14:textId="456A9572" w:rsidR="006B0013" w:rsidRPr="00157D7E" w:rsidRDefault="006B0013" w:rsidP="003B31EA">
      <w:pPr>
        <w:pStyle w:val="ListParagraph"/>
        <w:numPr>
          <w:ilvl w:val="0"/>
          <w:numId w:val="18"/>
        </w:numPr>
      </w:pPr>
      <w:r w:rsidRPr="00157D7E">
        <w:t>Metro</w:t>
      </w:r>
    </w:p>
    <w:p w14:paraId="6DC8A4E3" w14:textId="43A75639" w:rsidR="006B0013" w:rsidRPr="00157D7E" w:rsidRDefault="006B0013" w:rsidP="003B31EA">
      <w:pPr>
        <w:pStyle w:val="ListParagraph"/>
        <w:numPr>
          <w:ilvl w:val="0"/>
          <w:numId w:val="18"/>
        </w:numPr>
      </w:pPr>
      <w:r w:rsidRPr="00157D7E">
        <w:t>Passenger train</w:t>
      </w:r>
    </w:p>
    <w:p w14:paraId="41FDE0D6" w14:textId="615BD949" w:rsidR="006B0013" w:rsidRPr="00157D7E" w:rsidRDefault="00157D7E" w:rsidP="003B31EA">
      <w:pPr>
        <w:pStyle w:val="ListParagraph"/>
        <w:numPr>
          <w:ilvl w:val="0"/>
          <w:numId w:val="18"/>
        </w:numPr>
      </w:pPr>
      <w:r w:rsidRPr="00157D7E">
        <w:t>Freight transport on rail</w:t>
      </w:r>
    </w:p>
    <w:p w14:paraId="232E7D1F" w14:textId="3C4033F0" w:rsidR="006B0013" w:rsidRPr="00157D7E" w:rsidRDefault="006B0013" w:rsidP="003B31EA">
      <w:pPr>
        <w:pStyle w:val="ListParagraph"/>
        <w:numPr>
          <w:ilvl w:val="0"/>
          <w:numId w:val="18"/>
        </w:numPr>
      </w:pPr>
      <w:r w:rsidRPr="00157D7E">
        <w:t>Freight transport on road</w:t>
      </w:r>
    </w:p>
    <w:p w14:paraId="20038299" w14:textId="237D2F92" w:rsidR="00290360" w:rsidRDefault="00157D7E" w:rsidP="003B31EA">
      <w:pPr>
        <w:pStyle w:val="ListParagraph"/>
        <w:numPr>
          <w:ilvl w:val="0"/>
          <w:numId w:val="18"/>
        </w:numPr>
      </w:pPr>
      <w:r w:rsidRPr="00157D7E">
        <w:t>Freight transport on inland waterways.</w:t>
      </w:r>
    </w:p>
    <w:p w14:paraId="0AD66B36" w14:textId="77777777" w:rsidR="00157D7E" w:rsidRPr="00157D7E" w:rsidRDefault="00157D7E" w:rsidP="00157D7E">
      <w:pPr>
        <w:pStyle w:val="ListParagraph"/>
        <w:rPr>
          <w:sz w:val="20"/>
          <w:szCs w:val="20"/>
        </w:rPr>
      </w:pPr>
    </w:p>
    <w:p w14:paraId="49A7D2AE" w14:textId="77777777" w:rsidR="006D3F6F" w:rsidRPr="00397B29" w:rsidRDefault="006D3F6F" w:rsidP="006D3F6F">
      <w:pPr>
        <w:rPr>
          <w:b/>
        </w:rPr>
      </w:pPr>
      <w:r w:rsidRPr="00397B29">
        <w:rPr>
          <w:b/>
        </w:rPr>
        <w:t>Settlement type</w:t>
      </w:r>
    </w:p>
    <w:p w14:paraId="1CBC9CC1" w14:textId="24B262EC" w:rsidR="00157D7E" w:rsidRDefault="00157D7E" w:rsidP="00157D7E">
      <w:r w:rsidRPr="00F64903">
        <w:t xml:space="preserve">These </w:t>
      </w:r>
      <w:r w:rsidR="00C8016A">
        <w:t>inputs are applied to down-scale the national average</w:t>
      </w:r>
      <w:r w:rsidRPr="00F64903">
        <w:t xml:space="preserve"> </w:t>
      </w:r>
      <w:r>
        <w:t xml:space="preserve">transport activity </w:t>
      </w:r>
      <w:r w:rsidRPr="00F64903">
        <w:t>data to the assessment area.</w:t>
      </w:r>
      <w:r>
        <w:t xml:space="preserve"> </w:t>
      </w:r>
      <w:r w:rsidR="00C3465A">
        <w:t xml:space="preserve">A higher car </w:t>
      </w:r>
      <w:r w:rsidR="002C1DDD">
        <w:t xml:space="preserve">dependency is assumed for rural areas. </w:t>
      </w:r>
      <w:r>
        <w:t>I</w:t>
      </w:r>
      <w:r w:rsidR="002C1DDD">
        <w:t>n addition, these percentages</w:t>
      </w:r>
      <w:r>
        <w:t xml:space="preserve"> define the driving profiles </w:t>
      </w:r>
      <w:r w:rsidR="00C8016A">
        <w:t xml:space="preserve">(shares of road driving and street driving) </w:t>
      </w:r>
      <w:r w:rsidR="002C1DDD">
        <w:t>that are used to calculate</w:t>
      </w:r>
      <w:r>
        <w:t xml:space="preserve"> the average emission f</w:t>
      </w:r>
      <w:r w:rsidR="002C1DDD">
        <w:t>actors for road transport (bus, passenger car, freight transport on road).</w:t>
      </w:r>
    </w:p>
    <w:p w14:paraId="273D4A42" w14:textId="4E5CA197" w:rsidR="006D3F6F" w:rsidRPr="002C1DDD" w:rsidRDefault="00157D7E" w:rsidP="006D3F6F">
      <w:pPr>
        <w:rPr>
          <w:szCs w:val="20"/>
        </w:rPr>
      </w:pPr>
      <w:r w:rsidRPr="002C1DDD">
        <w:rPr>
          <w:rFonts w:ascii="Arial" w:hAnsi="Arial" w:cs="Arial"/>
          <w:szCs w:val="20"/>
        </w:rPr>
        <w:t>Describe here</w:t>
      </w:r>
      <w:r w:rsidR="006D3F6F" w:rsidRPr="002C1DDD">
        <w:rPr>
          <w:rFonts w:ascii="Arial" w:hAnsi="Arial" w:cs="Arial"/>
          <w:szCs w:val="20"/>
        </w:rPr>
        <w:t xml:space="preserve"> the settlement types that the ass</w:t>
      </w:r>
      <w:r w:rsidR="00BA6D5C" w:rsidRPr="002C1DDD">
        <w:rPr>
          <w:rFonts w:ascii="Arial" w:hAnsi="Arial" w:cs="Arial"/>
          <w:szCs w:val="20"/>
        </w:rPr>
        <w:t xml:space="preserve">essment area consists of. </w:t>
      </w:r>
      <w:r w:rsidR="006D3F6F" w:rsidRPr="002C1DDD">
        <w:rPr>
          <w:rFonts w:ascii="Arial" w:hAnsi="Arial" w:cs="Arial"/>
          <w:szCs w:val="20"/>
        </w:rPr>
        <w:t>The appro</w:t>
      </w:r>
      <w:r w:rsidR="00C8016A" w:rsidRPr="002C1DDD">
        <w:rPr>
          <w:rFonts w:ascii="Arial" w:hAnsi="Arial" w:cs="Arial"/>
          <w:szCs w:val="20"/>
        </w:rPr>
        <w:t xml:space="preserve">ximate percentages </w:t>
      </w:r>
      <w:r w:rsidR="006D3F6F" w:rsidRPr="002C1DDD">
        <w:rPr>
          <w:rFonts w:ascii="Arial" w:hAnsi="Arial" w:cs="Arial"/>
          <w:szCs w:val="20"/>
        </w:rPr>
        <w:t>express the shares of the assessment area total population living in various types of settlements. The percentages shall total 100.</w:t>
      </w:r>
    </w:p>
    <w:p w14:paraId="526AD051" w14:textId="5554A7BB" w:rsidR="006D3F6F" w:rsidRDefault="006D3F6F" w:rsidP="00BA6D5C">
      <w:pPr>
        <w:ind w:left="2608" w:hanging="2608"/>
      </w:pPr>
      <w:r>
        <w:t>M</w:t>
      </w:r>
      <w:r w:rsidR="00BA6D5C">
        <w:t xml:space="preserve">etropolitan area </w:t>
      </w:r>
      <w:r w:rsidR="00BA6D5C">
        <w:tab/>
      </w:r>
      <w:r>
        <w:t>Urban settlement characterized by superb provision of public transportation including metro and/or tram, large pedestrian zones and high density of population.</w:t>
      </w:r>
    </w:p>
    <w:p w14:paraId="66C683E6" w14:textId="75B6EA33" w:rsidR="006D3F6F" w:rsidRDefault="00BA6D5C" w:rsidP="00BA6D5C">
      <w:pPr>
        <w:ind w:left="2608" w:hanging="2608"/>
      </w:pPr>
      <w:r>
        <w:t xml:space="preserve">Urban area </w:t>
      </w:r>
      <w:r>
        <w:tab/>
      </w:r>
      <w:r w:rsidR="006D3F6F">
        <w:t>Urban settlement characterized by excelle</w:t>
      </w:r>
      <w:r w:rsidR="002226EA">
        <w:t>nt provision of public transport</w:t>
      </w:r>
      <w:r w:rsidR="006D3F6F">
        <w:t xml:space="preserve"> and high density of population.</w:t>
      </w:r>
    </w:p>
    <w:p w14:paraId="68BEEB8A" w14:textId="2D7D45CD" w:rsidR="006D3F6F" w:rsidRDefault="00BA6D5C" w:rsidP="00BA6D5C">
      <w:pPr>
        <w:ind w:left="2608" w:hanging="2608"/>
      </w:pPr>
      <w:r>
        <w:t xml:space="preserve">Suburban area </w:t>
      </w:r>
      <w:r>
        <w:tab/>
      </w:r>
      <w:r w:rsidR="006D3F6F">
        <w:t>Settlement dominated by private car transport and residential buildings; bus and train transportation available.</w:t>
      </w:r>
    </w:p>
    <w:p w14:paraId="7F5EF6EE" w14:textId="5C91A7B9" w:rsidR="006D3F6F" w:rsidRDefault="00BA6D5C" w:rsidP="00BA6D5C">
      <w:pPr>
        <w:ind w:left="2608" w:hanging="2608"/>
      </w:pPr>
      <w:r>
        <w:lastRenderedPageBreak/>
        <w:t xml:space="preserve">Town </w:t>
      </w:r>
      <w:r>
        <w:tab/>
      </w:r>
      <w:r w:rsidR="002226EA">
        <w:t>A local cent</w:t>
      </w:r>
      <w:r w:rsidR="006D3F6F">
        <w:t>r</w:t>
      </w:r>
      <w:r w:rsidR="002226EA">
        <w:t>e</w:t>
      </w:r>
      <w:r w:rsidR="006D3F6F">
        <w:t xml:space="preserve"> that is smaller than a city, providing </w:t>
      </w:r>
      <w:r w:rsidR="002226EA">
        <w:t>commercial services to a larger</w:t>
      </w:r>
      <w:r w:rsidR="006D3F6F">
        <w:t xml:space="preserve"> area as well as public transportation (bus, train).</w:t>
      </w:r>
    </w:p>
    <w:p w14:paraId="7933F494" w14:textId="1B78E143" w:rsidR="006D3F6F" w:rsidRDefault="00BA6D5C" w:rsidP="00BA6D5C">
      <w:pPr>
        <w:ind w:left="2608" w:hanging="2608"/>
      </w:pPr>
      <w:r>
        <w:t xml:space="preserve">Rural </w:t>
      </w:r>
      <w:r>
        <w:tab/>
      </w:r>
      <w:r w:rsidR="006D3F6F">
        <w:t>Sparsely populated area with limited provision of public transportation (some bus connections only).</w:t>
      </w:r>
    </w:p>
    <w:p w14:paraId="0639BEEA" w14:textId="77777777" w:rsidR="006D3F6F" w:rsidRDefault="006D3F6F" w:rsidP="006D3F6F"/>
    <w:p w14:paraId="0ADD3DBE" w14:textId="77777777" w:rsidR="006D3F6F" w:rsidRDefault="006D3F6F" w:rsidP="006D3F6F">
      <w:pPr>
        <w:rPr>
          <w:b/>
        </w:rPr>
      </w:pPr>
      <w:r w:rsidRPr="00397B29">
        <w:rPr>
          <w:b/>
        </w:rPr>
        <w:t>Non-residential and freight</w:t>
      </w:r>
    </w:p>
    <w:p w14:paraId="74E531FB" w14:textId="68CFEB4F" w:rsidR="006D3F6F" w:rsidRDefault="006D3F6F" w:rsidP="006D3F6F">
      <w:r>
        <w:t>Describe the intensity of non-residential passenger road transport and freight transp</w:t>
      </w:r>
      <w:r w:rsidR="00157D7E">
        <w:t>ort within the assessment area by selecting the best match from the menu options.</w:t>
      </w:r>
    </w:p>
    <w:p w14:paraId="0BA82CD2" w14:textId="2D15B494" w:rsidR="006D3F6F" w:rsidRDefault="006D3F6F" w:rsidP="006D3F6F">
      <w:r>
        <w:t>Non-re</w:t>
      </w:r>
      <w:r w:rsidR="00BA6D5C">
        <w:t xml:space="preserve">sidential road transport </w:t>
      </w:r>
      <w:r w:rsidR="00BA6D5C">
        <w:tab/>
      </w:r>
      <w:r>
        <w:t>Select the closest option</w:t>
      </w:r>
    </w:p>
    <w:p w14:paraId="4DCC1E19" w14:textId="5EDF0D1F" w:rsidR="006D3F6F" w:rsidRDefault="00BA6D5C" w:rsidP="006D3F6F">
      <w:r>
        <w:t xml:space="preserve">Freight transport by road </w:t>
      </w:r>
      <w:r>
        <w:tab/>
      </w:r>
      <w:r w:rsidR="006D3F6F">
        <w:t>Select the closest option</w:t>
      </w:r>
    </w:p>
    <w:p w14:paraId="2AAB8C8F" w14:textId="5C2C80B6" w:rsidR="006D3F6F" w:rsidRDefault="00BA6D5C" w:rsidP="006D3F6F">
      <w:r>
        <w:t>Freigh</w:t>
      </w:r>
      <w:r w:rsidR="00501CDC">
        <w:t>t</w:t>
      </w:r>
      <w:r>
        <w:t xml:space="preserve"> transport by rail</w:t>
      </w:r>
      <w:r>
        <w:tab/>
      </w:r>
      <w:r w:rsidR="006D3F6F">
        <w:t>Select the closest option</w:t>
      </w:r>
    </w:p>
    <w:p w14:paraId="123C1DDF" w14:textId="3079034F" w:rsidR="006D3F6F" w:rsidRDefault="00BA6D5C" w:rsidP="006D3F6F">
      <w:r>
        <w:t xml:space="preserve">Freight by inland waterways </w:t>
      </w:r>
      <w:r>
        <w:tab/>
      </w:r>
      <w:r w:rsidR="006D3F6F">
        <w:t>Select the closest option</w:t>
      </w:r>
      <w:r w:rsidR="00157D7E">
        <w:t>.</w:t>
      </w:r>
    </w:p>
    <w:p w14:paraId="7BDC6374" w14:textId="77777777" w:rsidR="00E33532" w:rsidRDefault="00E33532" w:rsidP="006D3F6F"/>
    <w:p w14:paraId="7D16F5EB" w14:textId="77777777" w:rsidR="006D3F6F" w:rsidRPr="004B13D0" w:rsidRDefault="006D3F6F" w:rsidP="006D3F6F">
      <w:pPr>
        <w:rPr>
          <w:b/>
        </w:rPr>
      </w:pPr>
      <w:r w:rsidRPr="004B13D0">
        <w:rPr>
          <w:b/>
        </w:rPr>
        <w:t>Metro systems included</w:t>
      </w:r>
    </w:p>
    <w:p w14:paraId="1861F508" w14:textId="3CF22B62" w:rsidR="006D3F6F" w:rsidRDefault="00501CDC" w:rsidP="006D3F6F">
      <w:r>
        <w:t>The tool displays a list of</w:t>
      </w:r>
      <w:r w:rsidR="00157D7E">
        <w:t xml:space="preserve"> all the metro</w:t>
      </w:r>
      <w:r>
        <w:t xml:space="preserve"> systems in the country that was </w:t>
      </w:r>
      <w:r w:rsidR="00157D7E">
        <w:t>selected</w:t>
      </w:r>
      <w:r>
        <w:t xml:space="preserve"> on the Basic information page</w:t>
      </w:r>
      <w:r w:rsidR="00157D7E">
        <w:t>.</w:t>
      </w:r>
      <w:r>
        <w:t xml:space="preserve"> Please s</w:t>
      </w:r>
      <w:r w:rsidR="006D3F6F">
        <w:t xml:space="preserve">pecify the metro systems included in this assessment by inserting a percentage. </w:t>
      </w:r>
    </w:p>
    <w:p w14:paraId="62591591" w14:textId="47ECB5AB" w:rsidR="00BA6D5C" w:rsidRDefault="00BA6D5C" w:rsidP="006D3F6F">
      <w:r>
        <w:t xml:space="preserve">For all inputs </w:t>
      </w:r>
      <w:r>
        <w:tab/>
      </w:r>
      <w:r>
        <w:tab/>
        <w:t>insert a percentage (</w:t>
      </w:r>
      <w:r w:rsidR="00290360">
        <w:t xml:space="preserve">an </w:t>
      </w:r>
      <w:r>
        <w:t xml:space="preserve">integer </w:t>
      </w:r>
      <w:r w:rsidR="00290360">
        <w:t>in the range of 0–</w:t>
      </w:r>
      <w:r>
        <w:t>100)</w:t>
      </w:r>
    </w:p>
    <w:p w14:paraId="44A79E19" w14:textId="275AC6CE" w:rsidR="00BA6D5C" w:rsidRDefault="006D3F6F" w:rsidP="00BA6D5C">
      <w:pPr>
        <w:ind w:left="1304" w:firstLine="1304"/>
      </w:pPr>
      <w:r>
        <w:t>100</w:t>
      </w:r>
      <w:r w:rsidR="00BA6D5C">
        <w:t xml:space="preserve"> = </w:t>
      </w:r>
      <w:r w:rsidR="00290360">
        <w:t>the emissions of this metro system are</w:t>
      </w:r>
      <w:r>
        <w:t xml:space="preserve"> </w:t>
      </w:r>
      <w:r w:rsidR="00290360">
        <w:t xml:space="preserve">entirely </w:t>
      </w:r>
      <w:r>
        <w:t xml:space="preserve">included in this study. </w:t>
      </w:r>
    </w:p>
    <w:p w14:paraId="435B1226" w14:textId="59847559" w:rsidR="006D3F6F" w:rsidRDefault="00BA6D5C" w:rsidP="00BA6D5C">
      <w:pPr>
        <w:ind w:left="1304" w:firstLine="1304"/>
      </w:pPr>
      <w:r>
        <w:t>0</w:t>
      </w:r>
      <w:r w:rsidR="006D3F6F">
        <w:t xml:space="preserve"> = the metro system is excluded</w:t>
      </w:r>
      <w:r w:rsidR="00290360">
        <w:t xml:space="preserve"> from this study</w:t>
      </w:r>
      <w:r w:rsidR="006D3F6F">
        <w:t>.</w:t>
      </w:r>
    </w:p>
    <w:p w14:paraId="68D54FEA" w14:textId="68554E0B" w:rsidR="00157D7E" w:rsidRDefault="00157D7E" w:rsidP="00157D7E">
      <w:pPr>
        <w:ind w:left="2608"/>
      </w:pPr>
      <w:r>
        <w:t xml:space="preserve">If just one part of the </w:t>
      </w:r>
      <w:r w:rsidR="00072047">
        <w:t xml:space="preserve">local </w:t>
      </w:r>
      <w:r>
        <w:t xml:space="preserve">metro network is </w:t>
      </w:r>
      <w:r w:rsidR="00072047">
        <w:t xml:space="preserve">located </w:t>
      </w:r>
      <w:r w:rsidR="003D2AB0">
        <w:t>within the assessment area, y</w:t>
      </w:r>
      <w:r>
        <w:t xml:space="preserve">ou need to estimate the share of the metro-kilometres included in this assessment. You can </w:t>
      </w:r>
      <w:r w:rsidR="00072047">
        <w:t>estimate the percentage by comparing</w:t>
      </w:r>
      <w:r>
        <w:t xml:space="preserve"> the metro</w:t>
      </w:r>
      <w:r w:rsidR="00072047">
        <w:t xml:space="preserve"> track length with</w:t>
      </w:r>
      <w:r>
        <w:t xml:space="preserve">in the </w:t>
      </w:r>
      <w:r w:rsidR="00072047">
        <w:t xml:space="preserve">assessment </w:t>
      </w:r>
      <w:r>
        <w:t xml:space="preserve">area with the total track length </w:t>
      </w:r>
      <w:r w:rsidR="00072047">
        <w:t>of the local metro network.</w:t>
      </w:r>
    </w:p>
    <w:p w14:paraId="7C6774AA" w14:textId="77777777" w:rsidR="00290360" w:rsidRDefault="00290360" w:rsidP="00BA6D5C">
      <w:pPr>
        <w:ind w:left="1304" w:firstLine="1304"/>
      </w:pPr>
    </w:p>
    <w:p w14:paraId="18FE905F" w14:textId="77777777" w:rsidR="006D3F6F" w:rsidRPr="004B13D0" w:rsidRDefault="006D3F6F" w:rsidP="006D3F6F">
      <w:pPr>
        <w:rPr>
          <w:b/>
        </w:rPr>
      </w:pPr>
      <w:r>
        <w:rPr>
          <w:b/>
        </w:rPr>
        <w:t>Tram</w:t>
      </w:r>
      <w:r w:rsidRPr="004B13D0">
        <w:rPr>
          <w:b/>
        </w:rPr>
        <w:t xml:space="preserve"> systems included</w:t>
      </w:r>
    </w:p>
    <w:p w14:paraId="74FAAF30" w14:textId="77777777" w:rsidR="006D3F6F" w:rsidRDefault="006D3F6F" w:rsidP="006D3F6F">
      <w:r>
        <w:t xml:space="preserve">Specify the tram systems included in this assessment by inserting a percentage. </w:t>
      </w:r>
    </w:p>
    <w:p w14:paraId="327845AA" w14:textId="65B87988" w:rsidR="00290360" w:rsidRDefault="00BA6D5C" w:rsidP="006D3F6F">
      <w:r>
        <w:t xml:space="preserve">For all inputs </w:t>
      </w:r>
      <w:r>
        <w:tab/>
      </w:r>
      <w:r>
        <w:tab/>
      </w:r>
      <w:r w:rsidR="00290360">
        <w:t>Insert a percentage (an integer in the range of 0–100)</w:t>
      </w:r>
    </w:p>
    <w:p w14:paraId="3808BB18" w14:textId="5E5B1E04" w:rsidR="00BA6D5C" w:rsidRDefault="00290360" w:rsidP="00290360">
      <w:pPr>
        <w:ind w:left="1304" w:firstLine="1304"/>
      </w:pPr>
      <w:r>
        <w:t>100</w:t>
      </w:r>
      <w:r w:rsidR="006D3F6F">
        <w:t xml:space="preserve"> = the </w:t>
      </w:r>
      <w:r>
        <w:t>emissions of this tram system are entirely</w:t>
      </w:r>
      <w:r w:rsidR="006D3F6F">
        <w:t xml:space="preserve"> included in this study. </w:t>
      </w:r>
    </w:p>
    <w:p w14:paraId="6EF84B9D" w14:textId="4E6D1897" w:rsidR="006D3F6F" w:rsidRDefault="00290360" w:rsidP="00BA6D5C">
      <w:pPr>
        <w:ind w:left="1304" w:firstLine="1304"/>
      </w:pPr>
      <w:r>
        <w:t>0</w:t>
      </w:r>
      <w:r w:rsidR="006D3F6F">
        <w:t xml:space="preserve"> = the tram system is excl</w:t>
      </w:r>
      <w:r>
        <w:t>uded from this study.</w:t>
      </w:r>
    </w:p>
    <w:p w14:paraId="1CCB57E0" w14:textId="32FA0971" w:rsidR="00072047" w:rsidRDefault="00072047" w:rsidP="00072047">
      <w:pPr>
        <w:ind w:left="2608"/>
      </w:pPr>
      <w:r>
        <w:t>If just one part of the local tram network is locat</w:t>
      </w:r>
      <w:r w:rsidR="003D2AB0">
        <w:t>ed within the assessment area, y</w:t>
      </w:r>
      <w:r>
        <w:t>ou need to estimate the share of the tram-kilometres included in this assessment. You can estimate the percentage by comparing the tram track length within the assessment area with the total track length of the local tram network.</w:t>
      </w:r>
    </w:p>
    <w:p w14:paraId="665B6796" w14:textId="756811DD" w:rsidR="00E33532" w:rsidRDefault="00E33532" w:rsidP="00E33532">
      <w:r>
        <w:t>Click</w:t>
      </w:r>
      <w:r w:rsidRPr="00E33532">
        <w:rPr>
          <w:b/>
        </w:rPr>
        <w:t xml:space="preserve"> Next</w:t>
      </w:r>
      <w:r>
        <w:t xml:space="preserve"> to </w:t>
      </w:r>
      <w:r w:rsidR="005F5603">
        <w:t>see</w:t>
      </w:r>
      <w:r>
        <w:t xml:space="preserve"> the baseline results.</w:t>
      </w:r>
    </w:p>
    <w:p w14:paraId="3446ED1F" w14:textId="77777777" w:rsidR="00290360" w:rsidRDefault="00290360" w:rsidP="00E33532"/>
    <w:p w14:paraId="2DD67F4C" w14:textId="77777777" w:rsidR="00CD63AF" w:rsidRDefault="00CD63AF" w:rsidP="00290360">
      <w:pPr>
        <w:rPr>
          <w:b/>
        </w:rPr>
      </w:pPr>
    </w:p>
    <w:p w14:paraId="18DE4A0C" w14:textId="77777777" w:rsidR="00CD63AF" w:rsidRDefault="00CD63AF" w:rsidP="00290360">
      <w:pPr>
        <w:rPr>
          <w:b/>
        </w:rPr>
      </w:pPr>
    </w:p>
    <w:p w14:paraId="3D490E0A" w14:textId="77777777" w:rsidR="003D2AB0" w:rsidRDefault="003D2AB0" w:rsidP="00290360">
      <w:pPr>
        <w:rPr>
          <w:b/>
        </w:rPr>
      </w:pPr>
    </w:p>
    <w:p w14:paraId="36AC753E" w14:textId="77777777" w:rsidR="003D2AB0" w:rsidRDefault="003D2AB0" w:rsidP="00290360">
      <w:pPr>
        <w:rPr>
          <w:b/>
        </w:rPr>
      </w:pPr>
    </w:p>
    <w:p w14:paraId="111A9CAD" w14:textId="77777777" w:rsidR="003D2AB0" w:rsidRDefault="003D2AB0" w:rsidP="00290360">
      <w:pPr>
        <w:rPr>
          <w:b/>
        </w:rPr>
      </w:pPr>
    </w:p>
    <w:p w14:paraId="44F94175" w14:textId="77777777" w:rsidR="003D2AB0" w:rsidRDefault="003D2AB0" w:rsidP="00290360">
      <w:pPr>
        <w:rPr>
          <w:b/>
        </w:rPr>
      </w:pPr>
    </w:p>
    <w:p w14:paraId="7E76E48F" w14:textId="1E5815BE" w:rsidR="00290360" w:rsidRDefault="00290360" w:rsidP="00290360">
      <w:pPr>
        <w:rPr>
          <w:b/>
        </w:rPr>
      </w:pPr>
      <w:r w:rsidRPr="00072047">
        <w:rPr>
          <w:b/>
        </w:rPr>
        <w:lastRenderedPageBreak/>
        <w:t>Baseline results</w:t>
      </w:r>
    </w:p>
    <w:p w14:paraId="3CB9AFEC" w14:textId="118FC109" w:rsidR="00072047" w:rsidRDefault="00072047" w:rsidP="00290360">
      <w:r w:rsidRPr="00072047">
        <w:t>After these inputs the tool provides a baseline scenario for the transport GHG emissions within the assessment area.</w:t>
      </w:r>
      <w:r w:rsidR="002C1DDD">
        <w:t xml:space="preserve"> The baseline scenario presents the expected future developm</w:t>
      </w:r>
      <w:r w:rsidR="005F5603">
        <w:t>ent for</w:t>
      </w:r>
      <w:r w:rsidR="002C1DDD">
        <w:t xml:space="preserve"> the transport sector. </w:t>
      </w:r>
      <w:r>
        <w:t>The</w:t>
      </w:r>
      <w:r w:rsidR="002C1DDD">
        <w:t xml:space="preserve"> sectoral future projection</w:t>
      </w:r>
      <w:r>
        <w:t xml:space="preserve"> is based on the country-specific prognoses on </w:t>
      </w:r>
    </w:p>
    <w:p w14:paraId="0B12572B" w14:textId="2358F697" w:rsidR="00072047" w:rsidRDefault="00072047" w:rsidP="003B31EA">
      <w:pPr>
        <w:pStyle w:val="ListParagraph"/>
        <w:numPr>
          <w:ilvl w:val="0"/>
          <w:numId w:val="17"/>
        </w:numPr>
      </w:pPr>
      <w:r>
        <w:t>Population change</w:t>
      </w:r>
    </w:p>
    <w:p w14:paraId="6F4ACAF4" w14:textId="5D86D360" w:rsidR="00072047" w:rsidRDefault="00072047" w:rsidP="003B31EA">
      <w:pPr>
        <w:pStyle w:val="ListParagraph"/>
        <w:numPr>
          <w:ilvl w:val="0"/>
          <w:numId w:val="17"/>
        </w:numPr>
      </w:pPr>
      <w:r>
        <w:t xml:space="preserve">Decarbonisation of </w:t>
      </w:r>
      <w:r w:rsidR="00C8016A">
        <w:t>national g</w:t>
      </w:r>
      <w:r>
        <w:t>rid electricity</w:t>
      </w:r>
    </w:p>
    <w:p w14:paraId="7241B115" w14:textId="2D96C79B" w:rsidR="00072047" w:rsidRDefault="00C8016A" w:rsidP="003B31EA">
      <w:pPr>
        <w:pStyle w:val="ListParagraph"/>
        <w:numPr>
          <w:ilvl w:val="0"/>
          <w:numId w:val="17"/>
        </w:numPr>
      </w:pPr>
      <w:r>
        <w:t>Scenarios on</w:t>
      </w:r>
      <w:r w:rsidR="00072047">
        <w:t xml:space="preserve"> transport activity</w:t>
      </w:r>
    </w:p>
    <w:p w14:paraId="19CC4E62" w14:textId="3A2987E1" w:rsidR="00072047" w:rsidRDefault="00072047" w:rsidP="003B31EA">
      <w:pPr>
        <w:pStyle w:val="ListParagraph"/>
        <w:numPr>
          <w:ilvl w:val="0"/>
          <w:numId w:val="17"/>
        </w:numPr>
      </w:pPr>
      <w:r>
        <w:t>Expected increase of electric vehicles.</w:t>
      </w:r>
    </w:p>
    <w:p w14:paraId="0A67FD6F" w14:textId="06032E5B" w:rsidR="00C8016A" w:rsidRDefault="00072047" w:rsidP="00072047">
      <w:r>
        <w:t xml:space="preserve">The default values for future projections are based on the EU Reference Scenario 2016 publication and the PRIMES modelling </w:t>
      </w:r>
      <w:sdt>
        <w:sdtPr>
          <w:id w:val="1719934374"/>
          <w:citation/>
        </w:sdtPr>
        <w:sdtContent>
          <w:r>
            <w:fldChar w:fldCharType="begin"/>
          </w:r>
          <w:r>
            <w:rPr>
              <w:lang w:val="et-EE"/>
            </w:rPr>
            <w:instrText xml:space="preserve"> CITATION Cap \l 1061 </w:instrText>
          </w:r>
          <w:r>
            <w:fldChar w:fldCharType="separate"/>
          </w:r>
          <w:r w:rsidR="0005332C" w:rsidRPr="0005332C">
            <w:rPr>
              <w:noProof/>
              <w:lang w:val="et-EE"/>
            </w:rPr>
            <w:t>(Capros et al, 2016)</w:t>
          </w:r>
          <w:r>
            <w:fldChar w:fldCharType="end"/>
          </w:r>
        </w:sdtContent>
      </w:sdt>
      <w:r>
        <w:t xml:space="preserve">. The future projection does not include the impacts of local climate action plans. </w:t>
      </w:r>
      <w:r w:rsidR="00C8016A">
        <w:t>The current national scenario for grid electricity decarbonisation may differ from the default values. For example the expectations considering the market pene</w:t>
      </w:r>
      <w:r w:rsidR="005F5603">
        <w:t>tration of electric vehicles have changed radically</w:t>
      </w:r>
      <w:r w:rsidR="00C8016A">
        <w:t xml:space="preserve"> during recent years. These assumptions can be revised </w:t>
      </w:r>
      <w:r w:rsidR="005F5603">
        <w:t>in</w:t>
      </w:r>
      <w:r w:rsidR="00C8016A">
        <w:t xml:space="preserve"> a local dataset.</w:t>
      </w:r>
    </w:p>
    <w:p w14:paraId="74CE6831" w14:textId="77777777" w:rsidR="002C1DDD" w:rsidRDefault="002C1DDD" w:rsidP="00072047"/>
    <w:p w14:paraId="6CD4BC1F" w14:textId="4503FC99" w:rsidR="00E33532" w:rsidRDefault="00E33532" w:rsidP="00E33532">
      <w:r>
        <w:t>Click</w:t>
      </w:r>
      <w:r w:rsidRPr="00E33532">
        <w:rPr>
          <w:b/>
        </w:rPr>
        <w:t xml:space="preserve"> Next</w:t>
      </w:r>
      <w:r>
        <w:t xml:space="preserve"> to </w:t>
      </w:r>
      <w:r w:rsidR="002226EA">
        <w:t>proceed</w:t>
      </w:r>
      <w:r>
        <w:t>.</w:t>
      </w:r>
    </w:p>
    <w:p w14:paraId="6AEBA2E3" w14:textId="77777777" w:rsidR="00E33532" w:rsidRDefault="00E33532" w:rsidP="00072047"/>
    <w:p w14:paraId="50475508" w14:textId="190CC4B8" w:rsidR="00971A60" w:rsidRDefault="00096B2B" w:rsidP="00971A60">
      <w:pPr>
        <w:pStyle w:val="Heading3"/>
      </w:pPr>
      <w:bookmarkStart w:id="25" w:name="_Toc120776444"/>
      <w:r>
        <w:t>Transport Policy Q</w:t>
      </w:r>
      <w:r w:rsidR="00971A60">
        <w:t>uantification</w:t>
      </w:r>
      <w:bookmarkEnd w:id="25"/>
    </w:p>
    <w:p w14:paraId="1045A809" w14:textId="77777777" w:rsidR="006D3F6F" w:rsidRPr="004C1BB6" w:rsidRDefault="006D3F6F" w:rsidP="006D3F6F">
      <w:pPr>
        <w:rPr>
          <w:b/>
        </w:rPr>
      </w:pPr>
      <w:r w:rsidRPr="002C3ADD">
        <w:rPr>
          <w:b/>
        </w:rPr>
        <w:t>The policies that can be quantified</w:t>
      </w:r>
    </w:p>
    <w:p w14:paraId="0DB03500" w14:textId="57A0247B" w:rsidR="002C3ADD" w:rsidRDefault="002C3ADD" w:rsidP="006D3F6F">
      <w:pPr>
        <w:rPr>
          <w:lang w:val="en-US"/>
        </w:rPr>
      </w:pPr>
      <w:r>
        <w:rPr>
          <w:lang w:val="en-US"/>
        </w:rPr>
        <w:t xml:space="preserve">The transport module can quantify the </w:t>
      </w:r>
      <w:r w:rsidR="0003731B">
        <w:rPr>
          <w:lang w:val="en-US"/>
        </w:rPr>
        <w:t xml:space="preserve">change in the annual </w:t>
      </w:r>
      <w:r>
        <w:rPr>
          <w:lang w:val="en-US"/>
        </w:rPr>
        <w:t>GHG emissions caused by any policy that has an impact on</w:t>
      </w:r>
    </w:p>
    <w:p w14:paraId="2EF82FA9" w14:textId="77777777" w:rsidR="002C3ADD" w:rsidRDefault="002C3ADD" w:rsidP="006D3F6F">
      <w:pPr>
        <w:rPr>
          <w:lang w:val="en-US"/>
        </w:rPr>
      </w:pPr>
      <w:r>
        <w:rPr>
          <w:lang w:val="en-US"/>
        </w:rPr>
        <w:t>Activity data</w:t>
      </w:r>
    </w:p>
    <w:p w14:paraId="5A934EBA" w14:textId="77777777" w:rsidR="002C3ADD" w:rsidRPr="0003731B" w:rsidRDefault="002C3ADD" w:rsidP="003B31EA">
      <w:pPr>
        <w:pStyle w:val="ListParagraph"/>
        <w:numPr>
          <w:ilvl w:val="0"/>
          <w:numId w:val="19"/>
        </w:numPr>
        <w:rPr>
          <w:lang w:val="en-US"/>
        </w:rPr>
      </w:pPr>
      <w:r w:rsidRPr="0003731B">
        <w:rPr>
          <w:lang w:val="en-US"/>
        </w:rPr>
        <w:t>Change in the need for passenger transport or freight transport within the area of assessment</w:t>
      </w:r>
    </w:p>
    <w:p w14:paraId="600A0B10" w14:textId="0A8D1609" w:rsidR="0003731B" w:rsidRPr="0003731B" w:rsidRDefault="0003731B" w:rsidP="003B31EA">
      <w:pPr>
        <w:pStyle w:val="ListParagraph"/>
        <w:numPr>
          <w:ilvl w:val="0"/>
          <w:numId w:val="19"/>
        </w:numPr>
        <w:rPr>
          <w:lang w:val="en-US"/>
        </w:rPr>
      </w:pPr>
      <w:r w:rsidRPr="0003731B">
        <w:rPr>
          <w:lang w:val="en-US"/>
        </w:rPr>
        <w:t>Modal split (change in the modal shares of passenger transport) excludin</w:t>
      </w:r>
      <w:r w:rsidR="003D2AB0">
        <w:rPr>
          <w:lang w:val="en-US"/>
        </w:rPr>
        <w:t>g the active modes of transport (walking, cycling etc.).</w:t>
      </w:r>
    </w:p>
    <w:p w14:paraId="4DA1BA44" w14:textId="009F3746" w:rsidR="0003731B" w:rsidRDefault="0003731B" w:rsidP="006D3F6F">
      <w:pPr>
        <w:rPr>
          <w:lang w:val="en-US"/>
        </w:rPr>
      </w:pPr>
      <w:r>
        <w:rPr>
          <w:lang w:val="en-US"/>
        </w:rPr>
        <w:t>Emission factor</w:t>
      </w:r>
    </w:p>
    <w:p w14:paraId="2C3F40A0" w14:textId="7796BC86" w:rsidR="0003731B" w:rsidRDefault="0003731B" w:rsidP="003B31EA">
      <w:pPr>
        <w:pStyle w:val="ListParagraph"/>
        <w:numPr>
          <w:ilvl w:val="0"/>
          <w:numId w:val="20"/>
        </w:numPr>
        <w:rPr>
          <w:lang w:val="en-US"/>
        </w:rPr>
      </w:pPr>
      <w:r w:rsidRPr="0003731B">
        <w:rPr>
          <w:lang w:val="en-US"/>
        </w:rPr>
        <w:t>Fuel types (engine types) in the road transport vehicle fleet</w:t>
      </w:r>
    </w:p>
    <w:p w14:paraId="64037EF4" w14:textId="6D1BC838" w:rsidR="0003731B" w:rsidRPr="0003731B" w:rsidRDefault="0003731B" w:rsidP="003B31EA">
      <w:pPr>
        <w:pStyle w:val="ListParagraph"/>
        <w:numPr>
          <w:ilvl w:val="0"/>
          <w:numId w:val="20"/>
        </w:numPr>
        <w:rPr>
          <w:lang w:val="en-US"/>
        </w:rPr>
      </w:pPr>
      <w:r>
        <w:rPr>
          <w:lang w:val="en-US"/>
        </w:rPr>
        <w:t xml:space="preserve">Share of renewable energies in the transport electricity. </w:t>
      </w:r>
    </w:p>
    <w:p w14:paraId="3342445E" w14:textId="5DDD0580" w:rsidR="006D3F6F" w:rsidRPr="006D3F6F" w:rsidRDefault="002C3ADD" w:rsidP="006D3F6F">
      <w:pPr>
        <w:rPr>
          <w:lang w:val="en-US"/>
        </w:rPr>
      </w:pPr>
      <w:r>
        <w:rPr>
          <w:lang w:val="en-US"/>
        </w:rPr>
        <w:t xml:space="preserve"> </w:t>
      </w:r>
    </w:p>
    <w:p w14:paraId="3EAE322D" w14:textId="7CF0D12A" w:rsidR="006D3F6F" w:rsidRPr="00EA6B80" w:rsidRDefault="006D3F6F" w:rsidP="00BA6D5C">
      <w:pPr>
        <w:pStyle w:val="Heading4"/>
      </w:pPr>
      <w:bookmarkStart w:id="26" w:name="_Toc120776445"/>
      <w:r w:rsidRPr="00EA6B80">
        <w:t>New development</w:t>
      </w:r>
      <w:bookmarkEnd w:id="26"/>
    </w:p>
    <w:p w14:paraId="79AD2EF1" w14:textId="77777777" w:rsidR="00C8016A" w:rsidRDefault="006D3F6F" w:rsidP="00A36914">
      <w:r>
        <w:t>This section estimates new residents’ impact on the transport-related greenhouse gas emissions.</w:t>
      </w:r>
    </w:p>
    <w:p w14:paraId="48FEE82F" w14:textId="2C1E4F62" w:rsidR="00C8016A" w:rsidRDefault="00C8016A" w:rsidP="00A36914">
      <w:r>
        <w:t>The transport activity of the new residents is estimated in the same way than for the existing resident</w:t>
      </w:r>
      <w:r w:rsidRPr="0003731B">
        <w:t>s. The settlement type has an impact on the</w:t>
      </w:r>
      <w:r w:rsidR="0003731B">
        <w:t xml:space="preserve"> modal shares and driving profiles.</w:t>
      </w:r>
    </w:p>
    <w:p w14:paraId="27F399EA" w14:textId="77777777" w:rsidR="00290360" w:rsidRDefault="00290360" w:rsidP="006D3F6F"/>
    <w:p w14:paraId="0A5D016B" w14:textId="77777777" w:rsidR="006D3F6F" w:rsidRPr="00FF7405" w:rsidRDefault="006D3F6F" w:rsidP="006D3F6F">
      <w:pPr>
        <w:rPr>
          <w:b/>
        </w:rPr>
      </w:pPr>
      <w:r w:rsidRPr="00FF7405">
        <w:rPr>
          <w:b/>
        </w:rPr>
        <w:t>New residents</w:t>
      </w:r>
    </w:p>
    <w:p w14:paraId="423B53C4" w14:textId="77777777" w:rsidR="006D3F6F" w:rsidRDefault="006D3F6F" w:rsidP="006D3F6F">
      <w:r>
        <w:t xml:space="preserve">Insert the total number of new residents moving in as a consequence of the plan/policy that is assessed. </w:t>
      </w:r>
    </w:p>
    <w:p w14:paraId="6C91E5FF" w14:textId="77777777" w:rsidR="002C1DDD" w:rsidRDefault="00BA6D5C" w:rsidP="00BA6D5C">
      <w:pPr>
        <w:ind w:left="2608" w:hanging="2608"/>
      </w:pPr>
      <w:r>
        <w:t xml:space="preserve">Number of new residents </w:t>
      </w:r>
      <w:r>
        <w:tab/>
      </w:r>
      <w:r w:rsidR="006D3F6F">
        <w:t>If the plan/policy will not increase the number of residents within the area, insert zero.</w:t>
      </w:r>
      <w:r w:rsidR="002C1DDD">
        <w:t xml:space="preserve"> </w:t>
      </w:r>
    </w:p>
    <w:p w14:paraId="771B1EA6" w14:textId="137DB77D" w:rsidR="006D3F6F" w:rsidRDefault="002C1DDD" w:rsidP="002C1DDD">
      <w:pPr>
        <w:ind w:left="2608"/>
      </w:pPr>
      <w:r>
        <w:t>The population change that is not caused by the plan/polic</w:t>
      </w:r>
      <w:r w:rsidR="0003731B">
        <w:t>y should be excluded here</w:t>
      </w:r>
      <w:r>
        <w:t xml:space="preserve">. The tool applies a national scenario on the population change according to the EU Reference Scenario 2016 </w:t>
      </w:r>
      <w:sdt>
        <w:sdtPr>
          <w:id w:val="-159616471"/>
          <w:citation/>
        </w:sdtPr>
        <w:sdtContent>
          <w:r>
            <w:fldChar w:fldCharType="begin"/>
          </w:r>
          <w:r>
            <w:rPr>
              <w:lang w:val="et-EE"/>
            </w:rPr>
            <w:instrText xml:space="preserve"> CITATION Cap \l 1061 </w:instrText>
          </w:r>
          <w:r>
            <w:fldChar w:fldCharType="separate"/>
          </w:r>
          <w:r w:rsidR="0005332C" w:rsidRPr="0005332C">
            <w:rPr>
              <w:noProof/>
              <w:lang w:val="et-EE"/>
            </w:rPr>
            <w:t>(Capros et al, 2016)</w:t>
          </w:r>
          <w:r>
            <w:fldChar w:fldCharType="end"/>
          </w:r>
        </w:sdtContent>
      </w:sdt>
      <w:r w:rsidR="0003731B">
        <w:t xml:space="preserve"> in the baseline calculation.</w:t>
      </w:r>
    </w:p>
    <w:p w14:paraId="6673BE6A" w14:textId="5412840E" w:rsidR="006D3F6F" w:rsidRDefault="00BA6D5C" w:rsidP="00BA6D5C">
      <w:pPr>
        <w:ind w:left="2608" w:hanging="2608"/>
      </w:pPr>
      <w:r>
        <w:t xml:space="preserve">Residents moving in </w:t>
      </w:r>
      <w:r>
        <w:tab/>
      </w:r>
      <w:r w:rsidR="006D3F6F">
        <w:t xml:space="preserve">Start year is the first year </w:t>
      </w:r>
      <w:r w:rsidR="002C1DDD">
        <w:t xml:space="preserve">the </w:t>
      </w:r>
      <w:r w:rsidR="006D3F6F">
        <w:t xml:space="preserve">when new residents are moving in. End year is the last year when </w:t>
      </w:r>
      <w:r w:rsidR="002C1DDD">
        <w:t xml:space="preserve">the </w:t>
      </w:r>
      <w:r w:rsidR="006D3F6F">
        <w:t>new residents are moving in.</w:t>
      </w:r>
    </w:p>
    <w:p w14:paraId="015CC8F2" w14:textId="77777777" w:rsidR="006D3F6F" w:rsidRDefault="006D3F6F" w:rsidP="006D3F6F">
      <w:pPr>
        <w:rPr>
          <w:b/>
        </w:rPr>
      </w:pPr>
      <w:r w:rsidRPr="00FF7405">
        <w:rPr>
          <w:b/>
        </w:rPr>
        <w:lastRenderedPageBreak/>
        <w:t>Settlement type</w:t>
      </w:r>
    </w:p>
    <w:p w14:paraId="660B7FA9" w14:textId="4C77BF1E" w:rsidR="00A36914" w:rsidRPr="00A36914" w:rsidRDefault="006D3F6F" w:rsidP="00A36914">
      <w:r w:rsidRPr="00FF7405">
        <w:t xml:space="preserve">Describe </w:t>
      </w:r>
      <w:r>
        <w:t>below the new settlements. Allocate</w:t>
      </w:r>
      <w:r w:rsidRPr="00FF7405">
        <w:t xml:space="preserve"> approximate </w:t>
      </w:r>
      <w:r w:rsidR="002C1DDD">
        <w:t>percentages of new populatio</w:t>
      </w:r>
      <w:r>
        <w:t>n to various types of new settlements to indicate where the new residents will reside</w:t>
      </w:r>
      <w:r w:rsidRPr="00FF7405">
        <w:t>. The percentages shall total 100.</w:t>
      </w:r>
      <w:r w:rsidR="00A36914">
        <w:t xml:space="preserve"> These inputs will have an impact on both the transport activity and the emission factor of the new residents.</w:t>
      </w:r>
    </w:p>
    <w:p w14:paraId="3BAF8670" w14:textId="214DD538" w:rsidR="006D3F6F" w:rsidRDefault="00BA6D5C" w:rsidP="00BA6D5C">
      <w:pPr>
        <w:ind w:left="2608" w:hanging="2608"/>
      </w:pPr>
      <w:r>
        <w:t xml:space="preserve">Metropolitan area </w:t>
      </w:r>
      <w:r>
        <w:tab/>
      </w:r>
      <w:r w:rsidR="006D3F6F">
        <w:t>Urban settlement characterized by superb provision of public transportation including metro and/or tram, large pedestrian zones and high density of population.</w:t>
      </w:r>
    </w:p>
    <w:p w14:paraId="57C54F8D" w14:textId="03716CBC" w:rsidR="006D3F6F" w:rsidRDefault="00BA6D5C" w:rsidP="00BA6D5C">
      <w:pPr>
        <w:ind w:left="2608" w:hanging="2608"/>
      </w:pPr>
      <w:r>
        <w:t xml:space="preserve">Urban area </w:t>
      </w:r>
      <w:r>
        <w:tab/>
      </w:r>
      <w:r w:rsidR="006D3F6F">
        <w:t>Urban settlement characterized by excellent provision of public tranportation and high density of population.</w:t>
      </w:r>
    </w:p>
    <w:p w14:paraId="4789BE65" w14:textId="4C488124" w:rsidR="006D3F6F" w:rsidRDefault="00BA6D5C" w:rsidP="00BA6D5C">
      <w:pPr>
        <w:ind w:left="2608" w:hanging="2608"/>
      </w:pPr>
      <w:r>
        <w:t xml:space="preserve">Suburban area </w:t>
      </w:r>
      <w:r>
        <w:tab/>
      </w:r>
      <w:r w:rsidR="006D3F6F">
        <w:t>Settlement dominated by private car transport and residential buildings; bus and train transportation available.</w:t>
      </w:r>
    </w:p>
    <w:p w14:paraId="0A5A114B" w14:textId="2B4F7103" w:rsidR="006D3F6F" w:rsidRDefault="00BA6D5C" w:rsidP="00BA6D5C">
      <w:pPr>
        <w:ind w:left="2608" w:hanging="2608"/>
      </w:pPr>
      <w:r>
        <w:t xml:space="preserve">Town </w:t>
      </w:r>
      <w:r>
        <w:tab/>
      </w:r>
      <w:r w:rsidR="0003731B">
        <w:t>A local centre</w:t>
      </w:r>
      <w:r w:rsidR="006D3F6F">
        <w:t xml:space="preserve"> that is smaller than a city, providing </w:t>
      </w:r>
      <w:r w:rsidR="008E1C83">
        <w:t>commercial services to a larger</w:t>
      </w:r>
      <w:r w:rsidR="006D3F6F">
        <w:t xml:space="preserve"> area as well as public transportation (bus, train).</w:t>
      </w:r>
    </w:p>
    <w:p w14:paraId="3C56339A" w14:textId="58F4E5D7" w:rsidR="006D3F6F" w:rsidRDefault="00BA6D5C" w:rsidP="00BA6D5C">
      <w:pPr>
        <w:ind w:left="2608" w:hanging="2608"/>
      </w:pPr>
      <w:r>
        <w:t xml:space="preserve">Rural </w:t>
      </w:r>
      <w:r>
        <w:tab/>
      </w:r>
      <w:r w:rsidR="006D3F6F">
        <w:t xml:space="preserve">Sparsely populated area with </w:t>
      </w:r>
      <w:r w:rsidR="0003731B">
        <w:t xml:space="preserve">a </w:t>
      </w:r>
      <w:r w:rsidR="006D3F6F">
        <w:t>limited provision of public transportation (some bus connections only).</w:t>
      </w:r>
    </w:p>
    <w:p w14:paraId="54346659" w14:textId="77777777" w:rsidR="00BA6D5C" w:rsidRDefault="00BA6D5C" w:rsidP="006D3F6F"/>
    <w:p w14:paraId="2297F4E0" w14:textId="55CFE0E8" w:rsidR="00E33532" w:rsidRDefault="00E33532" w:rsidP="006D3F6F">
      <w:r>
        <w:t xml:space="preserve">Click </w:t>
      </w:r>
      <w:r w:rsidRPr="00E33532">
        <w:rPr>
          <w:b/>
        </w:rPr>
        <w:t>Next</w:t>
      </w:r>
      <w:r>
        <w:t xml:space="preserve"> to co</w:t>
      </w:r>
      <w:r w:rsidR="00D42BFD">
        <w:t>ntinue to see the GHG emissions caused by new development.</w:t>
      </w:r>
    </w:p>
    <w:p w14:paraId="52260F4D" w14:textId="77777777" w:rsidR="00D42BFD" w:rsidRDefault="00D42BFD" w:rsidP="006D3F6F"/>
    <w:p w14:paraId="1925D757" w14:textId="7C55E5D3" w:rsidR="00D42BFD" w:rsidRPr="00D42BFD" w:rsidRDefault="00D42BFD" w:rsidP="006D3F6F">
      <w:pPr>
        <w:rPr>
          <w:b/>
        </w:rPr>
      </w:pPr>
      <w:r w:rsidRPr="00D42BFD">
        <w:rPr>
          <w:b/>
        </w:rPr>
        <w:t>New development results</w:t>
      </w:r>
    </w:p>
    <w:p w14:paraId="065EC1EC" w14:textId="5FD87FEC" w:rsidR="00D42BFD" w:rsidRPr="009404B3" w:rsidRDefault="00D42BFD" w:rsidP="006D3F6F">
      <w:r w:rsidRPr="009404B3">
        <w:t xml:space="preserve">After these inputs </w:t>
      </w:r>
      <w:r w:rsidR="009404B3">
        <w:t>the tool provides an overview on</w:t>
      </w:r>
      <w:r w:rsidRPr="009404B3">
        <w:t xml:space="preserve"> the</w:t>
      </w:r>
      <w:r w:rsidR="00DD5FFB">
        <w:t xml:space="preserve"> climate</w:t>
      </w:r>
      <w:r w:rsidRPr="009404B3">
        <w:t xml:space="preserve"> </w:t>
      </w:r>
      <w:r w:rsidR="009404B3">
        <w:t>impact of new development</w:t>
      </w:r>
      <w:r w:rsidRPr="009404B3">
        <w:t>.</w:t>
      </w:r>
    </w:p>
    <w:p w14:paraId="1ADD45CB" w14:textId="7DD1CA95" w:rsidR="00D42BFD" w:rsidRDefault="00DD5FFB" w:rsidP="006D3F6F">
      <w:r>
        <w:t>The estimated increase in</w:t>
      </w:r>
      <w:r w:rsidR="009404B3">
        <w:t xml:space="preserve"> t</w:t>
      </w:r>
      <w:r w:rsidR="00C96276" w:rsidRPr="009404B3">
        <w:t xml:space="preserve">ransport activity </w:t>
      </w:r>
      <w:r w:rsidR="009404B3">
        <w:t>is based on</w:t>
      </w:r>
      <w:r w:rsidR="009404B3" w:rsidRPr="009404B3">
        <w:t xml:space="preserve"> </w:t>
      </w:r>
      <w:r w:rsidR="00C96276" w:rsidRPr="009404B3">
        <w:t>the number of new residents. T</w:t>
      </w:r>
      <w:r>
        <w:t>his is adjusted</w:t>
      </w:r>
      <w:r w:rsidR="009404B3">
        <w:t xml:space="preserve"> by t</w:t>
      </w:r>
      <w:r w:rsidR="00C96276" w:rsidRPr="009404B3">
        <w:t xml:space="preserve">he modal share </w:t>
      </w:r>
      <w:r w:rsidR="009404B3">
        <w:t>that depend</w:t>
      </w:r>
      <w:r>
        <w:t xml:space="preserve">s on the user inputs on </w:t>
      </w:r>
      <w:r w:rsidR="00C96276" w:rsidRPr="009404B3">
        <w:t>settlement type. If the new residents will inhabit rural areas</w:t>
      </w:r>
      <w:r w:rsidR="009404B3">
        <w:t xml:space="preserve"> only, passenge</w:t>
      </w:r>
      <w:r>
        <w:t>r car transport is emphasized. Respectively, n</w:t>
      </w:r>
      <w:r w:rsidR="00C96276" w:rsidRPr="009404B3">
        <w:t>ew residents in metropolit</w:t>
      </w:r>
      <w:r w:rsidR="009404B3">
        <w:t xml:space="preserve">an areas are expected </w:t>
      </w:r>
      <w:r>
        <w:t xml:space="preserve">to </w:t>
      </w:r>
      <w:r w:rsidR="00C96276" w:rsidRPr="009404B3">
        <w:t xml:space="preserve">use </w:t>
      </w:r>
      <w:r w:rsidR="009404B3">
        <w:t xml:space="preserve">more </w:t>
      </w:r>
      <w:r w:rsidR="00C96276" w:rsidRPr="009404B3">
        <w:t>public transportation.</w:t>
      </w:r>
    </w:p>
    <w:p w14:paraId="6EF9C3CB" w14:textId="73AA1113" w:rsidR="009404B3" w:rsidRDefault="009404B3" w:rsidP="006D3F6F">
      <w:r>
        <w:t>Please notice that the buildings for new development have to be specified in the Buildings module.</w:t>
      </w:r>
    </w:p>
    <w:p w14:paraId="5047BDE5" w14:textId="77777777" w:rsidR="00D42BFD" w:rsidRDefault="00D42BFD" w:rsidP="00D42BFD">
      <w:r>
        <w:t xml:space="preserve">Click </w:t>
      </w:r>
      <w:r w:rsidRPr="00E33532">
        <w:rPr>
          <w:b/>
        </w:rPr>
        <w:t>Next</w:t>
      </w:r>
      <w:r>
        <w:t xml:space="preserve"> to continue to policy quantification.</w:t>
      </w:r>
    </w:p>
    <w:p w14:paraId="35CB389D" w14:textId="77777777" w:rsidR="00D42BFD" w:rsidRDefault="00D42BFD" w:rsidP="006D3F6F"/>
    <w:p w14:paraId="24A35A76" w14:textId="77777777" w:rsidR="006D3F6F" w:rsidRDefault="006D3F6F" w:rsidP="00BA6D5C">
      <w:pPr>
        <w:pStyle w:val="Heading4"/>
      </w:pPr>
      <w:bookmarkStart w:id="27" w:name="_Toc120776446"/>
      <w:r>
        <w:t>Policy quantification</w:t>
      </w:r>
      <w:bookmarkEnd w:id="27"/>
    </w:p>
    <w:p w14:paraId="00D846CB" w14:textId="038E588D" w:rsidR="006D3F6F" w:rsidRDefault="006D3F6F" w:rsidP="006D3F6F">
      <w:r>
        <w:t>This section es</w:t>
      </w:r>
      <w:r w:rsidR="008F1247">
        <w:t>timates the impact of a plan or a</w:t>
      </w:r>
      <w:r>
        <w:t xml:space="preserve"> policy on the transport-related greenhouse gas emissions.</w:t>
      </w:r>
    </w:p>
    <w:p w14:paraId="096A75C3" w14:textId="77777777" w:rsidR="00BA6D5C" w:rsidRDefault="00BA6D5C" w:rsidP="006D3F6F"/>
    <w:p w14:paraId="042084D5" w14:textId="77777777" w:rsidR="006D3F6F" w:rsidRPr="00DB0655" w:rsidRDefault="006D3F6F" w:rsidP="006D3F6F">
      <w:pPr>
        <w:rPr>
          <w:b/>
        </w:rPr>
      </w:pPr>
      <w:r w:rsidRPr="00DB0655">
        <w:rPr>
          <w:b/>
        </w:rPr>
        <w:t>Passenger mobility</w:t>
      </w:r>
    </w:p>
    <w:p w14:paraId="575F3B5F" w14:textId="51744B40" w:rsidR="006D3F6F" w:rsidRDefault="00A36914" w:rsidP="00A36914">
      <w:r>
        <w:t>Does the plan/</w:t>
      </w:r>
      <w:r w:rsidR="006D3F6F">
        <w:t>policy reduce the need for motorized passenger transport within the assessment area? Estimate the change and the population affected below.</w:t>
      </w:r>
    </w:p>
    <w:p w14:paraId="65532D55" w14:textId="38EE2690" w:rsidR="006D3F6F" w:rsidRDefault="00BA6D5C" w:rsidP="0003731B">
      <w:pPr>
        <w:ind w:left="2608" w:hanging="2608"/>
      </w:pPr>
      <w:r>
        <w:t xml:space="preserve">Decrease in mobility </w:t>
      </w:r>
      <w:r>
        <w:tab/>
      </w:r>
      <w:r w:rsidR="00290360">
        <w:t>R</w:t>
      </w:r>
      <w:r w:rsidR="006D3F6F">
        <w:t>eduction is inserted as a positive percentage.</w:t>
      </w:r>
      <w:r w:rsidR="0003731B">
        <w:t xml:space="preserve"> Please notice that this percentage is a reduction in all passenger transport in the area (including the passenger transport of residents and non-residents).</w:t>
      </w:r>
    </w:p>
    <w:p w14:paraId="22F3F954" w14:textId="767CD9FD" w:rsidR="00D42BFD" w:rsidRDefault="00D42BFD" w:rsidP="0003731B">
      <w:pPr>
        <w:ind w:left="2608" w:hanging="2608"/>
      </w:pPr>
      <w:r>
        <w:tab/>
        <w:t>The mobility of new residents is already included in “New development”, according to the number of new residents and the specification of settlement types.</w:t>
      </w:r>
    </w:p>
    <w:p w14:paraId="0C7191A9" w14:textId="46BD65DC" w:rsidR="00D42BFD" w:rsidRDefault="00D42BFD" w:rsidP="0003731B">
      <w:pPr>
        <w:ind w:left="2608" w:hanging="2608"/>
      </w:pPr>
      <w:r>
        <w:tab/>
        <w:t>If the policy in concern increases the need for mobility within the assessment area, the climate impact can be quantified here by inserting a negative value. This kind of policy could be for example cutting the provision of services.</w:t>
      </w:r>
    </w:p>
    <w:p w14:paraId="42FF067F" w14:textId="28C8BB13" w:rsidR="006D3F6F" w:rsidRDefault="00BA6D5C" w:rsidP="006D3F6F">
      <w:r>
        <w:t xml:space="preserve">Population affected </w:t>
      </w:r>
      <w:r>
        <w:tab/>
      </w:r>
      <w:r w:rsidR="006D3F6F">
        <w:t>Estimate the percentage of the population that is affected by the policy.</w:t>
      </w:r>
    </w:p>
    <w:p w14:paraId="4CA91033" w14:textId="519BAD74" w:rsidR="006D3F6F" w:rsidRDefault="00BA6D5C" w:rsidP="00BA6D5C">
      <w:pPr>
        <w:ind w:left="2608" w:hanging="2608"/>
      </w:pPr>
      <w:r>
        <w:lastRenderedPageBreak/>
        <w:t xml:space="preserve">Policy period </w:t>
      </w:r>
      <w:r>
        <w:tab/>
      </w:r>
      <w:r w:rsidR="006D3F6F">
        <w:t>Start year is the first year during which the policy changes the need for motorized passenger transport within the area. The change is assumed permanent after the last year of implementation.</w:t>
      </w:r>
    </w:p>
    <w:p w14:paraId="5C5A25D6" w14:textId="77777777" w:rsidR="00BA6D5C" w:rsidRDefault="00BA6D5C" w:rsidP="00BA6D5C">
      <w:pPr>
        <w:ind w:left="2608" w:hanging="2608"/>
      </w:pPr>
    </w:p>
    <w:p w14:paraId="0CDF5B1C" w14:textId="77777777" w:rsidR="006D3F6F" w:rsidRPr="00DB0655" w:rsidRDefault="006D3F6F" w:rsidP="006D3F6F">
      <w:pPr>
        <w:rPr>
          <w:b/>
        </w:rPr>
      </w:pPr>
      <w:r w:rsidRPr="00DB0655">
        <w:rPr>
          <w:b/>
        </w:rPr>
        <w:t>Freight transport</w:t>
      </w:r>
    </w:p>
    <w:p w14:paraId="56E8CC17" w14:textId="77777777" w:rsidR="006D3F6F" w:rsidRDefault="006D3F6F" w:rsidP="006D3F6F">
      <w:pPr>
        <w:rPr>
          <w:rFonts w:ascii="Arial" w:hAnsi="Arial" w:cs="Arial"/>
          <w:sz w:val="20"/>
          <w:szCs w:val="20"/>
        </w:rPr>
      </w:pPr>
      <w:r w:rsidRPr="00A36914">
        <w:t>Does the planning policy reduce the freight transport within the assessment area? Estimate the total change in the assessment area below</w:t>
      </w:r>
      <w:r>
        <w:rPr>
          <w:rFonts w:ascii="Arial" w:hAnsi="Arial" w:cs="Arial"/>
          <w:sz w:val="20"/>
          <w:szCs w:val="20"/>
        </w:rPr>
        <w:t>.</w:t>
      </w:r>
    </w:p>
    <w:p w14:paraId="2CBD000B" w14:textId="562B740A" w:rsidR="006D3F6F" w:rsidRDefault="00BA6D5C" w:rsidP="006D3F6F">
      <w:r>
        <w:t xml:space="preserve">Change in freight transport </w:t>
      </w:r>
      <w:r>
        <w:tab/>
      </w:r>
      <w:r w:rsidR="00290360">
        <w:t>R</w:t>
      </w:r>
      <w:r w:rsidR="006D3F6F">
        <w:t>eduction is inserted as a positive percentage.</w:t>
      </w:r>
    </w:p>
    <w:p w14:paraId="69B76203" w14:textId="222F92C4" w:rsidR="006D3F6F" w:rsidRDefault="00BA6D5C" w:rsidP="00BA6D5C">
      <w:pPr>
        <w:ind w:left="2608" w:hanging="2608"/>
      </w:pPr>
      <w:r>
        <w:t xml:space="preserve">Policy period </w:t>
      </w:r>
      <w:r>
        <w:tab/>
      </w:r>
      <w:r w:rsidR="006D3F6F">
        <w:t>Start year is the first year during which the policy changes the volume of freight transport within the area. The change is assumed permanent after the last year of implementation.</w:t>
      </w:r>
    </w:p>
    <w:p w14:paraId="219D7A89" w14:textId="77777777" w:rsidR="00BA6D5C" w:rsidRDefault="00BA6D5C" w:rsidP="006D3F6F"/>
    <w:p w14:paraId="3B37F9E3" w14:textId="77777777" w:rsidR="006D3F6F" w:rsidRDefault="006D3F6F" w:rsidP="006D3F6F">
      <w:pPr>
        <w:rPr>
          <w:b/>
        </w:rPr>
      </w:pPr>
      <w:r>
        <w:rPr>
          <w:b/>
        </w:rPr>
        <w:t>Modal split, passenger transport</w:t>
      </w:r>
    </w:p>
    <w:p w14:paraId="075F3A15" w14:textId="0CCA6B4F" w:rsidR="006D3F6F" w:rsidRDefault="006D3F6F" w:rsidP="00A36914">
      <w:r>
        <w:t>Does the planning policy change the modal split of passenger transport within the area? Select the policy implementation period and insert the targ</w:t>
      </w:r>
      <w:r w:rsidR="00A36914">
        <w:t>et percentages to be achieved by</w:t>
      </w:r>
      <w:r>
        <w:t xml:space="preserve"> the end of the last year of </w:t>
      </w:r>
      <w:r w:rsidR="00A36914">
        <w:t>the policy period</w:t>
      </w:r>
      <w:r>
        <w:t xml:space="preserve">. </w:t>
      </w:r>
    </w:p>
    <w:p w14:paraId="289C311A" w14:textId="2368713D" w:rsidR="006D3F6F" w:rsidRDefault="00BA6D5C" w:rsidP="00BA6D5C">
      <w:pPr>
        <w:ind w:left="2608" w:hanging="2608"/>
      </w:pPr>
      <w:r>
        <w:t xml:space="preserve">Without policy </w:t>
      </w:r>
      <w:r>
        <w:tab/>
      </w:r>
      <w:r w:rsidR="00D42BFD">
        <w:t xml:space="preserve">This column shows </w:t>
      </w:r>
      <w:r w:rsidR="006D3F6F">
        <w:t>the modal shares according to the baseline scenario.</w:t>
      </w:r>
    </w:p>
    <w:p w14:paraId="0B147A9B" w14:textId="29FC6953" w:rsidR="006D3F6F" w:rsidRDefault="00290360" w:rsidP="00BA6D5C">
      <w:pPr>
        <w:ind w:left="2608" w:hanging="2608"/>
      </w:pPr>
      <w:r>
        <w:t>With policy (</w:t>
      </w:r>
      <w:r w:rsidR="00BA6D5C">
        <w:t>Policy target</w:t>
      </w:r>
      <w:r>
        <w:t>)</w:t>
      </w:r>
      <w:r w:rsidR="00BA6D5C">
        <w:t xml:space="preserve"> </w:t>
      </w:r>
      <w:r w:rsidR="00BA6D5C">
        <w:tab/>
      </w:r>
      <w:r w:rsidR="006D3F6F">
        <w:t>Insert the target percentages for public transportation. The remaining share is allocated to passenger car transport.</w:t>
      </w:r>
    </w:p>
    <w:p w14:paraId="2BB03CB7" w14:textId="31FDABF7" w:rsidR="006D3F6F" w:rsidRDefault="006D3F6F" w:rsidP="00BA6D5C">
      <w:pPr>
        <w:ind w:left="2608" w:hanging="2608"/>
      </w:pPr>
      <w:r>
        <w:t xml:space="preserve">Policy period </w:t>
      </w:r>
      <w:r w:rsidR="00BA6D5C">
        <w:tab/>
      </w:r>
      <w:r>
        <w:t>Start year is the first year during which the policy changes the modal share. The change is assumed permanent after the last year of implementation period.</w:t>
      </w:r>
    </w:p>
    <w:p w14:paraId="2315F8FF" w14:textId="7F2AA233" w:rsidR="006D3F6F" w:rsidRDefault="00BA6D5C" w:rsidP="00BA6D5C">
      <w:pPr>
        <w:ind w:left="2608" w:hanging="2608"/>
      </w:pPr>
      <w:r>
        <w:t xml:space="preserve">Population affected </w:t>
      </w:r>
      <w:r>
        <w:tab/>
      </w:r>
      <w:r w:rsidR="006D3F6F">
        <w:t>Insert a percentage of population expected to change the modal share due to the planning policy. This share applies to the passenger transport of both residents and non-residents within the assessment area.</w:t>
      </w:r>
    </w:p>
    <w:p w14:paraId="1CFE112D" w14:textId="77777777" w:rsidR="006D3F6F" w:rsidRDefault="006D3F6F" w:rsidP="006D3F6F"/>
    <w:p w14:paraId="59E5AA36" w14:textId="77777777" w:rsidR="006D3F6F" w:rsidRDefault="006D3F6F" w:rsidP="006D3F6F">
      <w:pPr>
        <w:rPr>
          <w:b/>
        </w:rPr>
      </w:pPr>
      <w:r>
        <w:rPr>
          <w:b/>
        </w:rPr>
        <w:t>Modal split, freight transport</w:t>
      </w:r>
    </w:p>
    <w:p w14:paraId="099BE6ED" w14:textId="77777777" w:rsidR="006D3F6F" w:rsidRDefault="006D3F6F" w:rsidP="00A36914">
      <w:r>
        <w:t xml:space="preserve">Does the planning policy change the modal split of freight transport within the area? Select the policy implementation period and insert the target percentages to be achieved in the end of the last year of policy implementation. </w:t>
      </w:r>
    </w:p>
    <w:p w14:paraId="6311BE0C" w14:textId="679CF0B0" w:rsidR="006D3F6F" w:rsidRDefault="006D3F6F" w:rsidP="00BA6D5C">
      <w:pPr>
        <w:ind w:left="2608" w:hanging="2608"/>
      </w:pPr>
      <w:r>
        <w:t xml:space="preserve">Without policy </w:t>
      </w:r>
      <w:r w:rsidR="00BA6D5C">
        <w:tab/>
      </w:r>
      <w:r w:rsidR="00D42BFD">
        <w:t xml:space="preserve">This column shows </w:t>
      </w:r>
      <w:r>
        <w:t>the modal shares according to the baseline scenario.</w:t>
      </w:r>
    </w:p>
    <w:p w14:paraId="3AB4AC20" w14:textId="5A98A734" w:rsidR="006D3F6F" w:rsidRDefault="006D3F6F" w:rsidP="00BA6D5C">
      <w:pPr>
        <w:ind w:left="2608" w:hanging="2608"/>
      </w:pPr>
      <w:r>
        <w:t>With policy (</w:t>
      </w:r>
      <w:r w:rsidR="00290360">
        <w:t>P</w:t>
      </w:r>
      <w:r>
        <w:t xml:space="preserve">olicy target) </w:t>
      </w:r>
      <w:r w:rsidR="00BA6D5C">
        <w:tab/>
      </w:r>
      <w:r>
        <w:t>Insert the target percentages for the freight transport on rails and on waterways. The remaining share is allocated to road freight.</w:t>
      </w:r>
    </w:p>
    <w:p w14:paraId="403C1254" w14:textId="52239B22" w:rsidR="006D3F6F" w:rsidRDefault="00BA6D5C" w:rsidP="00BA6D5C">
      <w:pPr>
        <w:ind w:left="2608" w:hanging="2608"/>
      </w:pPr>
      <w:r>
        <w:t xml:space="preserve">Policy period </w:t>
      </w:r>
      <w:r>
        <w:tab/>
      </w:r>
      <w:r w:rsidR="006D3F6F">
        <w:t>Start year is the first year during which the policy changes the modal share. The change is assumed permanent after the last year of implementation period.</w:t>
      </w:r>
    </w:p>
    <w:p w14:paraId="2D536935" w14:textId="77777777" w:rsidR="00290360" w:rsidRDefault="00290360" w:rsidP="00BA6D5C">
      <w:pPr>
        <w:ind w:left="2608" w:hanging="2608"/>
      </w:pPr>
    </w:p>
    <w:p w14:paraId="5B97FE06" w14:textId="77777777" w:rsidR="006D3F6F" w:rsidRDefault="006D3F6F" w:rsidP="006D3F6F">
      <w:pPr>
        <w:rPr>
          <w:b/>
        </w:rPr>
      </w:pPr>
      <w:r>
        <w:rPr>
          <w:b/>
        </w:rPr>
        <w:t>Shares of fuel types in bus transport</w:t>
      </w:r>
    </w:p>
    <w:p w14:paraId="205C91F8" w14:textId="77777777" w:rsidR="006D3F6F" w:rsidRDefault="006D3F6F" w:rsidP="0003731B">
      <w:r>
        <w:t xml:space="preserve">Does the planning policy increase the use of low-carbon fuels in the bus fleet that operates in the assessment area? Select the policy implementation period and insert the target percentages to be achieved by the end of the last year of policy implementation. </w:t>
      </w:r>
    </w:p>
    <w:p w14:paraId="52D148D0" w14:textId="133A3E1B" w:rsidR="006D3F6F" w:rsidRDefault="006D3F6F" w:rsidP="00BA6D5C">
      <w:pPr>
        <w:ind w:left="2608" w:hanging="2608"/>
      </w:pPr>
      <w:r>
        <w:t xml:space="preserve">Without </w:t>
      </w:r>
      <w:r w:rsidR="00BA6D5C">
        <w:t xml:space="preserve">policy </w:t>
      </w:r>
      <w:r w:rsidR="00BA6D5C">
        <w:tab/>
      </w:r>
      <w:r w:rsidR="00D42BFD">
        <w:t xml:space="preserve">This column shows </w:t>
      </w:r>
      <w:r>
        <w:t>the fuel shares in the bus fleet as in the baseline scenario.</w:t>
      </w:r>
    </w:p>
    <w:p w14:paraId="41E33173" w14:textId="1CA75CD2" w:rsidR="006D3F6F" w:rsidRDefault="00A36914" w:rsidP="00BA6D5C">
      <w:pPr>
        <w:ind w:left="2608" w:hanging="2608"/>
      </w:pPr>
      <w:r>
        <w:t>With policy (</w:t>
      </w:r>
      <w:r w:rsidR="00BA6D5C">
        <w:t>Policy target</w:t>
      </w:r>
      <w:r>
        <w:t>)</w:t>
      </w:r>
      <w:r w:rsidR="00BA6D5C">
        <w:t xml:space="preserve"> </w:t>
      </w:r>
      <w:r w:rsidR="00BA6D5C">
        <w:tab/>
      </w:r>
      <w:r w:rsidR="006D3F6F">
        <w:t>Insert the target percentages for the fuel types used in the bus fleet by the end of the policy implementation period. The remaining share is allocated to diesel engines.</w:t>
      </w:r>
    </w:p>
    <w:p w14:paraId="43ECD31B" w14:textId="5EAC2306" w:rsidR="006D3F6F" w:rsidRDefault="00BA6D5C" w:rsidP="00BA6D5C">
      <w:pPr>
        <w:ind w:left="2608" w:hanging="2608"/>
      </w:pPr>
      <w:r>
        <w:lastRenderedPageBreak/>
        <w:t xml:space="preserve">% of the area affected </w:t>
      </w:r>
      <w:r>
        <w:tab/>
      </w:r>
      <w:r w:rsidR="006D3F6F">
        <w:t xml:space="preserve">Insert a percentage of bus transport in the area affected by the planning policy. </w:t>
      </w:r>
    </w:p>
    <w:p w14:paraId="6F6B93D7" w14:textId="609EB444" w:rsidR="006D3F6F" w:rsidRDefault="00BA6D5C" w:rsidP="00BA6D5C">
      <w:pPr>
        <w:ind w:left="2608" w:hanging="2608"/>
      </w:pPr>
      <w:r>
        <w:t xml:space="preserve">Policy period </w:t>
      </w:r>
      <w:r>
        <w:tab/>
      </w:r>
      <w:r w:rsidR="006D3F6F">
        <w:t>Start year is the first year during which the policy starts to change the fuel shares. The change is assumed permanent after the last year of implementation period.</w:t>
      </w:r>
    </w:p>
    <w:p w14:paraId="0D138191" w14:textId="77777777" w:rsidR="006D3F6F" w:rsidRDefault="006D3F6F" w:rsidP="006D3F6F">
      <w:pPr>
        <w:rPr>
          <w:b/>
        </w:rPr>
      </w:pPr>
    </w:p>
    <w:p w14:paraId="234A44FF" w14:textId="77777777" w:rsidR="0003731B" w:rsidRDefault="0003731B" w:rsidP="006D3F6F">
      <w:pPr>
        <w:rPr>
          <w:b/>
        </w:rPr>
      </w:pPr>
    </w:p>
    <w:p w14:paraId="405E3EDD" w14:textId="77777777" w:rsidR="006D3F6F" w:rsidRDefault="006D3F6F" w:rsidP="006D3F6F">
      <w:pPr>
        <w:rPr>
          <w:b/>
        </w:rPr>
      </w:pPr>
      <w:r>
        <w:rPr>
          <w:b/>
        </w:rPr>
        <w:t>Shares of fuel types in car transport</w:t>
      </w:r>
    </w:p>
    <w:p w14:paraId="2D56836D" w14:textId="77777777" w:rsidR="006D3F6F" w:rsidRDefault="006D3F6F" w:rsidP="00A36914">
      <w:r>
        <w:t xml:space="preserve">Does the planning policy increase the use of low-carbon fuels in the passenger cars in the assessment area? Select the policy implementation period and insert the target percentages to be achieved by the end of the last year of policy implementation. </w:t>
      </w:r>
    </w:p>
    <w:p w14:paraId="7EE541E4" w14:textId="46D41585" w:rsidR="006D3F6F" w:rsidRDefault="00BA6D5C" w:rsidP="00BA6D5C">
      <w:pPr>
        <w:ind w:left="2608" w:hanging="2608"/>
      </w:pPr>
      <w:r>
        <w:t xml:space="preserve">Without policy </w:t>
      </w:r>
      <w:r>
        <w:tab/>
      </w:r>
      <w:r w:rsidR="00D42BFD">
        <w:t xml:space="preserve">This column shows </w:t>
      </w:r>
      <w:r w:rsidR="006D3F6F">
        <w:t>the fuel shares in the passenger car fleet as in the baseline scenario.</w:t>
      </w:r>
    </w:p>
    <w:p w14:paraId="3C1DB958" w14:textId="43AB08B7" w:rsidR="006D3F6F" w:rsidRDefault="00A36914" w:rsidP="00BA6D5C">
      <w:pPr>
        <w:ind w:left="2608" w:hanging="2608"/>
      </w:pPr>
      <w:r>
        <w:t>With policy (</w:t>
      </w:r>
      <w:r w:rsidR="00BA6D5C">
        <w:t>Policy target</w:t>
      </w:r>
      <w:r>
        <w:t>)</w:t>
      </w:r>
      <w:r w:rsidR="00BA6D5C">
        <w:t xml:space="preserve"> </w:t>
      </w:r>
      <w:r w:rsidR="00BA6D5C">
        <w:tab/>
      </w:r>
      <w:r w:rsidR="006D3F6F">
        <w:t xml:space="preserve">Insert the target percentages for the fuel types of the passenger car fleet by the end of the policy implementation period. The remaining share is allocated to petrol and diesel engines. </w:t>
      </w:r>
    </w:p>
    <w:p w14:paraId="5B5C4600" w14:textId="14031B13" w:rsidR="006D3F6F" w:rsidRDefault="00BA6D5C" w:rsidP="00BA6D5C">
      <w:pPr>
        <w:ind w:left="2608" w:hanging="2608"/>
      </w:pPr>
      <w:r>
        <w:t xml:space="preserve">% of the area affected </w:t>
      </w:r>
      <w:r>
        <w:tab/>
      </w:r>
      <w:r w:rsidR="006D3F6F">
        <w:t xml:space="preserve">Insert a percentage of passenger car transport in the area affected by the planning policy. </w:t>
      </w:r>
    </w:p>
    <w:p w14:paraId="7DF65074" w14:textId="1A3A1988" w:rsidR="006D3F6F" w:rsidRDefault="00BA6D5C" w:rsidP="00BA6D5C">
      <w:pPr>
        <w:ind w:left="2608" w:hanging="2608"/>
      </w:pPr>
      <w:r>
        <w:t xml:space="preserve">Policy period </w:t>
      </w:r>
      <w:r>
        <w:tab/>
      </w:r>
      <w:r w:rsidR="006D3F6F">
        <w:t>Start year is the first year during which the policy starts to change the fuel shares. The change is assumed permanent after the last year of implementation period.</w:t>
      </w:r>
    </w:p>
    <w:p w14:paraId="7E1B673A" w14:textId="77777777" w:rsidR="00BA6D5C" w:rsidRDefault="00BA6D5C" w:rsidP="006D3F6F"/>
    <w:p w14:paraId="6D7965E7" w14:textId="77777777" w:rsidR="006D3F6F" w:rsidRPr="002C7087" w:rsidRDefault="006D3F6F" w:rsidP="006D3F6F">
      <w:pPr>
        <w:rPr>
          <w:b/>
        </w:rPr>
      </w:pPr>
      <w:r w:rsidRPr="002C7087">
        <w:rPr>
          <w:b/>
        </w:rPr>
        <w:t>Electricity for transport</w:t>
      </w:r>
    </w:p>
    <w:p w14:paraId="799C820F" w14:textId="77777777" w:rsidR="006D3F6F" w:rsidRDefault="006D3F6F" w:rsidP="00A36914">
      <w:r>
        <w:t xml:space="preserve">Does the planning policy increase the share of renewable energies in the electricity that is used in transport? Insert a percentage that shows the additional share of renewable electricity in comparison to the average grid electricity. </w:t>
      </w:r>
    </w:p>
    <w:p w14:paraId="39C32362" w14:textId="1ABB19A8" w:rsidR="006D3F6F" w:rsidRDefault="00BA6D5C" w:rsidP="00BA6D5C">
      <w:pPr>
        <w:ind w:left="2608" w:hanging="2608"/>
      </w:pPr>
      <w:r>
        <w:t xml:space="preserve">Without policy </w:t>
      </w:r>
      <w:r>
        <w:tab/>
      </w:r>
      <w:r w:rsidR="00D42BFD">
        <w:t xml:space="preserve">This column shows </w:t>
      </w:r>
      <w:r w:rsidR="006D3F6F">
        <w:t>the emission factor of the national grid electricity as in the baseline scenario.</w:t>
      </w:r>
    </w:p>
    <w:p w14:paraId="0E313594" w14:textId="15D6E490" w:rsidR="006D3F6F" w:rsidRDefault="006D3F6F" w:rsidP="00BA6D5C">
      <w:pPr>
        <w:ind w:left="2608" w:hanging="2608"/>
      </w:pPr>
      <w:r>
        <w:t>Reduction</w:t>
      </w:r>
      <w:r w:rsidR="00BA6D5C">
        <w:t xml:space="preserve"> </w:t>
      </w:r>
      <w:r w:rsidR="00BA6D5C">
        <w:tab/>
      </w:r>
      <w:r>
        <w:t>Insert the percentage of renewable energies that is produced locally for the transport electricity. Positive percentage improves the electricity mix and reduce</w:t>
      </w:r>
      <w:r w:rsidR="0003731B">
        <w:t>s the average emission factor of the electricity provided for transportation</w:t>
      </w:r>
      <w:r>
        <w:t>.</w:t>
      </w:r>
      <w:r w:rsidR="00B8472C">
        <w:t xml:space="preserve"> Please notice that generating renewable electricity for the national grid cannot be inserted here.</w:t>
      </w:r>
      <w:r>
        <w:t xml:space="preserve"> </w:t>
      </w:r>
    </w:p>
    <w:p w14:paraId="10E1337A" w14:textId="659F5E52" w:rsidR="006D3F6F" w:rsidRDefault="00BA6D5C" w:rsidP="006D3F6F">
      <w:r>
        <w:t xml:space="preserve">% of the area affected </w:t>
      </w:r>
      <w:r>
        <w:tab/>
      </w:r>
      <w:r w:rsidR="006D3F6F">
        <w:t xml:space="preserve">Insert a percentage of transport in the area affected by the policy. </w:t>
      </w:r>
    </w:p>
    <w:p w14:paraId="2A809874" w14:textId="2166C189" w:rsidR="006D3F6F" w:rsidRDefault="00BA6D5C" w:rsidP="00BA6D5C">
      <w:pPr>
        <w:ind w:left="2608" w:hanging="2608"/>
      </w:pPr>
      <w:r>
        <w:t xml:space="preserve">Policy period </w:t>
      </w:r>
      <w:r>
        <w:tab/>
      </w:r>
      <w:r w:rsidR="006D3F6F">
        <w:t>Start year is the first year during which the share of renewables in transport electricity starts to increase. The change is assumed permanent after the last year of implementation period.</w:t>
      </w:r>
    </w:p>
    <w:p w14:paraId="22655868" w14:textId="77777777" w:rsidR="006D3F6F" w:rsidRDefault="006D3F6F" w:rsidP="006D3F6F"/>
    <w:p w14:paraId="27F190F1" w14:textId="30676ED6" w:rsidR="00DA5AE8" w:rsidRDefault="00DA5AE8" w:rsidP="00DA5AE8">
      <w:r>
        <w:t xml:space="preserve">Click </w:t>
      </w:r>
      <w:r w:rsidRPr="00E33532">
        <w:rPr>
          <w:b/>
        </w:rPr>
        <w:t>Next</w:t>
      </w:r>
      <w:r>
        <w:t xml:space="preserve"> to see the policy quantification results.</w:t>
      </w:r>
    </w:p>
    <w:p w14:paraId="63808993" w14:textId="77777777" w:rsidR="0017511E" w:rsidRDefault="0017511E" w:rsidP="000B3CF3">
      <w:pPr>
        <w:rPr>
          <w:rFonts w:ascii="Calibri" w:hAnsi="Calibri" w:cs="Calibri"/>
          <w:noProof/>
          <w:color w:val="4D4D4D"/>
          <w:sz w:val="20"/>
          <w:szCs w:val="20"/>
          <w:bdr w:val="none" w:sz="0" w:space="0" w:color="auto" w:frame="1"/>
          <w:lang w:val="en-US"/>
        </w:rPr>
      </w:pPr>
    </w:p>
    <w:p w14:paraId="6D946267" w14:textId="7FF27847" w:rsidR="00DA5AE8" w:rsidRPr="00350246" w:rsidRDefault="00350246" w:rsidP="00350246">
      <w:pPr>
        <w:pStyle w:val="Heading3"/>
      </w:pPr>
      <w:bookmarkStart w:id="28" w:name="_Toc120776447"/>
      <w:r w:rsidRPr="00350246">
        <w:t>Transport</w:t>
      </w:r>
      <w:r w:rsidR="00DA5AE8" w:rsidRPr="00350246">
        <w:t xml:space="preserve"> results</w:t>
      </w:r>
      <w:bookmarkEnd w:id="28"/>
    </w:p>
    <w:p w14:paraId="4F089E0A" w14:textId="416910AD" w:rsidR="00DA5AE8" w:rsidRDefault="00DA5AE8" w:rsidP="002226EA">
      <w:r>
        <w:t>The graph shows the impact of the plans/policies on the GHG emissions. The dashed line presents the baseline scenario. If the policy quantification shows less emissions than the baseline scenario, the plan/policy reduces the GHG emissions.</w:t>
      </w:r>
    </w:p>
    <w:p w14:paraId="5B8CBE30" w14:textId="35A54751" w:rsidR="00DA5AE8" w:rsidRDefault="00DA5AE8" w:rsidP="002226EA">
      <w:r>
        <w:t>Please notice that new residents always increase the absolute emissions. Per capita emissions can show improvements although the total GHG emissions would increase.</w:t>
      </w:r>
    </w:p>
    <w:p w14:paraId="43E2C5C2" w14:textId="137A2628" w:rsidR="0017511E" w:rsidRDefault="0017511E" w:rsidP="0017511E">
      <w:pPr>
        <w:pStyle w:val="Heading2"/>
        <w:rPr>
          <w:noProof/>
          <w:bdr w:val="none" w:sz="0" w:space="0" w:color="auto" w:frame="1"/>
          <w:lang w:val="en-US"/>
        </w:rPr>
      </w:pPr>
      <w:bookmarkStart w:id="29" w:name="_Toc120776448"/>
      <w:r>
        <w:rPr>
          <w:noProof/>
          <w:bdr w:val="none" w:sz="0" w:space="0" w:color="auto" w:frame="1"/>
          <w:lang w:val="en-US"/>
        </w:rPr>
        <w:lastRenderedPageBreak/>
        <w:t>Land-use change</w:t>
      </w:r>
      <w:bookmarkEnd w:id="29"/>
    </w:p>
    <w:p w14:paraId="34973BB8" w14:textId="77777777" w:rsidR="005122D9" w:rsidRDefault="005122D9" w:rsidP="005122D9">
      <w:pPr>
        <w:rPr>
          <w:lang w:val="en-US"/>
        </w:rPr>
      </w:pPr>
    </w:p>
    <w:p w14:paraId="3D2D1EF7" w14:textId="1DA61DF2" w:rsidR="00891E72" w:rsidRPr="005122D9" w:rsidRDefault="00891E72" w:rsidP="005122D9">
      <w:pPr>
        <w:rPr>
          <w:lang w:val="en-US"/>
        </w:rPr>
      </w:pPr>
      <w:r>
        <w:rPr>
          <w:noProof/>
          <w:lang w:val="en-US"/>
        </w:rPr>
        <w:drawing>
          <wp:inline distT="0" distB="0" distL="0" distR="0" wp14:anchorId="08D78890" wp14:editId="5603E0CE">
            <wp:extent cx="5400040" cy="2558415"/>
            <wp:effectExtent l="19050" t="19050" r="1016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manual 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558415"/>
                    </a:xfrm>
                    <a:prstGeom prst="rect">
                      <a:avLst/>
                    </a:prstGeom>
                    <a:ln w="9525">
                      <a:solidFill>
                        <a:schemeClr val="tx1"/>
                      </a:solidFill>
                    </a:ln>
                  </pic:spPr>
                </pic:pic>
              </a:graphicData>
            </a:graphic>
          </wp:inline>
        </w:drawing>
      </w:r>
    </w:p>
    <w:p w14:paraId="25302399" w14:textId="20ABE748" w:rsidR="000B3173" w:rsidRPr="007B78F2" w:rsidRDefault="000B3173" w:rsidP="000B3173">
      <w:pPr>
        <w:pStyle w:val="Caption"/>
        <w:rPr>
          <w:lang w:val="en-US"/>
        </w:rPr>
      </w:pPr>
      <w:bookmarkStart w:id="30" w:name="_Toc120776509"/>
      <w:r>
        <w:t xml:space="preserve">Figure </w:t>
      </w:r>
      <w:r>
        <w:fldChar w:fldCharType="begin"/>
      </w:r>
      <w:r>
        <w:instrText xml:space="preserve"> SEQ Figure \* ARABIC </w:instrText>
      </w:r>
      <w:r>
        <w:fldChar w:fldCharType="separate"/>
      </w:r>
      <w:r w:rsidR="00C13B6D">
        <w:rPr>
          <w:noProof/>
        </w:rPr>
        <w:t>5</w:t>
      </w:r>
      <w:r>
        <w:fldChar w:fldCharType="end"/>
      </w:r>
      <w:r>
        <w:t>. Land-use change module.</w:t>
      </w:r>
      <w:bookmarkEnd w:id="30"/>
    </w:p>
    <w:p w14:paraId="28DADF81" w14:textId="77777777" w:rsidR="005122D9" w:rsidRDefault="005122D9" w:rsidP="00EB6C9D">
      <w:pPr>
        <w:rPr>
          <w:b/>
        </w:rPr>
      </w:pPr>
    </w:p>
    <w:p w14:paraId="7763EB04" w14:textId="77777777" w:rsidR="00EB6C9D" w:rsidRPr="004C1BB6" w:rsidRDefault="00EB6C9D" w:rsidP="00EB6C9D">
      <w:pPr>
        <w:rPr>
          <w:b/>
        </w:rPr>
      </w:pPr>
      <w:r>
        <w:rPr>
          <w:b/>
        </w:rPr>
        <w:t>The policies</w:t>
      </w:r>
      <w:r w:rsidRPr="004C1BB6">
        <w:rPr>
          <w:b/>
        </w:rPr>
        <w:t xml:space="preserve"> that can be quantified</w:t>
      </w:r>
    </w:p>
    <w:p w14:paraId="4F3BE4F3" w14:textId="5D78AB9D" w:rsidR="00EB6C9D" w:rsidRDefault="00EB6C9D" w:rsidP="00EB6C9D">
      <w:r>
        <w:t>All spatial plans and policies that cause changes in land use</w:t>
      </w:r>
      <w:r w:rsidR="00B8472C">
        <w:t xml:space="preserve"> within the area of assessment</w:t>
      </w:r>
      <w:r>
        <w:t xml:space="preserve">: for example building a new settlement, </w:t>
      </w:r>
      <w:r w:rsidR="00B8472C">
        <w:t xml:space="preserve">new </w:t>
      </w:r>
      <w:r>
        <w:t>railroad connection etc.</w:t>
      </w:r>
      <w:r w:rsidR="00B8472C">
        <w:t xml:space="preserve"> The impact assessment is based on the six IPCC land use categories </w:t>
      </w:r>
      <w:r w:rsidR="0008711B">
        <w:t>(</w:t>
      </w:r>
      <w:r w:rsidR="0008711B" w:rsidRPr="000528B6">
        <w:t xml:space="preserve">see </w:t>
      </w:r>
      <w:r w:rsidR="000528B6">
        <w:fldChar w:fldCharType="begin"/>
      </w:r>
      <w:r w:rsidR="000528B6">
        <w:instrText xml:space="preserve"> REF _Ref114147846 \h </w:instrText>
      </w:r>
      <w:r w:rsidR="000528B6">
        <w:fldChar w:fldCharType="separate"/>
      </w:r>
      <w:r w:rsidR="00C13B6D">
        <w:t xml:space="preserve">Table </w:t>
      </w:r>
      <w:r w:rsidR="00C13B6D">
        <w:rPr>
          <w:noProof/>
        </w:rPr>
        <w:t>1</w:t>
      </w:r>
      <w:r w:rsidR="000528B6">
        <w:fldChar w:fldCharType="end"/>
      </w:r>
      <w:r w:rsidR="0008711B">
        <w:t xml:space="preserve">) </w:t>
      </w:r>
      <w:r w:rsidR="00B8472C">
        <w:t xml:space="preserve">and the country-specific Carbon-Stock-Change (CSC) factors collected from the attachments of the national inventory reports (NIR) in 2021. </w:t>
      </w:r>
    </w:p>
    <w:p w14:paraId="6FBD33A6" w14:textId="77777777" w:rsidR="005122D9" w:rsidRDefault="005122D9" w:rsidP="00EB6C9D"/>
    <w:p w14:paraId="752E7C98" w14:textId="3A6E06BD" w:rsidR="00971A60" w:rsidRDefault="00971A60" w:rsidP="00971A60">
      <w:pPr>
        <w:pStyle w:val="Heading3"/>
      </w:pPr>
      <w:bookmarkStart w:id="31" w:name="_Toc120776449"/>
      <w:r>
        <w:t>Land-use change</w:t>
      </w:r>
      <w:r w:rsidR="00096B2B">
        <w:t xml:space="preserve"> Policy Quantification</w:t>
      </w:r>
      <w:bookmarkEnd w:id="31"/>
    </w:p>
    <w:p w14:paraId="007B6A6D" w14:textId="19AE921F" w:rsidR="00A36914" w:rsidRPr="00A36914" w:rsidRDefault="00A36914" w:rsidP="00A36914">
      <w:pPr>
        <w:rPr>
          <w:lang w:val="en-US"/>
        </w:rPr>
      </w:pPr>
      <w:r>
        <w:t>The GGIA tool Land-use change module calculates the climate impacts that are caused when land is allocated to another purpose in spatial planning. Land use baseline analysis cannot be created with the GGIA tool.</w:t>
      </w:r>
    </w:p>
    <w:p w14:paraId="061D6DCD" w14:textId="77777777" w:rsidR="00501182" w:rsidRDefault="00501182" w:rsidP="00501182">
      <w:pPr>
        <w:rPr>
          <w:b/>
        </w:rPr>
      </w:pPr>
      <w:r w:rsidRPr="00AB72CF">
        <w:rPr>
          <w:b/>
        </w:rPr>
        <w:t xml:space="preserve">Planner User inputs </w:t>
      </w:r>
    </w:p>
    <w:p w14:paraId="5FFEC031" w14:textId="77777777" w:rsidR="00B8472C" w:rsidRDefault="00501182" w:rsidP="00A36914">
      <w:r>
        <w:t xml:space="preserve">Planner User inserts the land areas (in hectares) that are converted from one category to another as a consequence of a plan or a planning policy. In practise, planner first needs to analyse the land area that is subject to change, allocating it to </w:t>
      </w:r>
      <w:r w:rsidR="00B8472C">
        <w:t xml:space="preserve">one of the </w:t>
      </w:r>
      <w:r>
        <w:t xml:space="preserve">IPCC land use categories. </w:t>
      </w:r>
    </w:p>
    <w:p w14:paraId="3209FA4F" w14:textId="3309547C" w:rsidR="00501182" w:rsidRDefault="00B8472C" w:rsidP="00A36914">
      <w:r>
        <w:t>European, national or local databases can provide the necessary information</w:t>
      </w:r>
      <w:r w:rsidR="00501182">
        <w:t xml:space="preserve">. As described in </w:t>
      </w:r>
      <w:r w:rsidR="0008711B">
        <w:t>Annex 1</w:t>
      </w:r>
      <w:r w:rsidR="00501182">
        <w:t>, CORINE Land cover database and European Soil database are examples of two data sources that can be used everywhere in Europe.</w:t>
      </w:r>
    </w:p>
    <w:p w14:paraId="6D7DCCC4" w14:textId="77777777" w:rsidR="0008711B" w:rsidRDefault="00B8472C" w:rsidP="00B8472C">
      <w:r>
        <w:t xml:space="preserve">The input tables open by checking the title that indicates the land use after the policy is applied. </w:t>
      </w:r>
      <w:r w:rsidRPr="00B8472C">
        <w:t>Find the relevant land</w:t>
      </w:r>
      <w:r>
        <w:t>-use changes in the tables and</w:t>
      </w:r>
      <w:r w:rsidRPr="00B8472C">
        <w:t xml:space="preserve"> insert three values per each change to calculate the impact: </w:t>
      </w:r>
    </w:p>
    <w:p w14:paraId="02F7400B" w14:textId="0E25721E" w:rsidR="0008711B" w:rsidRDefault="00B8472C" w:rsidP="003B31EA">
      <w:pPr>
        <w:pStyle w:val="ListParagraph"/>
        <w:numPr>
          <w:ilvl w:val="0"/>
          <w:numId w:val="22"/>
        </w:numPr>
      </w:pPr>
      <w:r w:rsidRPr="00B8472C">
        <w:t>total land area converted from one categ</w:t>
      </w:r>
      <w:r w:rsidR="0008711B">
        <w:t>ory to another in hectares</w:t>
      </w:r>
    </w:p>
    <w:p w14:paraId="02AEC6CF" w14:textId="1B6D795F" w:rsidR="0008711B" w:rsidRDefault="0058177F" w:rsidP="003B31EA">
      <w:pPr>
        <w:pStyle w:val="ListParagraph"/>
        <w:numPr>
          <w:ilvl w:val="0"/>
          <w:numId w:val="22"/>
        </w:numPr>
      </w:pPr>
      <w:r>
        <w:t>land area for</w:t>
      </w:r>
      <w:r w:rsidR="00B8472C" w:rsidRPr="00B8472C">
        <w:t xml:space="preserve"> mineral </w:t>
      </w:r>
      <w:r w:rsidR="0008711B">
        <w:t>soil; and</w:t>
      </w:r>
    </w:p>
    <w:p w14:paraId="2D363BD1" w14:textId="6F5D51D5" w:rsidR="0008711B" w:rsidRDefault="0058177F" w:rsidP="003B31EA">
      <w:pPr>
        <w:pStyle w:val="ListParagraph"/>
        <w:numPr>
          <w:ilvl w:val="0"/>
          <w:numId w:val="22"/>
        </w:numPr>
      </w:pPr>
      <w:r>
        <w:t>land area for organic soil</w:t>
      </w:r>
      <w:r w:rsidR="00B8472C">
        <w:t xml:space="preserve"> </w:t>
      </w:r>
      <w:r>
        <w:t>within assessment area</w:t>
      </w:r>
      <w:r w:rsidR="006D76D8">
        <w:t xml:space="preserve">. </w:t>
      </w:r>
    </w:p>
    <w:p w14:paraId="0800F9E6" w14:textId="14A197FF" w:rsidR="00B8472C" w:rsidRDefault="006D76D8" w:rsidP="00B8472C">
      <w:r>
        <w:t>The fields for the changes that are not relevant can be left empty.</w:t>
      </w:r>
      <w:r w:rsidR="00B8472C">
        <w:t xml:space="preserve"> </w:t>
      </w:r>
    </w:p>
    <w:p w14:paraId="43D48250" w14:textId="3A396151" w:rsidR="00501182" w:rsidRDefault="00501182" w:rsidP="00A36914">
      <w:r>
        <w:t>In addition</w:t>
      </w:r>
      <w:r w:rsidR="00B8472C">
        <w:t xml:space="preserve"> to hectares, planner u</w:t>
      </w:r>
      <w:r>
        <w:t>ser needs to select the year when the specified land-use change is expected to take place.</w:t>
      </w:r>
    </w:p>
    <w:p w14:paraId="108C1C42" w14:textId="77777777" w:rsidR="006D3F6F" w:rsidRDefault="006D3F6F" w:rsidP="00A36914">
      <w:r>
        <w:t>All built environment belongs to the category «settlement».</w:t>
      </w:r>
    </w:p>
    <w:p w14:paraId="3775CBA3" w14:textId="26BDD7DB" w:rsidR="006D76D8" w:rsidRDefault="006D76D8" w:rsidP="000D44FE">
      <w:pPr>
        <w:ind w:left="2608" w:hanging="2608"/>
      </w:pPr>
      <w:r>
        <w:lastRenderedPageBreak/>
        <w:t xml:space="preserve">Land use change </w:t>
      </w:r>
      <w:r>
        <w:tab/>
        <w:t>Select the correct land use change</w:t>
      </w:r>
      <w:r w:rsidR="000D44FE">
        <w:t xml:space="preserve">. </w:t>
      </w:r>
      <w:r w:rsidR="0058177F">
        <w:t>A new input table opens.</w:t>
      </w:r>
    </w:p>
    <w:p w14:paraId="6F7FCC51" w14:textId="77777777" w:rsidR="001F7C8C" w:rsidRDefault="001F7C8C" w:rsidP="001F7C8C">
      <w:pPr>
        <w:ind w:left="2608" w:firstLine="2"/>
      </w:pPr>
      <w:r>
        <w:t xml:space="preserve">The GHG emissions for each land use change are calculated as a sum of six components utilizing the three user inputs: total area and the soil areas for mineral and organic soils. </w:t>
      </w:r>
    </w:p>
    <w:p w14:paraId="0BA07BDA" w14:textId="38DF43AD" w:rsidR="006D3F6F" w:rsidRDefault="000D44FE" w:rsidP="006D76D8">
      <w:pPr>
        <w:ind w:left="2608"/>
      </w:pPr>
      <w:r>
        <w:t>More specific d</w:t>
      </w:r>
      <w:r w:rsidR="006D3F6F">
        <w:t xml:space="preserve">efinitions of the national land-use categories can be found in </w:t>
      </w:r>
      <w:r w:rsidR="0058177F">
        <w:t>Table 1</w:t>
      </w:r>
      <w:r w:rsidR="001F7C8C">
        <w:t xml:space="preserve"> and </w:t>
      </w:r>
      <w:r w:rsidR="006D3F6F">
        <w:t xml:space="preserve">National Inventory Reports (NIR) created for the </w:t>
      </w:r>
      <w:r w:rsidR="0058177F">
        <w:t xml:space="preserve">national </w:t>
      </w:r>
      <w:r w:rsidR="006D3F6F">
        <w:t xml:space="preserve">greenhouse gas inventories. </w:t>
      </w:r>
    </w:p>
    <w:p w14:paraId="7C8D79BA" w14:textId="4118D1EA" w:rsidR="0008711B" w:rsidRDefault="0058177F" w:rsidP="0008711B">
      <w:r>
        <w:t>Total area, ha</w:t>
      </w:r>
      <w:r>
        <w:tab/>
      </w:r>
      <w:r>
        <w:tab/>
        <w:t>I</w:t>
      </w:r>
      <w:r w:rsidR="0008711B">
        <w:t>nsert the total area in hectares</w:t>
      </w:r>
    </w:p>
    <w:p w14:paraId="5C5CE810" w14:textId="63717ACA" w:rsidR="0008711B" w:rsidRDefault="0008711B" w:rsidP="0008711B">
      <w:r>
        <w:t>Soil area (mineral), ha</w:t>
      </w:r>
      <w:r>
        <w:tab/>
        <w:t>Insert the mineral soil area in hectares</w:t>
      </w:r>
    </w:p>
    <w:p w14:paraId="13807A5E" w14:textId="6F1B40F6" w:rsidR="0008711B" w:rsidRDefault="0008711B" w:rsidP="0008711B">
      <w:r>
        <w:t>Soil area (organic), ha</w:t>
      </w:r>
      <w:r>
        <w:tab/>
        <w:t>Insert the organic soil area in hectares</w:t>
      </w:r>
    </w:p>
    <w:p w14:paraId="6D916364" w14:textId="66BA0105" w:rsidR="00EB7B5D" w:rsidRDefault="001F7C8C" w:rsidP="0008711B">
      <w:pPr>
        <w:ind w:left="2608" w:firstLine="2"/>
        <w:rPr>
          <w:b/>
        </w:rPr>
      </w:pPr>
      <w:r w:rsidRPr="001F7C8C">
        <w:t>The organic and mineral soils areas are subcategories</w:t>
      </w:r>
      <w:r>
        <w:t xml:space="preserve"> for</w:t>
      </w:r>
      <w:r w:rsidRPr="001F7C8C">
        <w:t xml:space="preserve"> each land-use change</w:t>
      </w:r>
      <w:r>
        <w:rPr>
          <w:b/>
        </w:rPr>
        <w:t xml:space="preserve">. </w:t>
      </w:r>
      <w:r>
        <w:t>Calculation gives results also when the areas for mineral and organic soils are not inserted at all, but in this case some</w:t>
      </w:r>
      <w:r w:rsidR="000011E3">
        <w:t xml:space="preserve"> land-use change impacts may</w:t>
      </w:r>
      <w:r>
        <w:t xml:space="preserve"> be excluded from the result.</w:t>
      </w:r>
      <w:r>
        <w:rPr>
          <w:b/>
        </w:rPr>
        <w:t xml:space="preserve"> </w:t>
      </w:r>
    </w:p>
    <w:p w14:paraId="348B3F36" w14:textId="3F3F3526" w:rsidR="00C96276" w:rsidRDefault="00EB7B5D" w:rsidP="0008711B">
      <w:pPr>
        <w:ind w:left="2608" w:firstLine="2"/>
      </w:pPr>
      <w:r w:rsidRPr="00D64240">
        <w:rPr>
          <w:rFonts w:asciiTheme="majorHAnsi" w:eastAsia="Calibri" w:hAnsiTheme="majorHAnsi" w:cstheme="majorHAnsi"/>
          <w:color w:val="0D0D0D" w:themeColor="text1" w:themeTint="F2"/>
          <w:szCs w:val="20"/>
        </w:rPr>
        <w:t>Organic soils are identified on the basis of several criteria found in the IPCC guidelines, however, are mainly represented by Histosols (World Reference Base for Soil Resources). All other types of soils are classified as mineral.</w:t>
      </w:r>
      <w:r>
        <w:rPr>
          <w:rFonts w:asciiTheme="majorHAnsi" w:eastAsia="Calibri" w:hAnsiTheme="majorHAnsi" w:cstheme="majorHAnsi"/>
          <w:color w:val="0D0D0D" w:themeColor="text1" w:themeTint="F2"/>
          <w:szCs w:val="20"/>
        </w:rPr>
        <w:t xml:space="preserve"> Thus </w:t>
      </w:r>
      <w:r>
        <w:rPr>
          <w:b/>
        </w:rPr>
        <w:t>m</w:t>
      </w:r>
      <w:r w:rsidR="001F7C8C">
        <w:rPr>
          <w:b/>
        </w:rPr>
        <w:t xml:space="preserve">ineral and organic soil area </w:t>
      </w:r>
      <w:r w:rsidR="001F7C8C" w:rsidRPr="001F7C8C">
        <w:rPr>
          <w:b/>
        </w:rPr>
        <w:t>sum up to total change area</w:t>
      </w:r>
      <w:r w:rsidR="001F7C8C" w:rsidRPr="001F7C8C">
        <w:t>.</w:t>
      </w:r>
    </w:p>
    <w:p w14:paraId="580A45ED" w14:textId="49D6B44A" w:rsidR="00EE2757" w:rsidRPr="00EE2757" w:rsidRDefault="00EE2757" w:rsidP="00EE2757">
      <w:pPr>
        <w:ind w:left="2608" w:firstLine="2"/>
        <w:rPr>
          <w:b/>
        </w:rPr>
      </w:pPr>
      <w:r w:rsidRPr="00EE2757">
        <w:rPr>
          <w:b/>
        </w:rPr>
        <w:t>In land-use change, major impacts are usually caused by deforestation, i.e. all changes from forestland to some other land-use category.</w:t>
      </w:r>
    </w:p>
    <w:p w14:paraId="0E6B0A60" w14:textId="1813E969" w:rsidR="00EE2757" w:rsidRDefault="00EE2757" w:rsidP="00EE2757">
      <w:pPr>
        <w:ind w:left="2608" w:firstLine="2"/>
      </w:pPr>
      <w:r>
        <w:t>P</w:t>
      </w:r>
      <w:r w:rsidR="000011E3">
        <w:t xml:space="preserve">lease </w:t>
      </w:r>
      <w:r>
        <w:t xml:space="preserve">notice that some </w:t>
      </w:r>
      <w:r w:rsidR="000011E3">
        <w:t xml:space="preserve">land-use </w:t>
      </w:r>
      <w:r>
        <w:t>change</w:t>
      </w:r>
      <w:r w:rsidR="000011E3">
        <w:t xml:space="preserve"> input</w:t>
      </w:r>
      <w:r>
        <w:t>s may have no impact on the result. This may be because</w:t>
      </w:r>
    </w:p>
    <w:p w14:paraId="4EA06903" w14:textId="2A610080" w:rsidR="00EE2757" w:rsidRDefault="00EE2757" w:rsidP="00EE2757">
      <w:pPr>
        <w:pStyle w:val="ListParagraph"/>
        <w:numPr>
          <w:ilvl w:val="0"/>
          <w:numId w:val="32"/>
        </w:numPr>
      </w:pPr>
      <w:r>
        <w:t>The specified land-use change impact is zero or very close to zero; or</w:t>
      </w:r>
    </w:p>
    <w:p w14:paraId="047AABCC" w14:textId="0661D651" w:rsidR="00EE2757" w:rsidRDefault="00EE2757" w:rsidP="00EE2757">
      <w:pPr>
        <w:pStyle w:val="ListParagraph"/>
        <w:numPr>
          <w:ilvl w:val="0"/>
          <w:numId w:val="32"/>
        </w:numPr>
      </w:pPr>
      <w:r>
        <w:t xml:space="preserve">Dataset applied does not have a CSC factor for this specific land-use change. </w:t>
      </w:r>
    </w:p>
    <w:p w14:paraId="7F2E5BE0" w14:textId="63C9350E" w:rsidR="00EE2757" w:rsidRDefault="00EE2757" w:rsidP="001F7C8C">
      <w:pPr>
        <w:ind w:left="2608" w:firstLine="2"/>
      </w:pPr>
      <w:r>
        <w:t>The national default CSC factors</w:t>
      </w:r>
      <w:r w:rsidR="001F7C8C">
        <w:t xml:space="preserve"> (except for deforestation)</w:t>
      </w:r>
      <w:r>
        <w:t xml:space="preserve"> are collected from national inventory reports (NIR, inventory year 2019) where the CRF table</w:t>
      </w:r>
      <w:r w:rsidR="000011E3">
        <w:t xml:space="preserve">s </w:t>
      </w:r>
      <w:r>
        <w:t xml:space="preserve">do not </w:t>
      </w:r>
      <w:r w:rsidR="000011E3">
        <w:t>necessarily</w:t>
      </w:r>
      <w:r w:rsidR="001F7C8C">
        <w:t xml:space="preserve"> </w:t>
      </w:r>
      <w:r>
        <w:t>provide values for all land-use change types.</w:t>
      </w:r>
      <w:r w:rsidR="001F7C8C">
        <w:t xml:space="preserve"> </w:t>
      </w:r>
    </w:p>
    <w:p w14:paraId="38E39B9E" w14:textId="77777777" w:rsidR="006D76D8" w:rsidRDefault="006D76D8" w:rsidP="006D76D8">
      <w:r>
        <w:t xml:space="preserve">Year of implementation </w:t>
      </w:r>
      <w:r>
        <w:tab/>
        <w:t>Select the year when the land-use change is expected to happen.</w:t>
      </w:r>
    </w:p>
    <w:p w14:paraId="67B36CC0" w14:textId="77777777" w:rsidR="0008711B" w:rsidRDefault="00DA5AE8" w:rsidP="006D76D8">
      <w:r>
        <w:t xml:space="preserve">When all the inputs are done, please click </w:t>
      </w:r>
      <w:r w:rsidRPr="00DA5AE8">
        <w:rPr>
          <w:b/>
        </w:rPr>
        <w:t>Calculate and save emissions</w:t>
      </w:r>
      <w:r>
        <w:t xml:space="preserve">. </w:t>
      </w:r>
      <w:r w:rsidRPr="00DA5AE8">
        <w:rPr>
          <w:b/>
        </w:rPr>
        <w:t xml:space="preserve">Reset </w:t>
      </w:r>
      <w:r>
        <w:t xml:space="preserve">returns zero hectares and year 2022 in all tables. Please click </w:t>
      </w:r>
      <w:r w:rsidRPr="00DA5AE8">
        <w:rPr>
          <w:b/>
        </w:rPr>
        <w:t xml:space="preserve">Next </w:t>
      </w:r>
      <w:r>
        <w:t>to see the results.</w:t>
      </w:r>
    </w:p>
    <w:p w14:paraId="1BF82217" w14:textId="77777777" w:rsidR="000528B6" w:rsidRDefault="000528B6" w:rsidP="006D76D8"/>
    <w:p w14:paraId="67F87999" w14:textId="49535E05" w:rsidR="002226EA" w:rsidRDefault="00350246" w:rsidP="002226EA">
      <w:pPr>
        <w:pStyle w:val="Heading3"/>
      </w:pPr>
      <w:bookmarkStart w:id="32" w:name="_Toc120776450"/>
      <w:r>
        <w:t>Land-use change</w:t>
      </w:r>
      <w:r w:rsidR="002226EA">
        <w:t xml:space="preserve"> results</w:t>
      </w:r>
      <w:bookmarkEnd w:id="32"/>
    </w:p>
    <w:p w14:paraId="269556CD" w14:textId="77777777" w:rsidR="002226EA" w:rsidRDefault="002226EA" w:rsidP="00501182">
      <w:r>
        <w:t>N</w:t>
      </w:r>
      <w:r w:rsidRPr="00346E75">
        <w:t>et CO</w:t>
      </w:r>
      <w:r w:rsidRPr="00231C62">
        <w:rPr>
          <w:vertAlign w:val="subscript"/>
        </w:rPr>
        <w:t>2</w:t>
      </w:r>
      <w:r>
        <w:t xml:space="preserve"> removals are negative (-) and </w:t>
      </w:r>
      <w:r w:rsidRPr="00346E75">
        <w:t>net CO</w:t>
      </w:r>
      <w:r w:rsidRPr="00231C62">
        <w:rPr>
          <w:vertAlign w:val="subscript"/>
        </w:rPr>
        <w:t>2</w:t>
      </w:r>
      <w:r>
        <w:t xml:space="preserve"> emissions are</w:t>
      </w:r>
      <w:r w:rsidRPr="00346E75">
        <w:t xml:space="preserve"> positive (+)</w:t>
      </w:r>
      <w:r>
        <w:t xml:space="preserve"> results</w:t>
      </w:r>
      <w:r w:rsidRPr="00346E75">
        <w:t xml:space="preserve">. </w:t>
      </w:r>
    </w:p>
    <w:p w14:paraId="7C7B51D3" w14:textId="46F9B99F" w:rsidR="00501182" w:rsidRDefault="002226EA" w:rsidP="00501182">
      <w:r>
        <w:t>Please notice that a single land-use change has also long-term impacts that are estimated in the GGIA tool applying the IPCC methodology.</w:t>
      </w:r>
      <w:r w:rsidR="00501182">
        <w:t xml:space="preserve"> Impacts are country-specific, but typically highest CO</w:t>
      </w:r>
      <w:r w:rsidR="00501182" w:rsidRPr="00187492">
        <w:rPr>
          <w:vertAlign w:val="subscript"/>
        </w:rPr>
        <w:t>2</w:t>
      </w:r>
      <w:r w:rsidR="00501182">
        <w:t xml:space="preserve"> emissions are caused when forestland is converted to some other land-use category.</w:t>
      </w:r>
    </w:p>
    <w:p w14:paraId="4D861E0C" w14:textId="77777777" w:rsidR="000528B6" w:rsidRDefault="000528B6" w:rsidP="000528B6">
      <w:r>
        <w:t>Please notice that there are some changes between land-use categories that do not change the result graph. This may be due to minimal impact on total GHG emissions, or due to the lack of respective carbon stock change factor in the National Inventory report published by the country in concern.</w:t>
      </w:r>
    </w:p>
    <w:p w14:paraId="238F5E0C" w14:textId="77777777" w:rsidR="00501182" w:rsidRDefault="00501182" w:rsidP="00501182"/>
    <w:p w14:paraId="51BAF636" w14:textId="1E50950D" w:rsidR="00501182" w:rsidRPr="00501182" w:rsidRDefault="00501182" w:rsidP="00501182">
      <w:pPr>
        <w:pStyle w:val="Heading3"/>
      </w:pPr>
      <w:bookmarkStart w:id="33" w:name="_Toc120776451"/>
      <w:r>
        <w:lastRenderedPageBreak/>
        <w:t>Land Use Analysis - example</w:t>
      </w:r>
      <w:bookmarkEnd w:id="33"/>
    </w:p>
    <w:p w14:paraId="0FE8A57E" w14:textId="77777777" w:rsidR="002226EA" w:rsidRDefault="00501182" w:rsidP="002226EA">
      <w:pPr>
        <w:rPr>
          <w:rFonts w:ascii="Times New Roman" w:eastAsia="Times New Roman" w:hAnsi="Times New Roman" w:cs="Times New Roman"/>
          <w:sz w:val="24"/>
          <w:szCs w:val="24"/>
        </w:rPr>
      </w:pPr>
      <w:r>
        <w:t xml:space="preserve">This chapter provides a detailed description of one method that can be used for the </w:t>
      </w:r>
      <w:r w:rsidR="006D76D8">
        <w:t>land use analysis that is needed for land-use change quantification.</w:t>
      </w:r>
      <w:r w:rsidR="002226EA">
        <w:t xml:space="preserve"> In order to apply the IPCC methodology, land must be divided under the default IPCC land-use categories.</w:t>
      </w:r>
    </w:p>
    <w:p w14:paraId="4C04EBE1" w14:textId="1506B830" w:rsidR="00501182" w:rsidRDefault="00501182" w:rsidP="00501182">
      <w:r>
        <w:t>The main GHG occurring in the LULUCF sector is CO</w:t>
      </w:r>
      <w:r w:rsidRPr="000740BE">
        <w:rPr>
          <w:vertAlign w:val="subscript"/>
        </w:rPr>
        <w:t>2</w:t>
      </w:r>
      <w:r>
        <w:t>, while non-CO</w:t>
      </w:r>
      <w:r w:rsidRPr="000740BE">
        <w:rPr>
          <w:vertAlign w:val="subscript"/>
        </w:rPr>
        <w:t>2</w:t>
      </w:r>
      <w:r>
        <w:t xml:space="preserve"> emissions (like CH</w:t>
      </w:r>
      <w:r w:rsidRPr="000740BE">
        <w:rPr>
          <w:vertAlign w:val="subscript"/>
        </w:rPr>
        <w:t>4</w:t>
      </w:r>
      <w:r>
        <w:t>, N</w:t>
      </w:r>
      <w:r w:rsidRPr="000740BE">
        <w:rPr>
          <w:vertAlign w:val="subscript"/>
        </w:rPr>
        <w:t>2</w:t>
      </w:r>
      <w:r>
        <w:t>O) are predominantly non-key categories, therefore only CO</w:t>
      </w:r>
      <w:r w:rsidRPr="000740BE">
        <w:rPr>
          <w:vertAlign w:val="subscript"/>
        </w:rPr>
        <w:t>2</w:t>
      </w:r>
      <w:r>
        <w:t xml:space="preserve"> em</w:t>
      </w:r>
      <w:r w:rsidR="00ED4CFD">
        <w:t>issions are estimated in the GGIA tool</w:t>
      </w:r>
      <w:r>
        <w:t>.</w:t>
      </w:r>
    </w:p>
    <w:p w14:paraId="0D873191" w14:textId="73B2BAC1" w:rsidR="00501182" w:rsidRPr="00CD63AF" w:rsidRDefault="00501182" w:rsidP="00CD63AF">
      <w:pPr>
        <w:spacing w:before="0"/>
        <w:jc w:val="left"/>
        <w:rPr>
          <w:b/>
          <w:iCs/>
          <w:color w:val="EE7D00"/>
          <w:sz w:val="21"/>
        </w:rPr>
      </w:pPr>
      <w:r>
        <w:t>IPCC provides the frame of</w:t>
      </w:r>
      <w:r w:rsidR="005122D9">
        <w:t xml:space="preserve"> six broad land-use categories (</w:t>
      </w:r>
      <w:r w:rsidR="00DD5FFB">
        <w:fldChar w:fldCharType="begin"/>
      </w:r>
      <w:r w:rsidR="00DD5FFB">
        <w:instrText xml:space="preserve"> REF _Ref114147846 \h </w:instrText>
      </w:r>
      <w:r w:rsidR="00DD5FFB">
        <w:fldChar w:fldCharType="separate"/>
      </w:r>
      <w:r w:rsidR="00C13B6D">
        <w:t xml:space="preserve">Table </w:t>
      </w:r>
      <w:r w:rsidR="00C13B6D">
        <w:rPr>
          <w:noProof/>
        </w:rPr>
        <w:t>1</w:t>
      </w:r>
      <w:r w:rsidR="00DD5FFB">
        <w:fldChar w:fldCharType="end"/>
      </w:r>
      <w:r w:rsidR="005122D9">
        <w:t xml:space="preserve">) </w:t>
      </w:r>
      <w:r>
        <w:t>and five carbon pools (</w:t>
      </w:r>
      <w:r w:rsidR="000528B6">
        <w:fldChar w:fldCharType="begin"/>
      </w:r>
      <w:r w:rsidR="000528B6">
        <w:instrText xml:space="preserve"> REF _Ref114147780 \h </w:instrText>
      </w:r>
      <w:r w:rsidR="000528B6">
        <w:fldChar w:fldCharType="separate"/>
      </w:r>
      <w:r w:rsidR="00C13B6D">
        <w:t xml:space="preserve">Table </w:t>
      </w:r>
      <w:r w:rsidR="00C13B6D">
        <w:rPr>
          <w:noProof/>
        </w:rPr>
        <w:t>2</w:t>
      </w:r>
      <w:r w:rsidR="000528B6">
        <w:fldChar w:fldCharType="end"/>
      </w:r>
      <w:r>
        <w:t>) that form the basis of estimating emissions and removals from land use and land-use conversions. The categories are broad enough to classify all land areas in most countries and to accommodate differences in national land-use classification systems. The definitions of land-use categories may incorporate land cover type, land use based, or a combination of the two. Within each land-use category, emissions/removals resulting from carbon stock changes are estimated separately in the five carbon pools or may be based on the three aggregate carbon poo</w:t>
      </w:r>
      <w:r w:rsidR="006D76D8">
        <w:t>ls (i.e.</w:t>
      </w:r>
      <w:r w:rsidR="00ED4CFD">
        <w:t xml:space="preserve"> biomass, dead organic</w:t>
      </w:r>
      <w:r>
        <w:t xml:space="preserve"> matter (DOM) and soils) according to the IPCC methodology.</w:t>
      </w:r>
    </w:p>
    <w:p w14:paraId="113DCD34" w14:textId="77777777" w:rsidR="00501182" w:rsidRDefault="00501182" w:rsidP="00501182"/>
    <w:p w14:paraId="7179E4E7" w14:textId="7552F3FB" w:rsidR="00DA5AE8" w:rsidRDefault="00DA5AE8">
      <w:pPr>
        <w:spacing w:before="0"/>
        <w:jc w:val="left"/>
        <w:rPr>
          <w:b/>
          <w:iCs/>
          <w:color w:val="EE7D00"/>
          <w:sz w:val="21"/>
        </w:rPr>
      </w:pPr>
      <w:bookmarkStart w:id="34" w:name="_heading=h.1ksv4uv" w:colFirst="0" w:colLast="0"/>
      <w:bookmarkStart w:id="35" w:name="_Ref103175523"/>
      <w:bookmarkStart w:id="36" w:name="_Ref103175486"/>
      <w:bookmarkEnd w:id="34"/>
    </w:p>
    <w:p w14:paraId="0A66E19E" w14:textId="77777777" w:rsidR="002226EA" w:rsidRDefault="002226EA" w:rsidP="008C5E99">
      <w:pPr>
        <w:pStyle w:val="Caption"/>
      </w:pPr>
    </w:p>
    <w:p w14:paraId="27EA2093" w14:textId="77777777" w:rsidR="002226EA" w:rsidRDefault="002226EA" w:rsidP="008C5E99">
      <w:pPr>
        <w:pStyle w:val="Caption"/>
      </w:pPr>
    </w:p>
    <w:p w14:paraId="30BB45D0" w14:textId="77777777" w:rsidR="002226EA" w:rsidRDefault="002226EA" w:rsidP="008C5E99">
      <w:pPr>
        <w:pStyle w:val="Caption"/>
      </w:pPr>
    </w:p>
    <w:p w14:paraId="1B721847" w14:textId="77777777" w:rsidR="002226EA" w:rsidRDefault="002226EA" w:rsidP="008C5E99">
      <w:pPr>
        <w:pStyle w:val="Caption"/>
      </w:pPr>
    </w:p>
    <w:p w14:paraId="0AF603A8" w14:textId="76C15229" w:rsidR="00501182" w:rsidRDefault="008C5E99" w:rsidP="008C5E99">
      <w:pPr>
        <w:pStyle w:val="Caption"/>
        <w:rPr>
          <w:b w:val="0"/>
        </w:rPr>
      </w:pPr>
      <w:bookmarkStart w:id="37" w:name="_Ref114147846"/>
      <w:bookmarkStart w:id="38" w:name="_Toc120776527"/>
      <w:r>
        <w:t xml:space="preserve">Table </w:t>
      </w:r>
      <w:r>
        <w:fldChar w:fldCharType="begin"/>
      </w:r>
      <w:r>
        <w:instrText xml:space="preserve"> SEQ Table \* ARABIC </w:instrText>
      </w:r>
      <w:r>
        <w:fldChar w:fldCharType="separate"/>
      </w:r>
      <w:r w:rsidR="00C13B6D">
        <w:rPr>
          <w:noProof/>
        </w:rPr>
        <w:t>1</w:t>
      </w:r>
      <w:r>
        <w:fldChar w:fldCharType="end"/>
      </w:r>
      <w:bookmarkEnd w:id="35"/>
      <w:bookmarkEnd w:id="37"/>
      <w:r w:rsidR="00501182">
        <w:t xml:space="preserve">. </w:t>
      </w:r>
      <w:r w:rsidR="00501182" w:rsidRPr="00A32A4E">
        <w:t>IPCC Land-use categories.</w:t>
      </w:r>
      <w:bookmarkEnd w:id="36"/>
      <w:bookmarkEnd w:id="38"/>
    </w:p>
    <w:tbl>
      <w:tblPr>
        <w:tblStyle w:val="ESPONtable"/>
        <w:tblW w:w="0" w:type="auto"/>
        <w:tblLook w:val="04A0" w:firstRow="1" w:lastRow="0" w:firstColumn="1" w:lastColumn="0" w:noHBand="0" w:noVBand="1"/>
      </w:tblPr>
      <w:tblGrid>
        <w:gridCol w:w="1800"/>
        <w:gridCol w:w="6704"/>
      </w:tblGrid>
      <w:tr w:rsidR="00501182" w14:paraId="1D99E1B1" w14:textId="77777777" w:rsidTr="00501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AF70D9D" w14:textId="77777777" w:rsidR="00501182" w:rsidRDefault="00501182" w:rsidP="00501182">
            <w:r>
              <w:t>Land-use category</w:t>
            </w:r>
          </w:p>
        </w:tc>
        <w:tc>
          <w:tcPr>
            <w:tcW w:w="6704" w:type="dxa"/>
          </w:tcPr>
          <w:p w14:paraId="12D201C0" w14:textId="77777777" w:rsidR="00501182" w:rsidRDefault="00501182" w:rsidP="00501182">
            <w:pPr>
              <w:cnfStyle w:val="100000000000" w:firstRow="1" w:lastRow="0" w:firstColumn="0" w:lastColumn="0" w:oddVBand="0" w:evenVBand="0" w:oddHBand="0" w:evenHBand="0" w:firstRowFirstColumn="0" w:firstRowLastColumn="0" w:lastRowFirstColumn="0" w:lastRowLastColumn="0"/>
            </w:pPr>
            <w:r>
              <w:t>IPCC description</w:t>
            </w:r>
          </w:p>
        </w:tc>
      </w:tr>
      <w:tr w:rsidR="00501182" w14:paraId="5BF5A9C1" w14:textId="77777777" w:rsidTr="00501182">
        <w:tc>
          <w:tcPr>
            <w:cnfStyle w:val="001000000000" w:firstRow="0" w:lastRow="0" w:firstColumn="1" w:lastColumn="0" w:oddVBand="0" w:evenVBand="0" w:oddHBand="0" w:evenHBand="0" w:firstRowFirstColumn="0" w:firstRowLastColumn="0" w:lastRowFirstColumn="0" w:lastRowLastColumn="0"/>
            <w:tcW w:w="1800" w:type="dxa"/>
          </w:tcPr>
          <w:p w14:paraId="33740CF5" w14:textId="77777777" w:rsidR="00501182" w:rsidRDefault="00501182" w:rsidP="00501182">
            <w:r>
              <w:t>Forest Land</w:t>
            </w:r>
          </w:p>
        </w:tc>
        <w:tc>
          <w:tcPr>
            <w:tcW w:w="6704" w:type="dxa"/>
          </w:tcPr>
          <w:p w14:paraId="0621DBB0" w14:textId="77777777" w:rsidR="00501182" w:rsidRDefault="00501182" w:rsidP="00501182">
            <w:pPr>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rPr>
              <w:t>This category includes all land with woody vegetation consistent with thresholds used to define forest land in the national greenhouse gas inventory. It also includes systems with a vegetation structure that currently fall below, but in situ could potentially reach the threshold values used by a country to define the Forest Land category.</w:t>
            </w:r>
          </w:p>
        </w:tc>
      </w:tr>
      <w:tr w:rsidR="00501182" w14:paraId="2170EB9E" w14:textId="77777777" w:rsidTr="00501182">
        <w:tc>
          <w:tcPr>
            <w:cnfStyle w:val="001000000000" w:firstRow="0" w:lastRow="0" w:firstColumn="1" w:lastColumn="0" w:oddVBand="0" w:evenVBand="0" w:oddHBand="0" w:evenHBand="0" w:firstRowFirstColumn="0" w:firstRowLastColumn="0" w:lastRowFirstColumn="0" w:lastRowLastColumn="0"/>
            <w:tcW w:w="1800" w:type="dxa"/>
          </w:tcPr>
          <w:p w14:paraId="7A7E4181" w14:textId="77777777" w:rsidR="00501182" w:rsidRDefault="00501182" w:rsidP="00501182">
            <w:r w:rsidRPr="00D64240">
              <w:rPr>
                <w:rFonts w:asciiTheme="majorHAnsi" w:eastAsia="Calibri" w:hAnsiTheme="majorHAnsi" w:cstheme="majorHAnsi"/>
                <w:color w:val="0D0D0D" w:themeColor="text1" w:themeTint="F2"/>
              </w:rPr>
              <w:t>Cropland</w:t>
            </w:r>
          </w:p>
        </w:tc>
        <w:tc>
          <w:tcPr>
            <w:tcW w:w="6704" w:type="dxa"/>
          </w:tcPr>
          <w:p w14:paraId="58A3DD62" w14:textId="77777777" w:rsidR="00501182" w:rsidRDefault="00501182" w:rsidP="00501182">
            <w:pPr>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rPr>
              <w:t>This category includes cropped land, including rice fields, and agro-forestry systems where the vegetation structure falls below the thresholds used for the Forest Land category.</w:t>
            </w:r>
          </w:p>
        </w:tc>
      </w:tr>
      <w:tr w:rsidR="00501182" w14:paraId="3515E3F0" w14:textId="77777777" w:rsidTr="00501182">
        <w:tc>
          <w:tcPr>
            <w:cnfStyle w:val="001000000000" w:firstRow="0" w:lastRow="0" w:firstColumn="1" w:lastColumn="0" w:oddVBand="0" w:evenVBand="0" w:oddHBand="0" w:evenHBand="0" w:firstRowFirstColumn="0" w:firstRowLastColumn="0" w:lastRowFirstColumn="0" w:lastRowLastColumn="0"/>
            <w:tcW w:w="1800" w:type="dxa"/>
          </w:tcPr>
          <w:p w14:paraId="040BDF46" w14:textId="77777777" w:rsidR="00501182" w:rsidRPr="00D64240" w:rsidRDefault="00501182" w:rsidP="00501182">
            <w:pPr>
              <w:rPr>
                <w:rFonts w:asciiTheme="majorHAnsi" w:eastAsia="Calibri" w:hAnsiTheme="majorHAnsi" w:cstheme="majorHAnsi"/>
                <w:color w:val="0D0D0D" w:themeColor="text1" w:themeTint="F2"/>
              </w:rPr>
            </w:pPr>
            <w:r w:rsidRPr="00D64240">
              <w:rPr>
                <w:rFonts w:asciiTheme="majorHAnsi" w:eastAsia="Calibri" w:hAnsiTheme="majorHAnsi" w:cstheme="majorHAnsi"/>
                <w:color w:val="0D0D0D" w:themeColor="text1" w:themeTint="F2"/>
              </w:rPr>
              <w:t>Grassland</w:t>
            </w:r>
          </w:p>
        </w:tc>
        <w:tc>
          <w:tcPr>
            <w:tcW w:w="6704" w:type="dxa"/>
          </w:tcPr>
          <w:p w14:paraId="56812FDC" w14:textId="77777777" w:rsidR="00501182" w:rsidRPr="00D64240" w:rsidRDefault="00501182" w:rsidP="00501182">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color w:val="0D0D0D" w:themeColor="text1" w:themeTint="F2"/>
              </w:rPr>
            </w:pPr>
            <w:r w:rsidRPr="00D64240">
              <w:rPr>
                <w:rFonts w:asciiTheme="majorHAnsi" w:eastAsia="Calibri" w:hAnsiTheme="majorHAnsi" w:cstheme="majorHAnsi"/>
                <w:color w:val="0D0D0D" w:themeColor="text1" w:themeTint="F2"/>
              </w:rPr>
              <w:t>This category includes rangelands and pasture land that are not considered Cropland. It also includes systems with woody vegetation and other non-grass vegetation such as herbs and bushes that fall below the threshold values used in the Forest Land category. The category also includes all grassland from wild lands to recreational areas as well as agricultural and silvi-pastural systems, consistent with national definitions.</w:t>
            </w:r>
          </w:p>
        </w:tc>
      </w:tr>
      <w:tr w:rsidR="00501182" w14:paraId="06C4992F" w14:textId="77777777" w:rsidTr="00501182">
        <w:tc>
          <w:tcPr>
            <w:cnfStyle w:val="001000000000" w:firstRow="0" w:lastRow="0" w:firstColumn="1" w:lastColumn="0" w:oddVBand="0" w:evenVBand="0" w:oddHBand="0" w:evenHBand="0" w:firstRowFirstColumn="0" w:firstRowLastColumn="0" w:lastRowFirstColumn="0" w:lastRowLastColumn="0"/>
            <w:tcW w:w="1800" w:type="dxa"/>
          </w:tcPr>
          <w:p w14:paraId="23D63FF0" w14:textId="77777777" w:rsidR="00501182" w:rsidRPr="00D64240" w:rsidRDefault="00501182" w:rsidP="00501182">
            <w:pPr>
              <w:rPr>
                <w:rFonts w:asciiTheme="majorHAnsi" w:eastAsia="Calibri" w:hAnsiTheme="majorHAnsi" w:cstheme="majorHAnsi"/>
                <w:color w:val="0D0D0D" w:themeColor="text1" w:themeTint="F2"/>
              </w:rPr>
            </w:pPr>
            <w:r w:rsidRPr="00D64240">
              <w:rPr>
                <w:rFonts w:asciiTheme="majorHAnsi" w:eastAsia="Calibri" w:hAnsiTheme="majorHAnsi" w:cstheme="majorHAnsi"/>
                <w:color w:val="0D0D0D" w:themeColor="text1" w:themeTint="F2"/>
              </w:rPr>
              <w:t>Wetlands</w:t>
            </w:r>
          </w:p>
        </w:tc>
        <w:tc>
          <w:tcPr>
            <w:tcW w:w="6704" w:type="dxa"/>
          </w:tcPr>
          <w:p w14:paraId="6D5F942E" w14:textId="77777777" w:rsidR="00501182" w:rsidRPr="00D64240" w:rsidRDefault="00501182" w:rsidP="00501182">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color w:val="0D0D0D" w:themeColor="text1" w:themeTint="F2"/>
              </w:rPr>
            </w:pPr>
            <w:r w:rsidRPr="00D64240">
              <w:rPr>
                <w:rFonts w:asciiTheme="majorHAnsi" w:eastAsia="Calibri" w:hAnsiTheme="majorHAnsi" w:cstheme="majorHAnsi"/>
                <w:color w:val="0D0D0D" w:themeColor="text1" w:themeTint="F2"/>
              </w:rPr>
              <w:t>This category includes areas of peat extraction and land that is covered or saturated by water for all or part of the year (peatlands and other wetland types) and that does not fall into the Forest Land, Cropland, Grassland or Settlements categories. It includes reservoirs as a managed sub-division and natural rivers and lakes as unmanaged sub-divisions.</w:t>
            </w:r>
          </w:p>
        </w:tc>
      </w:tr>
      <w:tr w:rsidR="00501182" w14:paraId="0685F77C" w14:textId="77777777" w:rsidTr="00501182">
        <w:tc>
          <w:tcPr>
            <w:cnfStyle w:val="001000000000" w:firstRow="0" w:lastRow="0" w:firstColumn="1" w:lastColumn="0" w:oddVBand="0" w:evenVBand="0" w:oddHBand="0" w:evenHBand="0" w:firstRowFirstColumn="0" w:firstRowLastColumn="0" w:lastRowFirstColumn="0" w:lastRowLastColumn="0"/>
            <w:tcW w:w="1800" w:type="dxa"/>
          </w:tcPr>
          <w:p w14:paraId="3F3545EA" w14:textId="77777777" w:rsidR="00501182" w:rsidRPr="00D64240" w:rsidRDefault="00501182" w:rsidP="00501182">
            <w:pPr>
              <w:rPr>
                <w:rFonts w:asciiTheme="majorHAnsi" w:eastAsia="Calibri" w:hAnsiTheme="majorHAnsi" w:cstheme="majorHAnsi"/>
                <w:color w:val="0D0D0D" w:themeColor="text1" w:themeTint="F2"/>
              </w:rPr>
            </w:pPr>
            <w:r w:rsidRPr="00D64240">
              <w:rPr>
                <w:rFonts w:asciiTheme="majorHAnsi" w:eastAsia="Calibri" w:hAnsiTheme="majorHAnsi" w:cstheme="majorHAnsi"/>
                <w:color w:val="0D0D0D" w:themeColor="text1" w:themeTint="F2"/>
              </w:rPr>
              <w:t>Settlements</w:t>
            </w:r>
          </w:p>
        </w:tc>
        <w:tc>
          <w:tcPr>
            <w:tcW w:w="6704" w:type="dxa"/>
          </w:tcPr>
          <w:p w14:paraId="79C7F16E" w14:textId="77777777" w:rsidR="00501182" w:rsidRPr="00D64240" w:rsidRDefault="00501182" w:rsidP="00501182">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color w:val="0D0D0D" w:themeColor="text1" w:themeTint="F2"/>
              </w:rPr>
            </w:pPr>
            <w:r w:rsidRPr="00D64240">
              <w:rPr>
                <w:rFonts w:asciiTheme="majorHAnsi" w:eastAsia="Calibri" w:hAnsiTheme="majorHAnsi" w:cstheme="majorHAnsi"/>
                <w:color w:val="0D0D0D" w:themeColor="text1" w:themeTint="F2"/>
              </w:rPr>
              <w:t>This category includes all developed land, including transportation infrastructure and human settlements of any size, unless they are already included under other categories. This should be consistent with national definitions.</w:t>
            </w:r>
          </w:p>
        </w:tc>
      </w:tr>
      <w:tr w:rsidR="00501182" w14:paraId="177EB376" w14:textId="77777777" w:rsidTr="00501182">
        <w:tc>
          <w:tcPr>
            <w:cnfStyle w:val="001000000000" w:firstRow="0" w:lastRow="0" w:firstColumn="1" w:lastColumn="0" w:oddVBand="0" w:evenVBand="0" w:oddHBand="0" w:evenHBand="0" w:firstRowFirstColumn="0" w:firstRowLastColumn="0" w:lastRowFirstColumn="0" w:lastRowLastColumn="0"/>
            <w:tcW w:w="1800" w:type="dxa"/>
          </w:tcPr>
          <w:p w14:paraId="5C740086" w14:textId="77777777" w:rsidR="00501182" w:rsidRDefault="00501182" w:rsidP="00501182">
            <w:r w:rsidRPr="00D64240">
              <w:rPr>
                <w:rFonts w:asciiTheme="majorHAnsi" w:eastAsia="Calibri" w:hAnsiTheme="majorHAnsi" w:cstheme="majorHAnsi"/>
                <w:color w:val="0D0D0D" w:themeColor="text1" w:themeTint="F2"/>
              </w:rPr>
              <w:t>Other Land</w:t>
            </w:r>
          </w:p>
        </w:tc>
        <w:tc>
          <w:tcPr>
            <w:tcW w:w="6704" w:type="dxa"/>
          </w:tcPr>
          <w:p w14:paraId="69450286" w14:textId="77777777" w:rsidR="00501182" w:rsidRDefault="00501182" w:rsidP="00501182">
            <w:pPr>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rPr>
              <w:t>This category includes bare soil, rock, ice, and all land areas that do not fall into any of the other five categories. It allows the total of identified land areas to match the national area, where data are available.</w:t>
            </w:r>
          </w:p>
        </w:tc>
      </w:tr>
    </w:tbl>
    <w:p w14:paraId="031A1BDC" w14:textId="77777777" w:rsidR="002226EA" w:rsidRDefault="002226EA" w:rsidP="00501182">
      <w:pPr>
        <w:pStyle w:val="Caption"/>
      </w:pPr>
      <w:bookmarkStart w:id="39" w:name="_heading=h.44sinio" w:colFirst="0" w:colLast="0"/>
      <w:bookmarkStart w:id="40" w:name="_Ref85794695"/>
      <w:bookmarkEnd w:id="39"/>
    </w:p>
    <w:p w14:paraId="6B218ABE" w14:textId="77777777" w:rsidR="002226EA" w:rsidRDefault="002226EA" w:rsidP="00501182">
      <w:pPr>
        <w:pStyle w:val="Caption"/>
      </w:pPr>
    </w:p>
    <w:p w14:paraId="03147257" w14:textId="77777777" w:rsidR="00501182" w:rsidRDefault="00501182" w:rsidP="00501182">
      <w:pPr>
        <w:pStyle w:val="Caption"/>
        <w:rPr>
          <w:b w:val="0"/>
        </w:rPr>
      </w:pPr>
      <w:bookmarkStart w:id="41" w:name="_Ref114147780"/>
      <w:bookmarkStart w:id="42" w:name="_Toc120776528"/>
      <w:r>
        <w:t xml:space="preserve">Table </w:t>
      </w:r>
      <w:r>
        <w:fldChar w:fldCharType="begin"/>
      </w:r>
      <w:r>
        <w:instrText xml:space="preserve"> SEQ Table \* ARABIC </w:instrText>
      </w:r>
      <w:r>
        <w:fldChar w:fldCharType="separate"/>
      </w:r>
      <w:r w:rsidR="00C13B6D">
        <w:rPr>
          <w:noProof/>
        </w:rPr>
        <w:t>2</w:t>
      </w:r>
      <w:r>
        <w:fldChar w:fldCharType="end"/>
      </w:r>
      <w:bookmarkEnd w:id="40"/>
      <w:bookmarkEnd w:id="41"/>
      <w:r>
        <w:t xml:space="preserve">. </w:t>
      </w:r>
      <w:r w:rsidRPr="00A32A4E">
        <w:t>IPCC LULUCF sector carbon pools.</w:t>
      </w:r>
      <w:bookmarkEnd w:id="42"/>
    </w:p>
    <w:tbl>
      <w:tblPr>
        <w:tblStyle w:val="ESPONtable"/>
        <w:tblW w:w="0" w:type="auto"/>
        <w:tblLook w:val="04A0" w:firstRow="1" w:lastRow="0" w:firstColumn="1" w:lastColumn="0" w:noHBand="0" w:noVBand="1"/>
      </w:tblPr>
      <w:tblGrid>
        <w:gridCol w:w="1530"/>
        <w:gridCol w:w="1530"/>
        <w:gridCol w:w="5444"/>
      </w:tblGrid>
      <w:tr w:rsidR="00501182" w14:paraId="295E4D5F" w14:textId="77777777" w:rsidTr="00052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gridSpan w:val="2"/>
          </w:tcPr>
          <w:p w14:paraId="42732BE0" w14:textId="77777777" w:rsidR="00501182" w:rsidRDefault="00501182" w:rsidP="00501182">
            <w:r>
              <w:t>Carbon pool</w:t>
            </w:r>
          </w:p>
        </w:tc>
        <w:tc>
          <w:tcPr>
            <w:tcW w:w="5444" w:type="dxa"/>
          </w:tcPr>
          <w:p w14:paraId="57671A06" w14:textId="77777777" w:rsidR="00501182" w:rsidRDefault="00501182" w:rsidP="00501182">
            <w:pPr>
              <w:cnfStyle w:val="100000000000" w:firstRow="1" w:lastRow="0" w:firstColumn="0" w:lastColumn="0" w:oddVBand="0" w:evenVBand="0" w:oddHBand="0" w:evenHBand="0" w:firstRowFirstColumn="0" w:firstRowLastColumn="0" w:lastRowFirstColumn="0" w:lastRowLastColumn="0"/>
            </w:pPr>
            <w:r>
              <w:t>IPCC description</w:t>
            </w:r>
          </w:p>
        </w:tc>
      </w:tr>
      <w:tr w:rsidR="00501182" w14:paraId="547F5FF3" w14:textId="77777777" w:rsidTr="0058177F">
        <w:tc>
          <w:tcPr>
            <w:cnfStyle w:val="001000000000" w:firstRow="0" w:lastRow="0" w:firstColumn="1" w:lastColumn="0" w:oddVBand="0" w:evenVBand="0" w:oddHBand="0" w:evenHBand="0" w:firstRowFirstColumn="0" w:firstRowLastColumn="0" w:lastRowFirstColumn="0" w:lastRowLastColumn="0"/>
            <w:tcW w:w="1530" w:type="dxa"/>
            <w:tcBorders>
              <w:bottom w:val="nil"/>
            </w:tcBorders>
          </w:tcPr>
          <w:p w14:paraId="21CAEC49" w14:textId="77777777" w:rsidR="00501182" w:rsidRDefault="00501182" w:rsidP="00501182">
            <w:r w:rsidRPr="00D64240">
              <w:rPr>
                <w:rFonts w:asciiTheme="majorHAnsi" w:eastAsia="Calibri" w:hAnsiTheme="majorHAnsi" w:cstheme="majorHAnsi"/>
                <w:color w:val="0D0D0D" w:themeColor="text1" w:themeTint="F2"/>
                <w:szCs w:val="20"/>
              </w:rPr>
              <w:t>Biomass</w:t>
            </w:r>
          </w:p>
        </w:tc>
        <w:tc>
          <w:tcPr>
            <w:tcW w:w="1530" w:type="dxa"/>
            <w:tcBorders>
              <w:bottom w:val="nil"/>
            </w:tcBorders>
          </w:tcPr>
          <w:p w14:paraId="00D77DE5" w14:textId="77777777" w:rsidR="00501182" w:rsidRPr="00D64240" w:rsidRDefault="00501182" w:rsidP="00501182">
            <w:pPr>
              <w:spacing w:before="0"/>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D0D0D" w:themeColor="text1" w:themeTint="F2"/>
                <w:szCs w:val="24"/>
              </w:rPr>
            </w:pPr>
            <w:r w:rsidRPr="00D64240">
              <w:rPr>
                <w:rFonts w:asciiTheme="majorHAnsi" w:eastAsia="Calibri" w:hAnsiTheme="majorHAnsi" w:cstheme="majorHAnsi"/>
                <w:color w:val="0D0D0D" w:themeColor="text1" w:themeTint="F2"/>
                <w:szCs w:val="20"/>
              </w:rPr>
              <w:t>Aboveground</w:t>
            </w:r>
          </w:p>
          <w:p w14:paraId="660577B5" w14:textId="77777777" w:rsidR="00501182" w:rsidRDefault="00501182" w:rsidP="00501182">
            <w:pPr>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szCs w:val="20"/>
              </w:rPr>
              <w:t>biomass</w:t>
            </w:r>
          </w:p>
        </w:tc>
        <w:tc>
          <w:tcPr>
            <w:tcW w:w="5444" w:type="dxa"/>
            <w:tcBorders>
              <w:bottom w:val="nil"/>
            </w:tcBorders>
          </w:tcPr>
          <w:p w14:paraId="7ACE3976" w14:textId="77777777" w:rsidR="00501182" w:rsidRDefault="00501182" w:rsidP="00501182">
            <w:pPr>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szCs w:val="20"/>
              </w:rPr>
              <w:t>All biomass of living vegetation, both woody and herbaceous, above the soil including stems, stumps, branches, bark, seeds, and foliage. In cases where forest understory is a relatively small component of the above-ground biomass carbon pool, it is acceptable to exclude it.</w:t>
            </w:r>
          </w:p>
        </w:tc>
      </w:tr>
      <w:tr w:rsidR="00501182" w14:paraId="2D0C71D1" w14:textId="77777777" w:rsidTr="0058177F">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FFFFFF" w:themeColor="background1"/>
              <w:right w:val="nil"/>
            </w:tcBorders>
          </w:tcPr>
          <w:p w14:paraId="3590BF53" w14:textId="77777777" w:rsidR="00501182" w:rsidRDefault="00501182" w:rsidP="00501182"/>
        </w:tc>
        <w:tc>
          <w:tcPr>
            <w:tcW w:w="1530" w:type="dxa"/>
            <w:tcBorders>
              <w:left w:val="nil"/>
              <w:bottom w:val="single" w:sz="4" w:space="0" w:color="FFFFFF" w:themeColor="background1"/>
              <w:right w:val="nil"/>
            </w:tcBorders>
          </w:tcPr>
          <w:p w14:paraId="0D08A906" w14:textId="77777777" w:rsidR="00501182" w:rsidRPr="00D64240" w:rsidRDefault="00501182" w:rsidP="00501182">
            <w:pPr>
              <w:spacing w:before="0"/>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D0D0D" w:themeColor="text1" w:themeTint="F2"/>
                <w:szCs w:val="24"/>
              </w:rPr>
            </w:pPr>
            <w:r w:rsidRPr="00D64240">
              <w:rPr>
                <w:rFonts w:asciiTheme="majorHAnsi" w:eastAsia="Calibri" w:hAnsiTheme="majorHAnsi" w:cstheme="majorHAnsi"/>
                <w:color w:val="0D0D0D" w:themeColor="text1" w:themeTint="F2"/>
                <w:szCs w:val="20"/>
              </w:rPr>
              <w:t>Belowground</w:t>
            </w:r>
          </w:p>
          <w:p w14:paraId="204904CD" w14:textId="77777777" w:rsidR="00501182" w:rsidRDefault="00501182" w:rsidP="00501182">
            <w:pPr>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szCs w:val="20"/>
              </w:rPr>
              <w:t>biomass</w:t>
            </w:r>
          </w:p>
        </w:tc>
        <w:tc>
          <w:tcPr>
            <w:tcW w:w="5444" w:type="dxa"/>
            <w:tcBorders>
              <w:left w:val="nil"/>
              <w:bottom w:val="single" w:sz="4" w:space="0" w:color="FFFFFF" w:themeColor="background1"/>
            </w:tcBorders>
          </w:tcPr>
          <w:p w14:paraId="2C49FA1A" w14:textId="77777777" w:rsidR="00501182" w:rsidRDefault="00501182" w:rsidP="00501182">
            <w:pPr>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szCs w:val="20"/>
              </w:rPr>
              <w:t>All biomass of live roots. Fine roots of less than (suggested) 2mm diameter are often excluded because these often cannot be distinguished empirically from soil organic matter or litter.</w:t>
            </w:r>
          </w:p>
        </w:tc>
      </w:tr>
      <w:tr w:rsidR="00501182" w14:paraId="00FA4782" w14:textId="77777777" w:rsidTr="0058177F">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FFFFFF" w:themeColor="background1"/>
              <w:bottom w:val="nil"/>
            </w:tcBorders>
          </w:tcPr>
          <w:p w14:paraId="51772582" w14:textId="678A7EC3" w:rsidR="00501182" w:rsidRPr="00D64240" w:rsidRDefault="000528B6" w:rsidP="00660B76">
            <w:pPr>
              <w:spacing w:before="0"/>
              <w:jc w:val="left"/>
              <w:rPr>
                <w:rFonts w:asciiTheme="majorHAnsi" w:eastAsia="Times New Roman" w:hAnsiTheme="majorHAnsi" w:cstheme="majorHAnsi"/>
                <w:color w:val="0D0D0D" w:themeColor="text1" w:themeTint="F2"/>
                <w:szCs w:val="24"/>
              </w:rPr>
            </w:pPr>
            <w:r>
              <w:rPr>
                <w:rFonts w:asciiTheme="majorHAnsi" w:eastAsia="Calibri" w:hAnsiTheme="majorHAnsi" w:cstheme="majorHAnsi"/>
                <w:color w:val="0D0D0D" w:themeColor="text1" w:themeTint="F2"/>
                <w:szCs w:val="20"/>
              </w:rPr>
              <w:t>Dead O</w:t>
            </w:r>
            <w:r w:rsidR="00501182" w:rsidRPr="00D64240">
              <w:rPr>
                <w:rFonts w:asciiTheme="majorHAnsi" w:eastAsia="Calibri" w:hAnsiTheme="majorHAnsi" w:cstheme="majorHAnsi"/>
                <w:color w:val="0D0D0D" w:themeColor="text1" w:themeTint="F2"/>
                <w:szCs w:val="20"/>
              </w:rPr>
              <w:t>rganic</w:t>
            </w:r>
          </w:p>
          <w:p w14:paraId="4AE484DD" w14:textId="6406F35E" w:rsidR="00501182" w:rsidRDefault="000528B6" w:rsidP="000528B6">
            <w:pPr>
              <w:spacing w:before="0"/>
              <w:jc w:val="left"/>
            </w:pPr>
            <w:r>
              <w:rPr>
                <w:rFonts w:asciiTheme="majorHAnsi" w:eastAsia="Calibri" w:hAnsiTheme="majorHAnsi" w:cstheme="majorHAnsi"/>
                <w:color w:val="0D0D0D" w:themeColor="text1" w:themeTint="F2"/>
                <w:szCs w:val="20"/>
              </w:rPr>
              <w:t>M</w:t>
            </w:r>
            <w:r w:rsidR="00501182" w:rsidRPr="00D64240">
              <w:rPr>
                <w:rFonts w:asciiTheme="majorHAnsi" w:eastAsia="Calibri" w:hAnsiTheme="majorHAnsi" w:cstheme="majorHAnsi"/>
                <w:color w:val="0D0D0D" w:themeColor="text1" w:themeTint="F2"/>
                <w:szCs w:val="20"/>
              </w:rPr>
              <w:t>atter</w:t>
            </w:r>
            <w:r>
              <w:rPr>
                <w:rFonts w:asciiTheme="majorHAnsi" w:eastAsia="Calibri" w:hAnsiTheme="majorHAnsi" w:cstheme="majorHAnsi"/>
                <w:color w:val="0D0D0D" w:themeColor="text1" w:themeTint="F2"/>
                <w:szCs w:val="20"/>
              </w:rPr>
              <w:t xml:space="preserve"> </w:t>
            </w:r>
            <w:r w:rsidR="00501182" w:rsidRPr="00D64240">
              <w:rPr>
                <w:rFonts w:asciiTheme="majorHAnsi" w:eastAsia="Calibri" w:hAnsiTheme="majorHAnsi" w:cstheme="majorHAnsi"/>
                <w:color w:val="0D0D0D" w:themeColor="text1" w:themeTint="F2"/>
                <w:szCs w:val="20"/>
              </w:rPr>
              <w:t>(DOM)</w:t>
            </w:r>
          </w:p>
        </w:tc>
        <w:tc>
          <w:tcPr>
            <w:tcW w:w="1530" w:type="dxa"/>
            <w:tcBorders>
              <w:top w:val="single" w:sz="4" w:space="0" w:color="FFFFFF" w:themeColor="background1"/>
              <w:bottom w:val="nil"/>
            </w:tcBorders>
          </w:tcPr>
          <w:p w14:paraId="3BC9F351" w14:textId="77777777" w:rsidR="00501182" w:rsidRDefault="00501182" w:rsidP="00501182">
            <w:pPr>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szCs w:val="20"/>
              </w:rPr>
              <w:t>Dead wood</w:t>
            </w:r>
          </w:p>
        </w:tc>
        <w:tc>
          <w:tcPr>
            <w:tcW w:w="5444" w:type="dxa"/>
            <w:tcBorders>
              <w:top w:val="single" w:sz="4" w:space="0" w:color="FFFFFF" w:themeColor="background1"/>
              <w:bottom w:val="nil"/>
            </w:tcBorders>
          </w:tcPr>
          <w:p w14:paraId="4D884CE2" w14:textId="77777777" w:rsidR="00501182" w:rsidRPr="00AC65DF" w:rsidRDefault="00501182" w:rsidP="00501182">
            <w:pPr>
              <w:spacing w:before="0"/>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D0D0D" w:themeColor="text1" w:themeTint="F2"/>
                <w:szCs w:val="24"/>
              </w:rPr>
            </w:pPr>
            <w:r w:rsidRPr="00D64240">
              <w:rPr>
                <w:rFonts w:asciiTheme="majorHAnsi" w:eastAsia="Calibri" w:hAnsiTheme="majorHAnsi" w:cstheme="majorHAnsi"/>
                <w:color w:val="0D0D0D" w:themeColor="text1" w:themeTint="F2"/>
                <w:szCs w:val="20"/>
              </w:rPr>
              <w:t>Includes all non-living woody biomass not contained in the litter, either standing, lying on the ground, or in the soil. Dead wood includes wood lying on the surface, dead roots, and stumps, larger than or equal to 10 cm in diameter (or the diameter specified by the country).</w:t>
            </w:r>
          </w:p>
        </w:tc>
      </w:tr>
      <w:tr w:rsidR="00501182" w14:paraId="6886624F" w14:textId="77777777" w:rsidTr="0058177F">
        <w:tc>
          <w:tcPr>
            <w:cnfStyle w:val="001000000000" w:firstRow="0" w:lastRow="0" w:firstColumn="1" w:lastColumn="0" w:oddVBand="0" w:evenVBand="0" w:oddHBand="0" w:evenHBand="0" w:firstRowFirstColumn="0" w:firstRowLastColumn="0" w:lastRowFirstColumn="0" w:lastRowLastColumn="0"/>
            <w:tcW w:w="1530" w:type="dxa"/>
            <w:tcBorders>
              <w:bottom w:val="single" w:sz="4" w:space="0" w:color="FFFFFF" w:themeColor="background1"/>
            </w:tcBorders>
          </w:tcPr>
          <w:p w14:paraId="1C95EBB1" w14:textId="77777777" w:rsidR="00501182" w:rsidRDefault="00501182" w:rsidP="00501182"/>
        </w:tc>
        <w:tc>
          <w:tcPr>
            <w:tcW w:w="1530" w:type="dxa"/>
            <w:tcBorders>
              <w:bottom w:val="single" w:sz="4" w:space="0" w:color="FFFFFF" w:themeColor="background1"/>
            </w:tcBorders>
          </w:tcPr>
          <w:p w14:paraId="3E7FB83F" w14:textId="77777777" w:rsidR="00501182" w:rsidRDefault="00501182" w:rsidP="00501182">
            <w:pPr>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szCs w:val="20"/>
              </w:rPr>
              <w:t>Litter</w:t>
            </w:r>
          </w:p>
        </w:tc>
        <w:tc>
          <w:tcPr>
            <w:tcW w:w="5444" w:type="dxa"/>
            <w:tcBorders>
              <w:bottom w:val="single" w:sz="4" w:space="0" w:color="FFFFFF" w:themeColor="background1"/>
            </w:tcBorders>
          </w:tcPr>
          <w:p w14:paraId="44CC3126" w14:textId="77777777" w:rsidR="00501182" w:rsidRDefault="00501182" w:rsidP="00501182">
            <w:pPr>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szCs w:val="20"/>
              </w:rPr>
              <w:t>Includes all non-living biomass with a size greater than the limit for soil organic matter (suggested 2 mm) and less than the minimum diameter chosen for dead wood (e.g., 10 cm), lying dead, in various states of decomposition above or within the mineral or organic soil. This includes the litter layer as usually defined in soil typologies. Live fine roots above the mineral or organic soil (of less than the minimum diameter limit chosen for below-ground biomass) are included in litter where they cannot be distinguished from it empirically.</w:t>
            </w:r>
          </w:p>
        </w:tc>
      </w:tr>
      <w:tr w:rsidR="00501182" w14:paraId="6B82E8B0" w14:textId="77777777" w:rsidTr="0058177F">
        <w:tc>
          <w:tcPr>
            <w:cnfStyle w:val="001000000000" w:firstRow="0" w:lastRow="0" w:firstColumn="1" w:lastColumn="0" w:oddVBand="0" w:evenVBand="0" w:oddHBand="0" w:evenHBand="0" w:firstRowFirstColumn="0" w:firstRowLastColumn="0" w:lastRowFirstColumn="0" w:lastRowLastColumn="0"/>
            <w:tcW w:w="1530" w:type="dxa"/>
            <w:tcBorders>
              <w:top w:val="single" w:sz="4" w:space="0" w:color="FFFFFF" w:themeColor="background1"/>
            </w:tcBorders>
          </w:tcPr>
          <w:p w14:paraId="067652EF" w14:textId="77777777" w:rsidR="00501182" w:rsidRDefault="00501182" w:rsidP="00501182">
            <w:r w:rsidRPr="00D64240">
              <w:rPr>
                <w:rFonts w:asciiTheme="majorHAnsi" w:eastAsia="Calibri" w:hAnsiTheme="majorHAnsi" w:cstheme="majorHAnsi"/>
                <w:color w:val="0D0D0D" w:themeColor="text1" w:themeTint="F2"/>
                <w:szCs w:val="20"/>
              </w:rPr>
              <w:t>Soils</w:t>
            </w:r>
          </w:p>
        </w:tc>
        <w:tc>
          <w:tcPr>
            <w:tcW w:w="1530" w:type="dxa"/>
            <w:tcBorders>
              <w:top w:val="single" w:sz="4" w:space="0" w:color="FFFFFF" w:themeColor="background1"/>
            </w:tcBorders>
          </w:tcPr>
          <w:p w14:paraId="04585353" w14:textId="77777777" w:rsidR="00501182" w:rsidRDefault="00501182" w:rsidP="00660B76">
            <w:pPr>
              <w:jc w:val="left"/>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szCs w:val="20"/>
              </w:rPr>
              <w:t>Soil organic matter in mineral and organic soils</w:t>
            </w:r>
          </w:p>
        </w:tc>
        <w:tc>
          <w:tcPr>
            <w:tcW w:w="5444" w:type="dxa"/>
            <w:tcBorders>
              <w:top w:val="single" w:sz="4" w:space="0" w:color="FFFFFF" w:themeColor="background1"/>
            </w:tcBorders>
          </w:tcPr>
          <w:p w14:paraId="4B8148FB" w14:textId="77777777" w:rsidR="00501182" w:rsidRPr="00D64240" w:rsidRDefault="00501182" w:rsidP="00501182">
            <w:pPr>
              <w:spacing w:before="0"/>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D0D0D" w:themeColor="text1" w:themeTint="F2"/>
                <w:szCs w:val="24"/>
              </w:rPr>
            </w:pPr>
            <w:r w:rsidRPr="00D64240">
              <w:rPr>
                <w:rFonts w:asciiTheme="majorHAnsi" w:eastAsia="Calibri" w:hAnsiTheme="majorHAnsi" w:cstheme="majorHAnsi"/>
                <w:color w:val="0D0D0D" w:themeColor="text1" w:themeTint="F2"/>
                <w:szCs w:val="20"/>
              </w:rPr>
              <w:t>Includes organic carbon in mineral and organic soils to a specified depth chosen by the country and applied consistently through the time series. Live and dead fine roots and DOM within the soil that are less than the minimum diameter limit (suggested 2 mm) for roots and DOM, are included with soil organic matter where they cannot be distinguished from it empirically. The default for soil depth is 30 cm.</w:t>
            </w:r>
          </w:p>
          <w:p w14:paraId="39D99702" w14:textId="77777777" w:rsidR="00501182" w:rsidRDefault="00501182" w:rsidP="00501182">
            <w:pPr>
              <w:cnfStyle w:val="000000000000" w:firstRow="0" w:lastRow="0" w:firstColumn="0" w:lastColumn="0" w:oddVBand="0" w:evenVBand="0" w:oddHBand="0" w:evenHBand="0" w:firstRowFirstColumn="0" w:firstRowLastColumn="0" w:lastRowFirstColumn="0" w:lastRowLastColumn="0"/>
            </w:pPr>
            <w:r w:rsidRPr="00D64240">
              <w:rPr>
                <w:rFonts w:asciiTheme="majorHAnsi" w:eastAsia="Calibri" w:hAnsiTheme="majorHAnsi" w:cstheme="majorHAnsi"/>
                <w:color w:val="0D0D0D" w:themeColor="text1" w:themeTint="F2"/>
                <w:szCs w:val="20"/>
              </w:rPr>
              <w:t>Organic soils are identified on the basis of several criteria found in the IPCC guidelines, however, are mainly represented by Histosols (World Reference Base for Soil Resources). All other types of soils are classified as mineral.</w:t>
            </w:r>
          </w:p>
        </w:tc>
      </w:tr>
    </w:tbl>
    <w:p w14:paraId="602B70EC" w14:textId="77777777" w:rsidR="00A36914" w:rsidRDefault="00A36914" w:rsidP="00501182"/>
    <w:p w14:paraId="7A622731" w14:textId="3AEE330D" w:rsidR="00ED4CFD" w:rsidRDefault="005E6283" w:rsidP="00501182">
      <w:r>
        <w:t>In the following, o</w:t>
      </w:r>
      <w:r w:rsidR="00501182">
        <w:t>pen-source pan-European datasets (CO</w:t>
      </w:r>
      <w:r>
        <w:t>RINE, European Soil Database) a</w:t>
      </w:r>
      <w:r w:rsidR="00501182">
        <w:t xml:space="preserve">re applied to demonstrate the usability of these standardised and harmonised databases. </w:t>
      </w:r>
      <w:r w:rsidR="00ED4CFD">
        <w:t xml:space="preserve">These datasets are not integrated in the GGIA tool, but they are one method for quantifying the land area types within the area of assessment. Examples of the results of such analyses are presented in </w:t>
      </w:r>
      <w:r w:rsidR="000B3173">
        <w:fldChar w:fldCharType="begin"/>
      </w:r>
      <w:r w:rsidR="000B3173">
        <w:instrText xml:space="preserve"> REF _Ref103176855 \h </w:instrText>
      </w:r>
      <w:r w:rsidR="000B3173">
        <w:fldChar w:fldCharType="separate"/>
      </w:r>
      <w:r w:rsidR="00C13B6D">
        <w:t xml:space="preserve">Figure </w:t>
      </w:r>
      <w:r w:rsidR="00C13B6D">
        <w:rPr>
          <w:noProof/>
        </w:rPr>
        <w:t>6</w:t>
      </w:r>
      <w:r w:rsidR="000B3173">
        <w:fldChar w:fldCharType="end"/>
      </w:r>
      <w:r w:rsidR="000B3173">
        <w:t xml:space="preserve"> and </w:t>
      </w:r>
      <w:r w:rsidR="000B3173">
        <w:fldChar w:fldCharType="begin"/>
      </w:r>
      <w:r w:rsidR="000B3173">
        <w:instrText xml:space="preserve"> REF _Ref103176926 \h </w:instrText>
      </w:r>
      <w:r w:rsidR="000B3173">
        <w:fldChar w:fldCharType="separate"/>
      </w:r>
      <w:r w:rsidR="00C13B6D">
        <w:t xml:space="preserve">Figure </w:t>
      </w:r>
      <w:r w:rsidR="00C13B6D">
        <w:rPr>
          <w:noProof/>
        </w:rPr>
        <w:t>7</w:t>
      </w:r>
      <w:r w:rsidR="000B3173">
        <w:fldChar w:fldCharType="end"/>
      </w:r>
      <w:r w:rsidR="00ED4CFD">
        <w:t>.</w:t>
      </w:r>
    </w:p>
    <w:p w14:paraId="74B6812B" w14:textId="1BBC638F" w:rsidR="00501182" w:rsidRDefault="00501182" w:rsidP="00501182">
      <w:r>
        <w:t xml:space="preserve">It should be noted that pan-European datasets are usually spatially coarse and not as accurate as local (country or smaller territorial unit) datasets, leading to greater uncertainty of the final emission estimates. </w:t>
      </w:r>
    </w:p>
    <w:p w14:paraId="7CD14961" w14:textId="77777777" w:rsidR="008F1247" w:rsidRDefault="00ED4CFD" w:rsidP="008F1247">
      <w:r w:rsidRPr="00ED4CFD">
        <w:t>Countries apply a variety and often a combination of national and global databases for estimating land cover, soil type and respective areas for the LULUCF inventory in national inventory reports (NIR) submitted under the United Nations Framework Convention on Climate Change (UNFCCC). For example, Ireland uses the National Forest Inventory (NFI), the Forest Inventory and Planning System (FIPS), the Land Parcels Information System (LPIS), Coordinated Information on the Environment (CORINE) Land Cover Maps and the General Soil Map of Ireland. The UK defines the area of different land use categories using NFI and Northern Ireland Woodland Base Map, UK Agricultural Census, ONS Standard Area Measurement, UK Directory of Mines and Quarries and Google Earth imagery (peat extraction sites), Peat condition maps, and Land Cover Map 2015. Finland uses NFI data supported by spatial data, e.g., aerial images, LPIS and Finnish georeferenced soil database for representing different land use and soil type areas. The combined country-specific land use and soil type identification approaches provide more accurate results than using general pan-European datasets, however, are often only applicable in the specific country.</w:t>
      </w:r>
    </w:p>
    <w:p w14:paraId="66110C32" w14:textId="77777777" w:rsidR="00D47584" w:rsidRDefault="00D47584">
      <w:pPr>
        <w:spacing w:before="0"/>
        <w:jc w:val="left"/>
      </w:pPr>
    </w:p>
    <w:p w14:paraId="370DC503" w14:textId="77777777" w:rsidR="00D47584" w:rsidRPr="005E6283" w:rsidRDefault="00D47584" w:rsidP="00D47584">
      <w:pPr>
        <w:rPr>
          <w:rFonts w:ascii="Times New Roman" w:eastAsia="Times New Roman" w:hAnsi="Times New Roman" w:cs="Times New Roman"/>
          <w:b/>
          <w:color w:val="000000"/>
          <w:sz w:val="24"/>
          <w:szCs w:val="24"/>
        </w:rPr>
      </w:pPr>
      <w:r w:rsidRPr="005E6283">
        <w:rPr>
          <w:b/>
        </w:rPr>
        <w:lastRenderedPageBreak/>
        <w:t>Land cover analysis</w:t>
      </w:r>
    </w:p>
    <w:p w14:paraId="264BDEAE" w14:textId="77777777" w:rsidR="00D47584" w:rsidRDefault="00D47584" w:rsidP="00D47584">
      <w:r>
        <w:t xml:space="preserve">The Copernicus Land Monitoring Service (CLMS) is applied for determining the spatial distribution of land use classes and relevant areas. CLMS provides CORINE Land Cover (CLC) vector datasets that are based on the classification of satellite images produced by the national teams of the participating countries - the European Environment Agency (EEA) members and cooperating countries (EEA39). National CLC inventories are further integrated into a seamless land cover map of Europe. The resulting European database relies on standard methodology and nomenclature with following base parameters: 44 classes in the hierarchical 3-level CLC </w:t>
      </w:r>
      <w:r w:rsidRPr="00BB1031">
        <w:t>nomenclature</w:t>
      </w:r>
      <w:r>
        <w:t xml:space="preserve"> </w:t>
      </w:r>
      <w:sdt>
        <w:sdtPr>
          <w:id w:val="1029224003"/>
          <w:citation/>
        </w:sdtPr>
        <w:sdtContent>
          <w:r>
            <w:fldChar w:fldCharType="begin"/>
          </w:r>
          <w:r>
            <w:rPr>
              <w:lang w:val="et-EE"/>
            </w:rPr>
            <w:instrText xml:space="preserve"> CITATION Cop18 \l 1061 </w:instrText>
          </w:r>
          <w:r>
            <w:fldChar w:fldCharType="separate"/>
          </w:r>
          <w:r w:rsidRPr="0005332C">
            <w:rPr>
              <w:noProof/>
              <w:lang w:val="et-EE"/>
            </w:rPr>
            <w:t>(Copernicus Land Monitoring Service, 2018)</w:t>
          </w:r>
          <w:r>
            <w:fldChar w:fldCharType="end"/>
          </w:r>
        </w:sdtContent>
      </w:sdt>
      <w:r w:rsidRPr="00BB1031">
        <w:t xml:space="preserve">. </w:t>
      </w:r>
    </w:p>
    <w:p w14:paraId="7390A5A5" w14:textId="3D35F1A3" w:rsidR="00D47584" w:rsidRDefault="00D47584" w:rsidP="00D47584">
      <w:r w:rsidRPr="00BB1031">
        <w:t>There are different CLC datasets, like base status layers (minimum mapping unit (MMU) 25 hectares) and CLC-Change layers (MMU = 5 ha). Status layers synthesized with CLC-Change layers are called CORINE Land Cover ‘CLC accounting layers’ – 100 m raster datasets that comprise CORINE Land Cover status layers, modified for the purpose of consistent statistical analysis in the land cover change accounting system at EEA. The CLC 2018 accounting layers (</w:t>
      </w:r>
      <w:hyperlink r:id="rId29">
        <w:r w:rsidRPr="00E33532">
          <w:t>Corine Land Cover Accounting Layers (CLC</w:t>
        </w:r>
        <w:r w:rsidR="006F7E12">
          <w:t xml:space="preserve"> </w:t>
        </w:r>
        <w:r w:rsidRPr="00E33532">
          <w:t>2018). European Environment Agency</w:t>
        </w:r>
      </w:hyperlink>
      <w:r>
        <w:t>) can be</w:t>
      </w:r>
      <w:r w:rsidRPr="00BB1031">
        <w:t xml:space="preserve"> applied for determining current land use ty</w:t>
      </w:r>
      <w:r>
        <w:t>pes</w:t>
      </w:r>
      <w:r w:rsidRPr="00BB1031">
        <w:t xml:space="preserve">. </w:t>
      </w:r>
    </w:p>
    <w:p w14:paraId="0F2FA348" w14:textId="77777777" w:rsidR="00D47584" w:rsidRDefault="00D47584" w:rsidP="00D47584">
      <w:r>
        <w:t>There are also several limitations to the CORINE maps: provided land classes are broad and do not cover all the LULUCF land use specialties, for example CORINE (class 412 Peatbogs) does not distinguish active peat extraction areas from natural peat bogs or restored wetlands, all of which are addressed separately according to the LULUCF methodology. Furthermore, the IPCC LULUCF methodology allows countries to have flexibility in defining the six land use classes, which makes it difficult to align the 44 CORINE land classes according to the six IPCC land use categories.</w:t>
      </w:r>
    </w:p>
    <w:p w14:paraId="3197A9D8" w14:textId="77777777" w:rsidR="00D47584" w:rsidRDefault="00D47584" w:rsidP="00D47584">
      <w:r>
        <w:t>CORINE land classes can be categorized into IPCC land-use categories and unmanaged land according to the land use definitions provided in the IPCC guidelines (</w:t>
      </w:r>
      <w:r w:rsidRPr="00BB1031">
        <w:t>IPCC, 2006),</w:t>
      </w:r>
      <w:r>
        <w:t xml:space="preserve"> CLC nomenclature and information provided in national inventory reports. More detailed definitions of the land classes can be found in the CORINE land cover nomenclature illustrated guide </w:t>
      </w:r>
      <w:sdt>
        <w:sdtPr>
          <w:id w:val="-625534322"/>
          <w:citation/>
        </w:sdtPr>
        <w:sdtContent>
          <w:r>
            <w:fldChar w:fldCharType="begin"/>
          </w:r>
          <w:r>
            <w:rPr>
              <w:lang w:val="et-EE"/>
            </w:rPr>
            <w:instrText xml:space="preserve">CITATION Kos17 \l 1061 </w:instrText>
          </w:r>
          <w:r>
            <w:fldChar w:fldCharType="separate"/>
          </w:r>
          <w:r w:rsidRPr="0005332C">
            <w:rPr>
              <w:noProof/>
              <w:lang w:val="et-EE"/>
            </w:rPr>
            <w:t>(Kosztra et al, 2017)</w:t>
          </w:r>
          <w:r>
            <w:fldChar w:fldCharType="end"/>
          </w:r>
        </w:sdtContent>
      </w:sdt>
      <w:r>
        <w:t>.</w:t>
      </w:r>
    </w:p>
    <w:p w14:paraId="6C4F756A" w14:textId="07D6C0E4" w:rsidR="00DA5AE8" w:rsidRDefault="00DA5AE8">
      <w:pPr>
        <w:spacing w:before="0"/>
        <w:jc w:val="left"/>
      </w:pPr>
      <w:r>
        <w:br w:type="page"/>
      </w:r>
    </w:p>
    <w:p w14:paraId="54B2B156" w14:textId="77777777" w:rsidR="00DA5AE8" w:rsidRDefault="00DA5AE8" w:rsidP="008F1247"/>
    <w:p w14:paraId="645A00E3" w14:textId="03F90FA5" w:rsidR="00ED4CFD" w:rsidRDefault="00ED4CFD" w:rsidP="008F1247">
      <w:pPr>
        <w:rPr>
          <w:rFonts w:ascii="Times New Roman" w:eastAsia="Times New Roman" w:hAnsi="Times New Roman" w:cs="Times New Roman"/>
          <w:color w:val="000000"/>
          <w:sz w:val="24"/>
          <w:szCs w:val="24"/>
        </w:rPr>
      </w:pPr>
      <w:r>
        <w:t xml:space="preserve"> </w:t>
      </w:r>
      <w:r>
        <w:rPr>
          <w:rFonts w:ascii="Calibri" w:hAnsi="Calibri" w:cs="Calibri"/>
          <w:b/>
          <w:bCs/>
          <w:noProof/>
          <w:color w:val="4D4D4D"/>
          <w:sz w:val="22"/>
          <w:szCs w:val="22"/>
          <w:bdr w:val="none" w:sz="0" w:space="0" w:color="auto" w:frame="1"/>
          <w:lang w:val="en-US"/>
        </w:rPr>
        <w:drawing>
          <wp:inline distT="0" distB="0" distL="0" distR="0" wp14:anchorId="13CAB96B" wp14:editId="664A0728">
            <wp:extent cx="4251960" cy="2871216"/>
            <wp:effectExtent l="0" t="0" r="0" b="5715"/>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p&#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302"/>
                    <a:stretch/>
                  </pic:blipFill>
                  <pic:spPr bwMode="auto">
                    <a:xfrm>
                      <a:off x="0" y="0"/>
                      <a:ext cx="4251960" cy="2871216"/>
                    </a:xfrm>
                    <a:prstGeom prst="rect">
                      <a:avLst/>
                    </a:prstGeom>
                    <a:noFill/>
                    <a:ln>
                      <a:noFill/>
                    </a:ln>
                    <a:extLst>
                      <a:ext uri="{53640926-AAD7-44D8-BBD7-CCE9431645EC}">
                        <a14:shadowObscured xmlns:a14="http://schemas.microsoft.com/office/drawing/2010/main"/>
                      </a:ext>
                    </a:extLst>
                  </pic:spPr>
                </pic:pic>
              </a:graphicData>
            </a:graphic>
          </wp:inline>
        </w:drawing>
      </w:r>
    </w:p>
    <w:p w14:paraId="6BE0EA84" w14:textId="730431F7" w:rsidR="00ED4CFD" w:rsidRDefault="00ED4CFD" w:rsidP="00ED4CFD">
      <w:pPr>
        <w:pStyle w:val="Caption"/>
        <w:rPr>
          <w:rFonts w:ascii="Arial" w:hAnsi="Arial" w:cs="Arial"/>
          <w:b w:val="0"/>
          <w:szCs w:val="21"/>
        </w:rPr>
      </w:pPr>
      <w:bookmarkStart w:id="43" w:name="_heading=h.28h4qwu" w:colFirst="0" w:colLast="0"/>
      <w:bookmarkStart w:id="44" w:name="_Ref103176855"/>
      <w:bookmarkStart w:id="45" w:name="_Toc101933908"/>
      <w:bookmarkStart w:id="46" w:name="_Toc120776510"/>
      <w:bookmarkEnd w:id="43"/>
      <w:r>
        <w:t xml:space="preserve">Figure </w:t>
      </w:r>
      <w:r>
        <w:fldChar w:fldCharType="begin"/>
      </w:r>
      <w:r>
        <w:instrText xml:space="preserve"> SEQ Figure \* ARABIC </w:instrText>
      </w:r>
      <w:r>
        <w:fldChar w:fldCharType="separate"/>
      </w:r>
      <w:r w:rsidR="00C13B6D">
        <w:rPr>
          <w:noProof/>
        </w:rPr>
        <w:t>6</w:t>
      </w:r>
      <w:r>
        <w:fldChar w:fldCharType="end"/>
      </w:r>
      <w:bookmarkEnd w:id="44"/>
      <w:r w:rsidRPr="00DC1264">
        <w:t xml:space="preserve">. </w:t>
      </w:r>
      <w:r w:rsidR="006617C4">
        <w:rPr>
          <w:rFonts w:ascii="Arial" w:hAnsi="Arial" w:cs="Arial"/>
          <w:szCs w:val="21"/>
        </w:rPr>
        <w:t xml:space="preserve">CORINE land cover classes (here </w:t>
      </w:r>
      <w:r w:rsidRPr="00DC1264">
        <w:rPr>
          <w:rFonts w:ascii="Arial" w:hAnsi="Arial" w:cs="Arial"/>
          <w:szCs w:val="21"/>
        </w:rPr>
        <w:t>Kymenlaakso</w:t>
      </w:r>
      <w:r w:rsidR="006617C4">
        <w:rPr>
          <w:rFonts w:ascii="Arial" w:hAnsi="Arial" w:cs="Arial"/>
          <w:szCs w:val="21"/>
        </w:rPr>
        <w:t>)</w:t>
      </w:r>
      <w:r w:rsidRPr="0096023E">
        <w:rPr>
          <w:rFonts w:ascii="Arial" w:hAnsi="Arial" w:cs="Arial"/>
          <w:b w:val="0"/>
          <w:szCs w:val="21"/>
        </w:rPr>
        <w:t>.</w:t>
      </w:r>
      <w:r>
        <w:rPr>
          <w:rStyle w:val="FootnoteReference"/>
          <w:rFonts w:ascii="Arial" w:hAnsi="Arial" w:cs="Arial"/>
          <w:b w:val="0"/>
          <w:szCs w:val="21"/>
        </w:rPr>
        <w:footnoteReference w:id="2"/>
      </w:r>
      <w:bookmarkEnd w:id="45"/>
      <w:bookmarkEnd w:id="46"/>
    </w:p>
    <w:p w14:paraId="43161F1E" w14:textId="77777777" w:rsidR="005F5603" w:rsidRDefault="005F5603" w:rsidP="005F5603"/>
    <w:p w14:paraId="2E91B2EE" w14:textId="77777777" w:rsidR="00ED4CFD" w:rsidRDefault="00ED4CFD" w:rsidP="00ED4CFD">
      <w:pPr>
        <w:keepNext/>
        <w:spacing w:before="240" w:after="240"/>
        <w:rPr>
          <w:rFonts w:ascii="Times New Roman" w:eastAsia="Times New Roman" w:hAnsi="Times New Roman" w:cs="Times New Roman"/>
          <w:color w:val="000000"/>
          <w:sz w:val="24"/>
          <w:szCs w:val="24"/>
        </w:rPr>
      </w:pPr>
      <w:r>
        <w:rPr>
          <w:noProof/>
          <w:color w:val="000000"/>
          <w:bdr w:val="none" w:sz="0" w:space="0" w:color="auto" w:frame="1"/>
          <w:lang w:val="en-US"/>
        </w:rPr>
        <w:drawing>
          <wp:inline distT="0" distB="0" distL="0" distR="0" wp14:anchorId="74C54E68" wp14:editId="41017E58">
            <wp:extent cx="4325112" cy="2953512"/>
            <wp:effectExtent l="0" t="0" r="0" b="0"/>
            <wp:docPr id="15" name="Picture 15" descr="https://lh4.googleusercontent.com/NfWI4jvLLiSlq0AIrv-1ckmyADHWvoaz7Xk-flnSVgcPAjF1oByIwynG2DI99-tlAeHPDHcFMfZWEQAnlZUR-NQZCD5kHDQkE1wiswVpbnUv43u70BLTgrUaViFyE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NfWI4jvLLiSlq0AIrv-1ckmyADHWvoaz7Xk-flnSVgcPAjF1oByIwynG2DI99-tlAeHPDHcFMfZWEQAnlZUR-NQZCD5kHDQkE1wiswVpbnUv43u70BLTgrUaViFyEA=s0"/>
                    <pic:cNvPicPr>
                      <a:picLocks noChangeAspect="1" noChangeArrowheads="1"/>
                    </pic:cNvPicPr>
                  </pic:nvPicPr>
                  <pic:blipFill rotWithShape="1">
                    <a:blip r:embed="rId31">
                      <a:extLst>
                        <a:ext uri="{28A0092B-C50C-407E-A947-70E740481C1C}">
                          <a14:useLocalDpi xmlns:a14="http://schemas.microsoft.com/office/drawing/2010/main" val="0"/>
                        </a:ext>
                      </a:extLst>
                    </a:blip>
                    <a:srcRect t="3388"/>
                    <a:stretch/>
                  </pic:blipFill>
                  <pic:spPr bwMode="auto">
                    <a:xfrm>
                      <a:off x="0" y="0"/>
                      <a:ext cx="4325112" cy="2953512"/>
                    </a:xfrm>
                    <a:prstGeom prst="rect">
                      <a:avLst/>
                    </a:prstGeom>
                    <a:noFill/>
                    <a:ln>
                      <a:noFill/>
                    </a:ln>
                    <a:extLst>
                      <a:ext uri="{53640926-AAD7-44D8-BBD7-CCE9431645EC}">
                        <a14:shadowObscured xmlns:a14="http://schemas.microsoft.com/office/drawing/2010/main"/>
                      </a:ext>
                    </a:extLst>
                  </pic:spPr>
                </pic:pic>
              </a:graphicData>
            </a:graphic>
          </wp:inline>
        </w:drawing>
      </w:r>
    </w:p>
    <w:p w14:paraId="268A1A5F" w14:textId="77777777" w:rsidR="00ED4CFD" w:rsidRDefault="00ED4CFD" w:rsidP="00ED4CFD">
      <w:pPr>
        <w:keepNext/>
        <w:pBdr>
          <w:top w:val="nil"/>
          <w:left w:val="nil"/>
          <w:bottom w:val="nil"/>
          <w:right w:val="nil"/>
          <w:between w:val="nil"/>
        </w:pBdr>
        <w:spacing w:before="240" w:after="240"/>
        <w:rPr>
          <w:rFonts w:ascii="Times New Roman" w:eastAsia="Times New Roman" w:hAnsi="Times New Roman" w:cs="Times New Roman"/>
          <w:color w:val="000000"/>
          <w:sz w:val="24"/>
          <w:szCs w:val="24"/>
        </w:rPr>
      </w:pPr>
    </w:p>
    <w:p w14:paraId="1B22740C" w14:textId="02FDC0C1" w:rsidR="00ED4CFD" w:rsidRDefault="00ED4CFD" w:rsidP="00ED4CFD">
      <w:pPr>
        <w:pStyle w:val="Caption"/>
        <w:rPr>
          <w:b w:val="0"/>
          <w:szCs w:val="21"/>
        </w:rPr>
      </w:pPr>
      <w:bookmarkStart w:id="47" w:name="_heading=h.nmf14n" w:colFirst="0" w:colLast="0"/>
      <w:bookmarkStart w:id="48" w:name="_Ref103176926"/>
      <w:bookmarkStart w:id="49" w:name="_Toc101933909"/>
      <w:bookmarkStart w:id="50" w:name="_Toc120776511"/>
      <w:bookmarkEnd w:id="47"/>
      <w:r>
        <w:t xml:space="preserve">Figure </w:t>
      </w:r>
      <w:r>
        <w:fldChar w:fldCharType="begin"/>
      </w:r>
      <w:r>
        <w:instrText xml:space="preserve"> SEQ Figure \* ARABIC </w:instrText>
      </w:r>
      <w:r>
        <w:fldChar w:fldCharType="separate"/>
      </w:r>
      <w:r w:rsidR="00C13B6D">
        <w:rPr>
          <w:noProof/>
        </w:rPr>
        <w:t>7</w:t>
      </w:r>
      <w:r>
        <w:fldChar w:fldCharType="end"/>
      </w:r>
      <w:bookmarkEnd w:id="48"/>
      <w:r>
        <w:t xml:space="preserve">. </w:t>
      </w:r>
      <w:r w:rsidR="006617C4">
        <w:rPr>
          <w:rFonts w:ascii="Arial" w:hAnsi="Arial" w:cs="Arial"/>
          <w:szCs w:val="21"/>
        </w:rPr>
        <w:t xml:space="preserve">Soil types from </w:t>
      </w:r>
      <w:r w:rsidRPr="00DC1264">
        <w:rPr>
          <w:rFonts w:ascii="Arial" w:hAnsi="Arial" w:cs="Arial"/>
          <w:szCs w:val="21"/>
        </w:rPr>
        <w:t>European Soil D</w:t>
      </w:r>
      <w:r w:rsidR="006617C4">
        <w:rPr>
          <w:rFonts w:ascii="Arial" w:hAnsi="Arial" w:cs="Arial"/>
          <w:szCs w:val="21"/>
        </w:rPr>
        <w:t xml:space="preserve">atabase (here </w:t>
      </w:r>
      <w:r w:rsidR="006617C4" w:rsidRPr="00DC1264">
        <w:rPr>
          <w:rFonts w:ascii="Arial" w:hAnsi="Arial" w:cs="Arial"/>
          <w:szCs w:val="21"/>
        </w:rPr>
        <w:t>Kymenlaakso</w:t>
      </w:r>
      <w:r w:rsidR="006617C4">
        <w:rPr>
          <w:rFonts w:ascii="Arial" w:hAnsi="Arial" w:cs="Arial"/>
          <w:szCs w:val="21"/>
        </w:rPr>
        <w:t>)</w:t>
      </w:r>
      <w:r w:rsidRPr="00DC1264">
        <w:rPr>
          <w:rFonts w:ascii="Arial" w:hAnsi="Arial" w:cs="Arial"/>
          <w:szCs w:val="21"/>
        </w:rPr>
        <w:t>.</w:t>
      </w:r>
      <w:r w:rsidRPr="00DC1264">
        <w:rPr>
          <w:rStyle w:val="FootnoteReference"/>
          <w:rFonts w:ascii="Arial" w:hAnsi="Arial" w:cs="Arial"/>
          <w:szCs w:val="21"/>
        </w:rPr>
        <w:footnoteReference w:id="3"/>
      </w:r>
      <w:bookmarkEnd w:id="49"/>
      <w:bookmarkEnd w:id="50"/>
    </w:p>
    <w:p w14:paraId="53A7B866" w14:textId="3BBFCBC6" w:rsidR="00ED4CFD" w:rsidRDefault="00ED4CFD" w:rsidP="00501182"/>
    <w:p w14:paraId="0662CA9B" w14:textId="77777777" w:rsidR="008F1247" w:rsidRDefault="008F1247">
      <w:pPr>
        <w:spacing w:before="0"/>
        <w:jc w:val="left"/>
        <w:rPr>
          <w:b/>
        </w:rPr>
      </w:pPr>
      <w:r>
        <w:rPr>
          <w:b/>
        </w:rPr>
        <w:br w:type="page"/>
      </w:r>
    </w:p>
    <w:p w14:paraId="69AD6606" w14:textId="1E4D5AAA" w:rsidR="005E6283" w:rsidRPr="005E6283" w:rsidRDefault="005E6283" w:rsidP="00501182">
      <w:pPr>
        <w:rPr>
          <w:b/>
        </w:rPr>
      </w:pPr>
      <w:bookmarkStart w:id="51" w:name="_heading=h.2jxsxqh" w:colFirst="0" w:colLast="0"/>
      <w:bookmarkEnd w:id="51"/>
      <w:r w:rsidRPr="005E6283">
        <w:rPr>
          <w:b/>
        </w:rPr>
        <w:lastRenderedPageBreak/>
        <w:t>S</w:t>
      </w:r>
      <w:r w:rsidR="00660B76">
        <w:rPr>
          <w:b/>
        </w:rPr>
        <w:t>oil type analysis</w:t>
      </w:r>
    </w:p>
    <w:p w14:paraId="3355F4F0" w14:textId="3D99CC3C" w:rsidR="005E6283" w:rsidRDefault="00501182" w:rsidP="00501182">
      <w:r>
        <w:t>The spatial distribution and ar</w:t>
      </w:r>
      <w:r w:rsidR="005E6283">
        <w:t>eas of different soil types can be</w:t>
      </w:r>
      <w:r>
        <w:t xml:space="preserve"> identified using the Europe</w:t>
      </w:r>
      <w:r w:rsidR="00683F9D">
        <w:t>an Soil Database Maps</w:t>
      </w:r>
      <w:r w:rsidR="005E6283">
        <w:t xml:space="preserve">. The </w:t>
      </w:r>
      <w:r>
        <w:t xml:space="preserve">European Soil Database Maps follow FAO World reference base (WRB) soil classification. The WRB is a comprehensive classification system that enables accommodation of national soil classification systems. The WRB is not intended to be a substitute for national soil classification systems, but rather to serve as a common denominator for communication at the international level. The WRB comprises two levels of categorical detail: the first level having 32 Reference Soil Groups (RSGs); the second level, consisting of the name of the RSG combined with a set of principal and supplementary qualifiers </w:t>
      </w:r>
      <w:sdt>
        <w:sdtPr>
          <w:id w:val="602529513"/>
          <w:citation/>
        </w:sdtPr>
        <w:sdtContent>
          <w:r>
            <w:fldChar w:fldCharType="begin"/>
          </w:r>
          <w:r>
            <w:rPr>
              <w:lang w:val="et-EE"/>
            </w:rPr>
            <w:instrText xml:space="preserve"> CITATION FAO14 \l 1061 </w:instrText>
          </w:r>
          <w:r>
            <w:fldChar w:fldCharType="separate"/>
          </w:r>
          <w:r w:rsidR="0005332C" w:rsidRPr="0005332C">
            <w:rPr>
              <w:noProof/>
              <w:lang w:val="et-EE"/>
            </w:rPr>
            <w:t>(FAO, 2014)</w:t>
          </w:r>
          <w:r>
            <w:fldChar w:fldCharType="end"/>
          </w:r>
        </w:sdtContent>
      </w:sdt>
      <w:r>
        <w:t>.</w:t>
      </w:r>
    </w:p>
    <w:p w14:paraId="1B046234" w14:textId="77777777" w:rsidR="005E6283" w:rsidRDefault="005E6283" w:rsidP="00501182">
      <w:r>
        <w:t>D</w:t>
      </w:r>
      <w:r w:rsidR="00501182">
        <w:t xml:space="preserve">ata on WRB </w:t>
      </w:r>
      <w:r>
        <w:t>level 1 spatial distribution can be used. Histosols are</w:t>
      </w:r>
      <w:r w:rsidR="00501182">
        <w:t xml:space="preserve"> considered organic soils according to the IPCC guideline</w:t>
      </w:r>
      <w:r>
        <w:t>s, all other types of soils are</w:t>
      </w:r>
      <w:r w:rsidR="00501182">
        <w:t xml:space="preserve"> classified as mineral. </w:t>
      </w:r>
    </w:p>
    <w:p w14:paraId="0BCB6122" w14:textId="193D4D9E" w:rsidR="00501182" w:rsidRDefault="00501182" w:rsidP="00501182">
      <w:r>
        <w:t xml:space="preserve">More detailed definitions of the soil types can be found in the World reference base for soil resources guide </w:t>
      </w:r>
      <w:sdt>
        <w:sdtPr>
          <w:id w:val="-1861500867"/>
          <w:citation/>
        </w:sdtPr>
        <w:sdtContent>
          <w:r>
            <w:fldChar w:fldCharType="begin"/>
          </w:r>
          <w:r>
            <w:rPr>
              <w:lang w:val="et-EE"/>
            </w:rPr>
            <w:instrText xml:space="preserve"> CITATION FAO14 \l 1061 </w:instrText>
          </w:r>
          <w:r>
            <w:fldChar w:fldCharType="separate"/>
          </w:r>
          <w:r w:rsidR="0005332C" w:rsidRPr="0005332C">
            <w:rPr>
              <w:noProof/>
              <w:lang w:val="et-EE"/>
            </w:rPr>
            <w:t>(FAO, 2014)</w:t>
          </w:r>
          <w:r>
            <w:fldChar w:fldCharType="end"/>
          </w:r>
        </w:sdtContent>
      </w:sdt>
      <w:r>
        <w:t>.</w:t>
      </w:r>
    </w:p>
    <w:p w14:paraId="145A0FA6" w14:textId="30A20173" w:rsidR="00501182" w:rsidRPr="005E6283" w:rsidRDefault="005E6283" w:rsidP="005E6283">
      <w:pPr>
        <w:rPr>
          <w:b/>
        </w:rPr>
      </w:pPr>
      <w:r w:rsidRPr="005E6283">
        <w:rPr>
          <w:b/>
        </w:rPr>
        <w:t>Combination of GIS data</w:t>
      </w:r>
      <w:r w:rsidR="00ED4CFD">
        <w:rPr>
          <w:b/>
        </w:rPr>
        <w:t xml:space="preserve"> layers</w:t>
      </w:r>
    </w:p>
    <w:p w14:paraId="5CC4F7B8" w14:textId="5B9FDB0C" w:rsidR="00501182" w:rsidRDefault="007B3E89" w:rsidP="00501182">
      <w:pPr>
        <w:rPr>
          <w:rFonts w:ascii="Times New Roman" w:eastAsia="Times New Roman" w:hAnsi="Times New Roman" w:cs="Times New Roman"/>
          <w:sz w:val="24"/>
          <w:szCs w:val="24"/>
        </w:rPr>
      </w:pPr>
      <w:bookmarkStart w:id="52" w:name="_heading=h.z337ya" w:colFirst="0" w:colLast="0"/>
      <w:bookmarkEnd w:id="52"/>
      <w:r>
        <w:t>The</w:t>
      </w:r>
      <w:r w:rsidR="00ED4CFD">
        <w:t xml:space="preserve"> administrative borders </w:t>
      </w:r>
      <w:r>
        <w:t xml:space="preserve">of the area in concern </w:t>
      </w:r>
      <w:r w:rsidR="00ED4CFD">
        <w:t>can be</w:t>
      </w:r>
      <w:r w:rsidR="00501182">
        <w:t xml:space="preserve"> obtained </w:t>
      </w:r>
      <w:r w:rsidR="00ED4CFD">
        <w:t xml:space="preserve">for example </w:t>
      </w:r>
      <w:r w:rsidR="00501182">
        <w:t>from OpenStreetMap.</w:t>
      </w:r>
    </w:p>
    <w:p w14:paraId="0B6024C4" w14:textId="7006021E" w:rsidR="00501182" w:rsidRDefault="005E6283" w:rsidP="00501182">
      <w:pPr>
        <w:rPr>
          <w:rFonts w:ascii="Times New Roman" w:eastAsia="Times New Roman" w:hAnsi="Times New Roman" w:cs="Times New Roman"/>
          <w:sz w:val="24"/>
          <w:szCs w:val="24"/>
        </w:rPr>
      </w:pPr>
      <w:r>
        <w:t>Datasets can be</w:t>
      </w:r>
      <w:r w:rsidR="00501182">
        <w:t xml:space="preserve"> proces</w:t>
      </w:r>
      <w:r>
        <w:t>sed and analysed for example by utilising QGIS as follows:</w:t>
      </w:r>
      <w:r w:rsidR="00501182">
        <w:t xml:space="preserve"> In the first step of GIS data</w:t>
      </w:r>
      <w:r>
        <w:t xml:space="preserve"> processing all data layers are</w:t>
      </w:r>
      <w:r w:rsidR="00501182">
        <w:t xml:space="preserve"> collected into a single G</w:t>
      </w:r>
      <w:r>
        <w:t>eoPackage (.qpkg). Each layer i</w:t>
      </w:r>
      <w:r w:rsidR="00501182">
        <w:t>s projected accordi</w:t>
      </w:r>
      <w:r w:rsidR="007B3E89">
        <w:t>ng to the European Terrestrial R</w:t>
      </w:r>
      <w:r w:rsidR="00501182">
        <w:t>eference System (ETRS89). The administrative bo</w:t>
      </w:r>
      <w:r>
        <w:t>rders of the area of interest a</w:t>
      </w:r>
      <w:r w:rsidR="00501182">
        <w:t>re utilised to clip the base layers (CORINE accounting layers, European Soil Database layers;</w:t>
      </w:r>
      <w:r w:rsidR="009160FF">
        <w:t xml:space="preserve"> F</w:t>
      </w:r>
      <w:r w:rsidR="00ED4CFD">
        <w:t>igure 3</w:t>
      </w:r>
      <w:r w:rsidR="00501182">
        <w:t>) isolating all the single features from each layer and respective areas (in m</w:t>
      </w:r>
      <w:r w:rsidR="00501182">
        <w:rPr>
          <w:sz w:val="12"/>
          <w:szCs w:val="12"/>
          <w:vertAlign w:val="superscript"/>
        </w:rPr>
        <w:t>2</w:t>
      </w:r>
      <w:r w:rsidR="00501182">
        <w:t>) were calculated.</w:t>
      </w:r>
    </w:p>
    <w:p w14:paraId="7B76C689" w14:textId="60342B70" w:rsidR="00501182" w:rsidRDefault="00501182" w:rsidP="00501182">
      <w:r>
        <w:t>In the second step of GIS data processing, a relationship between land uses (extracted from CORINE land cover) and soil types (extracted from</w:t>
      </w:r>
      <w:r w:rsidR="005E6283">
        <w:t xml:space="preserve"> the European Soil Database) are set. The aim i</w:t>
      </w:r>
      <w:r>
        <w:t>s to determine the total surface of a given land use, present on a certain soil type. For this purpose, the features from</w:t>
      </w:r>
      <w:r w:rsidR="005E6283">
        <w:t xml:space="preserve"> the European Soil Database can be</w:t>
      </w:r>
      <w:r>
        <w:t xml:space="preserve"> utilised to clip the CORINE land cover layers (</w:t>
      </w:r>
      <w:r w:rsidR="000528B6">
        <w:fldChar w:fldCharType="begin"/>
      </w:r>
      <w:r w:rsidR="000528B6">
        <w:instrText xml:space="preserve"> REF _Ref114148078 \h </w:instrText>
      </w:r>
      <w:r w:rsidR="000528B6">
        <w:fldChar w:fldCharType="separate"/>
      </w:r>
      <w:r w:rsidR="00C13B6D">
        <w:t xml:space="preserve">Figure </w:t>
      </w:r>
      <w:r w:rsidR="00C13B6D">
        <w:rPr>
          <w:noProof/>
        </w:rPr>
        <w:t>9</w:t>
      </w:r>
      <w:r w:rsidR="000528B6">
        <w:fldChar w:fldCharType="end"/>
      </w:r>
      <w:r>
        <w:t xml:space="preserve">). Doing so, a subset of land-uses that fall within each typology of soil </w:t>
      </w:r>
      <w:r w:rsidR="005E6283">
        <w:t>is</w:t>
      </w:r>
      <w:r>
        <w:t xml:space="preserve"> </w:t>
      </w:r>
      <w:r w:rsidR="005E6283">
        <w:t>obtained. Once the soil types a</w:t>
      </w:r>
      <w:r>
        <w:t xml:space="preserve">re associated with land uses, </w:t>
      </w:r>
      <w:r w:rsidR="007B3E89">
        <w:t>the land use analysis is ready.</w:t>
      </w:r>
    </w:p>
    <w:p w14:paraId="532F1C1C" w14:textId="77777777" w:rsidR="00D47584" w:rsidRPr="00660B76" w:rsidRDefault="00D47584" w:rsidP="00D47584">
      <w:pPr>
        <w:rPr>
          <w:b/>
        </w:rPr>
      </w:pPr>
      <w:r w:rsidRPr="00660B76">
        <w:rPr>
          <w:b/>
        </w:rPr>
        <w:t>Inserting the results in the GGIA tool</w:t>
      </w:r>
    </w:p>
    <w:p w14:paraId="51562F18" w14:textId="77777777" w:rsidR="00D47584" w:rsidRDefault="00D47584" w:rsidP="00D47584">
      <w:r>
        <w:t xml:space="preserve">The GIS analysis described above has allocated the area in concern in six land use categories and two soil types. Once the analysis is done, the results can be repeatedly used in any land-use change quantifications utilizing the IPCC method. </w:t>
      </w:r>
    </w:p>
    <w:p w14:paraId="72598C26" w14:textId="77777777" w:rsidR="00D47584" w:rsidRDefault="00D47584" w:rsidP="00D47584">
      <w:r>
        <w:t>Next planner needs to define the areas converted to another use category as a consequence of a plan or a policy. The land areas subject to change are measured in hectares and the result is inserted in the respective GGIA table.</w:t>
      </w:r>
    </w:p>
    <w:p w14:paraId="0A0093B4" w14:textId="77777777" w:rsidR="00D47584" w:rsidRDefault="00D47584" w:rsidP="00501182"/>
    <w:p w14:paraId="225B8F26" w14:textId="77777777" w:rsidR="00D47584" w:rsidRDefault="00D47584" w:rsidP="00501182"/>
    <w:p w14:paraId="2D8F69D1" w14:textId="77777777" w:rsidR="00D47584" w:rsidRDefault="00D47584" w:rsidP="00501182"/>
    <w:p w14:paraId="71DB3590" w14:textId="77777777" w:rsidR="00D47584" w:rsidRDefault="00D47584" w:rsidP="00501182"/>
    <w:p w14:paraId="01A2CFD3" w14:textId="77777777" w:rsidR="00D47584" w:rsidRDefault="00D47584" w:rsidP="00501182">
      <w:pPr>
        <w:rPr>
          <w:noProof/>
        </w:rPr>
      </w:pPr>
    </w:p>
    <w:p w14:paraId="16AB821E" w14:textId="77777777" w:rsidR="00501182" w:rsidRPr="006C662B" w:rsidRDefault="00501182" w:rsidP="00501182"/>
    <w:p w14:paraId="4CAB652E" w14:textId="77777777" w:rsidR="00501182" w:rsidRDefault="00501182" w:rsidP="00501182">
      <w:pPr>
        <w:keepNext/>
      </w:pPr>
      <w:r>
        <w:rPr>
          <w:rFonts w:ascii="Calibri" w:eastAsia="Calibri" w:hAnsi="Calibri" w:cs="Calibri"/>
          <w:b/>
          <w:noProof/>
          <w:color w:val="4D4D4D"/>
          <w:sz w:val="22"/>
          <w:szCs w:val="22"/>
          <w:lang w:val="en-US"/>
        </w:rPr>
        <w:lastRenderedPageBreak/>
        <w:drawing>
          <wp:inline distT="0" distB="0" distL="0" distR="0" wp14:anchorId="0DF3CD1F" wp14:editId="5D10E79D">
            <wp:extent cx="5400040" cy="3075903"/>
            <wp:effectExtent l="0" t="0" r="0" b="0"/>
            <wp:docPr id="85" name="image12.png" descr="https://lh5.googleusercontent.com/PTDdV4KVG_cI00ZEFbS5A_UFKhSCmEK1cjUSjrQ4X0TH_5kMqq4x-qEArgfshLVqIAzYjW8fIg-zrb4d8Ns51JeUHdAAYhBLWnj4OrscMeqncsHvsMJ12ck6wAilMbXCk4bKjWM"/>
            <wp:cNvGraphicFramePr/>
            <a:graphic xmlns:a="http://schemas.openxmlformats.org/drawingml/2006/main">
              <a:graphicData uri="http://schemas.openxmlformats.org/drawingml/2006/picture">
                <pic:pic xmlns:pic="http://schemas.openxmlformats.org/drawingml/2006/picture">
                  <pic:nvPicPr>
                    <pic:cNvPr id="0" name="image12.png" descr="https://lh5.googleusercontent.com/PTDdV4KVG_cI00ZEFbS5A_UFKhSCmEK1cjUSjrQ4X0TH_5kMqq4x-qEArgfshLVqIAzYjW8fIg-zrb4d8Ns51JeUHdAAYhBLWnj4OrscMeqncsHvsMJ12ck6wAilMbXCk4bKjWM"/>
                    <pic:cNvPicPr preferRelativeResize="0"/>
                  </pic:nvPicPr>
                  <pic:blipFill>
                    <a:blip r:embed="rId32"/>
                    <a:srcRect/>
                    <a:stretch>
                      <a:fillRect/>
                    </a:stretch>
                  </pic:blipFill>
                  <pic:spPr>
                    <a:xfrm>
                      <a:off x="0" y="0"/>
                      <a:ext cx="5400040" cy="3075903"/>
                    </a:xfrm>
                    <a:prstGeom prst="rect">
                      <a:avLst/>
                    </a:prstGeom>
                    <a:ln/>
                  </pic:spPr>
                </pic:pic>
              </a:graphicData>
            </a:graphic>
          </wp:inline>
        </w:drawing>
      </w:r>
    </w:p>
    <w:p w14:paraId="66557CF6" w14:textId="15F03F41" w:rsidR="00501182" w:rsidRDefault="009160FF" w:rsidP="009160FF">
      <w:pPr>
        <w:pStyle w:val="Caption"/>
      </w:pPr>
      <w:bookmarkStart w:id="53" w:name="_Toc120776512"/>
      <w:r>
        <w:t xml:space="preserve">Figure </w:t>
      </w:r>
      <w:r>
        <w:fldChar w:fldCharType="begin"/>
      </w:r>
      <w:r>
        <w:instrText xml:space="preserve"> SEQ Figure \* ARABIC </w:instrText>
      </w:r>
      <w:r>
        <w:fldChar w:fldCharType="separate"/>
      </w:r>
      <w:r w:rsidR="00C13B6D">
        <w:rPr>
          <w:noProof/>
        </w:rPr>
        <w:t>8</w:t>
      </w:r>
      <w:r>
        <w:fldChar w:fldCharType="end"/>
      </w:r>
      <w:r>
        <w:t xml:space="preserve">. </w:t>
      </w:r>
      <w:r w:rsidR="00501182" w:rsidRPr="00A32A4E">
        <w:t>Example of GIS data processing (step 1).</w:t>
      </w:r>
      <w:bookmarkEnd w:id="53"/>
    </w:p>
    <w:p w14:paraId="78A7CEBE" w14:textId="77777777" w:rsidR="00501182" w:rsidRDefault="00501182" w:rsidP="00501182">
      <w:pPr>
        <w:spacing w:before="0" w:after="240"/>
        <w:rPr>
          <w:rFonts w:ascii="Calibri" w:eastAsia="Calibri" w:hAnsi="Calibri" w:cs="Calibri"/>
          <w:b/>
          <w:color w:val="4D4D4D"/>
        </w:rPr>
      </w:pPr>
      <w:bookmarkStart w:id="54" w:name="_heading=h.3j2qqm3" w:colFirst="0" w:colLast="0"/>
      <w:bookmarkEnd w:id="54"/>
    </w:p>
    <w:p w14:paraId="58B34602" w14:textId="77777777" w:rsidR="00501182" w:rsidRDefault="00501182" w:rsidP="00501182">
      <w:pPr>
        <w:keepNext/>
      </w:pPr>
      <w:r>
        <w:rPr>
          <w:rFonts w:ascii="Calibri" w:eastAsia="Calibri" w:hAnsi="Calibri" w:cs="Calibri"/>
          <w:b/>
          <w:noProof/>
          <w:color w:val="4D4D4D"/>
          <w:sz w:val="22"/>
          <w:szCs w:val="22"/>
          <w:lang w:val="en-US"/>
        </w:rPr>
        <w:drawing>
          <wp:inline distT="0" distB="0" distL="0" distR="0" wp14:anchorId="6C926B91" wp14:editId="4582EDA9">
            <wp:extent cx="4270248" cy="4489704"/>
            <wp:effectExtent l="0" t="0" r="0" b="6350"/>
            <wp:docPr id="84" name="image4.png" descr="https://lh4.googleusercontent.com/luPeMNo7vkQ7eGZuvY9JFZJ7s0jfF0xDl9qFeO1QQUqfusGZEgYDEMKazU4Pd39sonl5Ov07JHqWz0x4JD5FqqzhiBF14r_yFpdEiRYX_kB2MCgGmtRc9X5attZNMz6y3lWDQ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https://lh4.googleusercontent.com/luPeMNo7vkQ7eGZuvY9JFZJ7s0jfF0xDl9qFeO1QQUqfusGZEgYDEMKazU4Pd39sonl5Ov07JHqWz0x4JD5FqqzhiBF14r_yFpdEiRYX_kB2MCgGmtRc9X5attZNMz6y3lWDQP0"/>
                    <pic:cNvPicPr preferRelativeResize="0"/>
                  </pic:nvPicPr>
                  <pic:blipFill>
                    <a:blip r:embed="rId33"/>
                    <a:srcRect/>
                    <a:stretch>
                      <a:fillRect/>
                    </a:stretch>
                  </pic:blipFill>
                  <pic:spPr>
                    <a:xfrm>
                      <a:off x="0" y="0"/>
                      <a:ext cx="4270248" cy="4489704"/>
                    </a:xfrm>
                    <a:prstGeom prst="rect">
                      <a:avLst/>
                    </a:prstGeom>
                    <a:ln/>
                  </pic:spPr>
                </pic:pic>
              </a:graphicData>
            </a:graphic>
          </wp:inline>
        </w:drawing>
      </w:r>
    </w:p>
    <w:p w14:paraId="7091A5A6" w14:textId="77777777" w:rsidR="00501182" w:rsidRDefault="00501182" w:rsidP="00501182">
      <w:pPr>
        <w:pStyle w:val="Caption"/>
        <w:jc w:val="both"/>
      </w:pPr>
      <w:bookmarkStart w:id="55" w:name="_Ref85794633"/>
    </w:p>
    <w:p w14:paraId="1E8CB2DD" w14:textId="77777777" w:rsidR="00501182" w:rsidRDefault="00501182" w:rsidP="00501182">
      <w:pPr>
        <w:pStyle w:val="Caption"/>
        <w:jc w:val="both"/>
      </w:pPr>
      <w:bookmarkStart w:id="56" w:name="_Ref114148078"/>
      <w:bookmarkStart w:id="57" w:name="_Toc120776513"/>
      <w:r>
        <w:t xml:space="preserve">Figure </w:t>
      </w:r>
      <w:r>
        <w:fldChar w:fldCharType="begin"/>
      </w:r>
      <w:r>
        <w:instrText xml:space="preserve"> SEQ Figure \* ARABIC </w:instrText>
      </w:r>
      <w:r>
        <w:fldChar w:fldCharType="separate"/>
      </w:r>
      <w:r w:rsidR="00C13B6D">
        <w:rPr>
          <w:noProof/>
        </w:rPr>
        <w:t>9</w:t>
      </w:r>
      <w:r>
        <w:fldChar w:fldCharType="end"/>
      </w:r>
      <w:bookmarkEnd w:id="55"/>
      <w:bookmarkEnd w:id="56"/>
      <w:r>
        <w:t xml:space="preserve">. </w:t>
      </w:r>
      <w:r w:rsidRPr="00A32A4E">
        <w:t>Example of GIS data processing (step 2).</w:t>
      </w:r>
      <w:bookmarkEnd w:id="57"/>
    </w:p>
    <w:p w14:paraId="7FCC21F8" w14:textId="77777777" w:rsidR="008F1247" w:rsidRDefault="008F1247">
      <w:pPr>
        <w:spacing w:before="0"/>
        <w:jc w:val="left"/>
        <w:rPr>
          <w:b/>
        </w:rPr>
      </w:pPr>
      <w:bookmarkStart w:id="58" w:name="_heading=h.1y810tw" w:colFirst="0" w:colLast="0"/>
      <w:bookmarkEnd w:id="58"/>
      <w:r>
        <w:rPr>
          <w:b/>
        </w:rPr>
        <w:br w:type="page"/>
      </w:r>
    </w:p>
    <w:p w14:paraId="6A01A591" w14:textId="76D83106" w:rsidR="00971A60" w:rsidRDefault="00971A60" w:rsidP="00971A60">
      <w:pPr>
        <w:pStyle w:val="Heading2"/>
        <w:rPr>
          <w:noProof/>
          <w:bdr w:val="none" w:sz="0" w:space="0" w:color="auto" w:frame="1"/>
          <w:lang w:val="en-US"/>
        </w:rPr>
      </w:pPr>
      <w:bookmarkStart w:id="59" w:name="_Toc120776452"/>
      <w:r>
        <w:rPr>
          <w:noProof/>
          <w:bdr w:val="none" w:sz="0" w:space="0" w:color="auto" w:frame="1"/>
          <w:lang w:val="en-US"/>
        </w:rPr>
        <w:lastRenderedPageBreak/>
        <w:t>Energy use in buildings</w:t>
      </w:r>
      <w:bookmarkEnd w:id="59"/>
    </w:p>
    <w:p w14:paraId="0CD5883D" w14:textId="77777777" w:rsidR="005122D9" w:rsidRDefault="005122D9" w:rsidP="005122D9">
      <w:pPr>
        <w:rPr>
          <w:lang w:val="en-US"/>
        </w:rPr>
      </w:pPr>
    </w:p>
    <w:p w14:paraId="7E7A171F" w14:textId="6FFB49F3" w:rsidR="00E954A8" w:rsidRPr="005122D9" w:rsidRDefault="00E954A8" w:rsidP="005122D9">
      <w:pPr>
        <w:rPr>
          <w:lang w:val="en-US"/>
        </w:rPr>
      </w:pPr>
      <w:r>
        <w:rPr>
          <w:noProof/>
          <w:lang w:val="en-US"/>
        </w:rPr>
        <w:drawing>
          <wp:inline distT="0" distB="0" distL="0" distR="0" wp14:anchorId="1650F181" wp14:editId="6DD42D47">
            <wp:extent cx="5400040" cy="2558415"/>
            <wp:effectExtent l="19050" t="19050" r="1016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 manual 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558415"/>
                    </a:xfrm>
                    <a:prstGeom prst="rect">
                      <a:avLst/>
                    </a:prstGeom>
                    <a:ln w="9525">
                      <a:solidFill>
                        <a:schemeClr val="tx1"/>
                      </a:solidFill>
                    </a:ln>
                  </pic:spPr>
                </pic:pic>
              </a:graphicData>
            </a:graphic>
          </wp:inline>
        </w:drawing>
      </w:r>
    </w:p>
    <w:p w14:paraId="594AA883" w14:textId="0967988C" w:rsidR="00553F16" w:rsidRDefault="00553F16" w:rsidP="00553F16">
      <w:pPr>
        <w:pStyle w:val="Caption"/>
      </w:pPr>
      <w:bookmarkStart w:id="60" w:name="_Toc120776514"/>
      <w:r>
        <w:t xml:space="preserve">Figure </w:t>
      </w:r>
      <w:r>
        <w:fldChar w:fldCharType="begin"/>
      </w:r>
      <w:r>
        <w:instrText xml:space="preserve"> SEQ Figure \* ARABIC </w:instrText>
      </w:r>
      <w:r>
        <w:fldChar w:fldCharType="separate"/>
      </w:r>
      <w:r w:rsidR="00C13B6D">
        <w:rPr>
          <w:noProof/>
        </w:rPr>
        <w:t>10</w:t>
      </w:r>
      <w:r>
        <w:fldChar w:fldCharType="end"/>
      </w:r>
      <w:r>
        <w:t>. Buildings module.</w:t>
      </w:r>
      <w:bookmarkEnd w:id="60"/>
    </w:p>
    <w:p w14:paraId="58E34F5E" w14:textId="2DB313FE" w:rsidR="00553F16" w:rsidRDefault="009F4509" w:rsidP="009F4509">
      <w:r>
        <w:t>In this section, “residential unit” refers to one dwelling. This is the basic unit for the inputs concerning residential building types. The quantities for commercial buildings are inserted in square meters (gross floor area).</w:t>
      </w:r>
    </w:p>
    <w:p w14:paraId="5C3991CD" w14:textId="1BFA212D" w:rsidR="00971A60" w:rsidRDefault="00096B2B" w:rsidP="00971A60">
      <w:pPr>
        <w:pStyle w:val="Heading3"/>
      </w:pPr>
      <w:bookmarkStart w:id="61" w:name="_Toc120776453"/>
      <w:r>
        <w:t xml:space="preserve">Buildings </w:t>
      </w:r>
      <w:r w:rsidR="00971A60">
        <w:t>Baseline</w:t>
      </w:r>
      <w:bookmarkEnd w:id="61"/>
    </w:p>
    <w:p w14:paraId="408031B9" w14:textId="77777777" w:rsidR="006D3F6F" w:rsidRDefault="006D3F6F" w:rsidP="005122D9">
      <w:r w:rsidRPr="00D424E5">
        <w:t>This section creates a baseline scenari</w:t>
      </w:r>
      <w:r>
        <w:t xml:space="preserve">o until 2050 for the </w:t>
      </w:r>
      <w:r w:rsidRPr="00D424E5">
        <w:t xml:space="preserve">greenhouse gas emissions </w:t>
      </w:r>
      <w:r>
        <w:t xml:space="preserve">caused by the energy use in buildings </w:t>
      </w:r>
      <w:r w:rsidRPr="00D424E5">
        <w:t xml:space="preserve">in the assessment area. </w:t>
      </w:r>
    </w:p>
    <w:p w14:paraId="6AF89B1E" w14:textId="77777777" w:rsidR="000D44FE" w:rsidRDefault="000D44FE" w:rsidP="006D3F6F">
      <w:pPr>
        <w:rPr>
          <w:sz w:val="20"/>
          <w:szCs w:val="20"/>
        </w:rPr>
      </w:pPr>
    </w:p>
    <w:p w14:paraId="095E5C02" w14:textId="77777777" w:rsidR="006D3F6F" w:rsidRPr="00D424E5" w:rsidRDefault="006D3F6F" w:rsidP="006D3F6F">
      <w:pPr>
        <w:rPr>
          <w:b/>
        </w:rPr>
      </w:pPr>
      <w:r w:rsidRPr="00D424E5">
        <w:rPr>
          <w:b/>
        </w:rPr>
        <w:t xml:space="preserve">Number </w:t>
      </w:r>
      <w:r>
        <w:rPr>
          <w:b/>
        </w:rPr>
        <w:t>of residential units</w:t>
      </w:r>
    </w:p>
    <w:p w14:paraId="08AFB775" w14:textId="77777777" w:rsidR="006D3F6F" w:rsidRDefault="006D3F6F" w:rsidP="005122D9">
      <w:r>
        <w:t xml:space="preserve">Specify the total number of the existing residential units within the assessment area. </w:t>
      </w:r>
    </w:p>
    <w:p w14:paraId="09D02C87" w14:textId="294751D3" w:rsidR="006D3F6F" w:rsidRDefault="000D44FE" w:rsidP="005122D9">
      <w:r>
        <w:t xml:space="preserve">Apartment </w:t>
      </w:r>
      <w:r>
        <w:tab/>
      </w:r>
      <w:r>
        <w:tab/>
      </w:r>
      <w:r w:rsidR="006D3F6F">
        <w:t xml:space="preserve">One </w:t>
      </w:r>
      <w:r w:rsidR="009F4509">
        <w:t>dwelling</w:t>
      </w:r>
      <w:r w:rsidR="006D3F6F">
        <w:t xml:space="preserve"> in a residential multi-storey building is one unit.</w:t>
      </w:r>
    </w:p>
    <w:p w14:paraId="1248EF9E" w14:textId="7044C9CE" w:rsidR="006D3F6F" w:rsidRDefault="000D44FE" w:rsidP="005122D9">
      <w:r>
        <w:t xml:space="preserve">Terraced </w:t>
      </w:r>
      <w:r>
        <w:tab/>
      </w:r>
      <w:r>
        <w:tab/>
      </w:r>
      <w:r w:rsidR="006D3F6F">
        <w:t xml:space="preserve">One </w:t>
      </w:r>
      <w:r w:rsidR="009F4509">
        <w:t>dwelling</w:t>
      </w:r>
      <w:r w:rsidR="006D3F6F">
        <w:t xml:space="preserve"> in a residential terraced building is one unit.</w:t>
      </w:r>
    </w:p>
    <w:p w14:paraId="131D3932" w14:textId="2D839672" w:rsidR="006D3F6F" w:rsidRDefault="000D44FE" w:rsidP="005122D9">
      <w:r>
        <w:t xml:space="preserve">Semi-detached </w:t>
      </w:r>
      <w:r>
        <w:tab/>
      </w:r>
      <w:r>
        <w:tab/>
      </w:r>
      <w:r w:rsidR="006D3F6F">
        <w:t xml:space="preserve">One </w:t>
      </w:r>
      <w:r w:rsidR="009F4509">
        <w:t>dwelling</w:t>
      </w:r>
      <w:r w:rsidR="006D3F6F">
        <w:t xml:space="preserve"> in a semi-detached house is one unit.</w:t>
      </w:r>
    </w:p>
    <w:p w14:paraId="632800DD" w14:textId="4655F72F" w:rsidR="006D3F6F" w:rsidRDefault="000D44FE" w:rsidP="005122D9">
      <w:r>
        <w:t xml:space="preserve">Detached </w:t>
      </w:r>
      <w:r>
        <w:tab/>
      </w:r>
      <w:r>
        <w:tab/>
      </w:r>
      <w:r w:rsidR="006D3F6F">
        <w:t>One detached house is one unit.</w:t>
      </w:r>
    </w:p>
    <w:p w14:paraId="10B605FD" w14:textId="77777777" w:rsidR="006D3F6F" w:rsidRDefault="006D3F6F" w:rsidP="006D3F6F"/>
    <w:p w14:paraId="32107D5F" w14:textId="77777777" w:rsidR="006D3F6F" w:rsidRPr="00D424E5" w:rsidRDefault="006D3F6F" w:rsidP="006D3F6F">
      <w:pPr>
        <w:rPr>
          <w:b/>
        </w:rPr>
      </w:pPr>
      <w:r>
        <w:rPr>
          <w:b/>
        </w:rPr>
        <w:t>Floor area of commercial buildings</w:t>
      </w:r>
    </w:p>
    <w:p w14:paraId="381A09BD" w14:textId="77777777" w:rsidR="006D3F6F" w:rsidRDefault="006D3F6F" w:rsidP="005122D9">
      <w:r>
        <w:t xml:space="preserve">Specify the total </w:t>
      </w:r>
      <w:r w:rsidRPr="005122D9">
        <w:t>gross</w:t>
      </w:r>
      <w:r>
        <w:t xml:space="preserve"> floor area of the existing commercial buildings within the assessment area. </w:t>
      </w:r>
    </w:p>
    <w:p w14:paraId="3F436F6C" w14:textId="0724D887" w:rsidR="006D3F6F" w:rsidRDefault="00290360" w:rsidP="005122D9">
      <w:r>
        <w:t>Retail</w:t>
      </w:r>
    </w:p>
    <w:p w14:paraId="2B936745" w14:textId="34C0463A" w:rsidR="00290360" w:rsidRDefault="00290360" w:rsidP="005122D9">
      <w:r>
        <w:t>Health</w:t>
      </w:r>
    </w:p>
    <w:p w14:paraId="443B5F35" w14:textId="3E6C9CC7" w:rsidR="00290360" w:rsidRDefault="00290360" w:rsidP="005122D9">
      <w:r>
        <w:t>Hospitality</w:t>
      </w:r>
    </w:p>
    <w:p w14:paraId="3B802733" w14:textId="4903585F" w:rsidR="00290360" w:rsidRDefault="00290360" w:rsidP="005122D9">
      <w:r>
        <w:t>Offices</w:t>
      </w:r>
    </w:p>
    <w:p w14:paraId="671C700C" w14:textId="7BD4991B" w:rsidR="00290360" w:rsidRDefault="00290360" w:rsidP="005122D9">
      <w:r>
        <w:t>Industrial</w:t>
      </w:r>
    </w:p>
    <w:p w14:paraId="2E43D87A" w14:textId="4F4F1198" w:rsidR="00290360" w:rsidRDefault="00290360" w:rsidP="005122D9">
      <w:r>
        <w:t>Warehouses</w:t>
      </w:r>
    </w:p>
    <w:p w14:paraId="2F028D19" w14:textId="77777777" w:rsidR="005F5603" w:rsidRDefault="005F5603" w:rsidP="005122D9"/>
    <w:p w14:paraId="6A1E766F" w14:textId="6D99D04C" w:rsidR="005F5603" w:rsidRDefault="005F5603" w:rsidP="005122D9">
      <w:r>
        <w:t xml:space="preserve">When all the inputs are done, please click </w:t>
      </w:r>
      <w:r w:rsidRPr="005F5603">
        <w:rPr>
          <w:b/>
        </w:rPr>
        <w:t>Submit</w:t>
      </w:r>
      <w:r>
        <w:t>.</w:t>
      </w:r>
    </w:p>
    <w:p w14:paraId="400E0CD8" w14:textId="77777777" w:rsidR="005F5603" w:rsidRDefault="005F5603" w:rsidP="005F5603">
      <w:r>
        <w:lastRenderedPageBreak/>
        <w:t>Click</w:t>
      </w:r>
      <w:r w:rsidRPr="00E33532">
        <w:rPr>
          <w:b/>
        </w:rPr>
        <w:t xml:space="preserve"> Next</w:t>
      </w:r>
      <w:r>
        <w:t xml:space="preserve"> to see the baseline results.</w:t>
      </w:r>
    </w:p>
    <w:p w14:paraId="760F9953" w14:textId="77777777" w:rsidR="005F5603" w:rsidRDefault="005F5603" w:rsidP="005F5603"/>
    <w:p w14:paraId="4F7A03B5" w14:textId="77777777" w:rsidR="005F5603" w:rsidRDefault="005F5603" w:rsidP="005F5603">
      <w:pPr>
        <w:rPr>
          <w:b/>
        </w:rPr>
      </w:pPr>
      <w:r w:rsidRPr="00072047">
        <w:rPr>
          <w:b/>
        </w:rPr>
        <w:t>Baseline results</w:t>
      </w:r>
    </w:p>
    <w:p w14:paraId="16ED08A7" w14:textId="136DBE61" w:rsidR="005F5603" w:rsidRDefault="005F5603" w:rsidP="005F5603">
      <w:r w:rsidRPr="00072047">
        <w:t xml:space="preserve">After these inputs the tool provides a baseline scenario for the </w:t>
      </w:r>
      <w:r>
        <w:t>buildings</w:t>
      </w:r>
      <w:r w:rsidRPr="00072047">
        <w:t xml:space="preserve"> GHG emissions within the assessment area.</w:t>
      </w:r>
      <w:r>
        <w:t xml:space="preserve"> The baseline scenario presents the expected future development for the energy use in buildings. The sectoral future projection is based on the country-specific prognoses on </w:t>
      </w:r>
    </w:p>
    <w:p w14:paraId="1E71B69A" w14:textId="77777777" w:rsidR="005F5603" w:rsidRDefault="005F5603" w:rsidP="003B31EA">
      <w:pPr>
        <w:pStyle w:val="ListParagraph"/>
        <w:numPr>
          <w:ilvl w:val="0"/>
          <w:numId w:val="17"/>
        </w:numPr>
      </w:pPr>
      <w:r>
        <w:t>Population change</w:t>
      </w:r>
    </w:p>
    <w:p w14:paraId="0B76F3D0" w14:textId="77777777" w:rsidR="005F5603" w:rsidRDefault="005F5603" w:rsidP="003B31EA">
      <w:pPr>
        <w:pStyle w:val="ListParagraph"/>
        <w:numPr>
          <w:ilvl w:val="0"/>
          <w:numId w:val="17"/>
        </w:numPr>
      </w:pPr>
      <w:r>
        <w:t>Decarbonisation of national grid electricity</w:t>
      </w:r>
    </w:p>
    <w:p w14:paraId="6D741913" w14:textId="0E9E63AF" w:rsidR="005F5603" w:rsidRDefault="005F5603" w:rsidP="003B31EA">
      <w:pPr>
        <w:pStyle w:val="ListParagraph"/>
        <w:numPr>
          <w:ilvl w:val="0"/>
          <w:numId w:val="17"/>
        </w:numPr>
      </w:pPr>
      <w:r>
        <w:t>Zero</w:t>
      </w:r>
      <w:r w:rsidR="00D47584">
        <w:t xml:space="preserve"> annual</w:t>
      </w:r>
      <w:r>
        <w:t xml:space="preserve"> demolition rate</w:t>
      </w:r>
    </w:p>
    <w:p w14:paraId="22C1635A" w14:textId="05609D92" w:rsidR="005F5603" w:rsidRDefault="005F5603" w:rsidP="003B31EA">
      <w:pPr>
        <w:pStyle w:val="ListParagraph"/>
        <w:numPr>
          <w:ilvl w:val="0"/>
          <w:numId w:val="17"/>
        </w:numPr>
      </w:pPr>
      <w:r>
        <w:t xml:space="preserve">Zero </w:t>
      </w:r>
      <w:r w:rsidR="00D47584">
        <w:t xml:space="preserve">annual </w:t>
      </w:r>
      <w:r>
        <w:t>new construction rate</w:t>
      </w:r>
      <w:r w:rsidR="00D47584">
        <w:t>.</w:t>
      </w:r>
    </w:p>
    <w:p w14:paraId="13FC3DB8" w14:textId="23E9F873" w:rsidR="005F5603" w:rsidRDefault="005F5603" w:rsidP="005F5603">
      <w:r>
        <w:t xml:space="preserve">The default values for future projections are based on the EU Reference Scenario 2016 publication and the PRIMES modelling </w:t>
      </w:r>
      <w:sdt>
        <w:sdtPr>
          <w:id w:val="1230343624"/>
          <w:citation/>
        </w:sdtPr>
        <w:sdtContent>
          <w:r>
            <w:fldChar w:fldCharType="begin"/>
          </w:r>
          <w:r>
            <w:rPr>
              <w:lang w:val="et-EE"/>
            </w:rPr>
            <w:instrText xml:space="preserve"> CITATION Cap \l 1061 </w:instrText>
          </w:r>
          <w:r>
            <w:fldChar w:fldCharType="separate"/>
          </w:r>
          <w:r w:rsidR="0005332C" w:rsidRPr="0005332C">
            <w:rPr>
              <w:noProof/>
              <w:lang w:val="et-EE"/>
            </w:rPr>
            <w:t>(Capros et al, 2016)</w:t>
          </w:r>
          <w:r>
            <w:fldChar w:fldCharType="end"/>
          </w:r>
        </w:sdtContent>
      </w:sdt>
      <w:r>
        <w:t>. The future projection does not include the impacts of local climate action plans. The current national scenario for grid electricity decarbonisation may differ from the default scenario. These assumptions can be revised in a local dataset.</w:t>
      </w:r>
    </w:p>
    <w:p w14:paraId="4ED87696" w14:textId="77777777" w:rsidR="005F5603" w:rsidRDefault="005F5603" w:rsidP="005F5603"/>
    <w:p w14:paraId="614A41EA" w14:textId="77777777" w:rsidR="005F5603" w:rsidRDefault="005F5603" w:rsidP="005F5603">
      <w:r>
        <w:t>Click</w:t>
      </w:r>
      <w:r w:rsidRPr="00E33532">
        <w:rPr>
          <w:b/>
        </w:rPr>
        <w:t xml:space="preserve"> Next</w:t>
      </w:r>
      <w:r>
        <w:t xml:space="preserve"> to continue.</w:t>
      </w:r>
    </w:p>
    <w:p w14:paraId="191658EE" w14:textId="77777777" w:rsidR="006D3F6F" w:rsidRPr="00D424E5" w:rsidRDefault="006D3F6F" w:rsidP="006D3F6F">
      <w:pPr>
        <w:rPr>
          <w:sz w:val="20"/>
          <w:szCs w:val="20"/>
        </w:rPr>
      </w:pPr>
    </w:p>
    <w:p w14:paraId="279B556B" w14:textId="41698D89" w:rsidR="00971A60" w:rsidRDefault="00096B2B" w:rsidP="00971A60">
      <w:pPr>
        <w:pStyle w:val="Heading3"/>
      </w:pPr>
      <w:bookmarkStart w:id="62" w:name="_Toc120776454"/>
      <w:r>
        <w:t xml:space="preserve">Buildings </w:t>
      </w:r>
      <w:r w:rsidR="00DD5FFB">
        <w:t>p</w:t>
      </w:r>
      <w:r w:rsidR="00971A60">
        <w:t>olicy quantification</w:t>
      </w:r>
      <w:bookmarkEnd w:id="62"/>
    </w:p>
    <w:p w14:paraId="4747027E" w14:textId="3736AB41" w:rsidR="006D3F6F" w:rsidRPr="004B46FD" w:rsidRDefault="006D3F6F" w:rsidP="006D3F6F">
      <w:r w:rsidRPr="008E4D16">
        <w:t>The policies that can be quantified</w:t>
      </w:r>
      <w:r w:rsidR="008E4D16">
        <w:t xml:space="preserve"> are new construction of residential units and/or commercial building, densification, building conversion as well as renovation policies for residential and commercial buildings.</w:t>
      </w:r>
    </w:p>
    <w:p w14:paraId="14316D9E" w14:textId="77777777" w:rsidR="006D3F6F" w:rsidRPr="006D3F6F" w:rsidRDefault="006D3F6F" w:rsidP="006D3F6F">
      <w:pPr>
        <w:rPr>
          <w:lang w:val="en-US"/>
        </w:rPr>
      </w:pPr>
    </w:p>
    <w:p w14:paraId="434D8066" w14:textId="77777777" w:rsidR="006D3F6F" w:rsidRPr="008C3DDE" w:rsidRDefault="006D3F6F" w:rsidP="000D44FE">
      <w:pPr>
        <w:pStyle w:val="Heading4"/>
      </w:pPr>
      <w:bookmarkStart w:id="63" w:name="_Toc120776455"/>
      <w:r>
        <w:t>New construction / densification</w:t>
      </w:r>
      <w:bookmarkEnd w:id="63"/>
    </w:p>
    <w:p w14:paraId="3029243C" w14:textId="77777777" w:rsidR="006D3F6F" w:rsidRDefault="006D3F6F" w:rsidP="005122D9">
      <w:r w:rsidRPr="00D424E5">
        <w:t xml:space="preserve">This section </w:t>
      </w:r>
      <w:r>
        <w:t>estimates the greenhouse gas emissions from the energy use in new buildings that are constructed according to the plan that is assessed.</w:t>
      </w:r>
      <w:r w:rsidRPr="00D424E5">
        <w:t xml:space="preserve"> </w:t>
      </w:r>
    </w:p>
    <w:p w14:paraId="355FEFE8" w14:textId="77777777" w:rsidR="006D3F6F" w:rsidRPr="00D424E5" w:rsidRDefault="006D3F6F" w:rsidP="006D3F6F">
      <w:pPr>
        <w:rPr>
          <w:sz w:val="20"/>
          <w:szCs w:val="20"/>
        </w:rPr>
      </w:pPr>
    </w:p>
    <w:p w14:paraId="3C837684" w14:textId="77777777" w:rsidR="006D3F6F" w:rsidRPr="00EA6B80" w:rsidRDefault="006D3F6F" w:rsidP="006D3F6F">
      <w:pPr>
        <w:rPr>
          <w:b/>
        </w:rPr>
      </w:pPr>
      <w:r w:rsidRPr="00EA6B80">
        <w:rPr>
          <w:b/>
        </w:rPr>
        <w:t>New residential units</w:t>
      </w:r>
    </w:p>
    <w:p w14:paraId="687B0957" w14:textId="77777777" w:rsidR="006D3F6F" w:rsidRDefault="006D3F6F" w:rsidP="005122D9">
      <w:r>
        <w:t>Insert the total number of new residential units according to the plan or policy that is assessed.</w:t>
      </w:r>
    </w:p>
    <w:p w14:paraId="62C3B493" w14:textId="4ECF9F58" w:rsidR="006D3F6F" w:rsidRDefault="000D44FE" w:rsidP="005122D9">
      <w:r>
        <w:t xml:space="preserve">Apartment </w:t>
      </w:r>
      <w:r>
        <w:tab/>
      </w:r>
      <w:r>
        <w:tab/>
      </w:r>
      <w:r w:rsidR="006D3F6F">
        <w:t>One apartment in a residential multi-storey building is one unit.</w:t>
      </w:r>
    </w:p>
    <w:p w14:paraId="08F343F9" w14:textId="1A3E7FCE" w:rsidR="006D3F6F" w:rsidRDefault="000D44FE" w:rsidP="005122D9">
      <w:r>
        <w:t xml:space="preserve">Terraced </w:t>
      </w:r>
      <w:r>
        <w:tab/>
      </w:r>
      <w:r>
        <w:tab/>
      </w:r>
      <w:r w:rsidR="006D3F6F">
        <w:t>One apartment in a residential terraced building is one unit.</w:t>
      </w:r>
    </w:p>
    <w:p w14:paraId="77834F64" w14:textId="75A09F5D" w:rsidR="006D3F6F" w:rsidRDefault="000D44FE" w:rsidP="005122D9">
      <w:r>
        <w:t xml:space="preserve">Semi-detached </w:t>
      </w:r>
      <w:r>
        <w:tab/>
      </w:r>
      <w:r>
        <w:tab/>
      </w:r>
      <w:r w:rsidR="006D3F6F">
        <w:t>One apartment in a semi-detached house is one unit.</w:t>
      </w:r>
    </w:p>
    <w:p w14:paraId="0389A86B" w14:textId="03E17214" w:rsidR="006D3F6F" w:rsidRDefault="000D44FE" w:rsidP="005122D9">
      <w:r>
        <w:t xml:space="preserve">Detached </w:t>
      </w:r>
      <w:r>
        <w:tab/>
      </w:r>
      <w:r>
        <w:tab/>
      </w:r>
      <w:r w:rsidR="006D3F6F">
        <w:t>One detached house is one unit.</w:t>
      </w:r>
    </w:p>
    <w:p w14:paraId="530EB25D" w14:textId="1B1B9437" w:rsidR="006D3F6F" w:rsidRDefault="000D44FE" w:rsidP="005122D9">
      <w:r>
        <w:t xml:space="preserve">Units completed between </w:t>
      </w:r>
      <w:r>
        <w:tab/>
      </w:r>
      <w:r w:rsidR="006D3F6F">
        <w:t xml:space="preserve">The first and the last year during which the new residents are moving in. </w:t>
      </w:r>
    </w:p>
    <w:p w14:paraId="75DD7B0A" w14:textId="5F5DB1D9" w:rsidR="006D3F6F" w:rsidRDefault="000D44FE" w:rsidP="005122D9">
      <w:pPr>
        <w:ind w:left="2608" w:hanging="2608"/>
      </w:pPr>
      <w:r>
        <w:t>Energy from renewables</w:t>
      </w:r>
      <w:r>
        <w:tab/>
      </w:r>
      <w:r w:rsidR="006D3F6F">
        <w:t>Estimate the percentage of delivered energy that will be covered by local production of renewable energies. Renewable energy production for grid electricity is excluded.</w:t>
      </w:r>
    </w:p>
    <w:p w14:paraId="4CC625FE" w14:textId="77777777" w:rsidR="006D3F6F" w:rsidRDefault="006D3F6F" w:rsidP="006D3F6F"/>
    <w:p w14:paraId="68AC68BF" w14:textId="77777777" w:rsidR="006D3F6F" w:rsidRPr="00D424E5" w:rsidRDefault="006D3F6F" w:rsidP="006D3F6F">
      <w:pPr>
        <w:rPr>
          <w:b/>
        </w:rPr>
      </w:pPr>
      <w:r>
        <w:rPr>
          <w:b/>
        </w:rPr>
        <w:t>New commercial buildings</w:t>
      </w:r>
    </w:p>
    <w:p w14:paraId="361EC7BF" w14:textId="77777777" w:rsidR="006D3F6F" w:rsidRDefault="006D3F6F" w:rsidP="005122D9">
      <w:r>
        <w:t>Insert the total gross floor area of the new commercial buildings according to the plan or policy that is assessed.</w:t>
      </w:r>
    </w:p>
    <w:p w14:paraId="1C4D5732" w14:textId="0D53EC19" w:rsidR="000D44FE" w:rsidRDefault="000D44FE" w:rsidP="005122D9">
      <w:r>
        <w:t xml:space="preserve">New buildings completed between </w:t>
      </w:r>
    </w:p>
    <w:p w14:paraId="4E2C7988" w14:textId="3DBC6578" w:rsidR="006D3F6F" w:rsidRDefault="00660B76" w:rsidP="005122D9">
      <w:pPr>
        <w:ind w:left="2608"/>
      </w:pPr>
      <w:r>
        <w:t>Select t</w:t>
      </w:r>
      <w:r w:rsidR="006D3F6F">
        <w:t>he first and the last year during which these new build</w:t>
      </w:r>
      <w:r w:rsidR="000D44FE">
        <w:t xml:space="preserve">ings are taken in </w:t>
      </w:r>
      <w:r w:rsidR="006D3F6F">
        <w:t xml:space="preserve">use. </w:t>
      </w:r>
    </w:p>
    <w:p w14:paraId="1B3F2BD4" w14:textId="62077C63" w:rsidR="006D3F6F" w:rsidRDefault="000D44FE" w:rsidP="005122D9">
      <w:pPr>
        <w:ind w:left="2608" w:hanging="2608"/>
      </w:pPr>
      <w:r>
        <w:lastRenderedPageBreak/>
        <w:t xml:space="preserve">% energy from renewables </w:t>
      </w:r>
      <w:r>
        <w:tab/>
      </w:r>
      <w:r w:rsidR="006D3F6F">
        <w:t>Estimate the percentage of delivered electricity that will be covered by local production of renewable energies. Renewable energy production for grid electricity is excluded.</w:t>
      </w:r>
    </w:p>
    <w:p w14:paraId="61811A30" w14:textId="77777777" w:rsidR="006D3F6F" w:rsidRDefault="006D3F6F" w:rsidP="006D3F6F">
      <w:pPr>
        <w:rPr>
          <w:b/>
        </w:rPr>
      </w:pPr>
    </w:p>
    <w:p w14:paraId="30D689CA" w14:textId="77777777" w:rsidR="006D3F6F" w:rsidRPr="00D424E5" w:rsidRDefault="006D3F6F" w:rsidP="006D3F6F">
      <w:pPr>
        <w:rPr>
          <w:b/>
        </w:rPr>
      </w:pPr>
      <w:r>
        <w:rPr>
          <w:b/>
        </w:rPr>
        <w:t>Densification</w:t>
      </w:r>
    </w:p>
    <w:p w14:paraId="53A2685C" w14:textId="77777777" w:rsidR="006D3F6F" w:rsidRDefault="006D3F6F" w:rsidP="005122D9">
      <w:r>
        <w:t>In this section, the impact of planned new construction can be quantified through a densification rate of one specific part of the assessment area.</w:t>
      </w:r>
    </w:p>
    <w:p w14:paraId="1324A54A" w14:textId="1817CBEA" w:rsidR="006D3F6F" w:rsidRDefault="000D44FE" w:rsidP="005122D9">
      <w:pPr>
        <w:ind w:left="2608" w:hanging="2608"/>
      </w:pPr>
      <w:r>
        <w:t xml:space="preserve">Number of existing units </w:t>
      </w:r>
      <w:r>
        <w:tab/>
      </w:r>
      <w:r w:rsidR="00ED4CFD">
        <w:t>Insert</w:t>
      </w:r>
      <w:r w:rsidR="006D3F6F">
        <w:t xml:space="preserve"> the number of the existing residential units in the area that will be densified. This may be one specific part of the entire assessment area.</w:t>
      </w:r>
    </w:p>
    <w:p w14:paraId="7FE5B91B" w14:textId="60638163" w:rsidR="006D3F6F" w:rsidRPr="00AE4F8E" w:rsidRDefault="006D3F6F" w:rsidP="005122D9">
      <w:pPr>
        <w:rPr>
          <w:lang w:val="et-EE"/>
        </w:rPr>
      </w:pPr>
      <w:r>
        <w:t xml:space="preserve">Densification rate </w:t>
      </w:r>
      <w:r w:rsidR="000D44FE">
        <w:rPr>
          <w:lang w:val="et-EE"/>
        </w:rPr>
        <w:tab/>
      </w:r>
      <w:r>
        <w:rPr>
          <w:lang w:val="et-EE"/>
        </w:rPr>
        <w:t>Insert the volume of new construction as a percentage of existing units.</w:t>
      </w:r>
    </w:p>
    <w:p w14:paraId="0901E417" w14:textId="77777777" w:rsidR="00290360" w:rsidRDefault="00290360" w:rsidP="005122D9">
      <w:r>
        <w:t xml:space="preserve">New residential </w:t>
      </w:r>
      <w:r w:rsidR="000D44FE">
        <w:t xml:space="preserve">units completed between </w:t>
      </w:r>
      <w:r w:rsidR="000D44FE">
        <w:tab/>
      </w:r>
    </w:p>
    <w:p w14:paraId="2AFB4DFA" w14:textId="6DCC402E" w:rsidR="006D3F6F" w:rsidRDefault="00660B76" w:rsidP="005122D9">
      <w:pPr>
        <w:ind w:left="2608"/>
      </w:pPr>
      <w:r>
        <w:t>Select t</w:t>
      </w:r>
      <w:r w:rsidR="006D3F6F">
        <w:t xml:space="preserve">he first and the last year during which the new residents are moving in. </w:t>
      </w:r>
    </w:p>
    <w:p w14:paraId="05EB2B64" w14:textId="2DB5888D" w:rsidR="006D3F6F" w:rsidRDefault="000D44FE" w:rsidP="005122D9">
      <w:pPr>
        <w:ind w:left="2608" w:hanging="2608"/>
      </w:pPr>
      <w:r>
        <w:t xml:space="preserve">% energy from renewables </w:t>
      </w:r>
      <w:r>
        <w:tab/>
      </w:r>
      <w:r w:rsidR="006D3F6F">
        <w:t>Estimate the percentage of delivered energy that will be covered by local production of renewable energies. Renewable energy production for grid electricity is excluded.</w:t>
      </w:r>
    </w:p>
    <w:p w14:paraId="29EC5E51" w14:textId="5F37F569" w:rsidR="006D3F6F" w:rsidRDefault="000D44FE" w:rsidP="005122D9">
      <w:pPr>
        <w:ind w:left="2608" w:hanging="2608"/>
      </w:pPr>
      <w:r>
        <w:t xml:space="preserve">Existing floor area </w:t>
      </w:r>
      <w:r>
        <w:tab/>
      </w:r>
      <w:r w:rsidR="006D3F6F">
        <w:t>Insert the existing floor area of commercial buildings in the area that is densified.</w:t>
      </w:r>
    </w:p>
    <w:p w14:paraId="6BEB0BBC" w14:textId="125D5DE2" w:rsidR="006D3F6F" w:rsidRPr="00AE4F8E" w:rsidRDefault="006D3F6F" w:rsidP="005122D9">
      <w:pPr>
        <w:rPr>
          <w:lang w:val="et-EE"/>
        </w:rPr>
      </w:pPr>
      <w:r>
        <w:t xml:space="preserve">Densification rate </w:t>
      </w:r>
      <w:r w:rsidR="000D44FE">
        <w:rPr>
          <w:lang w:val="et-EE"/>
        </w:rPr>
        <w:tab/>
      </w:r>
      <w:r>
        <w:rPr>
          <w:lang w:val="et-EE"/>
        </w:rPr>
        <w:t>Insert the volume of new construction as a percentage of existing floor area.</w:t>
      </w:r>
    </w:p>
    <w:p w14:paraId="49F3C40A" w14:textId="77777777" w:rsidR="00290360" w:rsidRDefault="006D3F6F" w:rsidP="005122D9">
      <w:r>
        <w:t xml:space="preserve">New buildings </w:t>
      </w:r>
      <w:r w:rsidR="000D44FE">
        <w:t xml:space="preserve">completed between </w:t>
      </w:r>
      <w:r w:rsidR="000D44FE">
        <w:tab/>
      </w:r>
    </w:p>
    <w:p w14:paraId="332E21FC" w14:textId="6762A1EA" w:rsidR="006D3F6F" w:rsidRDefault="00ED4CFD" w:rsidP="005122D9">
      <w:pPr>
        <w:ind w:left="2608"/>
      </w:pPr>
      <w:r>
        <w:t>Select t</w:t>
      </w:r>
      <w:r w:rsidR="006D3F6F">
        <w:t xml:space="preserve">he first and the last year during which these new buildings are taken in use. </w:t>
      </w:r>
    </w:p>
    <w:p w14:paraId="0BDA8F9A" w14:textId="44F07AEE" w:rsidR="006D3F6F" w:rsidRDefault="000D44FE" w:rsidP="005122D9">
      <w:pPr>
        <w:ind w:left="2608" w:hanging="2608"/>
      </w:pPr>
      <w:r>
        <w:t xml:space="preserve">% energy from renewables </w:t>
      </w:r>
      <w:r>
        <w:tab/>
      </w:r>
      <w:r w:rsidR="006D3F6F">
        <w:t>Estimate the percentage of delivered electricity that will be covered by local production of renewable energies. Renewable energy production for grid electricity is excluded.</w:t>
      </w:r>
    </w:p>
    <w:p w14:paraId="37B704D6" w14:textId="77777777" w:rsidR="005F5603" w:rsidRDefault="005F5603" w:rsidP="005122D9">
      <w:pPr>
        <w:ind w:left="2608" w:hanging="2608"/>
      </w:pPr>
    </w:p>
    <w:p w14:paraId="7B284963" w14:textId="77777777" w:rsidR="005F5603" w:rsidRDefault="005F5603" w:rsidP="005F5603">
      <w:r>
        <w:t>Click</w:t>
      </w:r>
      <w:r w:rsidRPr="00E33532">
        <w:rPr>
          <w:b/>
        </w:rPr>
        <w:t xml:space="preserve"> Next</w:t>
      </w:r>
      <w:r>
        <w:t xml:space="preserve"> to continue.</w:t>
      </w:r>
    </w:p>
    <w:p w14:paraId="03414CB4" w14:textId="77777777" w:rsidR="005F5603" w:rsidRDefault="005F5603" w:rsidP="005122D9">
      <w:pPr>
        <w:ind w:left="2608" w:hanging="2608"/>
      </w:pPr>
    </w:p>
    <w:p w14:paraId="1FB44B5A" w14:textId="741D4624" w:rsidR="006D3F6F" w:rsidRPr="00AE4F8E" w:rsidRDefault="008E4D16" w:rsidP="000D44FE">
      <w:pPr>
        <w:pStyle w:val="Heading4"/>
      </w:pPr>
      <w:bookmarkStart w:id="64" w:name="_Toc120776456"/>
      <w:r>
        <w:t>Retrofit and renovation policies</w:t>
      </w:r>
      <w:bookmarkEnd w:id="64"/>
    </w:p>
    <w:p w14:paraId="4D510963" w14:textId="77777777" w:rsidR="006D3F6F" w:rsidRDefault="006D3F6F" w:rsidP="006D3F6F">
      <w:r>
        <w:t>This section quantifies the impact of retrofit and renovation policies on the greenhouse gas emissions.</w:t>
      </w:r>
    </w:p>
    <w:p w14:paraId="38E1F421" w14:textId="77777777" w:rsidR="006D3F6F" w:rsidRDefault="006D3F6F" w:rsidP="006D3F6F"/>
    <w:p w14:paraId="4F5F75AC" w14:textId="77777777" w:rsidR="006D3F6F" w:rsidRPr="00AE4F8E" w:rsidRDefault="006D3F6F" w:rsidP="006D3F6F">
      <w:pPr>
        <w:rPr>
          <w:b/>
        </w:rPr>
      </w:pPr>
      <w:r w:rsidRPr="00AE4F8E">
        <w:rPr>
          <w:b/>
        </w:rPr>
        <w:t>Retrofits of residential buildings</w:t>
      </w:r>
    </w:p>
    <w:p w14:paraId="49F321CC" w14:textId="77777777" w:rsidR="006D3F6F" w:rsidRDefault="006D3F6F" w:rsidP="006D3F6F">
      <w:r>
        <w:t>This section quantifies the greenhouse gas impact of residential building retrofits/renovations.</w:t>
      </w:r>
    </w:p>
    <w:p w14:paraId="2218BDEE" w14:textId="195D49AA" w:rsidR="008E4D16" w:rsidRDefault="008E4D16" w:rsidP="008E4D16">
      <w:pPr>
        <w:ind w:left="2608" w:hanging="2608"/>
      </w:pPr>
      <w:r>
        <w:t>Select residential unit</w:t>
      </w:r>
      <w:r>
        <w:tab/>
        <w:t>Select the type of residential unit that will be retrofitted/renovated according to the plan/policy in assessment.</w:t>
      </w:r>
    </w:p>
    <w:p w14:paraId="1CBE858F" w14:textId="5A00323F" w:rsidR="006D3F6F" w:rsidRDefault="000D44FE" w:rsidP="000D44FE">
      <w:pPr>
        <w:ind w:left="2608" w:hanging="2608"/>
      </w:pPr>
      <w:r>
        <w:t xml:space="preserve">Number of units </w:t>
      </w:r>
      <w:r>
        <w:tab/>
      </w:r>
      <w:r w:rsidR="006D3F6F">
        <w:t>Insert the number of residential units that are retrofitted/renovated according to the plan/policy in assessment.</w:t>
      </w:r>
    </w:p>
    <w:p w14:paraId="54168EF9" w14:textId="56F5E9F1" w:rsidR="006D3F6F" w:rsidRDefault="000D44FE" w:rsidP="000D44FE">
      <w:pPr>
        <w:ind w:left="2608" w:hanging="2608"/>
      </w:pPr>
      <w:r>
        <w:t xml:space="preserve">Indicative energy use before </w:t>
      </w:r>
      <w:r>
        <w:tab/>
        <w:t>E</w:t>
      </w:r>
      <w:r w:rsidR="006D3F6F">
        <w:t>stimate the energy consumption of existing residential buildings before retrofitting using the national energy certificate rating.</w:t>
      </w:r>
    </w:p>
    <w:p w14:paraId="0077C000" w14:textId="17FECE21" w:rsidR="006D3F6F" w:rsidRDefault="000D44FE" w:rsidP="000D44FE">
      <w:pPr>
        <w:ind w:left="2608" w:hanging="2608"/>
      </w:pPr>
      <w:r>
        <w:t xml:space="preserve">Indicative energy use after </w:t>
      </w:r>
      <w:r>
        <w:tab/>
        <w:t>E</w:t>
      </w:r>
      <w:r w:rsidR="006D3F6F">
        <w:t>stimate the energy consumption of existing residential buildings after retrofitting using the national energy certificate rating.</w:t>
      </w:r>
    </w:p>
    <w:p w14:paraId="0D0D75CD" w14:textId="6686FA04" w:rsidR="006D3F6F" w:rsidRDefault="000D44FE" w:rsidP="000D44FE">
      <w:pPr>
        <w:ind w:left="2608" w:hanging="2608"/>
      </w:pPr>
      <w:r>
        <w:t xml:space="preserve">% energy from renewables </w:t>
      </w:r>
      <w:r>
        <w:tab/>
      </w:r>
      <w:r w:rsidR="006D3F6F">
        <w:t>Estimate the percentage of delivered energy that will be covered by local production of renewable energies. Renewable energy production for grid electricity is excluded.</w:t>
      </w:r>
    </w:p>
    <w:p w14:paraId="586CFCFC" w14:textId="52BA1DF3" w:rsidR="006D3F6F" w:rsidRDefault="00ED4CFD" w:rsidP="006D3F6F">
      <w:r>
        <w:lastRenderedPageBreak/>
        <w:t xml:space="preserve">Retrofits completed between </w:t>
      </w:r>
      <w:r>
        <w:tab/>
        <w:t>Select</w:t>
      </w:r>
      <w:r w:rsidR="006D3F6F">
        <w:t xml:space="preserve"> the first and the last year of retrofitting.</w:t>
      </w:r>
    </w:p>
    <w:p w14:paraId="683227C6" w14:textId="77777777" w:rsidR="006D3F6F" w:rsidRPr="00AE4F8E" w:rsidRDefault="006D3F6F" w:rsidP="006D3F6F">
      <w:pPr>
        <w:rPr>
          <w:b/>
        </w:rPr>
      </w:pPr>
    </w:p>
    <w:p w14:paraId="672CBF61" w14:textId="77777777" w:rsidR="006D3F6F" w:rsidRPr="00AE4F8E" w:rsidRDefault="006D3F6F" w:rsidP="006D3F6F">
      <w:pPr>
        <w:rPr>
          <w:b/>
        </w:rPr>
      </w:pPr>
      <w:r w:rsidRPr="00AE4F8E">
        <w:rPr>
          <w:b/>
        </w:rPr>
        <w:t>Retrofits of commercial buildings</w:t>
      </w:r>
    </w:p>
    <w:p w14:paraId="15CB3E8F" w14:textId="0C11B529" w:rsidR="000D44FE" w:rsidRDefault="006D3F6F" w:rsidP="006D3F6F">
      <w:r>
        <w:t>This section quantifies the greenhouse gas impact of commercial building retrofits/renovations.</w:t>
      </w:r>
    </w:p>
    <w:p w14:paraId="2ADFCE8F" w14:textId="689DE941" w:rsidR="008E4D16" w:rsidRDefault="008E4D16" w:rsidP="008E4D16">
      <w:pPr>
        <w:ind w:left="2608" w:hanging="2608"/>
      </w:pPr>
      <w:r>
        <w:t>Select building type</w:t>
      </w:r>
      <w:r>
        <w:tab/>
        <w:t>Select the type of commercial building that will be retrofitted/renovated according to the plan/policy in assessment.</w:t>
      </w:r>
    </w:p>
    <w:p w14:paraId="5693EF7C" w14:textId="09310C98" w:rsidR="006D3F6F" w:rsidRDefault="000D44FE" w:rsidP="000D44FE">
      <w:pPr>
        <w:ind w:left="2608" w:hanging="2608"/>
      </w:pPr>
      <w:r>
        <w:t xml:space="preserve">Total floor area </w:t>
      </w:r>
      <w:r>
        <w:tab/>
      </w:r>
      <w:r w:rsidR="006D3F6F">
        <w:t>Insert the total floor area of the commercial buildings that are retrofitted/renovated according to the plan/policy in assessment.</w:t>
      </w:r>
    </w:p>
    <w:p w14:paraId="04573E25" w14:textId="0F6588A0" w:rsidR="006D3F6F" w:rsidRDefault="000D44FE" w:rsidP="000D44FE">
      <w:pPr>
        <w:ind w:left="2608" w:hanging="2608"/>
      </w:pPr>
      <w:r>
        <w:t>R</w:t>
      </w:r>
      <w:r w:rsidR="006D3F6F">
        <w:t>ed</w:t>
      </w:r>
      <w:r>
        <w:t xml:space="preserve">uction in energy demand </w:t>
      </w:r>
      <w:r>
        <w:tab/>
        <w:t>Es</w:t>
      </w:r>
      <w:r w:rsidR="006D3F6F">
        <w:t>timate the reduction in energy demand as a percentage. Positive percentage means an improvement of energy efficiency through retrofitting/renovation.</w:t>
      </w:r>
    </w:p>
    <w:p w14:paraId="21F7B99B" w14:textId="4B5C02B7" w:rsidR="006D3F6F" w:rsidRDefault="000D44FE" w:rsidP="000D44FE">
      <w:pPr>
        <w:ind w:left="2608" w:hanging="2608"/>
      </w:pPr>
      <w:r>
        <w:t xml:space="preserve">% energy from renewables </w:t>
      </w:r>
      <w:r>
        <w:tab/>
      </w:r>
      <w:r w:rsidR="006D3F6F">
        <w:t>Estimate the percentage of delivered energy that will be covered by local production of renewable energies. Renewable energy production for grid electricity is excluded.</w:t>
      </w:r>
    </w:p>
    <w:p w14:paraId="37983092" w14:textId="73C43DFC" w:rsidR="006D3F6F" w:rsidRDefault="00ED4CFD" w:rsidP="006D3F6F">
      <w:r>
        <w:t xml:space="preserve">Retrofits completed between </w:t>
      </w:r>
      <w:r>
        <w:tab/>
        <w:t>Select</w:t>
      </w:r>
      <w:r w:rsidR="006D3F6F">
        <w:t xml:space="preserve"> the </w:t>
      </w:r>
      <w:r w:rsidR="00660B76">
        <w:t>first and the last year of the</w:t>
      </w:r>
      <w:r w:rsidR="006D3F6F">
        <w:t xml:space="preserve"> retrofits.</w:t>
      </w:r>
    </w:p>
    <w:p w14:paraId="648C32E5" w14:textId="77777777" w:rsidR="006D3F6F" w:rsidRDefault="006D3F6F" w:rsidP="006D3F6F"/>
    <w:p w14:paraId="71895D92" w14:textId="77777777" w:rsidR="006D3F6F" w:rsidRPr="00AE4F8E" w:rsidRDefault="006D3F6F" w:rsidP="006D3F6F">
      <w:pPr>
        <w:rPr>
          <w:b/>
        </w:rPr>
      </w:pPr>
    </w:p>
    <w:p w14:paraId="3DD796D6" w14:textId="77777777" w:rsidR="006D3F6F" w:rsidRDefault="006D3F6F" w:rsidP="006D3F6F">
      <w:pPr>
        <w:rPr>
          <w:b/>
        </w:rPr>
      </w:pPr>
      <w:r w:rsidRPr="00AE4F8E">
        <w:rPr>
          <w:b/>
        </w:rPr>
        <w:t>Change of building use</w:t>
      </w:r>
    </w:p>
    <w:p w14:paraId="45DDDBDF" w14:textId="77777777" w:rsidR="006D3F6F" w:rsidRDefault="006D3F6F" w:rsidP="006D3F6F">
      <w:r>
        <w:t>This section quantifies the greenhouse gas impact caused by the changes of building use.</w:t>
      </w:r>
    </w:p>
    <w:p w14:paraId="0D0A5FE6" w14:textId="6280CA48" w:rsidR="008E4D16" w:rsidRDefault="008E4D16" w:rsidP="008E4D16">
      <w:pPr>
        <w:ind w:left="2608" w:hanging="2608"/>
      </w:pPr>
      <w:r>
        <w:t>From</w:t>
      </w:r>
      <w:r>
        <w:tab/>
        <w:t>Select the type of residential unit or commercial building for which the use will be changed according to the plan/policy in assessment.</w:t>
      </w:r>
    </w:p>
    <w:p w14:paraId="01DD0EB1" w14:textId="01958D3D" w:rsidR="008E4D16" w:rsidRDefault="008E4D16" w:rsidP="008E4D16">
      <w:pPr>
        <w:ind w:left="2608" w:hanging="2608"/>
      </w:pPr>
      <w:r>
        <w:t>To</w:t>
      </w:r>
      <w:r>
        <w:tab/>
        <w:t>Select the type of residential unit or commercial building TO which the use will be changed according to the plan/policy in assessment.</w:t>
      </w:r>
    </w:p>
    <w:p w14:paraId="64EB58BE" w14:textId="558640C1" w:rsidR="006D3F6F" w:rsidRDefault="006D3F6F" w:rsidP="006D3F6F">
      <w:r>
        <w:t xml:space="preserve">Floor area </w:t>
      </w:r>
      <w:r>
        <w:tab/>
      </w:r>
      <w:r>
        <w:tab/>
      </w:r>
      <w:r w:rsidR="000D44FE">
        <w:t>I</w:t>
      </w:r>
      <w:r>
        <w:t>nsert the total gross floor area for conversions</w:t>
      </w:r>
    </w:p>
    <w:p w14:paraId="33B867A3" w14:textId="4FE09DDD" w:rsidR="006D3F6F" w:rsidRDefault="006D3F6F" w:rsidP="006D3F6F">
      <w:pPr>
        <w:ind w:left="2608" w:hanging="2608"/>
      </w:pPr>
      <w:r>
        <w:t>Conversions implemented</w:t>
      </w:r>
      <w:r>
        <w:tab/>
      </w:r>
      <w:r w:rsidR="00ED4CFD">
        <w:t>Select</w:t>
      </w:r>
      <w:r>
        <w:t xml:space="preserve"> the first and the last year when these changes in building use are carried out.</w:t>
      </w:r>
    </w:p>
    <w:p w14:paraId="312BBAC2" w14:textId="77777777" w:rsidR="000D44FE" w:rsidRDefault="000D44FE" w:rsidP="000B3CF3">
      <w:pPr>
        <w:rPr>
          <w:b/>
        </w:rPr>
      </w:pPr>
    </w:p>
    <w:p w14:paraId="1C706393" w14:textId="46D2512A" w:rsidR="00EF29DD" w:rsidRDefault="00EF29DD" w:rsidP="00EF29DD">
      <w:r>
        <w:t>Click</w:t>
      </w:r>
      <w:r w:rsidRPr="00E33532">
        <w:rPr>
          <w:b/>
        </w:rPr>
        <w:t xml:space="preserve"> </w:t>
      </w:r>
      <w:r>
        <w:rPr>
          <w:b/>
        </w:rPr>
        <w:t>Submit</w:t>
      </w:r>
      <w:r>
        <w:t xml:space="preserve"> to </w:t>
      </w:r>
      <w:r w:rsidR="004850C2">
        <w:t>save the inputs</w:t>
      </w:r>
      <w:r>
        <w:t>.</w:t>
      </w:r>
    </w:p>
    <w:p w14:paraId="1314E848" w14:textId="16D1427A" w:rsidR="00EF29DD" w:rsidRDefault="00EF29DD" w:rsidP="00EF29DD">
      <w:r>
        <w:t>Click</w:t>
      </w:r>
      <w:r w:rsidRPr="00E33532">
        <w:rPr>
          <w:b/>
        </w:rPr>
        <w:t xml:space="preserve"> </w:t>
      </w:r>
      <w:r>
        <w:rPr>
          <w:b/>
        </w:rPr>
        <w:t>Next</w:t>
      </w:r>
      <w:r>
        <w:t xml:space="preserve"> to see the results.</w:t>
      </w:r>
    </w:p>
    <w:p w14:paraId="25C85FEE" w14:textId="77777777" w:rsidR="00EF29DD" w:rsidRDefault="00EF29DD" w:rsidP="00EF29DD"/>
    <w:p w14:paraId="473D6652" w14:textId="77777777" w:rsidR="00EF29DD" w:rsidRDefault="00EF29DD" w:rsidP="000B3CF3">
      <w:pPr>
        <w:rPr>
          <w:b/>
        </w:rPr>
      </w:pPr>
    </w:p>
    <w:p w14:paraId="154D0094" w14:textId="13FD33D5" w:rsidR="005F5603" w:rsidRPr="00350246" w:rsidRDefault="00350246" w:rsidP="00350246">
      <w:pPr>
        <w:pStyle w:val="Heading3"/>
      </w:pPr>
      <w:bookmarkStart w:id="65" w:name="_Toc120776457"/>
      <w:r w:rsidRPr="00350246">
        <w:t>Buildings</w:t>
      </w:r>
      <w:r w:rsidR="005F5603" w:rsidRPr="00350246">
        <w:t xml:space="preserve"> results</w:t>
      </w:r>
      <w:bookmarkEnd w:id="65"/>
    </w:p>
    <w:p w14:paraId="461BDC72" w14:textId="77777777" w:rsidR="005F5603" w:rsidRDefault="005F5603" w:rsidP="005F5603">
      <w:r>
        <w:t>The graph shows the impact of the plans/policies on the GHG emissions. The dashed line presents the baseline scenario. If the policy quantification shows less emissions than the baseline scenario, the plan/policy reduces the GHG emissions.</w:t>
      </w:r>
    </w:p>
    <w:p w14:paraId="35E4E179" w14:textId="77777777" w:rsidR="005F5603" w:rsidRDefault="005F5603" w:rsidP="005F5603">
      <w:r>
        <w:t>Please notice that new residents always increase the absolute emissions. Per capita emissions can show improvements although the total GHG emissions would increase.</w:t>
      </w:r>
    </w:p>
    <w:p w14:paraId="76F93E1A" w14:textId="77777777" w:rsidR="006D3F6F" w:rsidRPr="006D3F6F" w:rsidRDefault="006D3F6F" w:rsidP="000B3CF3">
      <w:pPr>
        <w:rPr>
          <w:b/>
        </w:rPr>
      </w:pPr>
    </w:p>
    <w:p w14:paraId="5392AA20" w14:textId="77777777" w:rsidR="0017511E" w:rsidRDefault="0017511E" w:rsidP="007923B7"/>
    <w:p w14:paraId="4A160F7C" w14:textId="77777777" w:rsidR="00D47584" w:rsidRDefault="00D47584">
      <w:pPr>
        <w:spacing w:before="0"/>
        <w:jc w:val="left"/>
        <w:rPr>
          <w:rFonts w:asciiTheme="majorHAnsi" w:eastAsiaTheme="majorEastAsia" w:hAnsiTheme="majorHAnsi" w:cstheme="majorBidi"/>
          <w:b/>
          <w:color w:val="164194"/>
          <w:sz w:val="26"/>
          <w:szCs w:val="26"/>
        </w:rPr>
      </w:pPr>
      <w:r>
        <w:br w:type="page"/>
      </w:r>
    </w:p>
    <w:p w14:paraId="23804467" w14:textId="6D09A926" w:rsidR="002F6396" w:rsidRDefault="00971A60" w:rsidP="002F6396">
      <w:pPr>
        <w:pStyle w:val="Heading2"/>
      </w:pPr>
      <w:bookmarkStart w:id="66" w:name="_Toc120776458"/>
      <w:r>
        <w:lastRenderedPageBreak/>
        <w:t>Consumption-based calculation</w:t>
      </w:r>
      <w:bookmarkEnd w:id="66"/>
    </w:p>
    <w:p w14:paraId="1D630C0A" w14:textId="77777777" w:rsidR="00E23CFD" w:rsidRDefault="00E23CFD" w:rsidP="00E23CFD"/>
    <w:p w14:paraId="7BD19181" w14:textId="5EB6D282" w:rsidR="00E23CFD" w:rsidRPr="00E23CFD" w:rsidRDefault="00E23CFD" w:rsidP="00E23CFD">
      <w:r>
        <w:rPr>
          <w:noProof/>
          <w:lang w:val="en-US"/>
        </w:rPr>
        <w:drawing>
          <wp:inline distT="0" distB="0" distL="0" distR="0" wp14:anchorId="26B6AD61" wp14:editId="7FD9F2F4">
            <wp:extent cx="5400040" cy="2558415"/>
            <wp:effectExtent l="19050" t="19050" r="1016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 manual 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558415"/>
                    </a:xfrm>
                    <a:prstGeom prst="rect">
                      <a:avLst/>
                    </a:prstGeom>
                    <a:ln w="9525">
                      <a:solidFill>
                        <a:schemeClr val="accent1">
                          <a:shade val="50000"/>
                        </a:schemeClr>
                      </a:solidFill>
                    </a:ln>
                  </pic:spPr>
                </pic:pic>
              </a:graphicData>
            </a:graphic>
          </wp:inline>
        </w:drawing>
      </w:r>
    </w:p>
    <w:p w14:paraId="4C18CD7F" w14:textId="533AD2A9" w:rsidR="00253CA6" w:rsidRDefault="00253CA6" w:rsidP="00253CA6">
      <w:pPr>
        <w:pStyle w:val="Caption"/>
      </w:pPr>
      <w:bookmarkStart w:id="67" w:name="_Toc120776515"/>
      <w:r w:rsidRPr="00E23CFD">
        <w:t xml:space="preserve">Figure </w:t>
      </w:r>
      <w:r w:rsidRPr="00E23CFD">
        <w:fldChar w:fldCharType="begin"/>
      </w:r>
      <w:r w:rsidRPr="00E23CFD">
        <w:instrText xml:space="preserve"> SEQ Figure \* ARABIC </w:instrText>
      </w:r>
      <w:r w:rsidRPr="00E23CFD">
        <w:fldChar w:fldCharType="separate"/>
      </w:r>
      <w:r w:rsidR="00C13B6D">
        <w:rPr>
          <w:noProof/>
        </w:rPr>
        <w:t>11</w:t>
      </w:r>
      <w:r w:rsidRPr="00E23CFD">
        <w:fldChar w:fldCharType="end"/>
      </w:r>
      <w:r w:rsidRPr="00E23CFD">
        <w:t xml:space="preserve">. </w:t>
      </w:r>
      <w:r w:rsidR="008357D2">
        <w:t>Specification of area type and population for the c</w:t>
      </w:r>
      <w:r w:rsidR="00E23CFD" w:rsidRPr="00E23CFD">
        <w:t>onsumption-based quantific</w:t>
      </w:r>
      <w:r w:rsidR="008357D2">
        <w:t>ation</w:t>
      </w:r>
      <w:r w:rsidR="00E23CFD" w:rsidRPr="00E23CFD">
        <w:t>.</w:t>
      </w:r>
      <w:bookmarkEnd w:id="67"/>
    </w:p>
    <w:p w14:paraId="6881954A" w14:textId="0C1E1C66" w:rsidR="002F6396" w:rsidRPr="00E23CFD" w:rsidRDefault="008E4D16" w:rsidP="008E4D16">
      <w:pPr>
        <w:pStyle w:val="Heading3"/>
      </w:pPr>
      <w:bookmarkStart w:id="68" w:name="_Toc120776459"/>
      <w:r w:rsidRPr="00E23CFD">
        <w:t>Creating a baseline</w:t>
      </w:r>
      <w:bookmarkEnd w:id="68"/>
    </w:p>
    <w:p w14:paraId="3864F5A9" w14:textId="3034A6C8" w:rsidR="00253CA6" w:rsidRDefault="00253CA6" w:rsidP="00253CA6">
      <w:pPr>
        <w:rPr>
          <w:b/>
          <w:lang w:val="en-US"/>
        </w:rPr>
      </w:pPr>
      <w:r w:rsidRPr="00E23CFD">
        <w:rPr>
          <w:b/>
          <w:lang w:val="en-US"/>
        </w:rPr>
        <w:t>Are</w:t>
      </w:r>
      <w:r w:rsidR="00E23CFD">
        <w:rPr>
          <w:b/>
          <w:lang w:val="en-US"/>
        </w:rPr>
        <w:t>a type and population</w:t>
      </w:r>
    </w:p>
    <w:p w14:paraId="44653A95" w14:textId="728BD75F" w:rsidR="004A5DD0" w:rsidRPr="00E23CFD" w:rsidRDefault="004A5DD0" w:rsidP="00253CA6">
      <w:pPr>
        <w:rPr>
          <w:b/>
          <w:lang w:val="en-US"/>
        </w:rPr>
      </w:pPr>
      <w:r>
        <w:rPr>
          <w:b/>
          <w:lang w:val="en-US"/>
        </w:rPr>
        <w:t>Area type</w:t>
      </w:r>
      <w:r>
        <w:rPr>
          <w:b/>
          <w:lang w:val="en-US"/>
        </w:rPr>
        <w:tab/>
      </w:r>
      <w:r>
        <w:rPr>
          <w:b/>
          <w:lang w:val="en-US"/>
        </w:rPr>
        <w:tab/>
      </w:r>
    </w:p>
    <w:p w14:paraId="7E93B43C" w14:textId="7FE28E2B" w:rsidR="00253CA6" w:rsidRDefault="004A5DD0" w:rsidP="00253CA6">
      <w:pPr>
        <w:rPr>
          <w:b/>
          <w:lang w:val="en-US"/>
        </w:rPr>
      </w:pPr>
      <w:r>
        <w:rPr>
          <w:b/>
          <w:lang w:val="en-US"/>
        </w:rPr>
        <w:t>Planned area type</w:t>
      </w:r>
      <w:r>
        <w:rPr>
          <w:b/>
          <w:lang w:val="en-US"/>
        </w:rPr>
        <w:tab/>
      </w:r>
      <w:r w:rsidRPr="004A5DD0">
        <w:rPr>
          <w:lang w:val="en-US"/>
        </w:rPr>
        <w:t>Select the best option to describe the area in assessment.</w:t>
      </w:r>
      <w:r>
        <w:rPr>
          <w:lang w:val="en-US"/>
        </w:rPr>
        <w:t xml:space="preserve"> </w:t>
      </w:r>
    </w:p>
    <w:p w14:paraId="1A16B1CF" w14:textId="1F3A6400" w:rsidR="004A5DD0" w:rsidRDefault="004A5DD0" w:rsidP="00253CA6">
      <w:pPr>
        <w:rPr>
          <w:b/>
          <w:lang w:val="en-US"/>
        </w:rPr>
      </w:pPr>
      <w:r>
        <w:rPr>
          <w:b/>
          <w:lang w:val="en-US"/>
        </w:rPr>
        <w:t>Average house occupancy level</w:t>
      </w:r>
    </w:p>
    <w:p w14:paraId="317503C7" w14:textId="4EA9B9A9" w:rsidR="004A5DD0" w:rsidRPr="004A5DD0" w:rsidRDefault="004A5DD0" w:rsidP="00253CA6">
      <w:pPr>
        <w:rPr>
          <w:lang w:val="en-US"/>
        </w:rPr>
      </w:pPr>
      <w:r>
        <w:rPr>
          <w:b/>
          <w:lang w:val="en-US"/>
        </w:rPr>
        <w:tab/>
      </w:r>
      <w:r>
        <w:rPr>
          <w:b/>
          <w:lang w:val="en-US"/>
        </w:rPr>
        <w:tab/>
      </w:r>
      <w:r w:rsidRPr="004A5DD0">
        <w:rPr>
          <w:lang w:val="en-US"/>
        </w:rPr>
        <w:t>Insert the average number of people per household.</w:t>
      </w:r>
    </w:p>
    <w:p w14:paraId="68870792" w14:textId="3E3714BA" w:rsidR="004A5DD0" w:rsidRDefault="004A5DD0" w:rsidP="00253CA6">
      <w:pPr>
        <w:rPr>
          <w:b/>
          <w:lang w:val="en-US"/>
        </w:rPr>
      </w:pPr>
      <w:r>
        <w:rPr>
          <w:b/>
          <w:lang w:val="en-US"/>
        </w:rPr>
        <w:t>Average income level of households</w:t>
      </w:r>
    </w:p>
    <w:p w14:paraId="6044793C" w14:textId="49F0FE6C" w:rsidR="004A5DD0" w:rsidRPr="004A5DD0" w:rsidRDefault="004A5DD0" w:rsidP="00253CA6">
      <w:pPr>
        <w:rPr>
          <w:lang w:val="en-US"/>
        </w:rPr>
      </w:pPr>
      <w:r>
        <w:rPr>
          <w:b/>
          <w:lang w:val="en-US"/>
        </w:rPr>
        <w:tab/>
      </w:r>
      <w:r>
        <w:rPr>
          <w:b/>
          <w:lang w:val="en-US"/>
        </w:rPr>
        <w:tab/>
      </w:r>
      <w:r w:rsidRPr="004A5DD0">
        <w:rPr>
          <w:lang w:val="en-US"/>
        </w:rPr>
        <w:t>Select the best option to describe the income level in the assessment area.</w:t>
      </w:r>
    </w:p>
    <w:p w14:paraId="4B315282" w14:textId="3D65E2F3" w:rsidR="004A5DD0" w:rsidRDefault="004A5DD0" w:rsidP="00253CA6">
      <w:pPr>
        <w:rPr>
          <w:b/>
          <w:lang w:val="en-US"/>
        </w:rPr>
      </w:pPr>
      <w:r>
        <w:rPr>
          <w:b/>
          <w:lang w:val="en-US"/>
        </w:rPr>
        <w:t>Expected rate of global decarbonisation</w:t>
      </w:r>
    </w:p>
    <w:p w14:paraId="3D5D6374" w14:textId="69E6308D" w:rsidR="004A5DD0" w:rsidRDefault="004A5DD0" w:rsidP="004A5DD0">
      <w:pPr>
        <w:ind w:left="2608" w:firstLine="2"/>
        <w:rPr>
          <w:lang w:val="en-US"/>
        </w:rPr>
      </w:pPr>
      <w:r w:rsidRPr="004A5DD0">
        <w:rPr>
          <w:lang w:val="en-US"/>
        </w:rPr>
        <w:t>Select the best option to describe the assumption on global decarbonisa</w:t>
      </w:r>
      <w:r>
        <w:rPr>
          <w:lang w:val="en-US"/>
        </w:rPr>
        <w:t>tion rate.</w:t>
      </w:r>
    </w:p>
    <w:p w14:paraId="198A3E0F" w14:textId="17AC90CC" w:rsidR="004A5DD0" w:rsidRDefault="004A5DD0" w:rsidP="004A5DD0">
      <w:pPr>
        <w:rPr>
          <w:lang w:val="en-US"/>
        </w:rPr>
      </w:pPr>
      <w:r>
        <w:rPr>
          <w:lang w:val="en-US"/>
        </w:rPr>
        <w:t xml:space="preserve">Click </w:t>
      </w:r>
      <w:r w:rsidRPr="004A5DD0">
        <w:rPr>
          <w:b/>
          <w:lang w:val="en-US"/>
        </w:rPr>
        <w:t xml:space="preserve">Next </w:t>
      </w:r>
      <w:r>
        <w:rPr>
          <w:lang w:val="en-US"/>
        </w:rPr>
        <w:t>to see the baseline results.</w:t>
      </w:r>
    </w:p>
    <w:p w14:paraId="3EE19386" w14:textId="1F62007C" w:rsidR="004A5DD0" w:rsidRDefault="004A5DD0" w:rsidP="004A5DD0">
      <w:pPr>
        <w:rPr>
          <w:b/>
          <w:lang w:val="en-US"/>
        </w:rPr>
      </w:pPr>
      <w:r w:rsidRPr="004A5DD0">
        <w:rPr>
          <w:b/>
          <w:lang w:val="en-US"/>
        </w:rPr>
        <w:t>Annual household emissions</w:t>
      </w:r>
      <w:r w:rsidRPr="004A5DD0">
        <w:rPr>
          <w:b/>
          <w:lang w:val="en-US"/>
        </w:rPr>
        <w:tab/>
      </w:r>
    </w:p>
    <w:p w14:paraId="523B96B5" w14:textId="04E28BA6" w:rsidR="004A5DD0" w:rsidRPr="004A5DD0" w:rsidRDefault="004A5DD0" w:rsidP="004A5DD0">
      <w:pPr>
        <w:ind w:left="2608" w:firstLine="2"/>
        <w:rPr>
          <w:lang w:val="en-US"/>
        </w:rPr>
      </w:pPr>
      <w:r w:rsidRPr="004A5DD0">
        <w:rPr>
          <w:lang w:val="en-US"/>
        </w:rPr>
        <w:t>GGIA displays the baseline scenario as a graph and in total emissions until 2050.</w:t>
      </w:r>
      <w:r>
        <w:rPr>
          <w:lang w:val="en-US"/>
        </w:rPr>
        <w:t xml:space="preserve"> </w:t>
      </w:r>
    </w:p>
    <w:p w14:paraId="6E13B4C3" w14:textId="221D5B7F" w:rsidR="00253CA6" w:rsidRPr="00E23CFD" w:rsidRDefault="00253CA6" w:rsidP="00253CA6">
      <w:pPr>
        <w:pStyle w:val="Heading3"/>
      </w:pPr>
      <w:bookmarkStart w:id="69" w:name="_Toc120776460"/>
      <w:r w:rsidRPr="00E23CFD">
        <w:t>Household energy</w:t>
      </w:r>
      <w:bookmarkEnd w:id="69"/>
    </w:p>
    <w:p w14:paraId="4E49334A" w14:textId="77777777" w:rsidR="002F6396" w:rsidRDefault="002F6396" w:rsidP="002F6396">
      <w:r>
        <w:rPr>
          <w:b/>
        </w:rPr>
        <w:t>Policy implementation year</w:t>
      </w:r>
      <w:r>
        <w:tab/>
      </w:r>
    </w:p>
    <w:p w14:paraId="69417DF0" w14:textId="77777777" w:rsidR="002F6396" w:rsidRDefault="002F6396" w:rsidP="00E40BEB">
      <w:pPr>
        <w:ind w:left="2608"/>
      </w:pPr>
      <w:r>
        <w:t>Select: The year for which the policy should be implemented. This year should not be earlier than the year entered on the start page.</w:t>
      </w:r>
    </w:p>
    <w:p w14:paraId="10895B26" w14:textId="2302A0CF" w:rsidR="002F6396" w:rsidRDefault="00253CA6" w:rsidP="002F6396">
      <w:pPr>
        <w:rPr>
          <w:b/>
        </w:rPr>
      </w:pPr>
      <w:r>
        <w:rPr>
          <w:b/>
        </w:rPr>
        <w:t xml:space="preserve">New total </w:t>
      </w:r>
      <w:r w:rsidR="002F6396">
        <w:rPr>
          <w:b/>
        </w:rPr>
        <w:t>population size</w:t>
      </w:r>
    </w:p>
    <w:p w14:paraId="007A770F" w14:textId="77777777" w:rsidR="002F6396" w:rsidRDefault="002F6396" w:rsidP="00E40BEB">
      <w:pPr>
        <w:ind w:left="2608"/>
      </w:pPr>
      <w:r>
        <w:t>Insert: The total number of residents expected by the policy implementation year (including existing residents)</w:t>
      </w:r>
    </w:p>
    <w:p w14:paraId="75361B0A" w14:textId="77777777" w:rsidR="002F6396" w:rsidRDefault="002F6396" w:rsidP="002F6396"/>
    <w:p w14:paraId="02141ABA" w14:textId="77777777" w:rsidR="004A5DD0" w:rsidRDefault="004A5DD0" w:rsidP="002F6396">
      <w:pPr>
        <w:rPr>
          <w:b/>
        </w:rPr>
      </w:pPr>
    </w:p>
    <w:p w14:paraId="37B84F5D" w14:textId="77777777" w:rsidR="002F6396" w:rsidRDefault="002F6396" w:rsidP="002F6396">
      <w:pPr>
        <w:rPr>
          <w:b/>
        </w:rPr>
      </w:pPr>
      <w:r>
        <w:rPr>
          <w:b/>
        </w:rPr>
        <w:lastRenderedPageBreak/>
        <w:t>Construction</w:t>
      </w:r>
    </w:p>
    <w:p w14:paraId="34C9640C" w14:textId="77777777" w:rsidR="002F6396" w:rsidRDefault="002F6396" w:rsidP="002F6396">
      <w:r>
        <w:t>Size of new residential buildings (gross SQM)</w:t>
      </w:r>
    </w:p>
    <w:p w14:paraId="2D100238" w14:textId="77777777" w:rsidR="002F6396" w:rsidRDefault="002F6396" w:rsidP="00E40BEB">
      <w:pPr>
        <w:ind w:left="2608"/>
      </w:pPr>
      <w:r>
        <w:t>Insert: The total size in gross (square metres of floor space) of residential buildings expected as a result of the policy</w:t>
      </w:r>
    </w:p>
    <w:p w14:paraId="5A31DA5C" w14:textId="77777777" w:rsidR="002F6396" w:rsidRDefault="002F6396" w:rsidP="002F6396"/>
    <w:p w14:paraId="4592E838" w14:textId="77777777" w:rsidR="002F6396" w:rsidRDefault="002F6396" w:rsidP="002F6396">
      <w:pPr>
        <w:rPr>
          <w:b/>
        </w:rPr>
      </w:pPr>
      <w:r>
        <w:rPr>
          <w:b/>
        </w:rPr>
        <w:t>Household heating energy efficiency</w:t>
      </w:r>
    </w:p>
    <w:p w14:paraId="2FE37C4B" w14:textId="77777777" w:rsidR="002F6396" w:rsidRDefault="002F6396" w:rsidP="002F6396">
      <w:r>
        <w:t xml:space="preserve">Click </w:t>
      </w:r>
      <w:r>
        <w:rPr>
          <w:b/>
        </w:rPr>
        <w:t>Consider “Household energy efficiency”</w:t>
      </w:r>
      <w:r>
        <w:t xml:space="preserve"> if the policy can reduce heating or cooling energy.</w:t>
      </w:r>
    </w:p>
    <w:p w14:paraId="45241BD1" w14:textId="77777777" w:rsidR="002F6396" w:rsidRDefault="002F6396" w:rsidP="002F6396">
      <w:r>
        <w:t>% energy reduction of household heating &amp; cooling</w:t>
      </w:r>
    </w:p>
    <w:p w14:paraId="154C0136" w14:textId="77777777" w:rsidR="002F6396" w:rsidRDefault="002F6396" w:rsidP="00E40BEB">
      <w:pPr>
        <w:ind w:left="2608"/>
      </w:pPr>
      <w:r>
        <w:t>Insert: The percentage decrease in energy use for heating, cooling and hot water expected, averaged over each household in the area of interest (including both new and existing residents).</w:t>
      </w:r>
    </w:p>
    <w:p w14:paraId="1FD737C1" w14:textId="77777777" w:rsidR="002F6396" w:rsidRDefault="002F6396" w:rsidP="002F6396"/>
    <w:p w14:paraId="1E82B75D" w14:textId="77777777" w:rsidR="002F6396" w:rsidRDefault="002F6396" w:rsidP="002F6396">
      <w:pPr>
        <w:rPr>
          <w:b/>
        </w:rPr>
      </w:pPr>
      <w:r>
        <w:rPr>
          <w:b/>
        </w:rPr>
        <w:t>Energy production</w:t>
      </w:r>
    </w:p>
    <w:p w14:paraId="17C132DE" w14:textId="77777777" w:rsidR="002F6396" w:rsidRDefault="002F6396" w:rsidP="002F6396">
      <w:r>
        <w:t xml:space="preserve">Click </w:t>
      </w:r>
      <w:r>
        <w:rPr>
          <w:b/>
        </w:rPr>
        <w:t>Consider local electricity production</w:t>
      </w:r>
      <w:r>
        <w:t xml:space="preserve"> if the policy includes new local production of renewable energy.</w:t>
      </w:r>
    </w:p>
    <w:p w14:paraId="69C93E72" w14:textId="77777777" w:rsidR="002F6396" w:rsidRDefault="002F6396" w:rsidP="002F6396">
      <w:r>
        <w:t>What is the source of local electricity production?</w:t>
      </w:r>
    </w:p>
    <w:p w14:paraId="686D8669" w14:textId="20D901B1" w:rsidR="002F6396" w:rsidRDefault="002F6396" w:rsidP="00E40BEB">
      <w:pPr>
        <w:ind w:left="2608" w:firstLine="2"/>
      </w:pPr>
      <w:r>
        <w:t xml:space="preserve">Select: The type of energy you would like to consider. It is expected that </w:t>
      </w:r>
      <w:r>
        <w:rPr>
          <w:b/>
        </w:rPr>
        <w:t>Electricity by Solar photovoltaic</w:t>
      </w:r>
      <w:r>
        <w:t xml:space="preserve"> should be selected in most instances.</w:t>
      </w:r>
    </w:p>
    <w:p w14:paraId="4CCA52AB" w14:textId="77777777" w:rsidR="002F6396" w:rsidRDefault="002F6396" w:rsidP="002F6396">
      <w:r>
        <w:t>What % of demand is covered by this new source?</w:t>
      </w:r>
    </w:p>
    <w:p w14:paraId="08D252E0" w14:textId="0C0B195F" w:rsidR="002F6396" w:rsidRDefault="002F6396" w:rsidP="00E40BEB">
      <w:pPr>
        <w:ind w:left="2608" w:firstLine="2"/>
      </w:pPr>
      <w:r>
        <w:t>Insert: a percentage (0 - 100 %) for the amount of household electricity demand of the region (including both new and existing residents) that will be covered by the new electricity installation.</w:t>
      </w:r>
    </w:p>
    <w:p w14:paraId="07C20C4F" w14:textId="77777777" w:rsidR="002F6396" w:rsidRDefault="002F6396" w:rsidP="002F6396"/>
    <w:p w14:paraId="3A5ED744" w14:textId="77777777" w:rsidR="002F6396" w:rsidRDefault="002F6396" w:rsidP="002F6396">
      <w:pPr>
        <w:rPr>
          <w:b/>
        </w:rPr>
      </w:pPr>
      <w:r>
        <w:rPr>
          <w:b/>
        </w:rPr>
        <w:t>Sustainable Heating</w:t>
      </w:r>
    </w:p>
    <w:p w14:paraId="637517C1" w14:textId="77777777" w:rsidR="002F6396" w:rsidRDefault="002F6396" w:rsidP="002F6396">
      <w:r>
        <w:t xml:space="preserve">Click </w:t>
      </w:r>
      <w:r>
        <w:rPr>
          <w:b/>
        </w:rPr>
        <w:t>Consider changes in the heating share</w:t>
      </w:r>
      <w:r>
        <w:t xml:space="preserve"> if the policy can adjust the shares of heating energy.</w:t>
      </w:r>
    </w:p>
    <w:p w14:paraId="1E1D2EF7" w14:textId="77777777" w:rsidR="002F6396" w:rsidRDefault="002F6396" w:rsidP="002F6396">
      <w:r>
        <w:t>What is the breakdown of heating sources in the area?</w:t>
      </w:r>
    </w:p>
    <w:p w14:paraId="609F8A20" w14:textId="77777777" w:rsidR="002F6396" w:rsidRDefault="002F6396" w:rsidP="002F6396">
      <w:r>
        <w:t>Here the user should choose the energy sources for household heating from three broad categories. Default values are shown as standard (specific for the country and urban type)</w:t>
      </w:r>
    </w:p>
    <w:p w14:paraId="6382EA01" w14:textId="77777777" w:rsidR="002F6396" w:rsidRDefault="002F6396" w:rsidP="002F6396">
      <w:r>
        <w:tab/>
      </w:r>
      <w:r>
        <w:tab/>
        <w:t>Insert:</w:t>
      </w:r>
    </w:p>
    <w:p w14:paraId="30581649" w14:textId="2C2CE6B0" w:rsidR="002F6396" w:rsidRDefault="002F6396" w:rsidP="00E40BEB">
      <w:pPr>
        <w:ind w:left="2608"/>
      </w:pPr>
      <w:r>
        <w:t xml:space="preserve">District Heating: </w:t>
      </w:r>
      <w:sdt>
        <w:sdtPr>
          <w:tag w:val="goog_rdk_0"/>
          <w:id w:val="1048883910"/>
        </w:sdtPr>
        <w:sdtContent/>
      </w:sdt>
      <w:r>
        <w:t>The percentage (0 - 100 %) of heating expenditure in the area (including both new and existing residents)</w:t>
      </w:r>
      <w:sdt>
        <w:sdtPr>
          <w:tag w:val="goog_rdk_1"/>
          <w:id w:val="-2064627324"/>
        </w:sdtPr>
        <w:sdtContent/>
      </w:sdt>
      <w:r w:rsidR="00361387">
        <w:t xml:space="preserve"> for district </w:t>
      </w:r>
      <w:r>
        <w:t>heating</w:t>
      </w:r>
    </w:p>
    <w:p w14:paraId="3E5BB3E7" w14:textId="77777777" w:rsidR="002F6396" w:rsidRDefault="002F6396" w:rsidP="00E40BEB">
      <w:pPr>
        <w:ind w:left="2608"/>
      </w:pPr>
      <w:r>
        <w:t>Electricity heating: The percentage (0 - 100 %) of heating expenditure in the area (including both new and existing residents) for electric sources (resistive heating and electric heat pumps)</w:t>
      </w:r>
    </w:p>
    <w:p w14:paraId="5F118666" w14:textId="77777777" w:rsidR="002F6396" w:rsidRDefault="002F6396" w:rsidP="00E40BEB">
      <w:pPr>
        <w:ind w:left="2608"/>
      </w:pPr>
      <w:r>
        <w:t>Combustible Fuels: The percentage (0 - 100 %) of heating expenditure in the area (including both new and existing residents) for combustible fuels (such as natural gas).</w:t>
      </w:r>
    </w:p>
    <w:p w14:paraId="3E5DDCF5" w14:textId="77777777" w:rsidR="002F6396" w:rsidRDefault="002F6396" w:rsidP="002F6396"/>
    <w:p w14:paraId="31F27E0B" w14:textId="77777777" w:rsidR="002F6396" w:rsidRDefault="002F6396" w:rsidP="002F6396">
      <w:r>
        <w:t>These three values must sum up to 100 %</w:t>
      </w:r>
    </w:p>
    <w:p w14:paraId="3EDA3A12" w14:textId="77777777" w:rsidR="002F6396" w:rsidRDefault="002F6396" w:rsidP="002F6396">
      <w:r>
        <w:t xml:space="preserve">What is the breakdown of household fuel combustion?  </w:t>
      </w:r>
    </w:p>
    <w:p w14:paraId="54F2A8B8" w14:textId="77777777" w:rsidR="002F6396" w:rsidRDefault="002F6396" w:rsidP="002F6396">
      <w:r>
        <w:t>Here the user should choose the types of combustible fuels used in the area (including both new and existing residents). Default values are shown as standard (specific for the country and urban type).</w:t>
      </w:r>
    </w:p>
    <w:p w14:paraId="289498F2" w14:textId="287783E1" w:rsidR="002F6396" w:rsidRDefault="002F6396" w:rsidP="00E40BEB">
      <w:pPr>
        <w:ind w:left="2608" w:firstLine="2"/>
      </w:pPr>
      <w:r>
        <w:t>Insert:</w:t>
      </w:r>
      <w:r w:rsidR="00E40BEB">
        <w:t xml:space="preserve"> </w:t>
      </w:r>
      <w:r>
        <w:t>Liquid heating (combustible fuel): The percentage (0 - 100 %) of liquid fuels (e.g. heating oil) in the combustible fuels mix.</w:t>
      </w:r>
    </w:p>
    <w:p w14:paraId="67BC578D" w14:textId="1C010F64" w:rsidR="002F6396" w:rsidRDefault="002F6396" w:rsidP="007A0B0A">
      <w:pPr>
        <w:ind w:left="2608" w:hanging="2608"/>
      </w:pPr>
      <w:r>
        <w:lastRenderedPageBreak/>
        <w:t>So</w:t>
      </w:r>
      <w:r w:rsidR="007A0B0A">
        <w:t>lid heating (combustible fuel):</w:t>
      </w:r>
      <w:r w:rsidR="007A0B0A">
        <w:tab/>
      </w:r>
      <w:r>
        <w:t>The percentage (0 - 100 %) of solid fuels (e.g. wood) in the combustible fuels mix.</w:t>
      </w:r>
    </w:p>
    <w:p w14:paraId="3F779BAF" w14:textId="6FB84113" w:rsidR="002F6396" w:rsidRDefault="002F6396" w:rsidP="007A0B0A">
      <w:pPr>
        <w:ind w:left="2608" w:hanging="2608"/>
      </w:pPr>
      <w:r>
        <w:t xml:space="preserve">Gas heating (combustible fuel): </w:t>
      </w:r>
      <w:r w:rsidR="007A0B0A">
        <w:tab/>
      </w:r>
      <w:r>
        <w:t>The percentage (0 - 100 %) of gas fuels (e.g. natural gas) in the combustible fuels mix.</w:t>
      </w:r>
    </w:p>
    <w:p w14:paraId="6A9C4BC8" w14:textId="77777777" w:rsidR="002F6396" w:rsidRDefault="002F6396" w:rsidP="002F6396">
      <w:r>
        <w:t>What are the direct emissions from district heating?</w:t>
      </w:r>
    </w:p>
    <w:p w14:paraId="0914353D" w14:textId="2B8A1135" w:rsidR="002F6396" w:rsidRDefault="002F6396" w:rsidP="00653349">
      <w:pPr>
        <w:ind w:left="2608" w:firstLine="2"/>
      </w:pPr>
      <w:r>
        <w:t>Insert: The emission factor for district heating in units of kg CO2 / euro. This should be in basic prices, which means any costs related to tax have been removed. It is likely that in many cases this value is not known. In such a case, 0 should be entered. This means the default value (specific for each country) will be used.</w:t>
      </w:r>
    </w:p>
    <w:p w14:paraId="674B291E" w14:textId="77777777" w:rsidR="002F6396" w:rsidRDefault="002F6396" w:rsidP="002F6396"/>
    <w:p w14:paraId="49755A6F" w14:textId="2EA17CF6" w:rsidR="002F6396" w:rsidRPr="00253CA6" w:rsidRDefault="00253CA6" w:rsidP="00253CA6">
      <w:pPr>
        <w:pStyle w:val="Heading3"/>
      </w:pPr>
      <w:bookmarkStart w:id="70" w:name="_Toc120776461"/>
      <w:r w:rsidRPr="00253CA6">
        <w:t>Transportation</w:t>
      </w:r>
      <w:bookmarkEnd w:id="70"/>
    </w:p>
    <w:p w14:paraId="361B3BCD" w14:textId="77777777" w:rsidR="002F6396" w:rsidRDefault="002F6396" w:rsidP="002F6396">
      <w:r>
        <w:t>This page is used to enter any changes related to transport expected as a result of the policy.</w:t>
      </w:r>
    </w:p>
    <w:p w14:paraId="4DD1FB64" w14:textId="60996DC0" w:rsidR="002F6396" w:rsidRDefault="002F6396" w:rsidP="002F6396"/>
    <w:p w14:paraId="3ED7C680" w14:textId="58FA266D" w:rsidR="00013D2C" w:rsidRDefault="00013D2C" w:rsidP="00253CA6">
      <w:pPr>
        <w:pStyle w:val="Caption"/>
      </w:pPr>
      <w:r>
        <w:rPr>
          <w:noProof/>
          <w:lang w:val="en-US"/>
        </w:rPr>
        <w:drawing>
          <wp:inline distT="0" distB="0" distL="0" distR="0" wp14:anchorId="0FA10515" wp14:editId="75EB57EF">
            <wp:extent cx="5400040" cy="2558415"/>
            <wp:effectExtent l="19050" t="19050" r="1016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manual 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558415"/>
                    </a:xfrm>
                    <a:prstGeom prst="rect">
                      <a:avLst/>
                    </a:prstGeom>
                    <a:ln>
                      <a:solidFill>
                        <a:schemeClr val="tx1"/>
                      </a:solidFill>
                    </a:ln>
                  </pic:spPr>
                </pic:pic>
              </a:graphicData>
            </a:graphic>
          </wp:inline>
        </w:drawing>
      </w:r>
    </w:p>
    <w:p w14:paraId="0BA615F4" w14:textId="17307D69" w:rsidR="002F6396" w:rsidRDefault="00253CA6" w:rsidP="00253CA6">
      <w:pPr>
        <w:pStyle w:val="Caption"/>
      </w:pPr>
      <w:bookmarkStart w:id="71" w:name="_Toc120776516"/>
      <w:r>
        <w:t xml:space="preserve">Figure </w:t>
      </w:r>
      <w:r>
        <w:fldChar w:fldCharType="begin"/>
      </w:r>
      <w:r>
        <w:instrText xml:space="preserve"> SEQ Figure \* ARABIC </w:instrText>
      </w:r>
      <w:r>
        <w:fldChar w:fldCharType="separate"/>
      </w:r>
      <w:r w:rsidR="00C13B6D">
        <w:rPr>
          <w:noProof/>
        </w:rPr>
        <w:t>12</w:t>
      </w:r>
      <w:r>
        <w:fldChar w:fldCharType="end"/>
      </w:r>
      <w:r>
        <w:t>.</w:t>
      </w:r>
      <w:r w:rsidR="008357D2">
        <w:t xml:space="preserve"> Transport-related inputs for consumption-based quantification.</w:t>
      </w:r>
      <w:bookmarkEnd w:id="71"/>
    </w:p>
    <w:p w14:paraId="0443AF34" w14:textId="604181AE" w:rsidR="00253CA6" w:rsidRPr="00253CA6" w:rsidRDefault="00253CA6" w:rsidP="002F6396">
      <w:pPr>
        <w:rPr>
          <w:b/>
        </w:rPr>
      </w:pPr>
      <w:r w:rsidRPr="00253CA6">
        <w:rPr>
          <w:b/>
        </w:rPr>
        <w:t>Biofuel in transport</w:t>
      </w:r>
    </w:p>
    <w:p w14:paraId="7DA4F752" w14:textId="77777777" w:rsidR="002F6396" w:rsidRDefault="002F6396" w:rsidP="002F6396">
      <w:r>
        <w:t xml:space="preserve">Click </w:t>
      </w:r>
      <w:r>
        <w:rPr>
          <w:b/>
        </w:rPr>
        <w:t>Consider biofuel in transport</w:t>
      </w:r>
      <w:r>
        <w:t xml:space="preserve"> if the policy has an impact on biofuels.</w:t>
      </w:r>
    </w:p>
    <w:p w14:paraId="3CB10225" w14:textId="77777777" w:rsidR="002F6396" w:rsidRDefault="002F6396" w:rsidP="002F6396">
      <w:r>
        <w:t xml:space="preserve">What percentage of transport fuels are covered by biofuels? </w:t>
      </w:r>
    </w:p>
    <w:p w14:paraId="7E922653" w14:textId="5F119DF3" w:rsidR="002F6396" w:rsidRDefault="00E40BEB" w:rsidP="00E40BEB">
      <w:pPr>
        <w:ind w:left="2608" w:firstLine="2"/>
      </w:pPr>
      <w:r>
        <w:t xml:space="preserve">Insert: </w:t>
      </w:r>
      <w:r w:rsidR="002F6396">
        <w:t>The percentage (0 - 100 %) of biofuels used in private transport. If zero is entered, the default value (specific for each country) will be taken.</w:t>
      </w:r>
    </w:p>
    <w:p w14:paraId="47D546BF" w14:textId="77777777" w:rsidR="002F6396" w:rsidRDefault="002F6396" w:rsidP="002F6396"/>
    <w:p w14:paraId="5C07EC52" w14:textId="77777777" w:rsidR="002F6396" w:rsidRDefault="002F6396" w:rsidP="002F6396">
      <w:pPr>
        <w:rPr>
          <w:b/>
        </w:rPr>
      </w:pPr>
      <w:r>
        <w:rPr>
          <w:b/>
        </w:rPr>
        <w:t>Introduction of electric vehicles</w:t>
      </w:r>
    </w:p>
    <w:p w14:paraId="3701E4F3" w14:textId="77777777" w:rsidR="002F6396" w:rsidRDefault="002F6396" w:rsidP="002F6396">
      <w:r>
        <w:t xml:space="preserve">Click </w:t>
      </w:r>
      <w:r>
        <w:rPr>
          <w:b/>
        </w:rPr>
        <w:t>Consider introduction of electric vehicles</w:t>
      </w:r>
      <w:r>
        <w:t xml:space="preserve"> if the policy can adjust their share in the vehicle fleet.</w:t>
      </w:r>
    </w:p>
    <w:p w14:paraId="5EB90BFA" w14:textId="77777777" w:rsidR="002F6396" w:rsidRDefault="002F6396" w:rsidP="002F6396">
      <w:r>
        <w:t>What percentage of private vehicles are electric?</w:t>
      </w:r>
    </w:p>
    <w:p w14:paraId="27C9A025" w14:textId="0CF6BB42" w:rsidR="002F6396" w:rsidRDefault="00E40BEB" w:rsidP="00E40BEB">
      <w:pPr>
        <w:ind w:left="2608" w:firstLine="2"/>
      </w:pPr>
      <w:r>
        <w:t>Insert:</w:t>
      </w:r>
      <w:r w:rsidR="002F6396">
        <w:t xml:space="preserve">The percentage (0 - 100 %) of private vehicles used by residents of the area (including both new and existing residents) that are electric. The tool assumes there are no electric vehicles to begin with, and so the default value is zero. </w:t>
      </w:r>
    </w:p>
    <w:p w14:paraId="7D116369" w14:textId="77777777" w:rsidR="002F6396" w:rsidRDefault="002F6396" w:rsidP="002F6396"/>
    <w:p w14:paraId="5852069E" w14:textId="77777777" w:rsidR="004A5DD0" w:rsidRDefault="004A5DD0" w:rsidP="002F6396">
      <w:pPr>
        <w:rPr>
          <w:b/>
        </w:rPr>
      </w:pPr>
    </w:p>
    <w:p w14:paraId="1F1FA749" w14:textId="77777777" w:rsidR="002F6396" w:rsidRDefault="002F6396" w:rsidP="002F6396">
      <w:pPr>
        <w:rPr>
          <w:b/>
        </w:rPr>
      </w:pPr>
      <w:r>
        <w:rPr>
          <w:b/>
        </w:rPr>
        <w:lastRenderedPageBreak/>
        <w:t>Modal shift in transport</w:t>
      </w:r>
    </w:p>
    <w:p w14:paraId="1C6163FA" w14:textId="77777777" w:rsidR="002F6396" w:rsidRDefault="002F6396" w:rsidP="002F6396">
      <w:r>
        <w:t xml:space="preserve">Click </w:t>
      </w:r>
      <w:r>
        <w:rPr>
          <w:b/>
        </w:rPr>
        <w:t>Consider transport modal shift</w:t>
      </w:r>
      <w:r>
        <w:t xml:space="preserve"> if the policy can adjust the modal shares (including both new and existing residents).</w:t>
      </w:r>
    </w:p>
    <w:p w14:paraId="5F453A19" w14:textId="77777777" w:rsidR="002F6396" w:rsidRDefault="002F6396" w:rsidP="002F6396">
      <w:r>
        <w:tab/>
      </w:r>
      <w:r>
        <w:tab/>
      </w:r>
    </w:p>
    <w:p w14:paraId="7DD2A779" w14:textId="77777777" w:rsidR="002F6396" w:rsidRDefault="002F6396" w:rsidP="002F6396">
      <w:r>
        <w:t>What percentage of private vehicle use is reduced?</w:t>
      </w:r>
    </w:p>
    <w:p w14:paraId="156FB75C" w14:textId="0AA55644" w:rsidR="002F6396" w:rsidRDefault="002F6396" w:rsidP="007A0B0A">
      <w:pPr>
        <w:ind w:left="2608" w:firstLine="2"/>
      </w:pPr>
      <w:r>
        <w:t>Insert: the percentage by which private vehicle use is expected to reduce in the area. If private vehicle use is expected to increase, a negative value may be entered.</w:t>
      </w:r>
    </w:p>
    <w:p w14:paraId="79D9F532" w14:textId="77777777" w:rsidR="002F6396" w:rsidRDefault="002F6396" w:rsidP="002F6396">
      <w:r>
        <w:t>What percentage of private vehicle ownership is reduced?</w:t>
      </w:r>
    </w:p>
    <w:p w14:paraId="39A088E2" w14:textId="03EB1299" w:rsidR="002F6396" w:rsidRDefault="002F6396" w:rsidP="007A0B0A">
      <w:pPr>
        <w:ind w:left="2608" w:firstLine="2"/>
      </w:pPr>
      <w:r>
        <w:t>Insert: the percentage by which private vehicle ownership is expected to reduce in the area. If private vehicle ownership is expected to increase, a negative value may be entered.</w:t>
      </w:r>
    </w:p>
    <w:p w14:paraId="5EB01A8B" w14:textId="77777777" w:rsidR="002F6396" w:rsidRDefault="002F6396" w:rsidP="002F6396">
      <w:r>
        <w:t>By what percentage is public transport use increased?</w:t>
      </w:r>
    </w:p>
    <w:p w14:paraId="24F73B89" w14:textId="3CFB45D9" w:rsidR="002F6396" w:rsidRDefault="002F6396" w:rsidP="007A0B0A">
      <w:pPr>
        <w:ind w:left="2608" w:firstLine="2"/>
      </w:pPr>
      <w:r>
        <w:t>Insert: the percentage by which public transport use is expected to increase in the area. If public</w:t>
      </w:r>
      <w:r w:rsidR="00B22FF3">
        <w:t xml:space="preserve"> transport use is expected to de</w:t>
      </w:r>
      <w:r>
        <w:t>crease, a negative value may be entered.</w:t>
      </w:r>
    </w:p>
    <w:p w14:paraId="3BB3C5F8" w14:textId="77777777" w:rsidR="002F6396" w:rsidRDefault="002F6396" w:rsidP="002F6396"/>
    <w:p w14:paraId="7ABE94B4" w14:textId="77777777" w:rsidR="002F6396" w:rsidRDefault="002F6396" w:rsidP="002F6396">
      <w:r>
        <w:t>Click</w:t>
      </w:r>
      <w:r>
        <w:rPr>
          <w:b/>
        </w:rPr>
        <w:t xml:space="preserve"> Next </w:t>
      </w:r>
      <w:r>
        <w:t>to proceed</w:t>
      </w:r>
      <w:r>
        <w:rPr>
          <w:b/>
        </w:rPr>
        <w:t xml:space="preserve"> </w:t>
      </w:r>
      <w:r>
        <w:t>to the Quantification results.</w:t>
      </w:r>
    </w:p>
    <w:p w14:paraId="7C5BC6E1" w14:textId="77777777" w:rsidR="002F6396" w:rsidRDefault="002F6396" w:rsidP="002F6396"/>
    <w:p w14:paraId="67E9B1ED" w14:textId="77777777" w:rsidR="002F6396" w:rsidRPr="002F6396" w:rsidRDefault="002F6396" w:rsidP="002F6396">
      <w:pPr>
        <w:pStyle w:val="Heading3"/>
      </w:pPr>
      <w:bookmarkStart w:id="72" w:name="_heading=h.37m2jsg" w:colFirst="0" w:colLast="0"/>
      <w:bookmarkStart w:id="73" w:name="_Toc120776462"/>
      <w:bookmarkEnd w:id="72"/>
      <w:r w:rsidRPr="002F6396">
        <w:t>Consumption-based quantification results</w:t>
      </w:r>
      <w:bookmarkEnd w:id="73"/>
    </w:p>
    <w:p w14:paraId="0B5BCB9C" w14:textId="77777777" w:rsidR="002F6396" w:rsidRDefault="002F6396" w:rsidP="002F6396">
      <w:r>
        <w:t>Three graphs are present on the consumption-based quantification results page.</w:t>
      </w:r>
    </w:p>
    <w:p w14:paraId="38D3DCF5" w14:textId="77777777" w:rsidR="00D51B72" w:rsidRDefault="00D51B72" w:rsidP="002F6396"/>
    <w:p w14:paraId="00CE0821" w14:textId="4635EE72" w:rsidR="00D51B72" w:rsidRDefault="00D51B72" w:rsidP="002F6396">
      <w:r>
        <w:rPr>
          <w:noProof/>
          <w:lang w:val="en-US"/>
        </w:rPr>
        <w:drawing>
          <wp:inline distT="0" distB="0" distL="0" distR="0" wp14:anchorId="1E095D2A" wp14:editId="0E3CD070">
            <wp:extent cx="5400040" cy="2636520"/>
            <wp:effectExtent l="19050" t="19050" r="1016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 manual 1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636520"/>
                    </a:xfrm>
                    <a:prstGeom prst="rect">
                      <a:avLst/>
                    </a:prstGeom>
                    <a:ln>
                      <a:solidFill>
                        <a:schemeClr val="tx1"/>
                      </a:solidFill>
                    </a:ln>
                  </pic:spPr>
                </pic:pic>
              </a:graphicData>
            </a:graphic>
          </wp:inline>
        </w:drawing>
      </w:r>
    </w:p>
    <w:p w14:paraId="2565D05F" w14:textId="686ABE77" w:rsidR="00253CA6" w:rsidRDefault="00253CA6" w:rsidP="00253CA6">
      <w:pPr>
        <w:pStyle w:val="Caption"/>
      </w:pPr>
      <w:bookmarkStart w:id="74" w:name="_Ref114160279"/>
      <w:bookmarkStart w:id="75" w:name="_Toc120776517"/>
      <w:r>
        <w:t xml:space="preserve">Figure </w:t>
      </w:r>
      <w:r>
        <w:fldChar w:fldCharType="begin"/>
      </w:r>
      <w:r>
        <w:instrText xml:space="preserve"> SEQ Figure \* ARABIC </w:instrText>
      </w:r>
      <w:r>
        <w:fldChar w:fldCharType="separate"/>
      </w:r>
      <w:r w:rsidR="00C13B6D">
        <w:rPr>
          <w:noProof/>
        </w:rPr>
        <w:t>13</w:t>
      </w:r>
      <w:r>
        <w:fldChar w:fldCharType="end"/>
      </w:r>
      <w:bookmarkEnd w:id="74"/>
      <w:r>
        <w:t>.</w:t>
      </w:r>
      <w:r w:rsidR="008357D2">
        <w:t xml:space="preserve"> The first results graph, consumption-based quantification.</w:t>
      </w:r>
      <w:bookmarkEnd w:id="75"/>
    </w:p>
    <w:p w14:paraId="76FD4BA3" w14:textId="05A130C4" w:rsidR="002F6396" w:rsidRDefault="002F6396" w:rsidP="002F6396">
      <w:r>
        <w:t xml:space="preserve">The first </w:t>
      </w:r>
      <w:r w:rsidR="008357D2">
        <w:t xml:space="preserve">results </w:t>
      </w:r>
      <w:r>
        <w:t>graph</w:t>
      </w:r>
      <w:r w:rsidR="008357D2">
        <w:t xml:space="preserve"> (</w:t>
      </w:r>
      <w:r w:rsidR="008357D2">
        <w:fldChar w:fldCharType="begin"/>
      </w:r>
      <w:r w:rsidR="008357D2">
        <w:instrText xml:space="preserve"> REF _Ref114160279 \h </w:instrText>
      </w:r>
      <w:r w:rsidR="008357D2">
        <w:fldChar w:fldCharType="separate"/>
      </w:r>
      <w:r w:rsidR="00C13B6D">
        <w:t xml:space="preserve">Figure </w:t>
      </w:r>
      <w:r w:rsidR="00C13B6D">
        <w:rPr>
          <w:noProof/>
        </w:rPr>
        <w:t>13</w:t>
      </w:r>
      <w:r w:rsidR="008357D2">
        <w:fldChar w:fldCharType="end"/>
      </w:r>
      <w:r w:rsidR="008357D2">
        <w:t>)</w:t>
      </w:r>
      <w:r>
        <w:t xml:space="preserve"> shows the impact of the plans/policies on the </w:t>
      </w:r>
      <w:r w:rsidR="008357D2">
        <w:t>GHG emissions. The units are kg</w:t>
      </w:r>
      <w:r>
        <w:t>CO</w:t>
      </w:r>
      <w:r>
        <w:rPr>
          <w:vertAlign w:val="subscript"/>
        </w:rPr>
        <w:t>2</w:t>
      </w:r>
      <w:r w:rsidR="00D51B72">
        <w:t>e/(capita,a</w:t>
      </w:r>
      <w:r>
        <w:t>). Emissions are broken down into the same categories as on the baseline results page. The dashed line presents the total emissions under the baseline scenario. If the policy quantification shows fewer emissions than the baseline scenario, the plan/policy reduces the GHG emissions.</w:t>
      </w:r>
    </w:p>
    <w:p w14:paraId="6E4BAAB1" w14:textId="77777777" w:rsidR="002F6396" w:rsidRDefault="002F6396" w:rsidP="002F6396">
      <w:pPr>
        <w:spacing w:before="0"/>
        <w:jc w:val="left"/>
      </w:pPr>
      <w:r>
        <w:br w:type="page"/>
      </w:r>
    </w:p>
    <w:p w14:paraId="67E03984" w14:textId="77777777" w:rsidR="002F6396" w:rsidRDefault="002F6396" w:rsidP="002F6396">
      <w:pPr>
        <w:spacing w:before="0"/>
        <w:jc w:val="left"/>
      </w:pPr>
      <w:r>
        <w:rPr>
          <w:noProof/>
          <w:lang w:val="en-US"/>
        </w:rPr>
        <w:lastRenderedPageBreak/>
        <w:drawing>
          <wp:inline distT="114300" distB="114300" distL="114300" distR="114300" wp14:anchorId="1F045ACA" wp14:editId="28AE9330">
            <wp:extent cx="5399730" cy="2006600"/>
            <wp:effectExtent l="19050" t="19050" r="10795" b="12700"/>
            <wp:docPr id="10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8"/>
                    <a:srcRect/>
                    <a:stretch>
                      <a:fillRect/>
                    </a:stretch>
                  </pic:blipFill>
                  <pic:spPr>
                    <a:xfrm>
                      <a:off x="0" y="0"/>
                      <a:ext cx="5399730" cy="2006600"/>
                    </a:xfrm>
                    <a:prstGeom prst="rect">
                      <a:avLst/>
                    </a:prstGeom>
                    <a:noFill/>
                    <a:ln w="9525">
                      <a:solidFill>
                        <a:schemeClr val="tx1"/>
                      </a:solidFill>
                    </a:ln>
                  </pic:spPr>
                </pic:pic>
              </a:graphicData>
            </a:graphic>
          </wp:inline>
        </w:drawing>
      </w:r>
    </w:p>
    <w:p w14:paraId="1F4F9AD2" w14:textId="44ED787C" w:rsidR="00253CA6" w:rsidRDefault="00253CA6" w:rsidP="00253CA6">
      <w:pPr>
        <w:pStyle w:val="Caption"/>
      </w:pPr>
      <w:bookmarkStart w:id="76" w:name="_Ref114160346"/>
      <w:bookmarkStart w:id="77" w:name="_Toc120776518"/>
      <w:r>
        <w:t xml:space="preserve">Figure </w:t>
      </w:r>
      <w:r>
        <w:fldChar w:fldCharType="begin"/>
      </w:r>
      <w:r>
        <w:instrText xml:space="preserve"> SEQ Figure \* ARABIC </w:instrText>
      </w:r>
      <w:r>
        <w:fldChar w:fldCharType="separate"/>
      </w:r>
      <w:r w:rsidR="00C13B6D">
        <w:rPr>
          <w:noProof/>
        </w:rPr>
        <w:t>14</w:t>
      </w:r>
      <w:r>
        <w:fldChar w:fldCharType="end"/>
      </w:r>
      <w:bookmarkEnd w:id="76"/>
      <w:r>
        <w:t>.</w:t>
      </w:r>
      <w:r w:rsidR="008357D2">
        <w:t xml:space="preserve"> The second results graph, consumption-based quantification.</w:t>
      </w:r>
      <w:bookmarkEnd w:id="77"/>
    </w:p>
    <w:p w14:paraId="200B687A" w14:textId="21686ECB" w:rsidR="002F6396" w:rsidRDefault="002F6396" w:rsidP="002F6396">
      <w:pPr>
        <w:spacing w:before="0"/>
        <w:jc w:val="left"/>
      </w:pPr>
      <w:r>
        <w:t xml:space="preserve">The second </w:t>
      </w:r>
      <w:r w:rsidR="008357D2">
        <w:t xml:space="preserve">results </w:t>
      </w:r>
      <w:r>
        <w:t xml:space="preserve">graph </w:t>
      </w:r>
      <w:r w:rsidR="008357D2">
        <w:t>(</w:t>
      </w:r>
      <w:r w:rsidR="008357D2">
        <w:fldChar w:fldCharType="begin"/>
      </w:r>
      <w:r w:rsidR="008357D2">
        <w:instrText xml:space="preserve"> REF _Ref114160346 \h </w:instrText>
      </w:r>
      <w:r w:rsidR="008357D2">
        <w:fldChar w:fldCharType="separate"/>
      </w:r>
      <w:r w:rsidR="00C13B6D">
        <w:t xml:space="preserve">Figure </w:t>
      </w:r>
      <w:r w:rsidR="00C13B6D">
        <w:rPr>
          <w:noProof/>
        </w:rPr>
        <w:t>14</w:t>
      </w:r>
      <w:r w:rsidR="008357D2">
        <w:fldChar w:fldCharType="end"/>
      </w:r>
      <w:r w:rsidR="008357D2">
        <w:t xml:space="preserve">) </w:t>
      </w:r>
      <w:r>
        <w:t>shows a bar chart comparing the baseline and the policy in the year of policy implementation. The units are kg CO</w:t>
      </w:r>
      <w:r>
        <w:rPr>
          <w:vertAlign w:val="subscript"/>
        </w:rPr>
        <w:t>2</w:t>
      </w:r>
      <w:r w:rsidR="00D51B72">
        <w:t>e/(capita,a</w:t>
      </w:r>
      <w:r>
        <w:t>). The baseline and policy emissions are shown in blue and orange, respectively. Results are broken down by the emissions sector and there is also a bar showing the total emissions. If the emissions are lower in the policy scenario, this can be seen from the total emissions bar. Construction based emissions are assigned to the year of the policy and are displayed together with the total emissions. If significant construction is planned as part of the policy, it is highly likely that the total emissions will be higher for the policy scenario than the baseline scenario in the year the policy is implemented. This is because construction is a significant source of emissions.</w:t>
      </w:r>
    </w:p>
    <w:p w14:paraId="70B3DCE5" w14:textId="77777777" w:rsidR="002F6396" w:rsidRDefault="002F6396" w:rsidP="002F6396">
      <w:pPr>
        <w:spacing w:before="0"/>
        <w:jc w:val="left"/>
      </w:pPr>
    </w:p>
    <w:p w14:paraId="3F2E2F75" w14:textId="77777777" w:rsidR="002F6396" w:rsidRDefault="002F6396" w:rsidP="002F6396">
      <w:pPr>
        <w:spacing w:before="0"/>
        <w:jc w:val="left"/>
      </w:pPr>
      <w:r>
        <w:rPr>
          <w:noProof/>
          <w:lang w:val="en-US"/>
        </w:rPr>
        <w:drawing>
          <wp:inline distT="114300" distB="114300" distL="114300" distR="114300" wp14:anchorId="110F1041" wp14:editId="4C5172BA">
            <wp:extent cx="5399730" cy="3035300"/>
            <wp:effectExtent l="19050" t="19050" r="10795" b="12700"/>
            <wp:docPr id="10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a:srcRect/>
                    <a:stretch>
                      <a:fillRect/>
                    </a:stretch>
                  </pic:blipFill>
                  <pic:spPr>
                    <a:xfrm>
                      <a:off x="0" y="0"/>
                      <a:ext cx="5399730" cy="3035300"/>
                    </a:xfrm>
                    <a:prstGeom prst="rect">
                      <a:avLst/>
                    </a:prstGeom>
                    <a:ln w="9525">
                      <a:solidFill>
                        <a:schemeClr val="tx1"/>
                      </a:solidFill>
                    </a:ln>
                  </pic:spPr>
                </pic:pic>
              </a:graphicData>
            </a:graphic>
          </wp:inline>
        </w:drawing>
      </w:r>
    </w:p>
    <w:p w14:paraId="699ECDCE" w14:textId="67BA1628" w:rsidR="00253CA6" w:rsidRDefault="00253CA6" w:rsidP="00253CA6">
      <w:pPr>
        <w:pStyle w:val="Caption"/>
      </w:pPr>
      <w:bookmarkStart w:id="78" w:name="_Ref114160390"/>
      <w:bookmarkStart w:id="79" w:name="_Toc120776519"/>
      <w:r>
        <w:t xml:space="preserve">Figure </w:t>
      </w:r>
      <w:r>
        <w:fldChar w:fldCharType="begin"/>
      </w:r>
      <w:r>
        <w:instrText xml:space="preserve"> SEQ Figure \* ARABIC </w:instrText>
      </w:r>
      <w:r>
        <w:fldChar w:fldCharType="separate"/>
      </w:r>
      <w:r w:rsidR="00C13B6D">
        <w:rPr>
          <w:noProof/>
        </w:rPr>
        <w:t>15</w:t>
      </w:r>
      <w:r>
        <w:fldChar w:fldCharType="end"/>
      </w:r>
      <w:bookmarkEnd w:id="78"/>
      <w:r w:rsidR="00986F5D">
        <w:t>.</w:t>
      </w:r>
      <w:r w:rsidR="008357D2">
        <w:t xml:space="preserve"> The third results graph, consumption-based quantification.</w:t>
      </w:r>
      <w:bookmarkEnd w:id="79"/>
    </w:p>
    <w:p w14:paraId="69DF757E" w14:textId="77777777" w:rsidR="002F6396" w:rsidRDefault="002F6396" w:rsidP="002F6396">
      <w:pPr>
        <w:spacing w:before="0"/>
        <w:jc w:val="left"/>
      </w:pPr>
    </w:p>
    <w:p w14:paraId="3CAB4262" w14:textId="484E6934" w:rsidR="002F6396" w:rsidRDefault="002F6396" w:rsidP="002F6396">
      <w:pPr>
        <w:spacing w:before="0"/>
        <w:jc w:val="left"/>
      </w:pPr>
      <w:r>
        <w:t xml:space="preserve">The third </w:t>
      </w:r>
      <w:r w:rsidR="008357D2">
        <w:t xml:space="preserve">results </w:t>
      </w:r>
      <w:r>
        <w:t xml:space="preserve">graph </w:t>
      </w:r>
      <w:r w:rsidR="008357D2">
        <w:t>(</w:t>
      </w:r>
      <w:r w:rsidR="008357D2">
        <w:fldChar w:fldCharType="begin"/>
      </w:r>
      <w:r w:rsidR="008357D2">
        <w:instrText xml:space="preserve"> REF _Ref114160390 \h </w:instrText>
      </w:r>
      <w:r w:rsidR="008357D2">
        <w:fldChar w:fldCharType="separate"/>
      </w:r>
      <w:r w:rsidR="00C13B6D">
        <w:t xml:space="preserve">Figure </w:t>
      </w:r>
      <w:r w:rsidR="00C13B6D">
        <w:rPr>
          <w:noProof/>
        </w:rPr>
        <w:t>15</w:t>
      </w:r>
      <w:r w:rsidR="008357D2">
        <w:fldChar w:fldCharType="end"/>
      </w:r>
      <w:r w:rsidR="008357D2">
        <w:t xml:space="preserve">) </w:t>
      </w:r>
      <w:r>
        <w:t>shows the total emissions that have occurred up to a given year for both the baseline and policy, respectively. This means that for each year it adds together all the emissions that have occurred in previous years together with the emissions for that year. The baseline emissions are shown in blue and the policy emissi</w:t>
      </w:r>
      <w:r w:rsidR="00D51B72">
        <w:t>ons in orange. The units are kg</w:t>
      </w:r>
      <w:r>
        <w:t>CO</w:t>
      </w:r>
      <w:r>
        <w:rPr>
          <w:vertAlign w:val="subscript"/>
        </w:rPr>
        <w:t>2</w:t>
      </w:r>
      <w:r w:rsidR="008357D2">
        <w:t>e/</w:t>
      </w:r>
      <w:r>
        <w:t>capita. This allows the user to see whether the enacted policy has reduced total emissions by 2050 or not. If this is the case, the orange curve will be below the blue curve. If there are substantial construction emissions, the orange curve may be temporarily above the blue curve, but be lower by 2050. An example of such a situation is given below</w:t>
      </w:r>
      <w:r w:rsidR="008357D2">
        <w:t xml:space="preserve"> (</w:t>
      </w:r>
      <w:r w:rsidR="008357D2">
        <w:fldChar w:fldCharType="begin"/>
      </w:r>
      <w:r w:rsidR="008357D2">
        <w:instrText xml:space="preserve"> REF _Ref114160659 \h </w:instrText>
      </w:r>
      <w:r w:rsidR="008357D2">
        <w:fldChar w:fldCharType="separate"/>
      </w:r>
      <w:r w:rsidR="00C13B6D">
        <w:t xml:space="preserve">Figure </w:t>
      </w:r>
      <w:r w:rsidR="00C13B6D">
        <w:rPr>
          <w:noProof/>
        </w:rPr>
        <w:t>16</w:t>
      </w:r>
      <w:r w:rsidR="008357D2">
        <w:fldChar w:fldCharType="end"/>
      </w:r>
      <w:r w:rsidR="008357D2">
        <w:t>)</w:t>
      </w:r>
      <w:r>
        <w:t>. In other cases, the emissions from construction may be so large that the total emissions for the policy scenario are still greater than the baseline scenario, even by the year 2050.</w:t>
      </w:r>
    </w:p>
    <w:p w14:paraId="111E7AC1" w14:textId="77777777" w:rsidR="002F6396" w:rsidRDefault="002F6396" w:rsidP="002F6396">
      <w:pPr>
        <w:spacing w:before="0"/>
        <w:jc w:val="left"/>
      </w:pPr>
    </w:p>
    <w:p w14:paraId="5957E6B9" w14:textId="77777777" w:rsidR="002F6396" w:rsidRDefault="002F6396" w:rsidP="002F6396">
      <w:pPr>
        <w:spacing w:before="0"/>
        <w:jc w:val="left"/>
      </w:pPr>
      <w:r>
        <w:rPr>
          <w:noProof/>
          <w:lang w:val="en-US"/>
        </w:rPr>
        <w:lastRenderedPageBreak/>
        <w:drawing>
          <wp:inline distT="114300" distB="114300" distL="114300" distR="114300" wp14:anchorId="39CC2A99" wp14:editId="7542E423">
            <wp:extent cx="5399405" cy="3298371"/>
            <wp:effectExtent l="19050" t="19050" r="10795" b="16510"/>
            <wp:docPr id="9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40"/>
                    <a:srcRect b="-1063"/>
                    <a:stretch/>
                  </pic:blipFill>
                  <pic:spPr bwMode="auto">
                    <a:xfrm>
                      <a:off x="0" y="0"/>
                      <a:ext cx="5399730" cy="32985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5732DC" w14:textId="70C8ADEA" w:rsidR="00253CA6" w:rsidRDefault="00253CA6" w:rsidP="00253CA6">
      <w:pPr>
        <w:pStyle w:val="Caption"/>
      </w:pPr>
      <w:bookmarkStart w:id="80" w:name="_Ref114160659"/>
      <w:bookmarkStart w:id="81" w:name="_Toc120776520"/>
      <w:r>
        <w:t xml:space="preserve">Figure </w:t>
      </w:r>
      <w:r>
        <w:fldChar w:fldCharType="begin"/>
      </w:r>
      <w:r>
        <w:instrText xml:space="preserve"> SEQ Figure \* ARABIC </w:instrText>
      </w:r>
      <w:r>
        <w:fldChar w:fldCharType="separate"/>
      </w:r>
      <w:r w:rsidR="00C13B6D">
        <w:rPr>
          <w:noProof/>
        </w:rPr>
        <w:t>16</w:t>
      </w:r>
      <w:r>
        <w:fldChar w:fldCharType="end"/>
      </w:r>
      <w:bookmarkEnd w:id="80"/>
      <w:r>
        <w:t>.</w:t>
      </w:r>
      <w:r w:rsidR="009B1F2F">
        <w:t xml:space="preserve"> Example of results graph with construction emissions in 2026.</w:t>
      </w:r>
      <w:bookmarkEnd w:id="81"/>
    </w:p>
    <w:p w14:paraId="1C3B3248" w14:textId="77777777" w:rsidR="002F6396" w:rsidRPr="002F6396" w:rsidRDefault="002F6396" w:rsidP="002F6396">
      <w:pPr>
        <w:pStyle w:val="Heading2"/>
      </w:pPr>
      <w:bookmarkStart w:id="82" w:name="_heading=h.1mrcu09" w:colFirst="0" w:colLast="0"/>
      <w:bookmarkStart w:id="83" w:name="_Toc120776463"/>
      <w:bookmarkEnd w:id="82"/>
      <w:r w:rsidRPr="002F6396">
        <w:t>Generate report</w:t>
      </w:r>
      <w:bookmarkEnd w:id="83"/>
    </w:p>
    <w:p w14:paraId="2604BD4A" w14:textId="77777777" w:rsidR="002F6396" w:rsidRPr="002F6396" w:rsidRDefault="002F6396" w:rsidP="002F6396">
      <w:pPr>
        <w:pStyle w:val="Heading3"/>
      </w:pPr>
      <w:bookmarkStart w:id="84" w:name="_heading=h.46r0co2" w:colFirst="0" w:colLast="0"/>
      <w:bookmarkStart w:id="85" w:name="_Toc120776464"/>
      <w:bookmarkEnd w:id="84"/>
      <w:r w:rsidRPr="002F6396">
        <w:t>Results of territorial quantification</w:t>
      </w:r>
      <w:bookmarkEnd w:id="85"/>
    </w:p>
    <w:p w14:paraId="1EDE7E27" w14:textId="77777777" w:rsidR="002F6396" w:rsidRDefault="002F6396" w:rsidP="002F6396">
      <w:r>
        <w:t xml:space="preserve">The territorial quantification results present the greenhouse gas emissions from transport, land-use change and energy use in buildings within the assessment area from the baseline year to 2050. The future trajectory includes the impact of other existing measures only if they are inserted through the local dataset. The dashed line shows the baseline projection and the bar chart displays the impacts of the plan/policy that is assessed with the GGIA tool. </w:t>
      </w:r>
    </w:p>
    <w:p w14:paraId="589A4F78" w14:textId="77777777" w:rsidR="002F6396" w:rsidRDefault="002F6396" w:rsidP="002F6396">
      <w:r>
        <w:t>The results are announced below in two different units. The upper graph presents the absolute greenhouse gas emissions within the area. The lower graph presents the results as tonnes of CO</w:t>
      </w:r>
      <w:r>
        <w:rPr>
          <w:vertAlign w:val="subscript"/>
        </w:rPr>
        <w:t>2</w:t>
      </w:r>
      <w:r>
        <w:t xml:space="preserve">/per capita. </w:t>
      </w:r>
    </w:p>
    <w:p w14:paraId="32E79C5D" w14:textId="77777777" w:rsidR="002F6396" w:rsidRDefault="002F6396" w:rsidP="002F6396">
      <w:r>
        <w:t>Please notice that although it is a common practise to announce the territorial greenhouse gas emissions per capita, they are not caused by the residents only.</w:t>
      </w:r>
    </w:p>
    <w:p w14:paraId="7A667998" w14:textId="77777777" w:rsidR="002F6396" w:rsidRPr="002F6396" w:rsidRDefault="002F6396" w:rsidP="002F6396">
      <w:pPr>
        <w:pStyle w:val="Heading3"/>
      </w:pPr>
      <w:bookmarkStart w:id="86" w:name="_heading=h.2lwamvv" w:colFirst="0" w:colLast="0"/>
      <w:bookmarkStart w:id="87" w:name="_Toc120776465"/>
      <w:bookmarkEnd w:id="86"/>
      <w:r w:rsidRPr="002F6396">
        <w:t>Results of consumption-based quantification</w:t>
      </w:r>
      <w:bookmarkEnd w:id="87"/>
    </w:p>
    <w:p w14:paraId="4853A5F1" w14:textId="77777777" w:rsidR="002F6396" w:rsidRDefault="002F6396" w:rsidP="002F6396">
      <w:r>
        <w:t>The consumption-based quantification estimates the global greenhouse gas emissions caused by the all consumption of the residents of the assessment area from the baseline year until 2050. The dashed line shows the baseline projection and the bar chart displays the impacts of the plan/policy that is assessed with the GGIA tool. The results are announced as tonnes of CO</w:t>
      </w:r>
      <w:r>
        <w:rPr>
          <w:vertAlign w:val="subscript"/>
        </w:rPr>
        <w:t>2</w:t>
      </w:r>
      <w:r>
        <w:t>e/capita.</w:t>
      </w:r>
    </w:p>
    <w:p w14:paraId="4C11F3C7" w14:textId="77777777" w:rsidR="002F6396" w:rsidRPr="002F6396" w:rsidRDefault="002F6396" w:rsidP="002F6396">
      <w:pPr>
        <w:pStyle w:val="Heading3"/>
      </w:pPr>
      <w:bookmarkStart w:id="88" w:name="_heading=h.111kx3o" w:colFirst="0" w:colLast="0"/>
      <w:bookmarkStart w:id="89" w:name="_Toc120776466"/>
      <w:bookmarkEnd w:id="88"/>
      <w:r w:rsidRPr="002F6396">
        <w:t>How to read the results?</w:t>
      </w:r>
      <w:bookmarkEnd w:id="89"/>
    </w:p>
    <w:p w14:paraId="67C20257" w14:textId="77777777" w:rsidR="002F6396" w:rsidRDefault="002F6396" w:rsidP="002F6396">
      <w:r>
        <w:t>The dashed line shows the baseline projection and the coloured bar chart displays the impacts of the plan/policy that is assessed with the GGIA tool. Higher deviation means higher impact on the greenhouse gas emissions reductions within the area in assessment.</w:t>
      </w:r>
    </w:p>
    <w:p w14:paraId="18E0B6C6" w14:textId="77777777" w:rsidR="002F6396" w:rsidRDefault="002F6396" w:rsidP="002F6396">
      <w:r>
        <w:t xml:space="preserve">The two quantification approaches provide two important perspectives on the greenhouse gas emissions. </w:t>
      </w:r>
    </w:p>
    <w:p w14:paraId="7FD0845F" w14:textId="77777777" w:rsidR="002F6396" w:rsidRDefault="002F6396" w:rsidP="002F6396">
      <w:r>
        <w:t>Territorial results reflect the impact of a plan/policy within the geographic boundary of the specific area. The changes in land use and in the volume of building stock are directly defined in spatial planning. In transport, the impacts of planning is more complex, as the passenger transport by non-residents and the freight transport may be less affected by local policies.</w:t>
      </w:r>
    </w:p>
    <w:p w14:paraId="7D73246C" w14:textId="77777777" w:rsidR="002F6396" w:rsidRDefault="002F6396" w:rsidP="002F6396">
      <w:r>
        <w:lastRenderedPageBreak/>
        <w:t>Consumption-based results are about the residents of the area, reflecting the life styles and the consumption of the households, providing a holistic picture on the global greenhouse gas emissions.</w:t>
      </w:r>
    </w:p>
    <w:p w14:paraId="45494370" w14:textId="77777777" w:rsidR="002F6396" w:rsidRPr="002F6396" w:rsidRDefault="002F6396" w:rsidP="002F6396">
      <w:pPr>
        <w:pStyle w:val="Heading3"/>
      </w:pPr>
      <w:bookmarkStart w:id="90" w:name="_heading=h.3l18frh" w:colFirst="0" w:colLast="0"/>
      <w:bookmarkStart w:id="91" w:name="_Toc120776467"/>
      <w:bookmarkEnd w:id="90"/>
      <w:r w:rsidRPr="002F6396">
        <w:t>How to continue with the process?</w:t>
      </w:r>
      <w:bookmarkEnd w:id="91"/>
    </w:p>
    <w:p w14:paraId="26ACF170" w14:textId="77777777" w:rsidR="002F6396" w:rsidRDefault="002F6396" w:rsidP="002F6396">
      <w:r>
        <w:t>The policy quantification section can be revisited to calculate the impact of alternative policies. The same baseline serves also these quantifications. Several sectoral impacts can be quantified simultaneously, but the possible interdependencies are not taken into account.</w:t>
      </w:r>
    </w:p>
    <w:p w14:paraId="255C6CD5" w14:textId="77777777" w:rsidR="00096B2B" w:rsidRPr="00096B2B" w:rsidRDefault="00096B2B" w:rsidP="00096B2B"/>
    <w:p w14:paraId="71D4B74F" w14:textId="18013275" w:rsidR="00096B2B" w:rsidRDefault="00096B2B" w:rsidP="00971A60">
      <w:pPr>
        <w:pStyle w:val="Heading1"/>
      </w:pPr>
      <w:bookmarkStart w:id="92" w:name="_Toc120776468"/>
      <w:r>
        <w:lastRenderedPageBreak/>
        <w:t>Quantification examples</w:t>
      </w:r>
      <w:r w:rsidR="00B42DA5">
        <w:t xml:space="preserve"> – Planner User</w:t>
      </w:r>
      <w:bookmarkEnd w:id="92"/>
    </w:p>
    <w:p w14:paraId="40DFFE83" w14:textId="77777777" w:rsidR="004F0F66" w:rsidRDefault="004F0F66" w:rsidP="004F0F66">
      <w:pPr>
        <w:pStyle w:val="Heading2"/>
      </w:pPr>
      <w:bookmarkStart w:id="93" w:name="_Toc120776469"/>
      <w:r>
        <w:t>Reverse use</w:t>
      </w:r>
      <w:bookmarkEnd w:id="93"/>
    </w:p>
    <w:p w14:paraId="242FD482" w14:textId="6FF517BF" w:rsidR="004F0F66" w:rsidRDefault="004F0F66" w:rsidP="004F0F66">
      <w:r>
        <w:t xml:space="preserve">The </w:t>
      </w:r>
      <w:r w:rsidR="00372903">
        <w:t xml:space="preserve">GGIA tool </w:t>
      </w:r>
      <w:r w:rsidR="00361387">
        <w:t>can be used to identify</w:t>
      </w:r>
      <w:r>
        <w:t xml:space="preserve"> those parameters that have a major impact on the GHG emissions</w:t>
      </w:r>
      <w:r w:rsidR="00372903">
        <w:t xml:space="preserve"> within the area in assessment</w:t>
      </w:r>
      <w:r>
        <w:t xml:space="preserve">. </w:t>
      </w:r>
    </w:p>
    <w:p w14:paraId="71BDC9A6" w14:textId="3D1029A5" w:rsidR="004F0F66" w:rsidRDefault="00361387" w:rsidP="004F0F66">
      <w:r>
        <w:t xml:space="preserve">To this end, </w:t>
      </w:r>
      <w:r w:rsidR="004F0F66">
        <w:t>various parameters</w:t>
      </w:r>
      <w:r>
        <w:t xml:space="preserve"> can be adjusted in order to define the </w:t>
      </w:r>
      <w:r w:rsidR="004F0F66">
        <w:t>changes that can radically reduce the GHG emissions. When the user has identified some parameters that can make a major diffe</w:t>
      </w:r>
      <w:r w:rsidR="00372903">
        <w:t>rence, it is possible to start developing planning policies and</w:t>
      </w:r>
      <w:r>
        <w:t xml:space="preserve"> other measures to </w:t>
      </w:r>
      <w:r w:rsidR="00372903">
        <w:t>enhance the desired development. Here the percentages inserted in the tool become also indicators that can be monitored: for example the modal share may have a long-term target and the impact of a policy can be evaluated and monitored annually by producing updates on modal share through questionnaires and traffic counts.</w:t>
      </w:r>
    </w:p>
    <w:p w14:paraId="1308BC3C" w14:textId="77777777" w:rsidR="00372903" w:rsidRDefault="00372903" w:rsidP="004F0F66"/>
    <w:p w14:paraId="512A177F" w14:textId="539C8B42" w:rsidR="00372903" w:rsidRDefault="00372903" w:rsidP="00372903">
      <w:pPr>
        <w:pStyle w:val="Heading2"/>
      </w:pPr>
      <w:bookmarkStart w:id="94" w:name="_Toc120776470"/>
      <w:r>
        <w:t>Comparison of policy impacts</w:t>
      </w:r>
      <w:bookmarkEnd w:id="94"/>
    </w:p>
    <w:p w14:paraId="2947DC92" w14:textId="55019B23" w:rsidR="00372903" w:rsidRDefault="00372903" w:rsidP="004F0F66">
      <w:r>
        <w:t>The GGIA tool enables comparison of policy impacts: for example the modal split of Freiburg, Germany can be inserted into the tool, together with the local baseline, to estimate the impact on the GHG emissions. The same policy measure is likely to have different kind of impacts in each new context.</w:t>
      </w:r>
    </w:p>
    <w:p w14:paraId="24948BA4" w14:textId="77777777" w:rsidR="004F0F66" w:rsidRPr="004F0F66" w:rsidRDefault="004F0F66" w:rsidP="004F0F66"/>
    <w:p w14:paraId="6E748981" w14:textId="5B7A4D3C" w:rsidR="00CD63AF" w:rsidRDefault="00CD63AF" w:rsidP="00CD63AF">
      <w:pPr>
        <w:pStyle w:val="Heading2"/>
      </w:pPr>
      <w:bookmarkStart w:id="95" w:name="_Toc120776471"/>
      <w:r>
        <w:t>New zero energy settlement</w:t>
      </w:r>
      <w:bookmarkEnd w:id="95"/>
    </w:p>
    <w:p w14:paraId="6B66AC9F" w14:textId="77777777" w:rsidR="00775CCD" w:rsidRDefault="00775CCD" w:rsidP="00775CCD">
      <w:r>
        <w:t xml:space="preserve">The GHG emission reduction potential of zero energy construction depends on the definition that is applied. </w:t>
      </w:r>
    </w:p>
    <w:p w14:paraId="5C30C16A" w14:textId="2AC365B4" w:rsidR="00775CCD" w:rsidRDefault="00775CCD" w:rsidP="00775CCD">
      <w:pPr>
        <w:rPr>
          <w:lang w:val="et-EE"/>
        </w:rPr>
      </w:pPr>
      <w:r>
        <w:t xml:space="preserve">The most common definition for this kind of buildings is </w:t>
      </w:r>
      <w:r w:rsidRPr="00775CCD">
        <w:rPr>
          <w:b/>
        </w:rPr>
        <w:t>net zero energy</w:t>
      </w:r>
      <w:r>
        <w:t xml:space="preserve">, which means that the annual balance of purchased energy (delivered energy) and the renewable energy delivered into the electricity grid </w:t>
      </w:r>
      <w:r>
        <w:rPr>
          <w:lang w:val="et-EE"/>
        </w:rPr>
        <w:t xml:space="preserve">(or district heating network) is zero. If the amount of exported energy exceeds the purchased energy, building can be called </w:t>
      </w:r>
      <w:r w:rsidRPr="007F2D3A">
        <w:rPr>
          <w:b/>
          <w:lang w:val="et-EE"/>
        </w:rPr>
        <w:t xml:space="preserve">a </w:t>
      </w:r>
      <w:r w:rsidR="007F2D3A" w:rsidRPr="007F2D3A">
        <w:rPr>
          <w:b/>
          <w:lang w:val="et-EE"/>
        </w:rPr>
        <w:t>net plus energy bui</w:t>
      </w:r>
      <w:r w:rsidRPr="007F2D3A">
        <w:rPr>
          <w:b/>
          <w:lang w:val="et-EE"/>
        </w:rPr>
        <w:t>l</w:t>
      </w:r>
      <w:r w:rsidR="007F2D3A" w:rsidRPr="007F2D3A">
        <w:rPr>
          <w:b/>
          <w:lang w:val="et-EE"/>
        </w:rPr>
        <w:t>d</w:t>
      </w:r>
      <w:r w:rsidRPr="007F2D3A">
        <w:rPr>
          <w:b/>
          <w:lang w:val="et-EE"/>
        </w:rPr>
        <w:t>ing</w:t>
      </w:r>
      <w:r>
        <w:rPr>
          <w:lang w:val="et-EE"/>
        </w:rPr>
        <w:t xml:space="preserve">. A net zero energy (or net plus energy building) is typically very energy-efficient building, for example a passive house or A-rated buiding, which is equipped with a large solar energy system. Part of the solar energy is used directly in the building, where it reduces the need for purchased energy during the sunny season. The building generates excess electricity to the grid especially during the peak hours, but is dependent of the grid electricity, especially during the winter season. </w:t>
      </w:r>
    </w:p>
    <w:p w14:paraId="16C3D56C" w14:textId="24C5885E" w:rsidR="00775CCD" w:rsidRDefault="00775CCD" w:rsidP="00775CCD">
      <w:pPr>
        <w:rPr>
          <w:lang w:val="et-EE"/>
        </w:rPr>
      </w:pPr>
      <w:r>
        <w:rPr>
          <w:lang w:val="et-EE"/>
        </w:rPr>
        <w:t xml:space="preserve">The GGIA tool automatically assumes that new construction is A-class. The share of energy consumption covered from renewable energies expresses how large share of the annual energy consumption can be covered with own production. Due to the mismatch problem described above, this </w:t>
      </w:r>
      <w:r w:rsidR="007F2D3A">
        <w:rPr>
          <w:lang w:val="et-EE"/>
        </w:rPr>
        <w:t xml:space="preserve">value </w:t>
      </w:r>
      <w:r>
        <w:rPr>
          <w:lang w:val="et-EE"/>
        </w:rPr>
        <w:t>is not 100% in a net zero energy building: more realistic assumption is 25%–40%.</w:t>
      </w:r>
    </w:p>
    <w:p w14:paraId="490D3A17" w14:textId="473F94BF" w:rsidR="007F2D3A" w:rsidRDefault="00B42DA5" w:rsidP="00775CCD">
      <w:pPr>
        <w:rPr>
          <w:lang w:val="et-EE"/>
        </w:rPr>
      </w:pPr>
      <w:r>
        <w:rPr>
          <w:lang w:val="et-EE"/>
        </w:rPr>
        <w:t>If y</w:t>
      </w:r>
      <w:r w:rsidR="007F2D3A">
        <w:rPr>
          <w:lang w:val="et-EE"/>
        </w:rPr>
        <w:t xml:space="preserve">ou set this percentage to 100%, the new buildings can be called </w:t>
      </w:r>
      <w:r w:rsidR="007F2D3A" w:rsidRPr="007F2D3A">
        <w:rPr>
          <w:b/>
          <w:lang w:val="et-EE"/>
        </w:rPr>
        <w:t>off-grid zero energy buildings</w:t>
      </w:r>
      <w:r w:rsidR="007F2D3A">
        <w:rPr>
          <w:lang w:val="et-EE"/>
        </w:rPr>
        <w:t>, that can operate without any energy from outside the plot boundary. This kind of buildings are quire rare, and require major investments on the solar energy system on the plot or in the vicinity of buildings. Please notice that if a building is heated with wood that comes from o</w:t>
      </w:r>
      <w:r w:rsidR="009C3ABC">
        <w:rPr>
          <w:lang w:val="et-EE"/>
        </w:rPr>
        <w:t>utside of</w:t>
      </w:r>
      <w:r w:rsidR="007F2D3A">
        <w:rPr>
          <w:lang w:val="et-EE"/>
        </w:rPr>
        <w:t xml:space="preserve"> the plot boundary, it may not be considered entirely off-grid. In this case the source of heating energy is wood, and the renewable energy percentage is &gt;50%, depending on the location. </w:t>
      </w:r>
    </w:p>
    <w:p w14:paraId="25216DAE" w14:textId="6675EF3E" w:rsidR="007F2D3A" w:rsidRDefault="007F2D3A" w:rsidP="00775CCD">
      <w:pPr>
        <w:rPr>
          <w:lang w:val="et-EE"/>
        </w:rPr>
      </w:pPr>
      <w:r>
        <w:rPr>
          <w:lang w:val="et-EE"/>
        </w:rPr>
        <w:t>Please notice that the surplus energy that these buildings feed into the grid has no impact on the GHG quantification result. In the scale of electricity grid, the input of a single building is small, and we assume that it will have no impact on the electricity production systems that are responsible for electricity production. If really large amounts of buildings will start producing electricity for the grid, it may decrease the grid electricity emission factor. This benefit depends on how the grid electricity is produced and how much there is power capacity that can be adjusted during the peak hours of solar energy production.</w:t>
      </w:r>
    </w:p>
    <w:p w14:paraId="3F4BD2D9" w14:textId="4C07CE1A" w:rsidR="009C3ABC" w:rsidRDefault="009C3ABC" w:rsidP="00775CCD">
      <w:pPr>
        <w:rPr>
          <w:lang w:val="et-EE"/>
        </w:rPr>
      </w:pPr>
      <w:r>
        <w:rPr>
          <w:lang w:val="et-EE"/>
        </w:rPr>
        <w:t>Please notice that although these impact can be tested, the GGIA tool is not designed to display the impacts of specific building solutions, but rather reflect the impact of planning policies that may drive the average energy consumption of buildings in a desired direction.</w:t>
      </w:r>
      <w:r w:rsidR="006F2BD7">
        <w:rPr>
          <w:lang w:val="et-EE"/>
        </w:rPr>
        <w:t xml:space="preserve"> </w:t>
      </w:r>
    </w:p>
    <w:p w14:paraId="14FBD412" w14:textId="42F45807" w:rsidR="009C3ABC" w:rsidRDefault="009C3ABC" w:rsidP="00775CCD">
      <w:pPr>
        <w:rPr>
          <w:lang w:val="et-EE"/>
        </w:rPr>
      </w:pPr>
      <w:r>
        <w:rPr>
          <w:lang w:val="et-EE"/>
        </w:rPr>
        <w:t>Inputs in GGIA</w:t>
      </w:r>
      <w:r w:rsidR="00433743">
        <w:rPr>
          <w:lang w:val="et-EE"/>
        </w:rPr>
        <w:t>:</w:t>
      </w:r>
    </w:p>
    <w:p w14:paraId="235F2CF2" w14:textId="130E0CA9" w:rsidR="009C3ABC" w:rsidRDefault="009C3ABC" w:rsidP="009C3ABC">
      <w:pPr>
        <w:ind w:firstLine="1304"/>
        <w:rPr>
          <w:lang w:val="et-EE"/>
        </w:rPr>
      </w:pPr>
      <w:r>
        <w:rPr>
          <w:lang w:val="et-EE"/>
        </w:rPr>
        <w:lastRenderedPageBreak/>
        <w:t>Insert the number of new units (or new floor area in case of commercial buildings).</w:t>
      </w:r>
    </w:p>
    <w:p w14:paraId="2CA00C8B" w14:textId="7A244916" w:rsidR="009C3ABC" w:rsidRDefault="009C3ABC" w:rsidP="009C3ABC">
      <w:pPr>
        <w:ind w:firstLine="1304"/>
        <w:rPr>
          <w:lang w:val="et-EE"/>
        </w:rPr>
      </w:pPr>
      <w:r>
        <w:rPr>
          <w:lang w:val="et-EE"/>
        </w:rPr>
        <w:t>Adjust the percentage „share of energy consumption from renewable energies“.</w:t>
      </w:r>
    </w:p>
    <w:p w14:paraId="0E7325D2" w14:textId="019705A4" w:rsidR="009C3ABC" w:rsidRDefault="009C3ABC" w:rsidP="009C3ABC">
      <w:pPr>
        <w:rPr>
          <w:lang w:val="et-EE"/>
        </w:rPr>
      </w:pPr>
      <w:r>
        <w:rPr>
          <w:lang w:val="et-EE"/>
        </w:rPr>
        <w:t xml:space="preserve">The </w:t>
      </w:r>
      <w:r w:rsidR="00B3381C">
        <w:rPr>
          <w:lang w:val="et-EE"/>
        </w:rPr>
        <w:t>positive impact will be displayed</w:t>
      </w:r>
      <w:r>
        <w:rPr>
          <w:lang w:val="et-EE"/>
        </w:rPr>
        <w:t xml:space="preserve"> in the </w:t>
      </w:r>
      <w:r w:rsidR="00B3381C">
        <w:rPr>
          <w:lang w:val="et-EE"/>
        </w:rPr>
        <w:t xml:space="preserve">results announced as </w:t>
      </w:r>
      <w:r>
        <w:rPr>
          <w:lang w:val="et-EE"/>
        </w:rPr>
        <w:t>GHG emissions per capita. In absolute GHG emissions</w:t>
      </w:r>
      <w:r w:rsidR="00B3381C">
        <w:rPr>
          <w:lang w:val="et-EE"/>
        </w:rPr>
        <w:t>,</w:t>
      </w:r>
      <w:r>
        <w:rPr>
          <w:lang w:val="et-EE"/>
        </w:rPr>
        <w:t xml:space="preserve"> new construction mean</w:t>
      </w:r>
      <w:r w:rsidR="00B3381C">
        <w:rPr>
          <w:lang w:val="et-EE"/>
        </w:rPr>
        <w:t>s</w:t>
      </w:r>
      <w:r>
        <w:rPr>
          <w:lang w:val="et-EE"/>
        </w:rPr>
        <w:t xml:space="preserve"> </w:t>
      </w:r>
      <w:r w:rsidR="00B3381C">
        <w:rPr>
          <w:lang w:val="et-EE"/>
        </w:rPr>
        <w:t xml:space="preserve">always </w:t>
      </w:r>
      <w:r>
        <w:rPr>
          <w:lang w:val="et-EE"/>
        </w:rPr>
        <w:t>increase of emissions.</w:t>
      </w:r>
    </w:p>
    <w:p w14:paraId="25105085" w14:textId="533E39A7" w:rsidR="009C3ABC" w:rsidRDefault="009C3ABC" w:rsidP="009C3ABC">
      <w:pPr>
        <w:rPr>
          <w:lang w:val="et-EE"/>
        </w:rPr>
      </w:pPr>
      <w:r>
        <w:rPr>
          <w:lang w:val="et-EE"/>
        </w:rPr>
        <w:t>Please notice that in many countries „</w:t>
      </w:r>
      <w:r w:rsidRPr="00B3381C">
        <w:rPr>
          <w:b/>
          <w:lang w:val="et-EE"/>
        </w:rPr>
        <w:t>nearly zero energy</w:t>
      </w:r>
      <w:r>
        <w:rPr>
          <w:lang w:val="et-EE"/>
        </w:rPr>
        <w:t xml:space="preserve">“ actually refers to the building code </w:t>
      </w:r>
      <w:r w:rsidR="00B3381C">
        <w:rPr>
          <w:lang w:val="et-EE"/>
        </w:rPr>
        <w:t xml:space="preserve">minimum requirement. For this, leave </w:t>
      </w:r>
      <w:r>
        <w:rPr>
          <w:lang w:val="et-EE"/>
        </w:rPr>
        <w:t>the value for renewabl</w:t>
      </w:r>
      <w:r w:rsidR="00B3381C">
        <w:rPr>
          <w:lang w:val="et-EE"/>
        </w:rPr>
        <w:t>e energy</w:t>
      </w:r>
      <w:r>
        <w:rPr>
          <w:lang w:val="et-EE"/>
        </w:rPr>
        <w:t xml:space="preserve"> zero.</w:t>
      </w:r>
    </w:p>
    <w:p w14:paraId="5D14C02F" w14:textId="18F76263" w:rsidR="009C3ABC" w:rsidRDefault="009C3ABC" w:rsidP="00775CCD">
      <w:pPr>
        <w:rPr>
          <w:lang w:val="et-EE"/>
        </w:rPr>
      </w:pPr>
      <w:r>
        <w:rPr>
          <w:lang w:val="et-EE"/>
        </w:rPr>
        <w:t>W</w:t>
      </w:r>
      <w:r w:rsidR="00B3381C">
        <w:rPr>
          <w:lang w:val="et-EE"/>
        </w:rPr>
        <w:t>hen implementing a zero energy construction</w:t>
      </w:r>
      <w:r>
        <w:rPr>
          <w:lang w:val="et-EE"/>
        </w:rPr>
        <w:t xml:space="preserve"> policy, please check what are the opportunities</w:t>
      </w:r>
      <w:r w:rsidR="00B3381C">
        <w:rPr>
          <w:lang w:val="et-EE"/>
        </w:rPr>
        <w:t xml:space="preserve"> and limitations of </w:t>
      </w:r>
      <w:r>
        <w:rPr>
          <w:lang w:val="et-EE"/>
        </w:rPr>
        <w:t xml:space="preserve">national regulation </w:t>
      </w:r>
      <w:r w:rsidR="00B3381C">
        <w:rPr>
          <w:lang w:val="et-EE"/>
        </w:rPr>
        <w:t>for</w:t>
      </w:r>
      <w:r>
        <w:rPr>
          <w:lang w:val="et-EE"/>
        </w:rPr>
        <w:t xml:space="preserve"> steer</w:t>
      </w:r>
      <w:r w:rsidR="00B3381C">
        <w:rPr>
          <w:lang w:val="et-EE"/>
        </w:rPr>
        <w:t>ing</w:t>
      </w:r>
      <w:r>
        <w:rPr>
          <w:lang w:val="et-EE"/>
        </w:rPr>
        <w:t xml:space="preserve"> the new construction </w:t>
      </w:r>
      <w:r w:rsidR="00B3381C">
        <w:rPr>
          <w:lang w:val="et-EE"/>
        </w:rPr>
        <w:t>beyond the building code requirement</w:t>
      </w:r>
      <w:r>
        <w:rPr>
          <w:lang w:val="et-EE"/>
        </w:rPr>
        <w:t>. If this</w:t>
      </w:r>
      <w:r w:rsidR="0003121D">
        <w:rPr>
          <w:lang w:val="et-EE"/>
        </w:rPr>
        <w:t xml:space="preserve"> policy</w:t>
      </w:r>
      <w:r>
        <w:rPr>
          <w:lang w:val="et-EE"/>
        </w:rPr>
        <w:t xml:space="preserve"> is </w:t>
      </w:r>
      <w:r w:rsidR="00561660">
        <w:rPr>
          <w:lang w:val="et-EE"/>
        </w:rPr>
        <w:t xml:space="preserve">intended </w:t>
      </w:r>
      <w:r w:rsidR="0003121D">
        <w:rPr>
          <w:lang w:val="et-EE"/>
        </w:rPr>
        <w:t xml:space="preserve">to be applied </w:t>
      </w:r>
      <w:r w:rsidR="00561660">
        <w:rPr>
          <w:lang w:val="et-EE"/>
        </w:rPr>
        <w:t xml:space="preserve">as </w:t>
      </w:r>
      <w:r w:rsidR="0003121D">
        <w:rPr>
          <w:lang w:val="et-EE"/>
        </w:rPr>
        <w:t>a obligatory</w:t>
      </w:r>
      <w:r>
        <w:rPr>
          <w:lang w:val="et-EE"/>
        </w:rPr>
        <w:t xml:space="preserve">, it is </w:t>
      </w:r>
      <w:r w:rsidR="00236922">
        <w:rPr>
          <w:lang w:val="et-EE"/>
        </w:rPr>
        <w:t>important</w:t>
      </w:r>
      <w:r>
        <w:rPr>
          <w:lang w:val="et-EE"/>
        </w:rPr>
        <w:t xml:space="preserve"> to specify how net zero energy balance is verified. Typically</w:t>
      </w:r>
      <w:r w:rsidR="00236922">
        <w:rPr>
          <w:lang w:val="et-EE"/>
        </w:rPr>
        <w:t>, this</w:t>
      </w:r>
      <w:r>
        <w:rPr>
          <w:lang w:val="et-EE"/>
        </w:rPr>
        <w:t xml:space="preserve"> is based on </w:t>
      </w:r>
      <w:r w:rsidR="00561660">
        <w:rPr>
          <w:lang w:val="et-EE"/>
        </w:rPr>
        <w:t xml:space="preserve">design stage </w:t>
      </w:r>
      <w:r>
        <w:rPr>
          <w:lang w:val="et-EE"/>
        </w:rPr>
        <w:t>calculation according to the building code guidelines. The real energy consumption and solar energy generation may di</w:t>
      </w:r>
      <w:r w:rsidR="00561660">
        <w:rPr>
          <w:lang w:val="et-EE"/>
        </w:rPr>
        <w:t xml:space="preserve">ffer from </w:t>
      </w:r>
      <w:r>
        <w:rPr>
          <w:lang w:val="et-EE"/>
        </w:rPr>
        <w:t>the calculation result</w:t>
      </w:r>
      <w:r w:rsidR="00561660">
        <w:rPr>
          <w:lang w:val="et-EE"/>
        </w:rPr>
        <w:t>,</w:t>
      </w:r>
      <w:r>
        <w:rPr>
          <w:lang w:val="et-EE"/>
        </w:rPr>
        <w:t xml:space="preserve"> and in reality there will be variation in the annual energy balance of net zero energy buildings, depending on the weather and the use of the building.</w:t>
      </w:r>
      <w:r w:rsidR="00236922">
        <w:rPr>
          <w:lang w:val="et-EE"/>
        </w:rPr>
        <w:t xml:space="preserve"> The life span of photovoltaic systems is approximately 25 years, so after this period the impact of this policy may decline, as there are no verification methods.</w:t>
      </w:r>
    </w:p>
    <w:p w14:paraId="3A03297A" w14:textId="293E7486" w:rsidR="00561660" w:rsidRDefault="00561660" w:rsidP="00775CCD">
      <w:pPr>
        <w:rPr>
          <w:lang w:val="et-EE"/>
        </w:rPr>
      </w:pPr>
      <w:r>
        <w:rPr>
          <w:lang w:val="et-EE"/>
        </w:rPr>
        <w:t>Please notice also that large solar energy systems have an impact on the cityscape. Typically, having enough photovoltaic panel surface area for an annual net zero balance is easier in low buildings (single family houses etc) than multi-storey houses, as the roof surface area in relation to the floor area is larger.</w:t>
      </w:r>
    </w:p>
    <w:p w14:paraId="32E1E9B3" w14:textId="55C6C1CD" w:rsidR="00433743" w:rsidRDefault="00433743" w:rsidP="00775CCD">
      <w:pPr>
        <w:rPr>
          <w:lang w:val="et-EE"/>
        </w:rPr>
      </w:pPr>
      <w:r>
        <w:rPr>
          <w:lang w:val="et-EE"/>
        </w:rPr>
        <w:t xml:space="preserve">For major electricity output, wind turbines would need to be rather big, and it is difficult to built large wind turbines close to residential areas. The impact of wind turbine investments outside the plot boundary can also be analysed with the GGIA tool, but in practise this usually requires some kind of local subgrid or energy community utilizing wind energy locally. In this case, adjust the renewable energy percentage for all the buildings that are connected to the sub grid. Please notice that this electricity can also charge electric vehicles within the area. </w:t>
      </w:r>
      <w:r w:rsidR="004E2B7D">
        <w:rPr>
          <w:lang w:val="et-EE"/>
        </w:rPr>
        <w:t>The transport module enables respective adjustments regarding the share of renewable energy.</w:t>
      </w:r>
    </w:p>
    <w:p w14:paraId="279B734A" w14:textId="77777777" w:rsidR="00775CCD" w:rsidRDefault="00775CCD" w:rsidP="00775CCD">
      <w:pPr>
        <w:rPr>
          <w:lang w:val="et-EE"/>
        </w:rPr>
      </w:pPr>
    </w:p>
    <w:p w14:paraId="1B56C8EB" w14:textId="77777777" w:rsidR="00775CCD" w:rsidRPr="00775CCD" w:rsidRDefault="00775CCD" w:rsidP="00775CCD">
      <w:pPr>
        <w:rPr>
          <w:lang w:val="et-EE"/>
        </w:rPr>
      </w:pPr>
    </w:p>
    <w:p w14:paraId="0019F0FE" w14:textId="77777777" w:rsidR="00CD63AF" w:rsidRPr="00CD63AF" w:rsidRDefault="00CD63AF" w:rsidP="00CD63AF"/>
    <w:p w14:paraId="2290F1CD" w14:textId="77777777" w:rsidR="00CD63AF" w:rsidRPr="00CD63AF" w:rsidRDefault="00CD63AF" w:rsidP="00CD63AF"/>
    <w:p w14:paraId="63C74BAF" w14:textId="77777777" w:rsidR="00CD63AF" w:rsidRPr="005E3AC5" w:rsidRDefault="00CD63AF" w:rsidP="005E3AC5"/>
    <w:p w14:paraId="2096BB78" w14:textId="70FF6880" w:rsidR="00971A60" w:rsidRDefault="00096B2B" w:rsidP="00971A60">
      <w:pPr>
        <w:pStyle w:val="Heading1"/>
      </w:pPr>
      <w:bookmarkStart w:id="96" w:name="_Toc120776472"/>
      <w:r>
        <w:lastRenderedPageBreak/>
        <w:t>Local D</w:t>
      </w:r>
      <w:r w:rsidR="00971A60">
        <w:t>ataset</w:t>
      </w:r>
      <w:r>
        <w:t>s</w:t>
      </w:r>
      <w:r w:rsidR="00B42DA5">
        <w:t xml:space="preserve"> – Expert User</w:t>
      </w:r>
      <w:bookmarkEnd w:id="96"/>
    </w:p>
    <w:p w14:paraId="15893359" w14:textId="535A3836" w:rsidR="00245439" w:rsidRDefault="00245439" w:rsidP="00245439">
      <w:r>
        <w:t>Local dataset provides an opportunity to adjust the county-specific default data and apply the most accurate and relevant data available in the quantification. This is an opportunity for an expert user who has good knowledge on greenhouse gas quantification and the collection of both activity data and emission factors.</w:t>
      </w:r>
    </w:p>
    <w:p w14:paraId="015F9E05" w14:textId="6489BAA5" w:rsidR="00245439" w:rsidRDefault="00245439" w:rsidP="00245439">
      <w:r>
        <w:t>Local datasets are region-specific datasets for their respective modules. Creating it requires quite a bit of domain knowledge and expertise. For the territorial quantification modules we provide an excel table to test and develop this data. The process for the consumption module is more complex and described below.</w:t>
      </w:r>
    </w:p>
    <w:p w14:paraId="7AFF8CD7" w14:textId="21009A1B" w:rsidR="00245439" w:rsidRDefault="00245439" w:rsidP="00245439">
      <w:r>
        <w:t>In both cases the region specific local dataset needs to be exported as a csv file and added to </w:t>
      </w:r>
      <w:hyperlink r:id="rId41" w:tgtFrame="_blank" w:history="1">
        <w:r w:rsidRPr="00245439">
          <w:rPr>
            <w:rStyle w:val="Hyperlink"/>
            <w:rFonts w:cstheme="minorHAnsi"/>
            <w:bdr w:val="none" w:sz="0" w:space="0" w:color="auto" w:frame="1"/>
          </w:rPr>
          <w:t>https://github.com/QGasSP/ggia-backend/tree/main/CSVfiles</w:t>
        </w:r>
      </w:hyperlink>
      <w:r>
        <w:t> (in a respecti</w:t>
      </w:r>
      <w:r w:rsidR="00986F5D">
        <w:t>ve fork of the repository - a pull request can be made</w:t>
      </w:r>
      <w:r>
        <w:t xml:space="preserve"> to make this data available to the community). Datasets go into the datasets folder in </w:t>
      </w:r>
      <w:r w:rsidRPr="00245439">
        <w:rPr>
          <w:i/>
        </w:rPr>
        <w:t>CSVfiles</w:t>
      </w:r>
      <w:r>
        <w:t xml:space="preserve">. Datasets for consumption go into </w:t>
      </w:r>
      <w:r w:rsidRPr="00245439">
        <w:rPr>
          <w:i/>
        </w:rPr>
        <w:t>consumption/datasets</w:t>
      </w:r>
      <w:r>
        <w:t>. When the frontend container is restarted the datasets are detected and are provided as a choice (under Local Dataset) on the Start page.</w:t>
      </w:r>
    </w:p>
    <w:p w14:paraId="601C405C" w14:textId="02B974E9" w:rsidR="00245439" w:rsidRDefault="00986F5D" w:rsidP="00986F5D">
      <w:pPr>
        <w:pStyle w:val="Heading2"/>
      </w:pPr>
      <w:bookmarkStart w:id="97" w:name="_Toc120776473"/>
      <w:r w:rsidRPr="00986F5D">
        <w:t>Local dataset for territorial quantification</w:t>
      </w:r>
      <w:bookmarkEnd w:id="97"/>
    </w:p>
    <w:p w14:paraId="78973A55" w14:textId="5C8D8ACD" w:rsidR="00421276" w:rsidRDefault="00421276" w:rsidP="00421276">
      <w:r>
        <w:t xml:space="preserve">The local dataset for the territorial quantification can be created </w:t>
      </w:r>
      <w:r w:rsidR="00A9429C">
        <w:t>in two ways:</w:t>
      </w:r>
    </w:p>
    <w:p w14:paraId="6B6A6824" w14:textId="79CD12AB" w:rsidR="00421276" w:rsidRDefault="00D51B72" w:rsidP="00421276">
      <w:pPr>
        <w:pStyle w:val="ListParagraph"/>
        <w:numPr>
          <w:ilvl w:val="0"/>
          <w:numId w:val="23"/>
        </w:numPr>
      </w:pPr>
      <w:r>
        <w:t xml:space="preserve">in </w:t>
      </w:r>
      <w:r w:rsidR="00421276">
        <w:t>MS Excel file</w:t>
      </w:r>
      <w:r>
        <w:t>s</w:t>
      </w:r>
      <w:r w:rsidR="00421276">
        <w:t xml:space="preserve"> that can be downloaded from the GitHub</w:t>
      </w:r>
    </w:p>
    <w:p w14:paraId="1FBC0045" w14:textId="6F12E2B0" w:rsidR="00D51B72" w:rsidRDefault="00D51B72" w:rsidP="00D51B72">
      <w:pPr>
        <w:pStyle w:val="ListParagraph"/>
        <w:ind w:left="1304"/>
      </w:pPr>
      <w:r>
        <w:t>GGIA_local_dataset_T (writes a local dataset for territorial quanfication)</w:t>
      </w:r>
    </w:p>
    <w:p w14:paraId="428F68C2" w14:textId="0F852F67" w:rsidR="00D51B72" w:rsidRDefault="00D51B72" w:rsidP="00D51B72">
      <w:pPr>
        <w:pStyle w:val="ListParagraph"/>
        <w:ind w:left="1304"/>
      </w:pPr>
      <w:r>
        <w:t>GGIA_local_dataset_C (writes a local dataset for consumption-based quantification).</w:t>
      </w:r>
    </w:p>
    <w:p w14:paraId="1B37BAD2" w14:textId="12820374" w:rsidR="00421276" w:rsidRDefault="00421276" w:rsidP="00421276">
      <w:pPr>
        <w:pStyle w:val="ListParagraph"/>
        <w:numPr>
          <w:ilvl w:val="0"/>
          <w:numId w:val="23"/>
        </w:numPr>
      </w:pPr>
      <w:r>
        <w:t xml:space="preserve">in the browser-based tool itself, by choosing </w:t>
      </w:r>
      <w:r w:rsidRPr="00350141">
        <w:rPr>
          <w:b/>
        </w:rPr>
        <w:t>Create local dataset</w:t>
      </w:r>
      <w:r>
        <w:t xml:space="preserve"> on the start page</w:t>
      </w:r>
      <w:r w:rsidR="000E0557">
        <w:t xml:space="preserve"> (territorial dataset only)</w:t>
      </w:r>
      <w:r>
        <w:t>.</w:t>
      </w:r>
    </w:p>
    <w:p w14:paraId="2AF70BCF" w14:textId="7022D747" w:rsidR="00421276" w:rsidRDefault="000E0557" w:rsidP="00421276">
      <w:r>
        <w:t>T</w:t>
      </w:r>
      <w:r w:rsidR="00043DC9">
        <w:t>hese tools write</w:t>
      </w:r>
      <w:r>
        <w:t xml:space="preserve"> a </w:t>
      </w:r>
      <w:r w:rsidR="00043DC9">
        <w:t xml:space="preserve">csv </w:t>
      </w:r>
      <w:r w:rsidR="00421276">
        <w:t>da</w:t>
      </w:r>
      <w:r w:rsidR="00043DC9">
        <w:t>taset that the GGIA tool can utilize</w:t>
      </w:r>
      <w:r w:rsidR="00350141">
        <w:t>.</w:t>
      </w:r>
      <w:r w:rsidR="00043DC9">
        <w:t xml:space="preserve"> Chapter 4.3 explains how a new dataset can be submitted to ESPON EGTC in order to have a new dataset uploaded in the GGIA tool where it is available for all users of the tool.</w:t>
      </w:r>
      <w:r w:rsidR="00350141">
        <w:t xml:space="preserve"> </w:t>
      </w:r>
    </w:p>
    <w:p w14:paraId="4AE58F67" w14:textId="2A1B7468" w:rsidR="00421276" w:rsidRDefault="00D51B72" w:rsidP="00421276">
      <w:r>
        <w:t>Working on a MS Excel file may be practical</w:t>
      </w:r>
      <w:r w:rsidR="00421276">
        <w:t xml:space="preserve"> because local dataset contains a lot of site-specific expert information and it is a time-consuming process to col</w:t>
      </w:r>
      <w:r w:rsidR="000E0557">
        <w:t>lect the best available data</w:t>
      </w:r>
      <w:r w:rsidR="00421276">
        <w:t>.</w:t>
      </w:r>
      <w:r w:rsidR="005C670C">
        <w:t xml:space="preserve"> </w:t>
      </w:r>
      <w:r w:rsidR="00A77918">
        <w:t>A local dataset for consumption-based quantification can only be done with the MS Excel template provided. Here the tool default values are not useful as a new local dataset requires a household budget survey (HBS) that provides an all-inclusive dataset for the purpose.</w:t>
      </w:r>
    </w:p>
    <w:p w14:paraId="6EFB3915" w14:textId="1EB547A3" w:rsidR="001C762A" w:rsidRDefault="00F37926" w:rsidP="00421276">
      <w:r>
        <w:t xml:space="preserve">The local dataset function is designed for </w:t>
      </w:r>
      <w:r w:rsidRPr="00F37926">
        <w:rPr>
          <w:b/>
        </w:rPr>
        <w:t>Expert user</w:t>
      </w:r>
      <w:r w:rsidR="000E0557">
        <w:t>. This requires experience</w:t>
      </w:r>
      <w:r>
        <w:t xml:space="preserve"> in GHG quantification that is </w:t>
      </w:r>
      <w:r w:rsidR="000E0557">
        <w:t>needed</w:t>
      </w:r>
      <w:r>
        <w:t xml:space="preserve"> in collecting relevant local data. Any suitable data collected for a recent local GHG inventory can be utilized here. </w:t>
      </w:r>
    </w:p>
    <w:p w14:paraId="20729A9D" w14:textId="09FBB8F2" w:rsidR="007A11B8" w:rsidRDefault="00F37926" w:rsidP="00421276">
      <w:r>
        <w:t xml:space="preserve">Please notice that this data includes also future scenarios. </w:t>
      </w:r>
      <w:r w:rsidR="001C762A">
        <w:t>By default, t</w:t>
      </w:r>
      <w:r>
        <w:t>he national scenarios are based on PRIMES modelling</w:t>
      </w:r>
      <w:sdt>
        <w:sdtPr>
          <w:id w:val="1471099439"/>
          <w:citation/>
        </w:sdtPr>
        <w:sdtContent>
          <w:r>
            <w:fldChar w:fldCharType="begin"/>
          </w:r>
          <w:r>
            <w:rPr>
              <w:lang w:val="et-EE"/>
            </w:rPr>
            <w:instrText xml:space="preserve"> CITATION Cap \l 1061 </w:instrText>
          </w:r>
          <w:r>
            <w:fldChar w:fldCharType="separate"/>
          </w:r>
          <w:r>
            <w:rPr>
              <w:noProof/>
              <w:lang w:val="et-EE"/>
            </w:rPr>
            <w:t xml:space="preserve"> </w:t>
          </w:r>
          <w:r w:rsidRPr="00F37926">
            <w:rPr>
              <w:noProof/>
              <w:lang w:val="et-EE"/>
            </w:rPr>
            <w:t>(Capros et al, 2016)</w:t>
          </w:r>
          <w:r>
            <w:fldChar w:fldCharType="end"/>
          </w:r>
        </w:sdtContent>
      </w:sdt>
      <w:r w:rsidR="001C762A">
        <w:t xml:space="preserve"> that do not include any climate action taken after 2015 or sub-national climate policies. </w:t>
      </w:r>
      <w:r w:rsidR="000E0557">
        <w:t>The local datasets can apply the most relevant scenarios.</w:t>
      </w:r>
      <w:r w:rsidR="007A11B8">
        <w:t xml:space="preserve"> Future scenarios are inserted as annual change percentages, for example:</w:t>
      </w:r>
    </w:p>
    <w:p w14:paraId="2FCA784A" w14:textId="5527B203" w:rsidR="007A11B8" w:rsidRDefault="007A11B8" w:rsidP="007A11B8">
      <w:pPr>
        <w:pStyle w:val="ListParagraph"/>
        <w:numPr>
          <w:ilvl w:val="0"/>
          <w:numId w:val="23"/>
        </w:numPr>
      </w:pPr>
      <w:r>
        <w:t>If the CO2e emission factor for grid electricity is expected to be 2% lower in 2025 than 2024, insert -2.0 in cell 2025.</w:t>
      </w:r>
    </w:p>
    <w:p w14:paraId="5D28EBFC" w14:textId="77777777" w:rsidR="007A11B8" w:rsidRDefault="007A11B8" w:rsidP="007A11B8">
      <w:pPr>
        <w:pStyle w:val="ListParagraph"/>
        <w:numPr>
          <w:ilvl w:val="0"/>
          <w:numId w:val="23"/>
        </w:numPr>
      </w:pPr>
      <w:r>
        <w:t>If the bus transport (in passenger-km/a) is expected to be 1.3% higher in 2029 than 2028, insert 1.3 in cell 2029.</w:t>
      </w:r>
    </w:p>
    <w:p w14:paraId="55CF0455" w14:textId="6D5DEEB0" w:rsidR="007A11B8" w:rsidRDefault="007A11B8" w:rsidP="007A11B8">
      <w:r>
        <w:t>Respectively, all future scenarios are inserted year by year as expected annual change percentages.</w:t>
      </w:r>
    </w:p>
    <w:p w14:paraId="44C90557" w14:textId="68236988" w:rsidR="00421276" w:rsidRDefault="00421276" w:rsidP="00421276">
      <w:pPr>
        <w:pStyle w:val="Heading3"/>
      </w:pPr>
      <w:bookmarkStart w:id="98" w:name="_Toc120776474"/>
      <w:r>
        <w:t>Creating a local dataset for terr</w:t>
      </w:r>
      <w:r w:rsidR="007A11B8">
        <w:t xml:space="preserve">itorial quantification with the </w:t>
      </w:r>
      <w:r>
        <w:t>Excel tool</w:t>
      </w:r>
      <w:bookmarkEnd w:id="98"/>
    </w:p>
    <w:p w14:paraId="72C74721" w14:textId="2C0B131C" w:rsidR="00E40BEB" w:rsidRDefault="00E40BEB" w:rsidP="00E40BEB">
      <w:pPr>
        <w:rPr>
          <w:lang w:val="en-US"/>
        </w:rPr>
      </w:pPr>
      <w:r>
        <w:rPr>
          <w:lang w:val="en-US"/>
        </w:rPr>
        <w:t xml:space="preserve">A local dataset </w:t>
      </w:r>
      <w:r w:rsidR="00043DC9">
        <w:rPr>
          <w:lang w:val="en-US"/>
        </w:rPr>
        <w:t xml:space="preserve">for territorial quantification </w:t>
      </w:r>
      <w:r>
        <w:rPr>
          <w:lang w:val="en-US"/>
        </w:rPr>
        <w:t>can be created</w:t>
      </w:r>
      <w:r w:rsidR="00D51B72">
        <w:rPr>
          <w:lang w:val="en-US"/>
        </w:rPr>
        <w:t xml:space="preserve"> with an Excel tool called </w:t>
      </w:r>
      <w:r w:rsidR="00D51B72" w:rsidRPr="000E0557">
        <w:rPr>
          <w:b/>
          <w:lang w:val="en-US"/>
        </w:rPr>
        <w:t>GGIA_local_dataset_</w:t>
      </w:r>
      <w:r w:rsidRPr="000E0557">
        <w:rPr>
          <w:b/>
          <w:lang w:val="en-US"/>
        </w:rPr>
        <w:t>T</w:t>
      </w:r>
      <w:r>
        <w:rPr>
          <w:lang w:val="en-US"/>
        </w:rPr>
        <w:t>. The Excel file can be downlo</w:t>
      </w:r>
      <w:r w:rsidR="00043DC9">
        <w:rPr>
          <w:lang w:val="en-US"/>
        </w:rPr>
        <w:t>aded from the GGIA GitHub site. It includes the territorial calculation modules of the GGIA tool as well as the default datasets of the GGIA tool.</w:t>
      </w:r>
    </w:p>
    <w:p w14:paraId="3E5DA37E" w14:textId="47A8483F" w:rsidR="00E40BEB" w:rsidRDefault="00E40BEB" w:rsidP="00E40BEB">
      <w:pPr>
        <w:rPr>
          <w:lang w:val="en-US"/>
        </w:rPr>
      </w:pPr>
      <w:r>
        <w:rPr>
          <w:lang w:val="en-US"/>
        </w:rPr>
        <w:t xml:space="preserve">After opening of the tool, please click </w:t>
      </w:r>
      <w:r w:rsidRPr="00E40BEB">
        <w:rPr>
          <w:b/>
          <w:lang w:val="en-US"/>
        </w:rPr>
        <w:t>Create a new local dataset</w:t>
      </w:r>
      <w:r>
        <w:rPr>
          <w:lang w:val="en-US"/>
        </w:rPr>
        <w:t xml:space="preserve"> button in the navigation ribbon of the Start worksheet. This opens a new worksheet where all the inputs for a new local dataset can be done.</w:t>
      </w:r>
    </w:p>
    <w:p w14:paraId="24DF1DEC" w14:textId="7CD5D4D5" w:rsidR="00043DC9" w:rsidRPr="00505700" w:rsidRDefault="00421276" w:rsidP="00505700">
      <w:pPr>
        <w:rPr>
          <w:lang w:val="en-US"/>
        </w:rPr>
      </w:pPr>
      <w:r>
        <w:rPr>
          <w:noProof/>
          <w:lang w:val="en-US"/>
        </w:rPr>
        <w:lastRenderedPageBreak/>
        <w:drawing>
          <wp:inline distT="0" distB="0" distL="0" distR="0" wp14:anchorId="532FDC19" wp14:editId="1A205D4A">
            <wp:extent cx="5400040" cy="2835275"/>
            <wp:effectExtent l="19050" t="19050" r="1016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cel LS 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835275"/>
                    </a:xfrm>
                    <a:prstGeom prst="rect">
                      <a:avLst/>
                    </a:prstGeom>
                    <a:ln>
                      <a:solidFill>
                        <a:schemeClr val="tx1"/>
                      </a:solidFill>
                    </a:ln>
                  </pic:spPr>
                </pic:pic>
              </a:graphicData>
            </a:graphic>
          </wp:inline>
        </w:drawing>
      </w:r>
    </w:p>
    <w:p w14:paraId="66A7A75D" w14:textId="08D36CA4" w:rsidR="00421276" w:rsidRDefault="00421276" w:rsidP="00421276">
      <w:pPr>
        <w:pStyle w:val="Caption"/>
      </w:pPr>
      <w:bookmarkStart w:id="99" w:name="_Toc120776521"/>
      <w:r>
        <w:t xml:space="preserve">Figure </w:t>
      </w:r>
      <w:r>
        <w:fldChar w:fldCharType="begin"/>
      </w:r>
      <w:r>
        <w:instrText xml:space="preserve"> SEQ Figure \* ARABIC </w:instrText>
      </w:r>
      <w:r>
        <w:fldChar w:fldCharType="separate"/>
      </w:r>
      <w:r w:rsidR="00C13B6D">
        <w:rPr>
          <w:noProof/>
        </w:rPr>
        <w:t>17</w:t>
      </w:r>
      <w:r>
        <w:fldChar w:fldCharType="end"/>
      </w:r>
      <w:r>
        <w:t>. Creating a local data</w:t>
      </w:r>
      <w:r w:rsidR="00312F2B">
        <w:t>set in the Excel tool.</w:t>
      </w:r>
      <w:bookmarkEnd w:id="99"/>
    </w:p>
    <w:p w14:paraId="5C4EBD63" w14:textId="348B2618" w:rsidR="005C670C" w:rsidRPr="005C670C" w:rsidRDefault="005C670C" w:rsidP="005C670C">
      <w:r>
        <w:t>The key inputs expected from expert user are explained below.</w:t>
      </w:r>
    </w:p>
    <w:p w14:paraId="3CCDC468" w14:textId="7A3D0509" w:rsidR="00E40BEB" w:rsidRDefault="00E40BEB" w:rsidP="00E40BEB">
      <w:pPr>
        <w:ind w:left="2608" w:hanging="2608"/>
      </w:pPr>
      <w:r>
        <w:t>Name of the new dataset</w:t>
      </w:r>
      <w:r>
        <w:tab/>
        <w:t>Insert: Provide a unique name for the dataset. This will be displayed in the menu options, so the name should be informative, for example “Tallinn” or “Kymenlaakso”.</w:t>
      </w:r>
    </w:p>
    <w:p w14:paraId="24975C10" w14:textId="03BC9DA5" w:rsidR="00E40BEB" w:rsidRDefault="00E40BEB" w:rsidP="00E40BEB">
      <w:pPr>
        <w:ind w:left="2608" w:hanging="2608"/>
      </w:pPr>
      <w:r>
        <w:t>Creator of the dataset</w:t>
      </w:r>
      <w:r>
        <w:tab/>
        <w:t>Insert: Please write the name of the organisation who created the dataset. This will be saved as background information for the dataset.</w:t>
      </w:r>
    </w:p>
    <w:p w14:paraId="41EFBD96" w14:textId="09A48801" w:rsidR="00E40BEB" w:rsidRDefault="00E40BEB" w:rsidP="00C763D5">
      <w:pPr>
        <w:ind w:left="2608" w:hanging="2608"/>
      </w:pPr>
      <w:r>
        <w:t>Year of data origin</w:t>
      </w:r>
      <w:r>
        <w:tab/>
        <w:t>Insert: Please specify here the year</w:t>
      </w:r>
      <w:r w:rsidR="00C763D5">
        <w:t xml:space="preserve"> of origin for the most important data sources. This number will be later used to evaluate whether the dataset is up-to-date. </w:t>
      </w:r>
    </w:p>
    <w:p w14:paraId="14FF100A" w14:textId="19D3D7BA" w:rsidR="00C763D5" w:rsidRPr="00C763D5" w:rsidRDefault="00E40BEB" w:rsidP="00C763D5">
      <w:pPr>
        <w:ind w:left="2608" w:hanging="2608"/>
        <w:rPr>
          <w:rFonts w:ascii="Calibri" w:hAnsi="Calibri" w:cs="Calibri"/>
          <w:color w:val="201F1E"/>
          <w:sz w:val="22"/>
          <w:szCs w:val="22"/>
          <w:bdr w:val="none" w:sz="0" w:space="0" w:color="auto" w:frame="1"/>
        </w:rPr>
      </w:pPr>
      <w:r>
        <w:t>Description</w:t>
      </w:r>
      <w:r w:rsidR="00C763D5">
        <w:tab/>
        <w:t xml:space="preserve">Insert: Please describe the dataset with 1–3 sentences, for example: </w:t>
      </w:r>
      <w:r w:rsidR="00C763D5" w:rsidRPr="00C763D5">
        <w:rPr>
          <w:rFonts w:asciiTheme="majorHAnsi" w:hAnsiTheme="majorHAnsi" w:cstheme="majorHAnsi"/>
        </w:rPr>
        <w:t>“</w:t>
      </w:r>
      <w:r w:rsidR="00C763D5" w:rsidRPr="00C763D5">
        <w:rPr>
          <w:rFonts w:asciiTheme="majorHAnsi" w:hAnsiTheme="majorHAnsi" w:cstheme="majorHAnsi"/>
          <w:i/>
        </w:rPr>
        <w:t xml:space="preserve">This dataset is based on the information collected for the </w:t>
      </w:r>
      <w:r w:rsidR="00C763D5" w:rsidRPr="00C763D5">
        <w:rPr>
          <w:rFonts w:asciiTheme="majorHAnsi" w:hAnsiTheme="majorHAnsi" w:cstheme="majorHAnsi"/>
          <w:i/>
          <w:color w:val="201F1E"/>
          <w:bdr w:val="none" w:sz="0" w:space="0" w:color="auto" w:frame="1"/>
        </w:rPr>
        <w:t>2017 and 2018 baseline inventories as disclosed via the Carbon Disclosure Project.</w:t>
      </w:r>
      <w:r w:rsidR="00C763D5">
        <w:rPr>
          <w:rFonts w:asciiTheme="majorHAnsi" w:hAnsiTheme="majorHAnsi" w:cstheme="majorHAnsi"/>
          <w:i/>
          <w:color w:val="201F1E"/>
          <w:bdr w:val="none" w:sz="0" w:space="0" w:color="auto" w:frame="1"/>
        </w:rPr>
        <w:t xml:space="preserve"> </w:t>
      </w:r>
      <w:r w:rsidR="00C763D5" w:rsidRPr="00C763D5">
        <w:rPr>
          <w:rFonts w:asciiTheme="majorHAnsi" w:hAnsiTheme="majorHAnsi" w:cstheme="majorHAnsi"/>
          <w:i/>
          <w:color w:val="201F1E"/>
          <w:bdr w:val="none" w:sz="0" w:space="0" w:color="auto" w:frame="1"/>
        </w:rPr>
        <w:t xml:space="preserve">The methodology </w:t>
      </w:r>
      <w:r w:rsidR="00011FBF">
        <w:rPr>
          <w:rFonts w:asciiTheme="majorHAnsi" w:hAnsiTheme="majorHAnsi" w:cstheme="majorHAnsi"/>
          <w:i/>
          <w:color w:val="201F1E"/>
          <w:bdr w:val="none" w:sz="0" w:space="0" w:color="auto" w:frame="1"/>
        </w:rPr>
        <w:t>applies</w:t>
      </w:r>
      <w:r w:rsidR="00C763D5" w:rsidRPr="00C763D5">
        <w:rPr>
          <w:rFonts w:asciiTheme="majorHAnsi" w:hAnsiTheme="majorHAnsi" w:cstheme="majorHAnsi"/>
          <w:i/>
          <w:color w:val="201F1E"/>
          <w:bdr w:val="none" w:sz="0" w:space="0" w:color="auto" w:frame="1"/>
        </w:rPr>
        <w:t> </w:t>
      </w:r>
      <w:r w:rsidR="00C763D5" w:rsidRPr="00011FBF">
        <w:rPr>
          <w:rFonts w:asciiTheme="majorHAnsi" w:hAnsiTheme="majorHAnsi" w:cstheme="majorHAnsi"/>
          <w:i/>
          <w:color w:val="201F1E"/>
          <w:bdr w:val="none" w:sz="0" w:space="0" w:color="auto" w:frame="1"/>
        </w:rPr>
        <w:t>BEIS datasets</w:t>
      </w:r>
      <w:r w:rsidR="00C763D5" w:rsidRPr="00C763D5">
        <w:rPr>
          <w:rFonts w:asciiTheme="majorHAnsi" w:hAnsiTheme="majorHAnsi" w:cstheme="majorHAnsi"/>
          <w:i/>
          <w:color w:val="201F1E"/>
          <w:bdr w:val="none" w:sz="0" w:space="0" w:color="auto" w:frame="1"/>
        </w:rPr>
        <w:t xml:space="preserve"> which give transport data </w:t>
      </w:r>
      <w:r w:rsidR="00011FBF">
        <w:rPr>
          <w:rFonts w:asciiTheme="majorHAnsi" w:hAnsiTheme="majorHAnsi" w:cstheme="majorHAnsi"/>
          <w:i/>
          <w:color w:val="201F1E"/>
          <w:bdr w:val="none" w:sz="0" w:space="0" w:color="auto" w:frame="1"/>
        </w:rPr>
        <w:t>at a local authority level</w:t>
      </w:r>
      <w:r w:rsidR="00C763D5" w:rsidRPr="00C763D5">
        <w:rPr>
          <w:rFonts w:asciiTheme="majorHAnsi" w:hAnsiTheme="majorHAnsi" w:cstheme="majorHAnsi"/>
          <w:i/>
          <w:color w:val="201F1E"/>
          <w:bdr w:val="none" w:sz="0" w:space="0" w:color="auto" w:frame="1"/>
        </w:rPr>
        <w:t xml:space="preserve">. Land use emissions have been lifted from UK local authority and regional carbon dioxide emissions national statistics: 2005 to 2019. </w:t>
      </w:r>
      <w:r w:rsidR="00C763D5">
        <w:rPr>
          <w:rFonts w:asciiTheme="majorHAnsi" w:hAnsiTheme="majorHAnsi" w:cstheme="majorHAnsi"/>
          <w:i/>
          <w:color w:val="201F1E"/>
          <w:bdr w:val="none" w:sz="0" w:space="0" w:color="auto" w:frame="1"/>
        </w:rPr>
        <w:t>This m</w:t>
      </w:r>
      <w:r w:rsidR="00C763D5" w:rsidRPr="00C763D5">
        <w:rPr>
          <w:rFonts w:asciiTheme="majorHAnsi" w:hAnsiTheme="majorHAnsi" w:cstheme="majorHAnsi"/>
          <w:i/>
          <w:color w:val="201F1E"/>
          <w:bdr w:val="none" w:sz="0" w:space="0" w:color="auto" w:frame="1"/>
        </w:rPr>
        <w:t xml:space="preserve">ethodology is described in detail in </w:t>
      </w:r>
      <w:r w:rsidR="00C763D5" w:rsidRPr="007A11B8">
        <w:rPr>
          <w:rStyle w:val="Hyperlink"/>
          <w:rFonts w:asciiTheme="majorHAnsi" w:hAnsiTheme="majorHAnsi" w:cstheme="majorHAnsi"/>
          <w:i/>
          <w:color w:val="auto"/>
          <w:u w:val="none"/>
          <w:bdr w:val="none" w:sz="0" w:space="0" w:color="auto" w:frame="1"/>
        </w:rPr>
        <w:t>https://assets.publishing.service.gov.uk/government/uploads/system/uploads/attachment_data/file/996062/lulucf-local-authority-mapping-report-2019.pdf</w:t>
      </w:r>
      <w:r w:rsidR="00C763D5" w:rsidRPr="007A11B8">
        <w:rPr>
          <w:rFonts w:asciiTheme="majorHAnsi" w:hAnsiTheme="majorHAnsi" w:cstheme="majorHAnsi"/>
          <w:i/>
          <w:bdr w:val="none" w:sz="0" w:space="0" w:color="auto" w:frame="1"/>
        </w:rPr>
        <w:t>.”</w:t>
      </w:r>
    </w:p>
    <w:p w14:paraId="5913C01A" w14:textId="2C47BE6E" w:rsidR="001C762A" w:rsidRDefault="00E40BEB" w:rsidP="00F37926">
      <w:pPr>
        <w:ind w:left="2608" w:hanging="2608"/>
      </w:pPr>
      <w:r>
        <w:t>Default data for input fields</w:t>
      </w:r>
      <w:r w:rsidR="00C763D5">
        <w:tab/>
      </w:r>
      <w:r w:rsidR="001C762A">
        <w:t>Select: The closest reference to the area in concern among the existing datasets in the GGIA tool. This can be either a country or another local dataset.</w:t>
      </w:r>
    </w:p>
    <w:p w14:paraId="20AA3D18" w14:textId="04338022" w:rsidR="00F37926" w:rsidRDefault="001C762A" w:rsidP="001C762A">
      <w:pPr>
        <w:ind w:left="2608"/>
      </w:pPr>
      <w:r>
        <w:t>T</w:t>
      </w:r>
      <w:r w:rsidR="00C763D5">
        <w:t xml:space="preserve">he input fields can be first </w:t>
      </w:r>
      <w:r>
        <w:t xml:space="preserve">automatically </w:t>
      </w:r>
      <w:r w:rsidR="00C763D5">
        <w:t xml:space="preserve">filled with </w:t>
      </w:r>
      <w:r w:rsidR="00F37926">
        <w:t xml:space="preserve">the </w:t>
      </w:r>
      <w:r w:rsidR="00C763D5">
        <w:t>default values</w:t>
      </w:r>
      <w:r w:rsidR="00F37926">
        <w:t xml:space="preserve"> from existing GGIA datasets</w:t>
      </w:r>
      <w:r w:rsidR="00C763D5">
        <w:t>. I</w:t>
      </w:r>
      <w:r>
        <w:t>f</w:t>
      </w:r>
      <w:r w:rsidR="00F37926">
        <w:t xml:space="preserve"> some local data cannot be provided</w:t>
      </w:r>
      <w:r w:rsidR="00C763D5">
        <w:t xml:space="preserve">, default </w:t>
      </w:r>
      <w:r w:rsidR="00F37926">
        <w:t xml:space="preserve">values can be kept </w:t>
      </w:r>
      <w:r>
        <w:t xml:space="preserve">instead </w:t>
      </w:r>
      <w:r w:rsidR="00F37926">
        <w:t xml:space="preserve">and saved in the local dataset. </w:t>
      </w:r>
    </w:p>
    <w:p w14:paraId="18D70063" w14:textId="158E1C2D" w:rsidR="00E40BEB" w:rsidRDefault="00F37926" w:rsidP="00F37926">
      <w:pPr>
        <w:ind w:left="2608"/>
      </w:pPr>
      <w:r>
        <w:t xml:space="preserve">For example, when creating a local dataset for the city of Tallinn, a </w:t>
      </w:r>
      <w:r w:rsidR="001C762A">
        <w:t>useful default dataset</w:t>
      </w:r>
      <w:r>
        <w:t xml:space="preserve"> would be “Estonia”.</w:t>
      </w:r>
      <w:r w:rsidR="00011FBF">
        <w:t xml:space="preserve"> The input fields are first filled with Estonian dataset values that serve as defaults. When expert user starts filling in the Tallinn data, he/she is expected to replace the Estonian data with more accurate, Tallinn-specific </w:t>
      </w:r>
      <w:r w:rsidR="000F7F06">
        <w:t>values in as many input fields as possible</w:t>
      </w:r>
      <w:r w:rsidR="00011FBF">
        <w:t>.</w:t>
      </w:r>
      <w:r>
        <w:t xml:space="preserve"> </w:t>
      </w:r>
    </w:p>
    <w:p w14:paraId="61793C4A" w14:textId="6ABC8C97" w:rsidR="00E40BEB" w:rsidRDefault="001C762A" w:rsidP="001C762A">
      <w:pPr>
        <w:ind w:left="2608" w:hanging="2608"/>
      </w:pPr>
      <w:r>
        <w:t>Use existing dataset as default</w:t>
      </w:r>
      <w:r>
        <w:tab/>
        <w:t>This action button places the default values in all the input fields of the Local dataset worksheet. P</w:t>
      </w:r>
      <w:r w:rsidR="00011FBF">
        <w:t>lease notice that any</w:t>
      </w:r>
      <w:r>
        <w:t xml:space="preserve"> previous inputs cannot be recalled after pushing this button.</w:t>
      </w:r>
    </w:p>
    <w:p w14:paraId="594144AD" w14:textId="3D8B9023" w:rsidR="005C670C" w:rsidRDefault="005C670C" w:rsidP="001C762A">
      <w:pPr>
        <w:ind w:left="2608" w:hanging="2608"/>
      </w:pPr>
      <w:r>
        <w:lastRenderedPageBreak/>
        <w:t>POPULATION</w:t>
      </w:r>
    </w:p>
    <w:p w14:paraId="2E25718C" w14:textId="0DAB5CBE" w:rsidR="005C670C" w:rsidRDefault="005C670C" w:rsidP="001C762A">
      <w:pPr>
        <w:ind w:left="2608" w:hanging="2608"/>
      </w:pPr>
      <w:r>
        <w:t>Population</w:t>
      </w:r>
      <w:r>
        <w:tab/>
        <w:t>Insert the population of the area</w:t>
      </w:r>
    </w:p>
    <w:p w14:paraId="3D2D4B37" w14:textId="6898A225" w:rsidR="005C670C" w:rsidRDefault="005C670C" w:rsidP="001C762A">
      <w:pPr>
        <w:ind w:left="2608" w:hanging="2608"/>
      </w:pPr>
      <w:r>
        <w:t>Expected annual change</w:t>
      </w:r>
      <w:r>
        <w:tab/>
        <w:t>Insert the population prognosis for the area in concern</w:t>
      </w:r>
      <w:r w:rsidR="000E0557">
        <w:t xml:space="preserve"> in percentages for annual change</w:t>
      </w:r>
      <w:r>
        <w:t>.</w:t>
      </w:r>
      <w:r w:rsidR="005E059F">
        <w:t xml:space="preserve"> The tool calculates the </w:t>
      </w:r>
      <w:r w:rsidR="000E0557">
        <w:t xml:space="preserve">average </w:t>
      </w:r>
      <w:r w:rsidR="005E059F">
        <w:t xml:space="preserve">annual </w:t>
      </w:r>
      <w:r w:rsidR="000E0557">
        <w:t>change per decade and saves this</w:t>
      </w:r>
      <w:r w:rsidR="005E059F">
        <w:t xml:space="preserve"> information in the dataset.</w:t>
      </w:r>
    </w:p>
    <w:p w14:paraId="31B66BB6" w14:textId="3BC32CF4" w:rsidR="005E059F" w:rsidRDefault="005E059F" w:rsidP="001C762A">
      <w:pPr>
        <w:ind w:left="2608" w:hanging="2608"/>
      </w:pPr>
      <w:r>
        <w:t>ENERGY</w:t>
      </w:r>
    </w:p>
    <w:p w14:paraId="3B9E1CC9" w14:textId="1BFAB87D" w:rsidR="005E059F" w:rsidRDefault="005E059F" w:rsidP="001C762A">
      <w:pPr>
        <w:ind w:left="2608" w:hanging="2608"/>
      </w:pPr>
      <w:r>
        <w:t>Grid electricity emission factor</w:t>
      </w:r>
      <w:r>
        <w:tab/>
        <w:t xml:space="preserve">Insert the </w:t>
      </w:r>
      <w:r w:rsidR="00685B04">
        <w:t xml:space="preserve">local </w:t>
      </w:r>
      <w:r>
        <w:t>CO</w:t>
      </w:r>
      <w:r w:rsidRPr="005E059F">
        <w:rPr>
          <w:vertAlign w:val="subscript"/>
        </w:rPr>
        <w:t>2</w:t>
      </w:r>
      <w:r>
        <w:t>e emission factor (gCO</w:t>
      </w:r>
      <w:r w:rsidRPr="005E059F">
        <w:rPr>
          <w:vertAlign w:val="subscript"/>
        </w:rPr>
        <w:t>2</w:t>
      </w:r>
      <w:r>
        <w:t>e/kWh)</w:t>
      </w:r>
      <w:r w:rsidR="00685B04">
        <w:t xml:space="preserve"> for grid electricity in</w:t>
      </w:r>
      <w:r>
        <w:t xml:space="preserve"> 2021.</w:t>
      </w:r>
    </w:p>
    <w:p w14:paraId="634DAEFC" w14:textId="4CEB1E23" w:rsidR="005E059F" w:rsidRDefault="005E059F" w:rsidP="001C762A">
      <w:pPr>
        <w:ind w:left="2608" w:hanging="2608"/>
      </w:pPr>
      <w:r>
        <w:t>Expected annual change</w:t>
      </w:r>
      <w:r>
        <w:tab/>
        <w:t>Insert the relevant scenario for g</w:t>
      </w:r>
      <w:r w:rsidR="000E0557">
        <w:t>rid electricity emission factor as annual change percentage.</w:t>
      </w:r>
    </w:p>
    <w:p w14:paraId="6F75F77D" w14:textId="59BEB32C" w:rsidR="00685B04" w:rsidRDefault="00685B04" w:rsidP="001C762A">
      <w:pPr>
        <w:ind w:left="2608" w:hanging="2608"/>
      </w:pPr>
      <w:r>
        <w:t>District heating emission factor Insert the local CO</w:t>
      </w:r>
      <w:r w:rsidRPr="005E059F">
        <w:rPr>
          <w:vertAlign w:val="subscript"/>
        </w:rPr>
        <w:t>2</w:t>
      </w:r>
      <w:r>
        <w:t>e emission factor (gCO</w:t>
      </w:r>
      <w:r w:rsidRPr="005E059F">
        <w:rPr>
          <w:vertAlign w:val="subscript"/>
        </w:rPr>
        <w:t>2</w:t>
      </w:r>
      <w:r>
        <w:t>e/kWh) for district heating in 2021.</w:t>
      </w:r>
    </w:p>
    <w:p w14:paraId="7C8451F9" w14:textId="691F5685" w:rsidR="00685B04" w:rsidRDefault="00685B04" w:rsidP="001C762A">
      <w:pPr>
        <w:ind w:left="2608" w:hanging="2608"/>
      </w:pPr>
      <w:r>
        <w:t>Expected annual change</w:t>
      </w:r>
      <w:r>
        <w:tab/>
        <w:t>Insert the relevant scenario for d</w:t>
      </w:r>
      <w:r w:rsidR="000E0557">
        <w:t>istrict heating emission factor as annual change percentage.</w:t>
      </w:r>
    </w:p>
    <w:p w14:paraId="368164F6" w14:textId="121309E1" w:rsidR="00011FBF" w:rsidRDefault="00685B04" w:rsidP="001C762A">
      <w:pPr>
        <w:ind w:left="2608" w:hanging="2608"/>
      </w:pPr>
      <w:r>
        <w:t>BUS</w:t>
      </w:r>
    </w:p>
    <w:p w14:paraId="7F6EC45E" w14:textId="28372DAA" w:rsidR="00685B04" w:rsidRDefault="00685B04" w:rsidP="001C762A">
      <w:pPr>
        <w:ind w:left="2608" w:hanging="2608"/>
      </w:pPr>
      <w:r>
        <w:t>Annual pkm per capita</w:t>
      </w:r>
      <w:r>
        <w:tab/>
        <w:t xml:space="preserve">Insert the annual passenger-kilometers per capita </w:t>
      </w:r>
      <w:r w:rsidR="00737C36">
        <w:t xml:space="preserve">(pkm/(capita, a) </w:t>
      </w:r>
      <w:r>
        <w:t>for bus transport.</w:t>
      </w:r>
    </w:p>
    <w:p w14:paraId="65BA12D2" w14:textId="7B6D782E" w:rsidR="00737C36" w:rsidRDefault="00737C36" w:rsidP="001C762A">
      <w:pPr>
        <w:ind w:left="2608" w:hanging="2608"/>
      </w:pPr>
      <w:r>
        <w:t>Average bus occupancy</w:t>
      </w:r>
      <w:r>
        <w:tab/>
        <w:t>Insert the average bus occupancy rate.</w:t>
      </w:r>
    </w:p>
    <w:p w14:paraId="50EBDD73" w14:textId="5C1C1D82" w:rsidR="00685B04" w:rsidRDefault="00685B04" w:rsidP="001C762A">
      <w:pPr>
        <w:ind w:left="2608" w:hanging="2608"/>
      </w:pPr>
      <w:r>
        <w:t>Expected annual change</w:t>
      </w:r>
      <w:r>
        <w:tab/>
        <w:t>Insert the prognosis (increase/decrease) in passenger-kilomete</w:t>
      </w:r>
      <w:r w:rsidR="000E0557">
        <w:t>rs per capita for bus transport as annual change percentage.</w:t>
      </w:r>
    </w:p>
    <w:p w14:paraId="3308DF21" w14:textId="77777777" w:rsidR="00583E59" w:rsidRDefault="00685B04" w:rsidP="001C762A">
      <w:pPr>
        <w:ind w:left="2608" w:hanging="2608"/>
      </w:pPr>
      <w:r>
        <w:t>Engine types in bus transport</w:t>
      </w:r>
      <w:r>
        <w:tab/>
      </w:r>
    </w:p>
    <w:p w14:paraId="5A9344B1" w14:textId="3248D029" w:rsidR="00685B04" w:rsidRDefault="00685B04" w:rsidP="00583E59">
      <w:pPr>
        <w:ind w:left="2608" w:hanging="2608"/>
      </w:pPr>
      <w:r>
        <w:t>Column %</w:t>
      </w:r>
      <w:r w:rsidR="00583E59">
        <w:tab/>
      </w:r>
      <w:r>
        <w:t>Insert the shares of engine types (fuel types) in the bus fleet that operates within the area in concern.</w:t>
      </w:r>
    </w:p>
    <w:p w14:paraId="3423646B" w14:textId="1FBE9433" w:rsidR="00685B04" w:rsidRDefault="00685B04" w:rsidP="001C762A">
      <w:pPr>
        <w:ind w:left="2608" w:hanging="2608"/>
      </w:pPr>
      <w:r>
        <w:tab/>
        <w:t xml:space="preserve">Here calculation applies a simplification: The calculation should actually ask for shares for kilometres driven with different types of bus engines within the area. However, this kind of data is rarely available. Thus, the tool assumes that the kilometres driven with various engine types within the area </w:t>
      </w:r>
      <w:r w:rsidR="00F95228">
        <w:t>correlate with</w:t>
      </w:r>
      <w:r>
        <w:t xml:space="preserve"> the shares of engine types in the bus fleet. </w:t>
      </w:r>
    </w:p>
    <w:p w14:paraId="1C9C4795" w14:textId="2DA076D0" w:rsidR="00685B04" w:rsidRDefault="00685B04" w:rsidP="00583E59">
      <w:pPr>
        <w:ind w:left="2608" w:hanging="2608"/>
      </w:pPr>
      <w:r>
        <w:t>E</w:t>
      </w:r>
      <w:r w:rsidR="00583E59">
        <w:t>F</w:t>
      </w:r>
      <w:r>
        <w:t>s for driving on stre</w:t>
      </w:r>
      <w:r w:rsidR="00583E59">
        <w:t>ets</w:t>
      </w:r>
      <w:r>
        <w:tab/>
        <w:t>Insert the CO</w:t>
      </w:r>
      <w:r w:rsidRPr="00685B04">
        <w:rPr>
          <w:vertAlign w:val="subscript"/>
        </w:rPr>
        <w:t>2</w:t>
      </w:r>
      <w:r>
        <w:t xml:space="preserve">e emission factor </w:t>
      </w:r>
      <w:r w:rsidR="00583E59">
        <w:t xml:space="preserve">(EF) </w:t>
      </w:r>
      <w:r>
        <w:t>per vehicle-km (gCO</w:t>
      </w:r>
      <w:r w:rsidRPr="00583E59">
        <w:rPr>
          <w:vertAlign w:val="subscript"/>
        </w:rPr>
        <w:t>2</w:t>
      </w:r>
      <w:r>
        <w:t>e/vkm) for each engine type</w:t>
      </w:r>
      <w:r w:rsidR="00583E59">
        <w:t xml:space="preserve"> in</w:t>
      </w:r>
      <w:r>
        <w:t xml:space="preserve"> street driving.</w:t>
      </w:r>
    </w:p>
    <w:p w14:paraId="64739911" w14:textId="0B438513" w:rsidR="00583E59" w:rsidRDefault="00583E59" w:rsidP="00583E59">
      <w:pPr>
        <w:ind w:left="2608" w:hanging="2608"/>
      </w:pPr>
      <w:r>
        <w:t>EFs for driving on roads</w:t>
      </w:r>
      <w:r>
        <w:tab/>
        <w:t>Insert the CO</w:t>
      </w:r>
      <w:r w:rsidRPr="00685B04">
        <w:rPr>
          <w:vertAlign w:val="subscript"/>
        </w:rPr>
        <w:t>2</w:t>
      </w:r>
      <w:r>
        <w:t>e emission factor per vehicle-km (gCO</w:t>
      </w:r>
      <w:r w:rsidRPr="00583E59">
        <w:rPr>
          <w:vertAlign w:val="subscript"/>
        </w:rPr>
        <w:t>2</w:t>
      </w:r>
      <w:r>
        <w:t>e/vkm) for each engine type in road driving.</w:t>
      </w:r>
    </w:p>
    <w:p w14:paraId="3B42FE59" w14:textId="2D97C700" w:rsidR="00583E59" w:rsidRDefault="00583E59" w:rsidP="001C762A">
      <w:pPr>
        <w:ind w:left="2608" w:hanging="2608"/>
      </w:pPr>
      <w:r>
        <w:tab/>
        <w:t>In many sources CO</w:t>
      </w:r>
      <w:r w:rsidRPr="00583E59">
        <w:rPr>
          <w:vertAlign w:val="subscript"/>
        </w:rPr>
        <w:t>2</w:t>
      </w:r>
      <w:r>
        <w:t xml:space="preserve">e emission factors are defined for three types of driving: street driving, road driving and highway driving. This tool does not apply highway driving but considers that as road driving. The driving profiles are defined for various types of settlements by defining a ratio between street driving and road driving. </w:t>
      </w:r>
    </w:p>
    <w:p w14:paraId="038C676B" w14:textId="5A453002" w:rsidR="00737C36" w:rsidRDefault="00737C36" w:rsidP="001C762A">
      <w:pPr>
        <w:ind w:left="2608" w:hanging="2608"/>
      </w:pPr>
      <w:r>
        <w:tab/>
        <w:t>The CO</w:t>
      </w:r>
      <w:r w:rsidRPr="00583E59">
        <w:rPr>
          <w:vertAlign w:val="subscript"/>
        </w:rPr>
        <w:t>2</w:t>
      </w:r>
      <w:r>
        <w:t>e emissions for street driving tend to be significantly higher than for road driving, due to frequent stops and acceleration.</w:t>
      </w:r>
    </w:p>
    <w:p w14:paraId="69C67ECB" w14:textId="1DA1F793" w:rsidR="00737C36" w:rsidRDefault="00737C36" w:rsidP="00737C36">
      <w:pPr>
        <w:ind w:left="2608" w:hanging="2608"/>
      </w:pPr>
      <w:r>
        <w:tab/>
        <w:t>If the emission factors for street driving and road driving are not available, it is also possible to insert the same factor for both street and road columns per each fuel type. In this case, the calculation will not not able to make a difference between the driving profiles in various kinds of environments, and the user inputs on the settlement type will have no impact on car, bus and road transport emissions. Territorial GHG inventories are often done this way.</w:t>
      </w:r>
    </w:p>
    <w:p w14:paraId="1D0AF0AF" w14:textId="1F616C61" w:rsidR="00011FBF" w:rsidRDefault="00583E59" w:rsidP="001C762A">
      <w:pPr>
        <w:ind w:left="2608" w:hanging="2608"/>
      </w:pPr>
      <w:r>
        <w:t>Driving profile for settlement type</w:t>
      </w:r>
    </w:p>
    <w:p w14:paraId="463FF9DD" w14:textId="6A895F37" w:rsidR="00583E59" w:rsidRDefault="00583E59" w:rsidP="001C762A">
      <w:pPr>
        <w:ind w:left="2608" w:hanging="2608"/>
      </w:pPr>
      <w:r>
        <w:lastRenderedPageBreak/>
        <w:t>(%) road driving/street driving</w:t>
      </w:r>
      <w:r>
        <w:tab/>
        <w:t>Insert the share of road driving in metropolitan areas, urban areas, suburban areas, towns and rural areas. The tool calculates the share of street driving automatically. With these percentages and the emission factors described above, driving profiles and emission factors are defined for the five settlement types.</w:t>
      </w:r>
    </w:p>
    <w:p w14:paraId="72B55B86" w14:textId="32851FE9" w:rsidR="00737C36" w:rsidRDefault="00737C36" w:rsidP="001C762A">
      <w:pPr>
        <w:ind w:left="2608" w:hanging="2608"/>
      </w:pPr>
      <w:r>
        <w:t>CAR</w:t>
      </w:r>
    </w:p>
    <w:p w14:paraId="21969E8C" w14:textId="6DFD97FD" w:rsidR="00737C36" w:rsidRDefault="00737C36" w:rsidP="00737C36">
      <w:pPr>
        <w:ind w:left="2608" w:hanging="2608"/>
      </w:pPr>
      <w:r>
        <w:t>Annual pkm per capita</w:t>
      </w:r>
      <w:r>
        <w:tab/>
        <w:t>Insert the annual passenger-kilometers per capita for car transport.</w:t>
      </w:r>
    </w:p>
    <w:p w14:paraId="722A3033" w14:textId="77777777" w:rsidR="00737C36" w:rsidRDefault="00737C36" w:rsidP="00737C36">
      <w:pPr>
        <w:ind w:left="2608" w:hanging="2608"/>
      </w:pPr>
      <w:r>
        <w:t>Average car occupancy</w:t>
      </w:r>
      <w:r>
        <w:tab/>
        <w:t>Insert the average bus occupancy rate.</w:t>
      </w:r>
    </w:p>
    <w:p w14:paraId="34BCBEE5" w14:textId="17D2BB3D" w:rsidR="00737C36" w:rsidRDefault="00737C36" w:rsidP="00737C36">
      <w:pPr>
        <w:ind w:left="2608" w:hanging="2608"/>
      </w:pPr>
      <w:r>
        <w:tab/>
        <w:t>The country-level default data in the tool origins from the TRACCS project dataset that covers all countries included in the tool.</w:t>
      </w:r>
    </w:p>
    <w:p w14:paraId="21FCFC00" w14:textId="10C12729" w:rsidR="00F95228" w:rsidRDefault="00F95228" w:rsidP="00737C36">
      <w:pPr>
        <w:ind w:left="2608" w:hanging="2608"/>
      </w:pPr>
      <w:r>
        <w:tab/>
        <w:t xml:space="preserve">The car occupancy rates vary between urban and rural areas, but this aspect has been excluded from the calculation as this </w:t>
      </w:r>
      <w:r w:rsidR="000E0557">
        <w:t xml:space="preserve">kind of </w:t>
      </w:r>
      <w:r>
        <w:t>data</w:t>
      </w:r>
      <w:r w:rsidR="000E0557">
        <w:t xml:space="preserve"> are</w:t>
      </w:r>
      <w:r>
        <w:t xml:space="preserve"> in most cases not available.</w:t>
      </w:r>
    </w:p>
    <w:p w14:paraId="2A4D371A" w14:textId="3B9B5A0A" w:rsidR="00737C36" w:rsidRDefault="00737C36" w:rsidP="00737C36">
      <w:pPr>
        <w:ind w:left="2608" w:hanging="2608"/>
      </w:pPr>
      <w:r>
        <w:t>Expected annual change</w:t>
      </w:r>
      <w:r>
        <w:tab/>
        <w:t>Insert the prognosis (increase/decrease) in passenger-kilomete</w:t>
      </w:r>
      <w:r w:rsidR="00F95228">
        <w:t>rs per capita for car</w:t>
      </w:r>
      <w:r w:rsidR="000E0557">
        <w:t xml:space="preserve"> transport as annual change percentage.</w:t>
      </w:r>
    </w:p>
    <w:p w14:paraId="6F47BCE7" w14:textId="0384CCAE" w:rsidR="00737C36" w:rsidRDefault="00737C36" w:rsidP="00737C36">
      <w:pPr>
        <w:ind w:left="2608" w:hanging="2608"/>
      </w:pPr>
      <w:r>
        <w:t xml:space="preserve">Engine types in </w:t>
      </w:r>
      <w:r w:rsidR="00F95228">
        <w:t>car</w:t>
      </w:r>
      <w:r>
        <w:t xml:space="preserve"> transport</w:t>
      </w:r>
      <w:r>
        <w:tab/>
      </w:r>
    </w:p>
    <w:p w14:paraId="2E26EFAB" w14:textId="39A700F3" w:rsidR="00737C36" w:rsidRDefault="00737C36" w:rsidP="00737C36">
      <w:pPr>
        <w:ind w:left="2608" w:hanging="2608"/>
      </w:pPr>
      <w:r>
        <w:t>%</w:t>
      </w:r>
      <w:r>
        <w:tab/>
        <w:t xml:space="preserve">Insert the shares of engine types (fuel types) in the </w:t>
      </w:r>
      <w:r w:rsidR="00F95228">
        <w:t>car</w:t>
      </w:r>
      <w:r>
        <w:t xml:space="preserve"> fleet that operates within the area in concern.</w:t>
      </w:r>
    </w:p>
    <w:p w14:paraId="26C52F71" w14:textId="782D4A12" w:rsidR="00737C36" w:rsidRDefault="00737C36" w:rsidP="00737C36">
      <w:pPr>
        <w:ind w:left="2608" w:hanging="2608"/>
      </w:pPr>
      <w:r>
        <w:tab/>
        <w:t>Here calculation applies a simplification: The cal</w:t>
      </w:r>
      <w:r w:rsidR="00A63FF0">
        <w:t>culation should actually ask the shares by</w:t>
      </w:r>
      <w:r>
        <w:t xml:space="preserve"> kilometres driven with different types of </w:t>
      </w:r>
      <w:r w:rsidR="00F95228">
        <w:t>car</w:t>
      </w:r>
      <w:r>
        <w:t xml:space="preserve"> engines within the area. However, this kind of data is rarely available. Thus, the tool assumes that the kilometres driven with various engine types within the area </w:t>
      </w:r>
      <w:r w:rsidR="00F95228">
        <w:t>correlate with</w:t>
      </w:r>
      <w:r>
        <w:t xml:space="preserve"> the shares of engine types in the </w:t>
      </w:r>
      <w:r w:rsidR="00F95228">
        <w:t>car</w:t>
      </w:r>
      <w:r w:rsidR="00AA3BF1">
        <w:t xml:space="preserve"> fleet.</w:t>
      </w:r>
    </w:p>
    <w:p w14:paraId="70A18E0A" w14:textId="5A9B4CC2" w:rsidR="00AA3BF1" w:rsidRDefault="00AA3BF1" w:rsidP="00737C36">
      <w:pPr>
        <w:ind w:left="2608" w:hanging="2608"/>
      </w:pPr>
      <w:r>
        <w:tab/>
        <w:t xml:space="preserve">If the car kilometres </w:t>
      </w:r>
      <w:r w:rsidR="00A63FF0">
        <w:t>driven in the area can be divided between the</w:t>
      </w:r>
      <w:r>
        <w:t xml:space="preserve"> </w:t>
      </w:r>
      <w:r w:rsidR="00A63FF0">
        <w:t xml:space="preserve">car </w:t>
      </w:r>
      <w:r>
        <w:t>fuel type</w:t>
      </w:r>
      <w:r w:rsidR="00A63FF0">
        <w:t>s, those percentages</w:t>
      </w:r>
      <w:r>
        <w:t xml:space="preserve"> can be inserted here</w:t>
      </w:r>
      <w:r w:rsidR="00A63FF0">
        <w:t>, and the accuracy of the calculation is improved.</w:t>
      </w:r>
    </w:p>
    <w:p w14:paraId="75B9BDFE" w14:textId="77777777" w:rsidR="00737C36" w:rsidRDefault="00737C36" w:rsidP="00737C36">
      <w:pPr>
        <w:ind w:left="2608" w:hanging="2608"/>
      </w:pPr>
      <w:r>
        <w:t>EFs for driving on streets</w:t>
      </w:r>
      <w:r>
        <w:tab/>
        <w:t>Insert the CO</w:t>
      </w:r>
      <w:r w:rsidRPr="00685B04">
        <w:rPr>
          <w:vertAlign w:val="subscript"/>
        </w:rPr>
        <w:t>2</w:t>
      </w:r>
      <w:r>
        <w:t>e emission factor (EF) per vehicle-km (gCO</w:t>
      </w:r>
      <w:r w:rsidRPr="00583E59">
        <w:rPr>
          <w:vertAlign w:val="subscript"/>
        </w:rPr>
        <w:t>2</w:t>
      </w:r>
      <w:r>
        <w:t>e/vkm) for each engine type in street driving.</w:t>
      </w:r>
    </w:p>
    <w:p w14:paraId="71BA9F19" w14:textId="77777777" w:rsidR="00737C36" w:rsidRDefault="00737C36" w:rsidP="00737C36">
      <w:pPr>
        <w:ind w:left="2608" w:hanging="2608"/>
      </w:pPr>
      <w:r>
        <w:t>EFs for driving on roads</w:t>
      </w:r>
      <w:r>
        <w:tab/>
        <w:t>Insert the CO</w:t>
      </w:r>
      <w:r w:rsidRPr="00685B04">
        <w:rPr>
          <w:vertAlign w:val="subscript"/>
        </w:rPr>
        <w:t>2</w:t>
      </w:r>
      <w:r>
        <w:t>e emission factor per vehicle-km (gCO</w:t>
      </w:r>
      <w:r w:rsidRPr="00583E59">
        <w:rPr>
          <w:vertAlign w:val="subscript"/>
        </w:rPr>
        <w:t>2</w:t>
      </w:r>
      <w:r>
        <w:t>e/vkm) for each engine type in road driving.</w:t>
      </w:r>
    </w:p>
    <w:p w14:paraId="1F968619" w14:textId="084FE5A9" w:rsidR="00737C36" w:rsidRDefault="00737C36" w:rsidP="00737C36">
      <w:pPr>
        <w:ind w:left="2608" w:hanging="2608"/>
      </w:pPr>
      <w:r>
        <w:tab/>
        <w:t>In many sources CO</w:t>
      </w:r>
      <w:r w:rsidRPr="00583E59">
        <w:rPr>
          <w:vertAlign w:val="subscript"/>
        </w:rPr>
        <w:t>2</w:t>
      </w:r>
      <w:r>
        <w:t xml:space="preserve">e emission factors are defined for three types of driving: street driving, road driving and highway driving. This tool does not apply highway driving but considers that as road driving. The driving profiles are defined for various types of settlements by defining a ratio between street driving and road driving. </w:t>
      </w:r>
    </w:p>
    <w:p w14:paraId="6CA32D5E" w14:textId="07B329A8" w:rsidR="00737C36" w:rsidRDefault="00737C36" w:rsidP="00737C36">
      <w:pPr>
        <w:ind w:left="2608" w:hanging="2608"/>
      </w:pPr>
      <w:r>
        <w:tab/>
      </w:r>
      <w:r w:rsidR="0004677D">
        <w:t>For internal combustion engines (ICE), t</w:t>
      </w:r>
      <w:r>
        <w:t>he CO</w:t>
      </w:r>
      <w:r w:rsidRPr="00583E59">
        <w:rPr>
          <w:vertAlign w:val="subscript"/>
        </w:rPr>
        <w:t>2</w:t>
      </w:r>
      <w:r>
        <w:t>e emissions for street driving tend to be significantly higher than for road driving, due to frequent stops and acceleration.</w:t>
      </w:r>
    </w:p>
    <w:p w14:paraId="4B106982" w14:textId="3F4548B1" w:rsidR="00737C36" w:rsidRDefault="00737C36" w:rsidP="00737C36">
      <w:pPr>
        <w:ind w:left="2608" w:hanging="2608"/>
      </w:pPr>
      <w:r>
        <w:tab/>
        <w:t xml:space="preserve">If the emission factors for street driving and road driving are not available, it is also possible to insert the same factor for both street and road columns per each fuel type. In this case, the calculation will not not able to make a difference between the driving profiles in various kinds of environments, and the user inputs on the settlement type will have no impact on </w:t>
      </w:r>
      <w:r w:rsidR="0004677D">
        <w:t xml:space="preserve">the </w:t>
      </w:r>
      <w:r>
        <w:t>car transport emissions. Territorial GHG inventories are often done this way.</w:t>
      </w:r>
    </w:p>
    <w:p w14:paraId="4FAC6B87" w14:textId="77777777" w:rsidR="00737C36" w:rsidRDefault="00737C36" w:rsidP="00737C36"/>
    <w:p w14:paraId="24A608F0" w14:textId="77777777" w:rsidR="00737C36" w:rsidRDefault="00737C36" w:rsidP="00737C36">
      <w:pPr>
        <w:ind w:left="2608" w:hanging="2608"/>
      </w:pPr>
      <w:r>
        <w:t>Driving profile for settlement type</w:t>
      </w:r>
    </w:p>
    <w:p w14:paraId="10B1B270" w14:textId="77777777" w:rsidR="00737C36" w:rsidRDefault="00737C36" w:rsidP="00737C36">
      <w:pPr>
        <w:ind w:left="2608" w:hanging="2608"/>
      </w:pPr>
      <w:r>
        <w:t>(%) road driving/street driving</w:t>
      </w:r>
      <w:r>
        <w:tab/>
        <w:t xml:space="preserve">Insert the share of road driving in metropolitan areas, urban areas, suburban areas, towns and rural areas. The tool calculates the share of street </w:t>
      </w:r>
      <w:r>
        <w:lastRenderedPageBreak/>
        <w:t>driving automatically. With these percentages and the emission factors described above, driving profiles and emission factors are defined for the five settlement types.</w:t>
      </w:r>
    </w:p>
    <w:p w14:paraId="1571D5C9" w14:textId="5AF06D9A" w:rsidR="00583E59" w:rsidRDefault="00CB5812" w:rsidP="001C762A">
      <w:pPr>
        <w:ind w:left="2608" w:hanging="2608"/>
      </w:pPr>
      <w:r>
        <w:t>METRO</w:t>
      </w:r>
    </w:p>
    <w:p w14:paraId="046785A7" w14:textId="21D3A570" w:rsidR="00CB5812" w:rsidRDefault="00CB5812" w:rsidP="00CB5812">
      <w:pPr>
        <w:ind w:left="2608" w:hanging="2608"/>
      </w:pPr>
      <w:r>
        <w:t>Annual pkm per capita</w:t>
      </w:r>
      <w:r>
        <w:tab/>
        <w:t>Insert the annual passenger-kilometers per capita for metro transport.</w:t>
      </w:r>
    </w:p>
    <w:p w14:paraId="41A0803B" w14:textId="6DB20BBC" w:rsidR="00CB5812" w:rsidRDefault="00CB5812" w:rsidP="00CB5812">
      <w:pPr>
        <w:ind w:left="2608"/>
      </w:pPr>
      <w:r>
        <w:t xml:space="preserve">Sometimes only one part of the metro network is inside the boundaries of the area. In this case the </w:t>
      </w:r>
      <w:r w:rsidR="00AB2AF0">
        <w:t xml:space="preserve">annual </w:t>
      </w:r>
      <w:r>
        <w:t>passenger-kilometers should b</w:t>
      </w:r>
      <w:r w:rsidR="00AB2AF0">
        <w:t>e estimated for the track length</w:t>
      </w:r>
      <w:r>
        <w:t xml:space="preserve"> within the area boundary. To this end, the track length within the area can be measured for example in Google maps.</w:t>
      </w:r>
    </w:p>
    <w:p w14:paraId="127F1C88" w14:textId="79933B77" w:rsidR="00CB5812" w:rsidRDefault="00CB5812" w:rsidP="00CB5812">
      <w:pPr>
        <w:ind w:left="2608" w:hanging="2608"/>
      </w:pPr>
      <w:r>
        <w:t xml:space="preserve">Average </w:t>
      </w:r>
      <w:r w:rsidR="00A676A3">
        <w:t>metro</w:t>
      </w:r>
      <w:r>
        <w:t xml:space="preserve"> occupancy</w:t>
      </w:r>
      <w:r>
        <w:tab/>
        <w:t>Insert the average metro occupancy rate.</w:t>
      </w:r>
    </w:p>
    <w:p w14:paraId="5C050A5D" w14:textId="6B3F85A3" w:rsidR="00CB5812" w:rsidRDefault="00CB5812" w:rsidP="00CB5812">
      <w:pPr>
        <w:ind w:left="2608" w:hanging="2608"/>
      </w:pPr>
      <w:r>
        <w:t>Expected annual change</w:t>
      </w:r>
      <w:r>
        <w:tab/>
        <w:t>Insert the prognosis (increase/decrease) in passenger-kilometers</w:t>
      </w:r>
      <w:r w:rsidR="000E0557">
        <w:t xml:space="preserve"> per capita for metro transport as annual change percentage.</w:t>
      </w:r>
    </w:p>
    <w:p w14:paraId="7C532AED" w14:textId="77777777" w:rsidR="00CB5812" w:rsidRDefault="00CB5812" w:rsidP="00CB5812">
      <w:pPr>
        <w:ind w:left="2608" w:hanging="2608"/>
      </w:pPr>
      <w:r>
        <w:t>Metro systems included</w:t>
      </w:r>
      <w:r>
        <w:tab/>
        <w:t xml:space="preserve">Name here the metro lines within the area in assessment. </w:t>
      </w:r>
    </w:p>
    <w:p w14:paraId="08424DDD" w14:textId="432C4C8A" w:rsidR="00CB5812" w:rsidRPr="00CB5812" w:rsidRDefault="00CB5812" w:rsidP="00CB5812">
      <w:pPr>
        <w:ind w:left="2608" w:hanging="2608"/>
        <w:rPr>
          <w:lang w:val="et-EE"/>
        </w:rPr>
      </w:pPr>
      <w:r>
        <w:t>Million pkm</w:t>
      </w:r>
      <w:r w:rsidR="00AB2AF0">
        <w:rPr>
          <w:lang w:val="et-EE"/>
        </w:rPr>
        <w:t>/a</w:t>
      </w:r>
      <w:r w:rsidR="00AB2AF0">
        <w:rPr>
          <w:lang w:val="et-EE"/>
        </w:rPr>
        <w:tab/>
        <w:t xml:space="preserve">Insert here </w:t>
      </w:r>
      <w:r>
        <w:rPr>
          <w:lang w:val="et-EE"/>
        </w:rPr>
        <w:t>passe</w:t>
      </w:r>
      <w:r w:rsidR="00AB2AF0">
        <w:rPr>
          <w:lang w:val="et-EE"/>
        </w:rPr>
        <w:t>nger-kilometers per year for each metro line included (million passenger-kilometres/year). If the assessment are is large and includes many cities with their municipal metro networks, one line can be allocated for one city.</w:t>
      </w:r>
    </w:p>
    <w:p w14:paraId="4D767002" w14:textId="12B86251" w:rsidR="00CB5812" w:rsidRDefault="00CB5812" w:rsidP="00CB5812">
      <w:pPr>
        <w:ind w:left="2608"/>
      </w:pPr>
      <w:r>
        <w:t xml:space="preserve">Metro transport can be also inserted as one figure on row one. </w:t>
      </w:r>
    </w:p>
    <w:p w14:paraId="46A07BC4" w14:textId="2981619C" w:rsidR="00CB5812" w:rsidRDefault="00CB5812" w:rsidP="00CB5812">
      <w:pPr>
        <w:ind w:left="2608"/>
      </w:pPr>
      <w:r>
        <w:t>If there are no metro lines in the assessment area, please insert zero to the “annual pkm per capita” and leave the fields for metro systems empty.</w:t>
      </w:r>
    </w:p>
    <w:p w14:paraId="44C58DA0" w14:textId="1B9B666B" w:rsidR="00CB5812" w:rsidRDefault="00303AF2" w:rsidP="00CB5812">
      <w:pPr>
        <w:ind w:left="2608" w:hanging="2608"/>
      </w:pPr>
      <w:r>
        <w:t>TRAM</w:t>
      </w:r>
    </w:p>
    <w:p w14:paraId="69D71B33" w14:textId="65F6C47D" w:rsidR="00CB5812" w:rsidRDefault="00CB5812" w:rsidP="00CB5812">
      <w:pPr>
        <w:ind w:left="2608" w:hanging="2608"/>
      </w:pPr>
      <w:r>
        <w:t>Annual pkm per capita</w:t>
      </w:r>
      <w:r>
        <w:tab/>
        <w:t>Insert the annual passenger-kilometers per capita for tram transport.</w:t>
      </w:r>
    </w:p>
    <w:p w14:paraId="5B75B70B" w14:textId="5673D9AE" w:rsidR="00AB2AF0" w:rsidRDefault="00AB2AF0" w:rsidP="00AB2AF0">
      <w:pPr>
        <w:ind w:left="2608"/>
      </w:pPr>
      <w:r>
        <w:t>Sometimes only one part of the tram network is inside the boundaries of the area. In this case the annual passenger-kilometers should be estimated for the track length within the area boundary. To this end, the track length within the area can be measured for example in Google maps.</w:t>
      </w:r>
    </w:p>
    <w:p w14:paraId="7C3B58D4" w14:textId="0756741E" w:rsidR="00CB5812" w:rsidRDefault="00CB5812" w:rsidP="00CB5812">
      <w:pPr>
        <w:ind w:left="2608" w:hanging="2608"/>
      </w:pPr>
      <w:r>
        <w:t xml:space="preserve">Average </w:t>
      </w:r>
      <w:r w:rsidR="00303AF2">
        <w:t>tram</w:t>
      </w:r>
      <w:r>
        <w:t xml:space="preserve"> occupancy</w:t>
      </w:r>
      <w:r>
        <w:tab/>
        <w:t xml:space="preserve">Insert the average </w:t>
      </w:r>
      <w:r w:rsidR="00AB2AF0">
        <w:t>tram</w:t>
      </w:r>
      <w:r>
        <w:t xml:space="preserve"> occupancy rate.</w:t>
      </w:r>
    </w:p>
    <w:p w14:paraId="0BCBAD09" w14:textId="3589C19D" w:rsidR="00CB5812" w:rsidRDefault="00CB5812" w:rsidP="00CB5812">
      <w:pPr>
        <w:ind w:left="2608" w:hanging="2608"/>
      </w:pPr>
      <w:r>
        <w:t>Expected annual change</w:t>
      </w:r>
      <w:r>
        <w:tab/>
        <w:t xml:space="preserve">Insert the prognosis (increase/decrease) in passenger-kilometers per capita for </w:t>
      </w:r>
      <w:r w:rsidR="00AB2AF0">
        <w:t>tram</w:t>
      </w:r>
      <w:r w:rsidR="000E0557">
        <w:t xml:space="preserve"> transport as annual change percentage.</w:t>
      </w:r>
    </w:p>
    <w:p w14:paraId="1FB9FB07" w14:textId="1C607182" w:rsidR="00CB5812" w:rsidRDefault="00303AF2" w:rsidP="00CB5812">
      <w:pPr>
        <w:ind w:left="2608" w:hanging="2608"/>
      </w:pPr>
      <w:r>
        <w:t>Tram</w:t>
      </w:r>
      <w:r w:rsidR="00CB5812">
        <w:t xml:space="preserve"> systems included</w:t>
      </w:r>
      <w:r w:rsidR="00CB5812">
        <w:tab/>
        <w:t xml:space="preserve">Name here the </w:t>
      </w:r>
      <w:r w:rsidR="00AB2AF0">
        <w:t>tram</w:t>
      </w:r>
      <w:r w:rsidR="00CB5812">
        <w:t xml:space="preserve"> lines within the area in assessment. </w:t>
      </w:r>
    </w:p>
    <w:p w14:paraId="3CDFFD55" w14:textId="0D9AD487" w:rsidR="00CB5812" w:rsidRPr="00CB5812" w:rsidRDefault="00CB5812" w:rsidP="00CB5812">
      <w:pPr>
        <w:ind w:left="2608" w:hanging="2608"/>
        <w:rPr>
          <w:lang w:val="et-EE"/>
        </w:rPr>
      </w:pPr>
      <w:r>
        <w:t>Million pkm</w:t>
      </w:r>
      <w:r>
        <w:rPr>
          <w:lang w:val="et-EE"/>
        </w:rPr>
        <w:t>/a</w:t>
      </w:r>
      <w:r>
        <w:rPr>
          <w:lang w:val="et-EE"/>
        </w:rPr>
        <w:tab/>
        <w:t>Insert here the passen</w:t>
      </w:r>
      <w:r w:rsidR="00AB2AF0">
        <w:rPr>
          <w:lang w:val="et-EE"/>
        </w:rPr>
        <w:t>ger-kilometers per year for each tram line</w:t>
      </w:r>
      <w:r>
        <w:rPr>
          <w:lang w:val="et-EE"/>
        </w:rPr>
        <w:t xml:space="preserve"> included</w:t>
      </w:r>
      <w:r w:rsidR="00AB2AF0">
        <w:rPr>
          <w:lang w:val="et-EE"/>
        </w:rPr>
        <w:t xml:space="preserve"> (million passenger-kilometres/year)</w:t>
      </w:r>
      <w:r>
        <w:rPr>
          <w:lang w:val="et-EE"/>
        </w:rPr>
        <w:t>.</w:t>
      </w:r>
      <w:r w:rsidR="00AB2AF0">
        <w:rPr>
          <w:lang w:val="et-EE"/>
        </w:rPr>
        <w:t xml:space="preserve"> If the assessment are is large and includes many cities with their municipal tram networks, one line can be allocated for one city. </w:t>
      </w:r>
    </w:p>
    <w:p w14:paraId="78066BC9" w14:textId="0CDA62AE" w:rsidR="00CB5812" w:rsidRDefault="00AB2AF0" w:rsidP="00CB5812">
      <w:pPr>
        <w:ind w:left="2608"/>
      </w:pPr>
      <w:r>
        <w:t>Tram</w:t>
      </w:r>
      <w:r w:rsidR="00CB5812">
        <w:t xml:space="preserve"> transport can be also inserted as one figure on row one. </w:t>
      </w:r>
    </w:p>
    <w:p w14:paraId="33B3C8D0" w14:textId="235A2685" w:rsidR="00AB2AF0" w:rsidRDefault="00AB2AF0" w:rsidP="00AB2AF0">
      <w:pPr>
        <w:ind w:left="2608"/>
      </w:pPr>
      <w:r>
        <w:t xml:space="preserve">If there are no tram lines in the assessment area, please insert zero to the “annual pkm per capita” and leave the fields for </w:t>
      </w:r>
      <w:r w:rsidR="00A676A3">
        <w:t>tram</w:t>
      </w:r>
      <w:r>
        <w:t xml:space="preserve"> systems empty.</w:t>
      </w:r>
    </w:p>
    <w:p w14:paraId="04A42B86" w14:textId="657886E9" w:rsidR="00AB2AF0" w:rsidRDefault="00AB2AF0" w:rsidP="00AB2AF0">
      <w:pPr>
        <w:ind w:left="2608" w:hanging="2608"/>
      </w:pPr>
      <w:r>
        <w:t>PASSENGER TRAIN</w:t>
      </w:r>
    </w:p>
    <w:p w14:paraId="29265D44" w14:textId="5119A4DC" w:rsidR="00AB2AF0" w:rsidRDefault="00AB2AF0" w:rsidP="00AB2AF0">
      <w:pPr>
        <w:ind w:left="2608" w:hanging="2608"/>
      </w:pPr>
      <w:r>
        <w:t>Annual pkm per capita</w:t>
      </w:r>
      <w:r>
        <w:tab/>
        <w:t>Insert the annual passenger-kilometers per capita (pkm/(capita, a) for passenger transport on rails.</w:t>
      </w:r>
    </w:p>
    <w:p w14:paraId="61AD79B6" w14:textId="74973D3E" w:rsidR="00AB2AF0" w:rsidRDefault="00AB2AF0" w:rsidP="00AB2AF0">
      <w:pPr>
        <w:ind w:left="2608" w:hanging="2608"/>
      </w:pPr>
      <w:r>
        <w:t>Average train occupancy</w:t>
      </w:r>
      <w:r>
        <w:tab/>
        <w:t>Insert the average train occupancy rate.</w:t>
      </w:r>
    </w:p>
    <w:p w14:paraId="5CA1AD9C" w14:textId="1D820DB5" w:rsidR="00AA3BF1" w:rsidRDefault="00AA3BF1" w:rsidP="00AB2AF0">
      <w:pPr>
        <w:ind w:left="2608" w:hanging="2608"/>
      </w:pPr>
      <w:r>
        <w:t>Emission factor, diesel train</w:t>
      </w:r>
      <w:r>
        <w:tab/>
        <w:t>Insert the average emission factor per train-km for a train with diesel engine (gCO</w:t>
      </w:r>
      <w:r w:rsidRPr="00AA3BF1">
        <w:rPr>
          <w:vertAlign w:val="subscript"/>
        </w:rPr>
        <w:t>2</w:t>
      </w:r>
      <w:r>
        <w:t xml:space="preserve">e/train-km). </w:t>
      </w:r>
    </w:p>
    <w:p w14:paraId="4893AB8E" w14:textId="6CCFF4D5" w:rsidR="00AA3BF1" w:rsidRDefault="00AA3BF1" w:rsidP="00AB2AF0">
      <w:pPr>
        <w:ind w:left="2608" w:hanging="2608"/>
      </w:pPr>
      <w:r>
        <w:t>Electricity cons, electric train</w:t>
      </w:r>
      <w:r>
        <w:tab/>
        <w:t>Insert the average electricity consumption per train-km for electric engine (kWh/train-km).</w:t>
      </w:r>
      <w:r w:rsidR="00A63FF0">
        <w:t xml:space="preserve"> In the GHG emissions quantification, the tool will apply the grid electricity emission factor announced in the local dataset.</w:t>
      </w:r>
    </w:p>
    <w:p w14:paraId="6447DFF1" w14:textId="656BBF2D" w:rsidR="00AA3BF1" w:rsidRDefault="00AA3BF1" w:rsidP="00AB2AF0">
      <w:pPr>
        <w:ind w:left="2608" w:hanging="2608"/>
      </w:pPr>
      <w:r>
        <w:lastRenderedPageBreak/>
        <w:t>Share of electric engines</w:t>
      </w:r>
      <w:r>
        <w:tab/>
        <w:t>Insert the share of electric engines in train fleet.</w:t>
      </w:r>
    </w:p>
    <w:p w14:paraId="12DC96DB" w14:textId="35A54673" w:rsidR="00A63FF0" w:rsidRDefault="00A63FF0" w:rsidP="00AB2AF0">
      <w:pPr>
        <w:ind w:left="2608" w:hanging="2608"/>
      </w:pPr>
      <w:r>
        <w:tab/>
        <w:t>This is a simplification: if possible, announce the share of electric engines in total annual train-kilometres driven in the area.</w:t>
      </w:r>
    </w:p>
    <w:p w14:paraId="67ACA611" w14:textId="76F647BA" w:rsidR="00AA3BF1" w:rsidRDefault="00AA3BF1" w:rsidP="00AB2AF0">
      <w:pPr>
        <w:ind w:left="2608" w:hanging="2608"/>
      </w:pPr>
      <w:r>
        <w:tab/>
      </w:r>
      <w:r w:rsidR="00A63FF0">
        <w:t>The share of diesel engines is calculated automatically, assuming that there are no other alternatives for locomotive propulsion.</w:t>
      </w:r>
    </w:p>
    <w:p w14:paraId="5723249D" w14:textId="4E147F73" w:rsidR="00AB2AF0" w:rsidRDefault="00AB2AF0" w:rsidP="00AB2AF0">
      <w:pPr>
        <w:ind w:left="2608" w:hanging="2608"/>
      </w:pPr>
      <w:r>
        <w:t>Expected annual change</w:t>
      </w:r>
      <w:r>
        <w:tab/>
        <w:t xml:space="preserve">Insert the prognosis (increase/decrease) in </w:t>
      </w:r>
      <w:r w:rsidR="00AA3BF1">
        <w:t xml:space="preserve">total </w:t>
      </w:r>
      <w:r>
        <w:t>passeng</w:t>
      </w:r>
      <w:r w:rsidR="00AA3BF1">
        <w:t>er-kilometre</w:t>
      </w:r>
      <w:r>
        <w:t>s per capita for passenger train</w:t>
      </w:r>
      <w:r w:rsidR="000E0557">
        <w:t xml:space="preserve"> transport within the area as annual change percentage.</w:t>
      </w:r>
    </w:p>
    <w:p w14:paraId="2A2A3CE6" w14:textId="7279DA41" w:rsidR="00A63FF0" w:rsidRDefault="00A63FF0" w:rsidP="00A63FF0">
      <w:pPr>
        <w:ind w:left="2608" w:hanging="2608"/>
      </w:pPr>
      <w:r>
        <w:t>FREIGHT ON RAILS</w:t>
      </w:r>
    </w:p>
    <w:p w14:paraId="316F18D3" w14:textId="20B8C8B0" w:rsidR="00A63FF0" w:rsidRDefault="00A63FF0" w:rsidP="00A63FF0">
      <w:pPr>
        <w:ind w:left="2608" w:hanging="2608"/>
      </w:pPr>
      <w:r>
        <w:t>Annual vkm per capita</w:t>
      </w:r>
      <w:r>
        <w:tab/>
        <w:t>Insert the annual vehicle-kilometers per capita (vkm/(capita,a) for freight transport on rails.</w:t>
      </w:r>
    </w:p>
    <w:p w14:paraId="4F59F6D8" w14:textId="77777777" w:rsidR="00A63FF0" w:rsidRDefault="00A63FF0" w:rsidP="00A63FF0">
      <w:pPr>
        <w:ind w:left="2608" w:hanging="2608"/>
      </w:pPr>
      <w:r>
        <w:t>Emission factor, diesel train</w:t>
      </w:r>
      <w:r>
        <w:tab/>
        <w:t>Insert the average emission factor per train-km for a train with diesel engine (gCO</w:t>
      </w:r>
      <w:r w:rsidRPr="00AA3BF1">
        <w:rPr>
          <w:vertAlign w:val="subscript"/>
        </w:rPr>
        <w:t>2</w:t>
      </w:r>
      <w:r>
        <w:t xml:space="preserve">e/train-km). </w:t>
      </w:r>
    </w:p>
    <w:p w14:paraId="495F9A34" w14:textId="77777777" w:rsidR="00A63FF0" w:rsidRDefault="00A63FF0" w:rsidP="00A63FF0">
      <w:pPr>
        <w:ind w:left="2608" w:hanging="2608"/>
      </w:pPr>
      <w:r>
        <w:t>Electricity cons, electric train</w:t>
      </w:r>
      <w:r>
        <w:tab/>
        <w:t>Insert the average electricity consumption per train-km for electric engine (kWh/train-km). In the GHG emissions quantification, the tool will apply the grid electricity emission factor announced in the local dataset.</w:t>
      </w:r>
    </w:p>
    <w:p w14:paraId="73AB9FA5" w14:textId="77777777" w:rsidR="00A63FF0" w:rsidRDefault="00A63FF0" w:rsidP="00A63FF0">
      <w:pPr>
        <w:ind w:left="2608" w:hanging="2608"/>
      </w:pPr>
      <w:r>
        <w:t>Share of electric engines</w:t>
      </w:r>
      <w:r>
        <w:tab/>
        <w:t>Insert the share of electric engines in train fleet.</w:t>
      </w:r>
    </w:p>
    <w:p w14:paraId="1A186638" w14:textId="77777777" w:rsidR="00A63FF0" w:rsidRDefault="00A63FF0" w:rsidP="00A63FF0">
      <w:pPr>
        <w:ind w:left="2608" w:hanging="2608"/>
      </w:pPr>
      <w:r>
        <w:tab/>
        <w:t>This is a simplification: if possible, announce the share of electric engines in total annual train-kilometres driven in the area.</w:t>
      </w:r>
    </w:p>
    <w:p w14:paraId="35162DC3" w14:textId="77777777" w:rsidR="00A63FF0" w:rsidRDefault="00A63FF0" w:rsidP="00A63FF0">
      <w:pPr>
        <w:ind w:left="2608" w:hanging="2608"/>
      </w:pPr>
      <w:r>
        <w:tab/>
        <w:t>The share of diesel engines is calculated automatically, assuming that there are no other alternatives for locomotive propulsion.</w:t>
      </w:r>
    </w:p>
    <w:p w14:paraId="4265CA11" w14:textId="77777777" w:rsidR="00A63FF0" w:rsidRDefault="00A63FF0" w:rsidP="00A63FF0">
      <w:pPr>
        <w:ind w:left="2608" w:hanging="2608"/>
      </w:pPr>
      <w:r>
        <w:t>Average load</w:t>
      </w:r>
      <w:r>
        <w:tab/>
        <w:t>Insert the average load in train transport.</w:t>
      </w:r>
    </w:p>
    <w:p w14:paraId="2EE66D41" w14:textId="362DF48B" w:rsidR="00A63FF0" w:rsidRDefault="00A63FF0" w:rsidP="00A63FF0">
      <w:pPr>
        <w:ind w:left="2608" w:hanging="2608"/>
      </w:pPr>
      <w:r>
        <w:t>Expected annual change</w:t>
      </w:r>
      <w:r>
        <w:tab/>
        <w:t xml:space="preserve">Insert the prognosis (increase/decrease) in total passenger-kilometres per capita for passenger </w:t>
      </w:r>
      <w:r w:rsidR="000E0557">
        <w:t>train transport within the area as annual change percentage.</w:t>
      </w:r>
    </w:p>
    <w:p w14:paraId="1DB7332A" w14:textId="0BA724DC" w:rsidR="00A63FF0" w:rsidRDefault="00A63FF0" w:rsidP="00A63FF0">
      <w:pPr>
        <w:ind w:left="2608" w:hanging="2608"/>
      </w:pPr>
      <w:r>
        <w:t>FREIGHT ON ROAD</w:t>
      </w:r>
    </w:p>
    <w:p w14:paraId="18328E34" w14:textId="6014C05C" w:rsidR="00A63FF0" w:rsidRDefault="00A63FF0" w:rsidP="00A63FF0">
      <w:pPr>
        <w:ind w:left="2608" w:hanging="2608"/>
      </w:pPr>
      <w:r>
        <w:t>Annual vkm per capita</w:t>
      </w:r>
      <w:r>
        <w:tab/>
        <w:t xml:space="preserve">Insert the annual vehicle-kilometers per capita </w:t>
      </w:r>
      <w:r w:rsidR="0004677D">
        <w:t xml:space="preserve">(vkm/(capita,a) </w:t>
      </w:r>
      <w:r>
        <w:t>for road freight transport.</w:t>
      </w:r>
    </w:p>
    <w:p w14:paraId="7340BF22" w14:textId="19C71D69" w:rsidR="0004677D" w:rsidRDefault="0004677D" w:rsidP="0004677D">
      <w:pPr>
        <w:ind w:left="2608" w:hanging="2608"/>
      </w:pPr>
      <w:r>
        <w:t>Average load</w:t>
      </w:r>
      <w:r>
        <w:tab/>
        <w:t>Insert the average load in road freight transport.</w:t>
      </w:r>
    </w:p>
    <w:p w14:paraId="57E131E1" w14:textId="37316BC1" w:rsidR="00A63FF0" w:rsidRDefault="00A63FF0" w:rsidP="00A63FF0">
      <w:pPr>
        <w:ind w:left="2608" w:hanging="2608"/>
      </w:pPr>
      <w:r>
        <w:t>Expected annual change</w:t>
      </w:r>
      <w:r>
        <w:tab/>
        <w:t>Insert the prognosis (increase/decrease) in passenger-kilomete</w:t>
      </w:r>
      <w:r w:rsidR="0004677D">
        <w:t>rs per capita for road freight</w:t>
      </w:r>
      <w:r w:rsidR="000E0557">
        <w:t xml:space="preserve"> transport as annual change percentage.</w:t>
      </w:r>
    </w:p>
    <w:p w14:paraId="75435C7A" w14:textId="0077E8B3" w:rsidR="00A63FF0" w:rsidRDefault="00A63FF0" w:rsidP="00A63FF0">
      <w:pPr>
        <w:ind w:left="2608" w:hanging="2608"/>
      </w:pPr>
      <w:r>
        <w:t xml:space="preserve">Engine types in </w:t>
      </w:r>
      <w:r w:rsidR="0004677D">
        <w:t>road freight</w:t>
      </w:r>
      <w:r>
        <w:t xml:space="preserve"> transport</w:t>
      </w:r>
      <w:r>
        <w:tab/>
      </w:r>
    </w:p>
    <w:p w14:paraId="343FA90F" w14:textId="54FAA372" w:rsidR="00A63FF0" w:rsidRDefault="00A63FF0" w:rsidP="00A63FF0">
      <w:pPr>
        <w:ind w:left="2608" w:hanging="2608"/>
      </w:pPr>
      <w:r>
        <w:t>%</w:t>
      </w:r>
      <w:r>
        <w:tab/>
        <w:t xml:space="preserve">Insert the shares of engine types (fuel types) in the </w:t>
      </w:r>
      <w:r w:rsidR="0004677D">
        <w:t>lorry</w:t>
      </w:r>
      <w:r>
        <w:t xml:space="preserve"> fleet that operates within the area in concern.</w:t>
      </w:r>
    </w:p>
    <w:p w14:paraId="09457E4B" w14:textId="283BEC0D" w:rsidR="00A63FF0" w:rsidRDefault="00A63FF0" w:rsidP="00A63FF0">
      <w:pPr>
        <w:ind w:left="2608" w:hanging="2608"/>
      </w:pPr>
      <w:r>
        <w:tab/>
        <w:t xml:space="preserve">Here calculation applies a simplification: The calculation should actually ask the shares by kilometres driven with different types of </w:t>
      </w:r>
      <w:r w:rsidR="0004677D">
        <w:t>lorry</w:t>
      </w:r>
      <w:r>
        <w:t xml:space="preserve"> engines within the area. However, this kind of data is rarely available. Thus, the tool assumes that the kilometres driven with various engine types within the area correlate with the shares of engine types in the </w:t>
      </w:r>
      <w:r w:rsidR="0004677D">
        <w:t>lorry</w:t>
      </w:r>
      <w:r>
        <w:t xml:space="preserve"> fleet.</w:t>
      </w:r>
    </w:p>
    <w:p w14:paraId="4A0AAE8E" w14:textId="37FA45AB" w:rsidR="00A63FF0" w:rsidRDefault="00A63FF0" w:rsidP="00A63FF0">
      <w:pPr>
        <w:ind w:left="2608" w:hanging="2608"/>
      </w:pPr>
      <w:r>
        <w:tab/>
        <w:t xml:space="preserve">If the </w:t>
      </w:r>
      <w:r w:rsidR="0004677D">
        <w:t>lorry</w:t>
      </w:r>
      <w:r>
        <w:t xml:space="preserve"> kilometres driven in the area can be divided between the fuel types, those percentages can be inserted here, and the accuracy of the calculation is improved.</w:t>
      </w:r>
    </w:p>
    <w:p w14:paraId="16D756FA" w14:textId="77777777" w:rsidR="00A63FF0" w:rsidRDefault="00A63FF0" w:rsidP="00A63FF0">
      <w:pPr>
        <w:ind w:left="2608" w:hanging="2608"/>
      </w:pPr>
      <w:r>
        <w:t>EFs for driving on streets</w:t>
      </w:r>
      <w:r>
        <w:tab/>
        <w:t>Insert the CO</w:t>
      </w:r>
      <w:r w:rsidRPr="00685B04">
        <w:rPr>
          <w:vertAlign w:val="subscript"/>
        </w:rPr>
        <w:t>2</w:t>
      </w:r>
      <w:r>
        <w:t>e emission factor (EF) per vehicle-km (gCO</w:t>
      </w:r>
      <w:r w:rsidRPr="00583E59">
        <w:rPr>
          <w:vertAlign w:val="subscript"/>
        </w:rPr>
        <w:t>2</w:t>
      </w:r>
      <w:r>
        <w:t>e/vkm) for each engine type in street driving.</w:t>
      </w:r>
    </w:p>
    <w:p w14:paraId="5E30830B" w14:textId="77777777" w:rsidR="00A63FF0" w:rsidRDefault="00A63FF0" w:rsidP="00A63FF0">
      <w:pPr>
        <w:ind w:left="2608" w:hanging="2608"/>
      </w:pPr>
      <w:r>
        <w:t>EFs for driving on roads</w:t>
      </w:r>
      <w:r>
        <w:tab/>
        <w:t>Insert the CO</w:t>
      </w:r>
      <w:r w:rsidRPr="00685B04">
        <w:rPr>
          <w:vertAlign w:val="subscript"/>
        </w:rPr>
        <w:t>2</w:t>
      </w:r>
      <w:r>
        <w:t>e emission factor per vehicle-km (gCO</w:t>
      </w:r>
      <w:r w:rsidRPr="00583E59">
        <w:rPr>
          <w:vertAlign w:val="subscript"/>
        </w:rPr>
        <w:t>2</w:t>
      </w:r>
      <w:r>
        <w:t>e/vkm) for each engine type in road driving.</w:t>
      </w:r>
    </w:p>
    <w:p w14:paraId="1BBC3784" w14:textId="6DFAF4F4" w:rsidR="00A63FF0" w:rsidRDefault="0004677D" w:rsidP="00A63FF0">
      <w:pPr>
        <w:ind w:left="2608" w:hanging="2608"/>
      </w:pPr>
      <w:r>
        <w:lastRenderedPageBreak/>
        <w:tab/>
        <w:t>For internal combustion engines (ICE), t</w:t>
      </w:r>
      <w:r w:rsidR="00A63FF0">
        <w:t>he CO</w:t>
      </w:r>
      <w:r w:rsidR="00A63FF0" w:rsidRPr="00583E59">
        <w:rPr>
          <w:vertAlign w:val="subscript"/>
        </w:rPr>
        <w:t>2</w:t>
      </w:r>
      <w:r w:rsidR="00A63FF0">
        <w:t>e emissions for street driving tend to be significantly higher than for road driving, due to frequent stops and acceleration.</w:t>
      </w:r>
    </w:p>
    <w:p w14:paraId="1EAA7D79" w14:textId="01D31E38" w:rsidR="00A63FF0" w:rsidRDefault="00A63FF0" w:rsidP="00A63FF0">
      <w:pPr>
        <w:ind w:left="2608" w:hanging="2608"/>
      </w:pPr>
      <w:r>
        <w:tab/>
        <w:t xml:space="preserve">If the emission factors for street driving and road driving are not available, it is also possible to insert the same factor for both street and road columns per each fuel type. In this case, the calculation will not not able to make a difference between the driving profiles in various kinds of environments, and the user inputs on the settlement type will have no impact on </w:t>
      </w:r>
      <w:r w:rsidR="0004677D">
        <w:t xml:space="preserve">the </w:t>
      </w:r>
      <w:r>
        <w:t>road transport emissions. Territorial GHG inventories are often done this way.</w:t>
      </w:r>
    </w:p>
    <w:p w14:paraId="4307A0F7" w14:textId="77777777" w:rsidR="00A63FF0" w:rsidRDefault="00A63FF0" w:rsidP="00A63FF0">
      <w:pPr>
        <w:ind w:left="2608" w:hanging="2608"/>
      </w:pPr>
      <w:r>
        <w:t>Driving profile for settlement type</w:t>
      </w:r>
    </w:p>
    <w:p w14:paraId="16B6EED0" w14:textId="77777777" w:rsidR="00A63FF0" w:rsidRDefault="00A63FF0" w:rsidP="00A63FF0">
      <w:pPr>
        <w:ind w:left="2608" w:hanging="2608"/>
      </w:pPr>
      <w:r>
        <w:t>(%) road driving/street driving</w:t>
      </w:r>
      <w:r>
        <w:tab/>
        <w:t>Insert the share of road driving in metropolitan areas, urban areas, suburban areas, towns and rural areas. The tool calculates the share of street driving automatically. With these percentages and the emission factors described above, driving profiles and emission factors are defined for the five settlement types.</w:t>
      </w:r>
    </w:p>
    <w:p w14:paraId="69A40666" w14:textId="1868B212" w:rsidR="0004677D" w:rsidRDefault="0004677D" w:rsidP="0004677D">
      <w:pPr>
        <w:ind w:left="2608" w:hanging="2608"/>
      </w:pPr>
      <w:r>
        <w:t>FREIGHT ON INLAND WATERWAYS</w:t>
      </w:r>
    </w:p>
    <w:p w14:paraId="54966965" w14:textId="619385C1" w:rsidR="0004677D" w:rsidRDefault="0004677D" w:rsidP="0004677D">
      <w:pPr>
        <w:ind w:left="2608" w:hanging="2608"/>
      </w:pPr>
      <w:r>
        <w:t>Annual vkm per capita</w:t>
      </w:r>
      <w:r>
        <w:tab/>
        <w:t>Insert the annual vehicle-kilometers per capita (vkm/(capita,a) for freight transport on inland waterways.</w:t>
      </w:r>
    </w:p>
    <w:p w14:paraId="29562893" w14:textId="26CC3FF9" w:rsidR="0004677D" w:rsidRDefault="0004677D" w:rsidP="0004677D">
      <w:pPr>
        <w:ind w:left="2608" w:hanging="2608"/>
      </w:pPr>
      <w:r>
        <w:t>Emission factor, average</w:t>
      </w:r>
      <w:r>
        <w:tab/>
        <w:t>Insert the average emission factor to be applied for all freight transport on inland waterways (gCO</w:t>
      </w:r>
      <w:r w:rsidRPr="00AA3BF1">
        <w:rPr>
          <w:vertAlign w:val="subscript"/>
        </w:rPr>
        <w:t>2</w:t>
      </w:r>
      <w:r>
        <w:t xml:space="preserve">e/vkm). </w:t>
      </w:r>
    </w:p>
    <w:p w14:paraId="4AB5711E" w14:textId="0AB48ECE" w:rsidR="0004677D" w:rsidRDefault="0004677D" w:rsidP="0004677D">
      <w:pPr>
        <w:ind w:left="2608" w:hanging="2608"/>
      </w:pPr>
      <w:r>
        <w:t>Average load</w:t>
      </w:r>
      <w:r>
        <w:tab/>
        <w:t>Insert the average load in freight transport on inland waterways.</w:t>
      </w:r>
    </w:p>
    <w:p w14:paraId="2DC15D0C" w14:textId="5B8EEAD1" w:rsidR="0004677D" w:rsidRDefault="0004677D" w:rsidP="0004677D">
      <w:pPr>
        <w:ind w:left="2608" w:hanging="2608"/>
      </w:pPr>
      <w:r>
        <w:t>Expected annual change</w:t>
      </w:r>
      <w:r>
        <w:tab/>
        <w:t>Insert the prognosis (increase/decrease) in total annual transport activity (vehicle-kilometres per capita) for freight transport on inland water</w:t>
      </w:r>
      <w:r w:rsidR="000E0557">
        <w:t>ways within the assessment area as annual change percentage.</w:t>
      </w:r>
    </w:p>
    <w:p w14:paraId="7A4091A5" w14:textId="2154AD93" w:rsidR="00AB2AF0" w:rsidRDefault="00AB2AF0" w:rsidP="00AB2AF0">
      <w:pPr>
        <w:ind w:left="2608" w:hanging="2608"/>
      </w:pPr>
      <w:r>
        <w:tab/>
      </w:r>
    </w:p>
    <w:p w14:paraId="294413AE" w14:textId="1E7FD835" w:rsidR="00AB2AF0" w:rsidRDefault="00F34DDB" w:rsidP="00AB2AF0">
      <w:r>
        <w:t>LAND-USE AND LAND-USE CHANGE</w:t>
      </w:r>
    </w:p>
    <w:p w14:paraId="2996257F" w14:textId="477229CA" w:rsidR="00F34DDB" w:rsidRDefault="00454C5D" w:rsidP="00AB2AF0">
      <w:r>
        <w:t xml:space="preserve">LAND </w:t>
      </w:r>
      <w:r w:rsidR="00303AF2">
        <w:t>USE</w:t>
      </w:r>
    </w:p>
    <w:p w14:paraId="0624F84F" w14:textId="2BF2BA3E" w:rsidR="00303AF2" w:rsidRDefault="00303AF2" w:rsidP="00303AF2">
      <w:r>
        <w:t>If a previous GHG inventory for the assessment area exists, this table provides an opportunity to insert it in the tool. A land-use baseline cannot be estimated in the GGIA tool for two reasons:</w:t>
      </w:r>
    </w:p>
    <w:p w14:paraId="5356A685" w14:textId="77777777" w:rsidR="00303AF2" w:rsidRDefault="00303AF2" w:rsidP="00303AF2">
      <w:pPr>
        <w:pStyle w:val="ListParagraph"/>
        <w:numPr>
          <w:ilvl w:val="0"/>
          <w:numId w:val="25"/>
        </w:numPr>
      </w:pPr>
      <w:r>
        <w:t>The focus of the tool is in quantifying the impacts of spatial planning and planning policies. These impacts are included in the module Land-use change.</w:t>
      </w:r>
    </w:p>
    <w:p w14:paraId="3E3F2285" w14:textId="77777777" w:rsidR="00303AF2" w:rsidRDefault="00303AF2" w:rsidP="00303AF2">
      <w:pPr>
        <w:pStyle w:val="ListParagraph"/>
        <w:numPr>
          <w:ilvl w:val="0"/>
          <w:numId w:val="25"/>
        </w:numPr>
      </w:pPr>
      <w:r>
        <w:t xml:space="preserve">A proper land-use GHG analysis is a complicated process, for which data has to be collected from a number of sources. Having land-use baseline analysis included in every study would make the tool use very complicated and time-consuming and most likely less attractive for planner users. </w:t>
      </w:r>
    </w:p>
    <w:p w14:paraId="171C18DE" w14:textId="77777777" w:rsidR="00303AF2" w:rsidRDefault="00303AF2" w:rsidP="00303AF2">
      <w:r>
        <w:t>If land-use baseline would need to be included and no previous inventory is available, Annex 2 describes a simplified method for the quantification land-use emissions, utilizing European data.</w:t>
      </w:r>
    </w:p>
    <w:p w14:paraId="4C4D2ADC" w14:textId="430A3A34" w:rsidR="00303AF2" w:rsidRDefault="00303AF2" w:rsidP="00303AF2">
      <w:pPr>
        <w:ind w:left="2608" w:hanging="2608"/>
      </w:pPr>
      <w:r>
        <w:t>Land use – baseline</w:t>
      </w:r>
      <w:r>
        <w:tab/>
        <w:t>Insert the results of the previous inventory for the six IPCC land use categories.</w:t>
      </w:r>
    </w:p>
    <w:p w14:paraId="3CFC4E43" w14:textId="43EBFF7C" w:rsidR="00454C5D" w:rsidRDefault="00454C5D" w:rsidP="00AB2AF0">
      <w:r>
        <w:t>The future scenario on land-use emissions is converted into annual change percentages per decade and saved in the local dataset in this format.</w:t>
      </w:r>
    </w:p>
    <w:p w14:paraId="4FB52272" w14:textId="104AD887" w:rsidR="00454C5D" w:rsidRDefault="00454C5D" w:rsidP="00AB2AF0">
      <w:r>
        <w:t>LAND-USE CHANGE</w:t>
      </w:r>
    </w:p>
    <w:p w14:paraId="1847C47A" w14:textId="326A4D3D" w:rsidR="00454C5D" w:rsidRDefault="00454C5D" w:rsidP="00454C5D">
      <w:pPr>
        <w:ind w:left="2608" w:hanging="2608"/>
      </w:pPr>
      <w:r>
        <w:t>Carbon stock change factors</w:t>
      </w:r>
      <w:r>
        <w:tab/>
        <w:t>I</w:t>
      </w:r>
      <w:r w:rsidR="00303AF2">
        <w:t xml:space="preserve">nsert </w:t>
      </w:r>
      <w:r>
        <w:t>the carbon stock change factors (tC/(ha,a) that the tool will use to quantify the land-use change.</w:t>
      </w:r>
    </w:p>
    <w:p w14:paraId="4F2FE9D5" w14:textId="3886254A" w:rsidR="00303AF2" w:rsidRDefault="00454C5D" w:rsidP="00454C5D">
      <w:pPr>
        <w:ind w:left="2608" w:hanging="2608"/>
      </w:pPr>
      <w:r>
        <w:tab/>
        <w:t>The na</w:t>
      </w:r>
      <w:r w:rsidR="00303AF2">
        <w:t>tional default values in the GGIA tool</w:t>
      </w:r>
      <w:r>
        <w:t xml:space="preserve"> are collected from the CRF </w:t>
      </w:r>
      <w:r w:rsidR="009802F2">
        <w:t xml:space="preserve">(common reporting format) </w:t>
      </w:r>
      <w:r>
        <w:t>tables of national inventory reports (</w:t>
      </w:r>
      <w:r w:rsidR="00303AF2">
        <w:t xml:space="preserve">NIR, </w:t>
      </w:r>
      <w:r>
        <w:t>inventory year 2019)</w:t>
      </w:r>
      <w:r w:rsidR="00303AF2">
        <w:t xml:space="preserve">, except the factor for deforestation </w:t>
      </w:r>
      <w:r w:rsidR="003C1DC4">
        <w:t xml:space="preserve">which origin from a FAO report </w:t>
      </w:r>
      <w:sdt>
        <w:sdtPr>
          <w:id w:val="-691686135"/>
          <w:citation/>
        </w:sdtPr>
        <w:sdtContent>
          <w:r w:rsidR="003C1DC4">
            <w:fldChar w:fldCharType="begin"/>
          </w:r>
          <w:r w:rsidR="003C1DC4">
            <w:rPr>
              <w:lang w:val="et-EE"/>
            </w:rPr>
            <w:instrText xml:space="preserve"> CITATION FAO20 \l 1061 </w:instrText>
          </w:r>
          <w:r w:rsidR="003C1DC4">
            <w:fldChar w:fldCharType="separate"/>
          </w:r>
          <w:r w:rsidR="003C1DC4" w:rsidRPr="003C1DC4">
            <w:rPr>
              <w:noProof/>
              <w:lang w:val="et-EE"/>
            </w:rPr>
            <w:t>(FAO, 2020)</w:t>
          </w:r>
          <w:r w:rsidR="003C1DC4">
            <w:fldChar w:fldCharType="end"/>
          </w:r>
        </w:sdtContent>
      </w:sdt>
      <w:r w:rsidR="00303AF2">
        <w:t xml:space="preserve">. </w:t>
      </w:r>
      <w:r w:rsidR="00303AF2">
        <w:fldChar w:fldCharType="begin"/>
      </w:r>
      <w:r w:rsidR="00303AF2">
        <w:instrText xml:space="preserve"> REF _Ref114328241 \h </w:instrText>
      </w:r>
      <w:r w:rsidR="00303AF2">
        <w:fldChar w:fldCharType="separate"/>
      </w:r>
      <w:r w:rsidR="00C13B6D">
        <w:t xml:space="preserve">Figure </w:t>
      </w:r>
      <w:r w:rsidR="00C13B6D">
        <w:rPr>
          <w:noProof/>
        </w:rPr>
        <w:t>18</w:t>
      </w:r>
      <w:r w:rsidR="00303AF2">
        <w:fldChar w:fldCharType="end"/>
      </w:r>
      <w:r w:rsidR="00303AF2">
        <w:t xml:space="preserve"> below shows one example of </w:t>
      </w:r>
      <w:r w:rsidR="009802F2">
        <w:t xml:space="preserve">NIR </w:t>
      </w:r>
      <w:r w:rsidR="00303AF2">
        <w:t xml:space="preserve">CRF table providing carbon stock change (CSC) factors for one country. The carbon </w:t>
      </w:r>
      <w:r w:rsidR="00303AF2">
        <w:lastRenderedPageBreak/>
        <w:t>stock change factors are announced in the middle section (columns for net change in living biomass, dead organic matter, mineral and organic soil).</w:t>
      </w:r>
    </w:p>
    <w:p w14:paraId="205D348D" w14:textId="77777777" w:rsidR="00A676A3" w:rsidRDefault="00303AF2" w:rsidP="00454C5D">
      <w:pPr>
        <w:ind w:left="2608" w:hanging="2608"/>
      </w:pPr>
      <w:r>
        <w:tab/>
        <w:t>Many territorial inventories apply national CSC factors, thus the national default values of the GGIA tool may be applicable also for local datasets.</w:t>
      </w:r>
    </w:p>
    <w:p w14:paraId="097BB9F5" w14:textId="4E916CDA" w:rsidR="00454C5D" w:rsidRDefault="00A676A3" w:rsidP="00454C5D">
      <w:pPr>
        <w:ind w:left="2608" w:hanging="2608"/>
      </w:pPr>
      <w:r>
        <w:tab/>
        <w:t>Please notice that the NIR CFR tables do not provide factors for all land-use changes. If the CSC factor cell is empty, calculation shows zero impact for this type of land-use change.</w:t>
      </w:r>
      <w:r w:rsidR="00454C5D">
        <w:tab/>
      </w:r>
      <w:r w:rsidR="00454C5D">
        <w:tab/>
      </w:r>
    </w:p>
    <w:p w14:paraId="47C02FB5" w14:textId="314DF3DB" w:rsidR="00011FBF" w:rsidRDefault="00011FBF" w:rsidP="001C762A">
      <w:pPr>
        <w:ind w:left="2608" w:hanging="2608"/>
      </w:pPr>
      <w:r>
        <w:rPr>
          <w:noProof/>
          <w:lang w:val="en-US"/>
        </w:rPr>
        <w:drawing>
          <wp:inline distT="0" distB="0" distL="0" distR="0" wp14:anchorId="1690F759" wp14:editId="74FECF39">
            <wp:extent cx="5400040" cy="2384755"/>
            <wp:effectExtent l="19050" t="19050" r="10160"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IR Finland.jpg"/>
                    <pic:cNvPicPr/>
                  </pic:nvPicPr>
                  <pic:blipFill rotWithShape="1">
                    <a:blip r:embed="rId43" cstate="print">
                      <a:extLst>
                        <a:ext uri="{28A0092B-C50C-407E-A947-70E740481C1C}">
                          <a14:useLocalDpi xmlns:a14="http://schemas.microsoft.com/office/drawing/2010/main" val="0"/>
                        </a:ext>
                      </a:extLst>
                    </a:blip>
                    <a:srcRect b="15890"/>
                    <a:stretch/>
                  </pic:blipFill>
                  <pic:spPr bwMode="auto">
                    <a:xfrm>
                      <a:off x="0" y="0"/>
                      <a:ext cx="5400040" cy="23847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60BDFB" w14:textId="73FA809E" w:rsidR="00011FBF" w:rsidRDefault="00011FBF" w:rsidP="00011FBF">
      <w:pPr>
        <w:pStyle w:val="Caption"/>
      </w:pPr>
      <w:bookmarkStart w:id="100" w:name="_Ref114328241"/>
      <w:bookmarkStart w:id="101" w:name="_Toc120776522"/>
      <w:r>
        <w:t xml:space="preserve">Figure </w:t>
      </w:r>
      <w:r>
        <w:fldChar w:fldCharType="begin"/>
      </w:r>
      <w:r>
        <w:instrText xml:space="preserve"> SEQ Figure \* ARABIC </w:instrText>
      </w:r>
      <w:r>
        <w:fldChar w:fldCharType="separate"/>
      </w:r>
      <w:r w:rsidR="00C13B6D">
        <w:rPr>
          <w:noProof/>
        </w:rPr>
        <w:t>18</w:t>
      </w:r>
      <w:r>
        <w:fldChar w:fldCharType="end"/>
      </w:r>
      <w:bookmarkEnd w:id="100"/>
      <w:r>
        <w:t>. A source for CSC factors, example (NIR Finland, Table 4.B, Inventory year 2019).</w:t>
      </w:r>
      <w:bookmarkEnd w:id="101"/>
    </w:p>
    <w:p w14:paraId="3C09D2DE" w14:textId="5FEB6929" w:rsidR="00A676A3" w:rsidRDefault="00A676A3" w:rsidP="00A676A3">
      <w:r>
        <w:t>BUILDINGS</w:t>
      </w:r>
    </w:p>
    <w:p w14:paraId="652E33EB" w14:textId="634F14C6" w:rsidR="00A676A3" w:rsidRDefault="009802F2" w:rsidP="00A676A3">
      <w:r>
        <w:t>Naming</w:t>
      </w:r>
    </w:p>
    <w:p w14:paraId="3CF3C1FD" w14:textId="38888B24" w:rsidR="00A676A3" w:rsidRDefault="00A676A3" w:rsidP="00A676A3">
      <w:r>
        <w:t>Residential</w:t>
      </w:r>
      <w:r>
        <w:tab/>
        <w:t>Please name here four building types that the tool operates with.</w:t>
      </w:r>
    </w:p>
    <w:p w14:paraId="694EB872" w14:textId="2BF56F67" w:rsidR="00A676A3" w:rsidRDefault="00A676A3" w:rsidP="00A676A3">
      <w:r>
        <w:tab/>
        <w:t>The tool default values for building types are</w:t>
      </w:r>
    </w:p>
    <w:p w14:paraId="01BF924C" w14:textId="5E0E337A" w:rsidR="00A676A3" w:rsidRDefault="00A676A3" w:rsidP="00A676A3">
      <w:pPr>
        <w:pStyle w:val="ListParagraph"/>
        <w:numPr>
          <w:ilvl w:val="2"/>
          <w:numId w:val="28"/>
        </w:numPr>
      </w:pPr>
      <w:r>
        <w:t>Apartment</w:t>
      </w:r>
    </w:p>
    <w:p w14:paraId="404BF33D" w14:textId="3C48BDD8" w:rsidR="00A676A3" w:rsidRDefault="00A676A3" w:rsidP="00A676A3">
      <w:pPr>
        <w:pStyle w:val="ListParagraph"/>
        <w:numPr>
          <w:ilvl w:val="2"/>
          <w:numId w:val="28"/>
        </w:numPr>
      </w:pPr>
      <w:r>
        <w:t>Terraced</w:t>
      </w:r>
    </w:p>
    <w:p w14:paraId="469DCC54" w14:textId="16667547" w:rsidR="00A676A3" w:rsidRDefault="00A676A3" w:rsidP="00A676A3">
      <w:pPr>
        <w:pStyle w:val="ListParagraph"/>
        <w:numPr>
          <w:ilvl w:val="2"/>
          <w:numId w:val="28"/>
        </w:numPr>
      </w:pPr>
      <w:r>
        <w:t>Semi-detached</w:t>
      </w:r>
    </w:p>
    <w:p w14:paraId="054F9B77" w14:textId="19E75DFB" w:rsidR="00A676A3" w:rsidRDefault="00A676A3" w:rsidP="00A676A3">
      <w:pPr>
        <w:pStyle w:val="ListParagraph"/>
        <w:numPr>
          <w:ilvl w:val="2"/>
          <w:numId w:val="28"/>
        </w:numPr>
      </w:pPr>
      <w:r>
        <w:t>Detached.</w:t>
      </w:r>
    </w:p>
    <w:p w14:paraId="24B4AAE1" w14:textId="488D2322" w:rsidR="00A676A3" w:rsidRDefault="00A676A3" w:rsidP="00A676A3">
      <w:r>
        <w:t>Commercial</w:t>
      </w:r>
      <w:r>
        <w:tab/>
        <w:t>The tool default values for commercial buildings are</w:t>
      </w:r>
    </w:p>
    <w:p w14:paraId="420C36A8" w14:textId="777ADA2A" w:rsidR="00A676A3" w:rsidRDefault="00A676A3" w:rsidP="00A676A3">
      <w:pPr>
        <w:pStyle w:val="ListParagraph"/>
        <w:numPr>
          <w:ilvl w:val="2"/>
          <w:numId w:val="27"/>
        </w:numPr>
      </w:pPr>
      <w:r>
        <w:t>Retail</w:t>
      </w:r>
    </w:p>
    <w:p w14:paraId="6999985B" w14:textId="705FBD65" w:rsidR="00A676A3" w:rsidRDefault="00A676A3" w:rsidP="00A676A3">
      <w:pPr>
        <w:pStyle w:val="ListParagraph"/>
        <w:numPr>
          <w:ilvl w:val="2"/>
          <w:numId w:val="27"/>
        </w:numPr>
      </w:pPr>
      <w:r>
        <w:t>Health</w:t>
      </w:r>
    </w:p>
    <w:p w14:paraId="4476C648" w14:textId="0E595338" w:rsidR="00A676A3" w:rsidRDefault="00A676A3" w:rsidP="00A676A3">
      <w:pPr>
        <w:pStyle w:val="ListParagraph"/>
        <w:numPr>
          <w:ilvl w:val="2"/>
          <w:numId w:val="27"/>
        </w:numPr>
      </w:pPr>
      <w:r>
        <w:t>Hospitality</w:t>
      </w:r>
    </w:p>
    <w:p w14:paraId="1BA18F3A" w14:textId="7544A8B5" w:rsidR="00A676A3" w:rsidRDefault="00A676A3" w:rsidP="00A676A3">
      <w:pPr>
        <w:pStyle w:val="ListParagraph"/>
        <w:numPr>
          <w:ilvl w:val="2"/>
          <w:numId w:val="27"/>
        </w:numPr>
      </w:pPr>
      <w:r>
        <w:t>Offices</w:t>
      </w:r>
    </w:p>
    <w:p w14:paraId="4711144D" w14:textId="292DFC06" w:rsidR="00A676A3" w:rsidRDefault="00A676A3" w:rsidP="00A676A3">
      <w:pPr>
        <w:pStyle w:val="ListParagraph"/>
        <w:numPr>
          <w:ilvl w:val="2"/>
          <w:numId w:val="27"/>
        </w:numPr>
      </w:pPr>
      <w:r>
        <w:t>Industrial</w:t>
      </w:r>
    </w:p>
    <w:p w14:paraId="23EBD3ED" w14:textId="40F06453" w:rsidR="00A676A3" w:rsidRDefault="00A676A3" w:rsidP="00A676A3">
      <w:pPr>
        <w:pStyle w:val="ListParagraph"/>
        <w:numPr>
          <w:ilvl w:val="2"/>
          <w:numId w:val="27"/>
        </w:numPr>
      </w:pPr>
      <w:r>
        <w:t>Warehouse.</w:t>
      </w:r>
    </w:p>
    <w:p w14:paraId="5DFC1902" w14:textId="69CCC268" w:rsidR="00A676A3" w:rsidRDefault="00A676A3" w:rsidP="00A676A3">
      <w:r>
        <w:t>Any category can be renamed to make them more relevant for the users. For example terraced houses are very rare in Finland, but row houses are very common and this taxonomy is applied also in Finnish statistics.</w:t>
      </w:r>
    </w:p>
    <w:p w14:paraId="1D7534E0" w14:textId="6F5D2958" w:rsidR="00A676A3" w:rsidRDefault="00B42DA5" w:rsidP="00A676A3">
      <w:r>
        <w:t>Please notice that if y</w:t>
      </w:r>
      <w:r w:rsidR="00A676A3">
        <w:t>ou change the building categories, all calculations will be carried o</w:t>
      </w:r>
      <w:r>
        <w:t>ut using these categories, and y</w:t>
      </w:r>
      <w:r w:rsidR="00A676A3">
        <w:t>ou will have to be able to provide emission factors for these all building types in the local dataset. The number of building types cannot be changed without editing the code and the data structure.</w:t>
      </w:r>
    </w:p>
    <w:p w14:paraId="7B537039" w14:textId="750D2EC7" w:rsidR="00A676A3" w:rsidRDefault="00A676A3" w:rsidP="00A676A3">
      <w:r>
        <w:t>Emission factors</w:t>
      </w:r>
      <w:r>
        <w:tab/>
        <w:t>Insert the CO</w:t>
      </w:r>
      <w:r w:rsidRPr="00A676A3">
        <w:rPr>
          <w:vertAlign w:val="subscript"/>
        </w:rPr>
        <w:t>2</w:t>
      </w:r>
      <w:r>
        <w:t>e emission factors (gCO</w:t>
      </w:r>
      <w:r w:rsidRPr="009E6911">
        <w:rPr>
          <w:vertAlign w:val="subscript"/>
        </w:rPr>
        <w:t>2</w:t>
      </w:r>
      <w:r>
        <w:t>e/kWh) for energy carriers.</w:t>
      </w:r>
    </w:p>
    <w:p w14:paraId="78DCA42D" w14:textId="1757A892" w:rsidR="009E6911" w:rsidRDefault="009E6911" w:rsidP="009E6911">
      <w:pPr>
        <w:ind w:left="2608" w:firstLine="2"/>
      </w:pPr>
      <w:r>
        <w:lastRenderedPageBreak/>
        <w:t>If the assessment area includes several district heating networks with different emission factors, a weighted average can be applied here.</w:t>
      </w:r>
    </w:p>
    <w:p w14:paraId="7E50C7AF" w14:textId="77777777" w:rsidR="009802F2" w:rsidRDefault="009802F2" w:rsidP="009E6911">
      <w:r>
        <w:t>Future changes in building stock</w:t>
      </w:r>
    </w:p>
    <w:p w14:paraId="18EAA74F" w14:textId="38EA241D" w:rsidR="009E6911" w:rsidRDefault="009E6911" w:rsidP="000E0557">
      <w:pPr>
        <w:ind w:left="2608" w:firstLine="2"/>
      </w:pPr>
      <w:r>
        <w:t xml:space="preserve">Insert the expected annual increase/decrease as </w:t>
      </w:r>
      <w:r w:rsidR="000E0557">
        <w:t xml:space="preserve">annual change </w:t>
      </w:r>
      <w:r>
        <w:t>percentage.</w:t>
      </w:r>
    </w:p>
    <w:p w14:paraId="0FEF3A0E" w14:textId="6F14F104" w:rsidR="009E6911" w:rsidRDefault="009E6911" w:rsidP="009E6911">
      <w:pPr>
        <w:ind w:left="2608" w:firstLine="2"/>
      </w:pPr>
      <w:r>
        <w:t>For example, if the annual increase for A-rated apartments is 2%, it means that the number of new apartments (with A-rating in energy certificate) constructed during one year is expected to be 0.02 x number of existing apartments in the area in previous year.</w:t>
      </w:r>
    </w:p>
    <w:p w14:paraId="5029FD19" w14:textId="01DC304B" w:rsidR="00F55818" w:rsidRDefault="00F55818" w:rsidP="009E6911">
      <w:pPr>
        <w:ind w:left="2608" w:firstLine="2"/>
      </w:pPr>
      <w:r>
        <w:t xml:space="preserve">The national default values of the GGIA tool are zero, as no future prognosis </w:t>
      </w:r>
      <w:r w:rsidR="00B1201A">
        <w:t>provides detailed</w:t>
      </w:r>
      <w:r>
        <w:t xml:space="preserve"> information that would cover all </w:t>
      </w:r>
      <w:r w:rsidR="00B1201A">
        <w:t xml:space="preserve">ten building types in the </w:t>
      </w:r>
      <w:r>
        <w:t>32 countries of the tool. With this assumption, building stock would remain the same.</w:t>
      </w:r>
    </w:p>
    <w:p w14:paraId="6A566632" w14:textId="06DB9AFE" w:rsidR="00F55818" w:rsidRDefault="00F55818" w:rsidP="00B1201A">
      <w:pPr>
        <w:ind w:left="2608" w:hanging="2608"/>
      </w:pPr>
      <w:r>
        <w:t>Floor area per residential unit</w:t>
      </w:r>
      <w:r w:rsidR="00B1201A">
        <w:tab/>
        <w:t xml:space="preserve">Insert average floor areas per residential unit </w:t>
      </w:r>
      <w:r w:rsidR="00B1201A">
        <w:rPr>
          <w:lang w:val="et-EE"/>
        </w:rPr>
        <w:t>(m</w:t>
      </w:r>
      <w:r w:rsidR="00B1201A">
        <w:rPr>
          <w:rFonts w:cstheme="minorHAnsi"/>
          <w:lang w:val="et-EE"/>
        </w:rPr>
        <w:t>²/dwelling)</w:t>
      </w:r>
      <w:r w:rsidR="00B1201A">
        <w:t>. Residential unit = dwelling.</w:t>
      </w:r>
    </w:p>
    <w:p w14:paraId="5BDAF589" w14:textId="60FB5A3B" w:rsidR="00F55818" w:rsidRDefault="00F55818" w:rsidP="00F55818">
      <w:r>
        <w:t>Average total energy use</w:t>
      </w:r>
      <w:r w:rsidR="00B1201A">
        <w:tab/>
        <w:t>Insert average total energy use (kWh/dwelling).</w:t>
      </w:r>
    </w:p>
    <w:p w14:paraId="09322D46" w14:textId="63530EE4" w:rsidR="00B1201A" w:rsidRDefault="00B1201A" w:rsidP="00F55818">
      <w:r>
        <w:t>End use of energy</w:t>
      </w:r>
      <w:r>
        <w:tab/>
        <w:t>Insert the shares of end energy use (%) for</w:t>
      </w:r>
    </w:p>
    <w:p w14:paraId="0E68BE23" w14:textId="3A75D92F" w:rsidR="00B1201A" w:rsidRDefault="00B1201A" w:rsidP="00B1201A">
      <w:pPr>
        <w:pStyle w:val="ListParagraph"/>
        <w:numPr>
          <w:ilvl w:val="4"/>
          <w:numId w:val="30"/>
        </w:numPr>
      </w:pPr>
      <w:r>
        <w:t>Heating of spaces</w:t>
      </w:r>
    </w:p>
    <w:p w14:paraId="63635420" w14:textId="2B203F04" w:rsidR="00B1201A" w:rsidRDefault="00B1201A" w:rsidP="00B1201A">
      <w:pPr>
        <w:pStyle w:val="ListParagraph"/>
        <w:numPr>
          <w:ilvl w:val="4"/>
          <w:numId w:val="30"/>
        </w:numPr>
      </w:pPr>
      <w:r>
        <w:t>Heating of water</w:t>
      </w:r>
    </w:p>
    <w:p w14:paraId="06CA5C59" w14:textId="3561E3A9" w:rsidR="00B1201A" w:rsidRDefault="00B1201A" w:rsidP="00B1201A">
      <w:pPr>
        <w:pStyle w:val="ListParagraph"/>
        <w:numPr>
          <w:ilvl w:val="4"/>
          <w:numId w:val="30"/>
        </w:numPr>
      </w:pPr>
      <w:r>
        <w:t>Lights and appliances</w:t>
      </w:r>
    </w:p>
    <w:p w14:paraId="2A97C36C" w14:textId="507AD617" w:rsidR="00B1201A" w:rsidRPr="00B1201A" w:rsidRDefault="00B1201A" w:rsidP="00B1201A">
      <w:pPr>
        <w:pStyle w:val="ListParagraph"/>
        <w:numPr>
          <w:ilvl w:val="4"/>
          <w:numId w:val="30"/>
        </w:numPr>
        <w:rPr>
          <w:lang w:val="en-US"/>
        </w:rPr>
      </w:pPr>
      <w:r>
        <w:t>Pumps and fans.</w:t>
      </w:r>
    </w:p>
    <w:p w14:paraId="2165591F" w14:textId="49753871" w:rsidR="00B1201A" w:rsidRDefault="00B1201A" w:rsidP="00B1201A">
      <w:pPr>
        <w:ind w:left="2608"/>
        <w:rPr>
          <w:lang w:val="en-US"/>
        </w:rPr>
      </w:pPr>
      <w:r>
        <w:rPr>
          <w:lang w:val="en-US"/>
        </w:rPr>
        <w:t>The percentages should sum up 100.</w:t>
      </w:r>
    </w:p>
    <w:p w14:paraId="68481863" w14:textId="5D2DA455" w:rsidR="00B1201A" w:rsidRDefault="00B1201A" w:rsidP="00B1201A">
      <w:pPr>
        <w:ind w:left="2608" w:hanging="2608"/>
        <w:rPr>
          <w:lang w:val="en-US"/>
        </w:rPr>
      </w:pPr>
      <w:r>
        <w:rPr>
          <w:lang w:val="en-US"/>
        </w:rPr>
        <w:t>Average energy consumption</w:t>
      </w:r>
      <w:r>
        <w:rPr>
          <w:lang w:val="en-US"/>
        </w:rPr>
        <w:tab/>
        <w:t>Insert the energy consumption for residential unit types (dwellings) and commercial building types by energy carrier:</w:t>
      </w:r>
    </w:p>
    <w:p w14:paraId="3B06270C" w14:textId="53D32949" w:rsidR="00B1201A" w:rsidRPr="00B1201A" w:rsidRDefault="00B1201A" w:rsidP="00B1201A">
      <w:pPr>
        <w:pStyle w:val="ListParagraph"/>
        <w:numPr>
          <w:ilvl w:val="0"/>
          <w:numId w:val="31"/>
        </w:numPr>
        <w:rPr>
          <w:lang w:val="en-US"/>
        </w:rPr>
      </w:pPr>
      <w:r w:rsidRPr="00B1201A">
        <w:rPr>
          <w:lang w:val="en-US"/>
        </w:rPr>
        <w:t>Electricity</w:t>
      </w:r>
    </w:p>
    <w:p w14:paraId="79C3FDD5" w14:textId="7B3AB309" w:rsidR="00B1201A" w:rsidRPr="00B1201A" w:rsidRDefault="00B1201A" w:rsidP="00B1201A">
      <w:pPr>
        <w:pStyle w:val="ListParagraph"/>
        <w:numPr>
          <w:ilvl w:val="0"/>
          <w:numId w:val="31"/>
        </w:numPr>
        <w:rPr>
          <w:lang w:val="en-US"/>
        </w:rPr>
      </w:pPr>
      <w:r w:rsidRPr="00B1201A">
        <w:rPr>
          <w:lang w:val="en-US"/>
        </w:rPr>
        <w:t>Gas</w:t>
      </w:r>
    </w:p>
    <w:p w14:paraId="30AC4AEB" w14:textId="0B20FEC0" w:rsidR="00B1201A" w:rsidRPr="00B1201A" w:rsidRDefault="00B1201A" w:rsidP="00B1201A">
      <w:pPr>
        <w:pStyle w:val="ListParagraph"/>
        <w:numPr>
          <w:ilvl w:val="0"/>
          <w:numId w:val="31"/>
        </w:numPr>
        <w:rPr>
          <w:lang w:val="en-US"/>
        </w:rPr>
      </w:pPr>
      <w:r w:rsidRPr="00B1201A">
        <w:rPr>
          <w:lang w:val="en-US"/>
        </w:rPr>
        <w:t>Oil</w:t>
      </w:r>
    </w:p>
    <w:p w14:paraId="7E2F5235" w14:textId="7E94F2C7" w:rsidR="00B1201A" w:rsidRPr="00B1201A" w:rsidRDefault="00B1201A" w:rsidP="00B1201A">
      <w:pPr>
        <w:pStyle w:val="ListParagraph"/>
        <w:numPr>
          <w:ilvl w:val="0"/>
          <w:numId w:val="31"/>
        </w:numPr>
        <w:rPr>
          <w:lang w:val="en-US"/>
        </w:rPr>
      </w:pPr>
      <w:r w:rsidRPr="00B1201A">
        <w:rPr>
          <w:lang w:val="en-US"/>
        </w:rPr>
        <w:t>Coal</w:t>
      </w:r>
    </w:p>
    <w:p w14:paraId="10B59822" w14:textId="798DBDC6" w:rsidR="00B1201A" w:rsidRPr="00B1201A" w:rsidRDefault="00B1201A" w:rsidP="00B1201A">
      <w:pPr>
        <w:pStyle w:val="ListParagraph"/>
        <w:numPr>
          <w:ilvl w:val="0"/>
          <w:numId w:val="31"/>
        </w:numPr>
        <w:rPr>
          <w:lang w:val="en-US"/>
        </w:rPr>
      </w:pPr>
      <w:r w:rsidRPr="00B1201A">
        <w:rPr>
          <w:lang w:val="en-US"/>
        </w:rPr>
        <w:t>Peat</w:t>
      </w:r>
    </w:p>
    <w:p w14:paraId="3FEA1007" w14:textId="17F5EEB8" w:rsidR="00B1201A" w:rsidRPr="00B1201A" w:rsidRDefault="00B1201A" w:rsidP="00B1201A">
      <w:pPr>
        <w:pStyle w:val="ListParagraph"/>
        <w:numPr>
          <w:ilvl w:val="0"/>
          <w:numId w:val="31"/>
        </w:numPr>
        <w:rPr>
          <w:lang w:val="en-US"/>
        </w:rPr>
      </w:pPr>
      <w:r w:rsidRPr="00B1201A">
        <w:rPr>
          <w:lang w:val="en-US"/>
        </w:rPr>
        <w:t>Wood</w:t>
      </w:r>
    </w:p>
    <w:p w14:paraId="54AF2D14" w14:textId="24063575" w:rsidR="00B1201A" w:rsidRPr="00B1201A" w:rsidRDefault="00B1201A" w:rsidP="00B1201A">
      <w:pPr>
        <w:pStyle w:val="ListParagraph"/>
        <w:numPr>
          <w:ilvl w:val="0"/>
          <w:numId w:val="31"/>
        </w:numPr>
        <w:rPr>
          <w:lang w:val="en-US"/>
        </w:rPr>
      </w:pPr>
      <w:r w:rsidRPr="00B1201A">
        <w:rPr>
          <w:lang w:val="en-US"/>
        </w:rPr>
        <w:t>Renewable</w:t>
      </w:r>
    </w:p>
    <w:p w14:paraId="239DC6B7" w14:textId="26A1FA4C" w:rsidR="00B1201A" w:rsidRDefault="00B1201A" w:rsidP="00B1201A">
      <w:pPr>
        <w:pStyle w:val="ListParagraph"/>
        <w:numPr>
          <w:ilvl w:val="0"/>
          <w:numId w:val="31"/>
        </w:numPr>
        <w:rPr>
          <w:lang w:val="en-US"/>
        </w:rPr>
      </w:pPr>
      <w:r w:rsidRPr="00B1201A">
        <w:rPr>
          <w:lang w:val="en-US"/>
        </w:rPr>
        <w:t>Heat.</w:t>
      </w:r>
    </w:p>
    <w:p w14:paraId="6E9CBA3F" w14:textId="0DD617D5" w:rsidR="00B1201A" w:rsidRDefault="00B1201A" w:rsidP="00B1201A">
      <w:pPr>
        <w:ind w:left="2608" w:hanging="2608"/>
        <w:rPr>
          <w:lang w:val="en-US"/>
        </w:rPr>
      </w:pPr>
      <w:r>
        <w:rPr>
          <w:lang w:val="en-US"/>
        </w:rPr>
        <w:t>Create Excel dataset</w:t>
      </w:r>
      <w:r>
        <w:rPr>
          <w:lang w:val="en-US"/>
        </w:rPr>
        <w:tab/>
      </w:r>
      <w:r w:rsidRPr="00B1201A">
        <w:rPr>
          <w:lang w:val="en-US"/>
        </w:rPr>
        <w:t xml:space="preserve">This </w:t>
      </w:r>
      <w:r>
        <w:rPr>
          <w:lang w:val="en-US"/>
        </w:rPr>
        <w:t xml:space="preserve">button </w:t>
      </w:r>
      <w:r w:rsidRPr="00B1201A">
        <w:rPr>
          <w:lang w:val="en-US"/>
        </w:rPr>
        <w:t>adds a new local dataset option in this Excel file. It will be s</w:t>
      </w:r>
      <w:r w:rsidR="00B42DA5">
        <w:rPr>
          <w:lang w:val="en-US"/>
        </w:rPr>
        <w:t>aved on your local computer as y</w:t>
      </w:r>
      <w:r w:rsidRPr="00B1201A">
        <w:rPr>
          <w:lang w:val="en-US"/>
        </w:rPr>
        <w:t>ou save the whole file before closing the program.</w:t>
      </w:r>
    </w:p>
    <w:p w14:paraId="25AC37E9" w14:textId="4DA4D0C9" w:rsidR="00B1201A" w:rsidRPr="00B1201A" w:rsidRDefault="00B1201A" w:rsidP="00B1201A">
      <w:pPr>
        <w:ind w:left="2608" w:hanging="2608"/>
        <w:rPr>
          <w:lang w:val="en-US"/>
        </w:rPr>
      </w:pPr>
      <w:r>
        <w:rPr>
          <w:lang w:val="en-US"/>
        </w:rPr>
        <w:t>Create CSV dataset</w:t>
      </w:r>
      <w:r>
        <w:rPr>
          <w:lang w:val="en-US"/>
        </w:rPr>
        <w:tab/>
      </w:r>
      <w:r w:rsidRPr="00B1201A">
        <w:rPr>
          <w:lang w:val="en-US"/>
        </w:rPr>
        <w:t xml:space="preserve">This </w:t>
      </w:r>
      <w:r>
        <w:rPr>
          <w:lang w:val="en-US"/>
        </w:rPr>
        <w:t xml:space="preserve">button </w:t>
      </w:r>
      <w:r w:rsidRPr="00B1201A">
        <w:rPr>
          <w:lang w:val="en-US"/>
        </w:rPr>
        <w:t>creates a new dataset for the browser-based GGIA tool as a csv file and saves it on the same folder where this MS Excel file is saved.</w:t>
      </w:r>
    </w:p>
    <w:p w14:paraId="6EDEBA70" w14:textId="27E66614" w:rsidR="00421276" w:rsidRDefault="00421276" w:rsidP="00421276">
      <w:pPr>
        <w:pStyle w:val="Heading3"/>
      </w:pPr>
      <w:bookmarkStart w:id="102" w:name="_Toc120776475"/>
      <w:r>
        <w:t>Creating a local dataset for territorial quantification in the GGIA tool</w:t>
      </w:r>
      <w:bookmarkEnd w:id="102"/>
    </w:p>
    <w:p w14:paraId="0ED9A936" w14:textId="121E71F2" w:rsidR="00A9429C" w:rsidRDefault="00A9429C" w:rsidP="00A9429C">
      <w:pPr>
        <w:rPr>
          <w:lang w:val="en-US"/>
        </w:rPr>
      </w:pPr>
      <w:r>
        <w:rPr>
          <w:lang w:val="en-US"/>
        </w:rPr>
        <w:t xml:space="preserve">The local dataset writer can be opened from the </w:t>
      </w:r>
      <w:r w:rsidRPr="00A9429C">
        <w:rPr>
          <w:lang w:val="en-US"/>
        </w:rPr>
        <w:t>Start</w:t>
      </w:r>
      <w:r>
        <w:rPr>
          <w:lang w:val="en-US"/>
        </w:rPr>
        <w:t xml:space="preserve"> page. First click the </w:t>
      </w:r>
      <w:r w:rsidRPr="00A9429C">
        <w:rPr>
          <w:b/>
          <w:lang w:val="en-US"/>
        </w:rPr>
        <w:t>Start</w:t>
      </w:r>
      <w:r>
        <w:rPr>
          <w:lang w:val="en-US"/>
        </w:rPr>
        <w:t xml:space="preserve"> button to enter the page where the basic information for a new project is provided. Here </w:t>
      </w:r>
      <w:r w:rsidR="001F31CB">
        <w:rPr>
          <w:lang w:val="en-US"/>
        </w:rPr>
        <w:t>y</w:t>
      </w:r>
      <w:r>
        <w:rPr>
          <w:lang w:val="en-US"/>
        </w:rPr>
        <w:t>o</w:t>
      </w:r>
      <w:r w:rsidR="001F31CB">
        <w:rPr>
          <w:lang w:val="en-US"/>
        </w:rPr>
        <w:t xml:space="preserve">u can </w:t>
      </w:r>
      <w:r>
        <w:rPr>
          <w:lang w:val="en-US"/>
        </w:rPr>
        <w:t xml:space="preserve">find the button </w:t>
      </w:r>
      <w:r w:rsidRPr="00A9429C">
        <w:rPr>
          <w:b/>
          <w:lang w:val="en-US"/>
        </w:rPr>
        <w:t>Create local dataset</w:t>
      </w:r>
      <w:r>
        <w:rPr>
          <w:lang w:val="en-US"/>
        </w:rPr>
        <w:t xml:space="preserve"> that will start the process.</w:t>
      </w:r>
    </w:p>
    <w:p w14:paraId="0E384D93" w14:textId="163E29F0" w:rsidR="009802F2" w:rsidRPr="00A9429C" w:rsidRDefault="009802F2" w:rsidP="00A9429C">
      <w:pPr>
        <w:rPr>
          <w:lang w:val="en-US"/>
        </w:rPr>
      </w:pPr>
      <w:r>
        <w:rPr>
          <w:lang w:val="en-US"/>
        </w:rPr>
        <w:t>The inputs in the GGIA tool are exactly the same than in the Excel tool.</w:t>
      </w:r>
    </w:p>
    <w:p w14:paraId="2B78FB97" w14:textId="5FFDACE4" w:rsidR="002F6396" w:rsidRPr="00986F5D" w:rsidRDefault="00986F5D" w:rsidP="00986F5D">
      <w:pPr>
        <w:pStyle w:val="Heading2"/>
      </w:pPr>
      <w:bookmarkStart w:id="103" w:name="_Toc120776476"/>
      <w:r w:rsidRPr="00986F5D">
        <w:lastRenderedPageBreak/>
        <w:t>Local dataset for consumption-based quantification</w:t>
      </w:r>
      <w:bookmarkEnd w:id="103"/>
    </w:p>
    <w:p w14:paraId="7A4D9198" w14:textId="3FEDACBE" w:rsidR="00A77918" w:rsidRDefault="00A77918" w:rsidP="002F6396">
      <w:r>
        <w:rPr>
          <w:noProof/>
          <w:lang w:val="en-US"/>
        </w:rPr>
        <w:drawing>
          <wp:inline distT="0" distB="0" distL="0" distR="0" wp14:anchorId="1C08C01B" wp14:editId="49F24708">
            <wp:extent cx="5400040" cy="2558415"/>
            <wp:effectExtent l="19050" t="19050" r="1016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cap LD in GGI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558415"/>
                    </a:xfrm>
                    <a:prstGeom prst="rect">
                      <a:avLst/>
                    </a:prstGeom>
                    <a:ln>
                      <a:solidFill>
                        <a:schemeClr val="tx1"/>
                      </a:solidFill>
                    </a:ln>
                  </pic:spPr>
                </pic:pic>
              </a:graphicData>
            </a:graphic>
          </wp:inline>
        </w:drawing>
      </w:r>
    </w:p>
    <w:p w14:paraId="040ADDF2" w14:textId="2A8892B4" w:rsidR="00A15BAF" w:rsidRDefault="00A15BAF" w:rsidP="00A15BAF">
      <w:pPr>
        <w:pStyle w:val="Caption"/>
      </w:pPr>
      <w:bookmarkStart w:id="104" w:name="_Toc120776523"/>
      <w:r>
        <w:t xml:space="preserve">Figure </w:t>
      </w:r>
      <w:r>
        <w:fldChar w:fldCharType="begin"/>
      </w:r>
      <w:r>
        <w:instrText xml:space="preserve"> SEQ Figure \* ARABIC </w:instrText>
      </w:r>
      <w:r>
        <w:fldChar w:fldCharType="separate"/>
      </w:r>
      <w:r w:rsidR="00C13B6D">
        <w:rPr>
          <w:noProof/>
        </w:rPr>
        <w:t>19</w:t>
      </w:r>
      <w:r>
        <w:fldChar w:fldCharType="end"/>
      </w:r>
      <w:r>
        <w:t xml:space="preserve">. Local dataset creation in </w:t>
      </w:r>
      <w:r w:rsidR="00655155">
        <w:t xml:space="preserve">the </w:t>
      </w:r>
      <w:r>
        <w:t>GGIA</w:t>
      </w:r>
      <w:r w:rsidR="00655155">
        <w:t xml:space="preserve"> tool</w:t>
      </w:r>
      <w:r>
        <w:t>.</w:t>
      </w:r>
      <w:bookmarkEnd w:id="104"/>
    </w:p>
    <w:p w14:paraId="5B589AEF" w14:textId="77777777" w:rsidR="002F6396" w:rsidRDefault="002F6396" w:rsidP="002F6396">
      <w:r>
        <w:t>The local data set for the consumption-based emissions should be composed from a local household budget survey (HBS). This describes how much an average household in the region of interest spends on a variety of different products in a single year.  This means a HBS should be conducted for the local region. In total, there are 63 categories in the HBS used by the tool. The categories follow the Classification of Individual Consumption by purpose (COICOP), set out by the United Nations statistics division.  Care should be taken to ensure the HBS is representative of the residents of the region under consideration and that the sample size is sufficient. Appropriate statistical processing steps may also be needed.</w:t>
      </w:r>
    </w:p>
    <w:p w14:paraId="3D58B72C" w14:textId="5FCFA4F7" w:rsidR="002F6396" w:rsidRDefault="002F6396" w:rsidP="002F6396">
      <w:r>
        <w:t xml:space="preserve">Once complete, the values from the HBS may be entered into an excel template </w:t>
      </w:r>
      <w:r w:rsidR="00783484">
        <w:t>(</w:t>
      </w:r>
      <w:r w:rsidR="00783484" w:rsidRPr="00783484">
        <w:rPr>
          <w:b/>
        </w:rPr>
        <w:t>GGIA_local_dataset_</w:t>
      </w:r>
      <w:r w:rsidR="00783484">
        <w:rPr>
          <w:b/>
        </w:rPr>
        <w:t>C</w:t>
      </w:r>
      <w:r w:rsidR="00783484" w:rsidRPr="00783484">
        <w:rPr>
          <w:b/>
        </w:rPr>
        <w:t>.xls</w:t>
      </w:r>
      <w:r w:rsidR="00783484">
        <w:rPr>
          <w:b/>
        </w:rPr>
        <w:t xml:space="preserve"> </w:t>
      </w:r>
      <w:r w:rsidR="00783484" w:rsidRPr="00783484">
        <w:t>in GitHub</w:t>
      </w:r>
      <w:r w:rsidR="00783484">
        <w:t xml:space="preserve">) </w:t>
      </w:r>
      <w:r>
        <w:t xml:space="preserve">to convert them into values suitable for the tool. This process is described below </w:t>
      </w:r>
      <w:r w:rsidR="007A11B8">
        <w:t xml:space="preserve">(and the in Excel file) </w:t>
      </w:r>
      <w:r>
        <w:t xml:space="preserve">using example data for Austria. This data is included in the data template and should be overwritten by the equivalent local data. The associated emission factors are set at the country level and remain unchanged in the local data set. </w:t>
      </w:r>
    </w:p>
    <w:p w14:paraId="0F77E423" w14:textId="77777777" w:rsidR="002F6396" w:rsidRDefault="002F6396" w:rsidP="002F6396">
      <w:pPr>
        <w:rPr>
          <w:b/>
        </w:rPr>
      </w:pPr>
      <w:r>
        <w:rPr>
          <w:b/>
        </w:rPr>
        <w:t>Sheet 1: HBS_formatting</w:t>
      </w:r>
    </w:p>
    <w:p w14:paraId="0577BB54" w14:textId="690672B1" w:rsidR="002F6396" w:rsidRDefault="002F6396" w:rsidP="002F6396">
      <w:r>
        <w:t>The user should enter the re</w:t>
      </w:r>
      <w:r w:rsidR="009D1F15">
        <w:t>sults from the HBS into the right side column (C) under the title “Initial HBS” on</w:t>
      </w:r>
      <w:r>
        <w:t xml:space="preserve"> the ‘HBS_formatting’ </w:t>
      </w:r>
      <w:r w:rsidR="009D1F15">
        <w:t>work</w:t>
      </w:r>
      <w:r>
        <w:t>sheet</w:t>
      </w:r>
      <w:r w:rsidR="009B1F2F">
        <w:t xml:space="preserve"> (</w:t>
      </w:r>
      <w:r w:rsidR="009B1F2F">
        <w:fldChar w:fldCharType="begin"/>
      </w:r>
      <w:r w:rsidR="009B1F2F">
        <w:instrText xml:space="preserve"> REF _Ref114161109 \h </w:instrText>
      </w:r>
      <w:r w:rsidR="009B1F2F">
        <w:fldChar w:fldCharType="separate"/>
      </w:r>
      <w:r w:rsidR="00C13B6D">
        <w:t xml:space="preserve">Figure </w:t>
      </w:r>
      <w:r w:rsidR="00C13B6D">
        <w:rPr>
          <w:noProof/>
        </w:rPr>
        <w:t>20</w:t>
      </w:r>
      <w:r w:rsidR="009B1F2F">
        <w:fldChar w:fldCharType="end"/>
      </w:r>
      <w:r w:rsidR="009B1F2F">
        <w:t>)</w:t>
      </w:r>
      <w:r>
        <w:t>. Care should be taken to confirm the products are entered in the correct order. Next, the user needs to convert</w:t>
      </w:r>
      <w:r>
        <w:rPr>
          <w:b/>
        </w:rPr>
        <w:t xml:space="preserve"> </w:t>
      </w:r>
      <w:r>
        <w:t>the results from purchaser to basic prices. This means that the value of any taxes, levies or subsidies should be removed from the expenditure. For each product, the user should provide a scale factor to convert between purchaser and basic prices. This data</w:t>
      </w:r>
      <w:r w:rsidR="009D1F15">
        <w:t xml:space="preserve"> should be entered into the right side column under “basic prices vector” (H)</w:t>
      </w:r>
      <w:r>
        <w:t>. Finally, inflation must also be considered for each product. A second set of scale factors should be entered into</w:t>
      </w:r>
      <w:r w:rsidR="009D1F15">
        <w:t xml:space="preserve"> the right side</w:t>
      </w:r>
      <w:r>
        <w:t xml:space="preserve"> column </w:t>
      </w:r>
      <w:r w:rsidR="009D1F15">
        <w:t>(L) under the title “inflation vector”, describing</w:t>
      </w:r>
      <w:r>
        <w:t xml:space="preserve"> the changes in prices that have occurred between the year the HBS was conducted and 2020. If the HBS was conducted after 2020, then most of these values are expected to be less than 1. The information necessary to convert the original HBS to 2020 basic prices may be available on Eurostat. For example, the database NAIO_10_CP15 can be used to convert between basic and purchaser prices. Inflation data can be found using the database PRC_HICP. Other sources could also be used to transform the data.</w:t>
      </w:r>
    </w:p>
    <w:p w14:paraId="575DB1C9" w14:textId="3029DFD3" w:rsidR="00611B34" w:rsidRDefault="00611B34" w:rsidP="002F6396">
      <w:r>
        <w:rPr>
          <w:noProof/>
          <w:lang w:val="en-US"/>
        </w:rPr>
        <w:lastRenderedPageBreak/>
        <w:drawing>
          <wp:inline distT="0" distB="0" distL="0" distR="0" wp14:anchorId="517C71FA" wp14:editId="237E4761">
            <wp:extent cx="5400040" cy="2679700"/>
            <wp:effectExtent l="19050" t="19050" r="1016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C-C writer 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679700"/>
                    </a:xfrm>
                    <a:prstGeom prst="rect">
                      <a:avLst/>
                    </a:prstGeom>
                    <a:ln>
                      <a:solidFill>
                        <a:schemeClr val="tx1"/>
                      </a:solidFill>
                    </a:ln>
                  </pic:spPr>
                </pic:pic>
              </a:graphicData>
            </a:graphic>
          </wp:inline>
        </w:drawing>
      </w:r>
    </w:p>
    <w:p w14:paraId="6BDE5C33" w14:textId="23168336" w:rsidR="002F6396" w:rsidRDefault="00986F5D" w:rsidP="00986F5D">
      <w:pPr>
        <w:pStyle w:val="Caption"/>
      </w:pPr>
      <w:bookmarkStart w:id="105" w:name="_Ref114161109"/>
      <w:bookmarkStart w:id="106" w:name="_Toc120776524"/>
      <w:r>
        <w:t xml:space="preserve">Figure </w:t>
      </w:r>
      <w:r>
        <w:fldChar w:fldCharType="begin"/>
      </w:r>
      <w:r>
        <w:instrText xml:space="preserve"> SEQ Figure \* ARABIC </w:instrText>
      </w:r>
      <w:r>
        <w:fldChar w:fldCharType="separate"/>
      </w:r>
      <w:r w:rsidR="00C13B6D">
        <w:rPr>
          <w:noProof/>
        </w:rPr>
        <w:t>20</w:t>
      </w:r>
      <w:r>
        <w:fldChar w:fldCharType="end"/>
      </w:r>
      <w:bookmarkEnd w:id="105"/>
      <w:r>
        <w:t>.</w:t>
      </w:r>
      <w:r w:rsidR="009B1F2F">
        <w:t xml:space="preserve"> HBS data applying the COICOP classification by UN.</w:t>
      </w:r>
      <w:bookmarkEnd w:id="106"/>
    </w:p>
    <w:p w14:paraId="4C83F528" w14:textId="457F3D1D" w:rsidR="002F6396" w:rsidRDefault="002F6396" w:rsidP="002F6396">
      <w:r>
        <w:t xml:space="preserve">The final data should be available in </w:t>
      </w:r>
      <w:r w:rsidR="009D1F15">
        <w:t xml:space="preserve">the last </w:t>
      </w:r>
      <w:r>
        <w:t xml:space="preserve">column </w:t>
      </w:r>
      <w:r w:rsidR="009D1F15">
        <w:t>(</w:t>
      </w:r>
      <w:r>
        <w:t>O</w:t>
      </w:r>
      <w:r w:rsidR="009D1F15">
        <w:t>)</w:t>
      </w:r>
      <w:r>
        <w:t xml:space="preserve"> once the necessary data has been entered. </w:t>
      </w:r>
    </w:p>
    <w:p w14:paraId="7D60D745" w14:textId="77777777" w:rsidR="002F6396" w:rsidRDefault="002F6396" w:rsidP="002F6396"/>
    <w:p w14:paraId="4758E4FD" w14:textId="77777777" w:rsidR="002F6396" w:rsidRDefault="002F6396" w:rsidP="002F6396">
      <w:pPr>
        <w:rPr>
          <w:b/>
        </w:rPr>
      </w:pPr>
      <w:r>
        <w:rPr>
          <w:b/>
        </w:rPr>
        <w:t>Sheet 2: Exiobase conversion</w:t>
      </w:r>
    </w:p>
    <w:p w14:paraId="3855A7C9" w14:textId="0EC9DADD" w:rsidR="002F6396" w:rsidRDefault="002F6396" w:rsidP="002F6396">
      <w:r>
        <w:t>The user should then</w:t>
      </w:r>
      <w:r w:rsidR="009D1F15">
        <w:t xml:space="preserve"> proceed to </w:t>
      </w:r>
      <w:r>
        <w:t>the ‘Exiobase conversion’ sheet</w:t>
      </w:r>
      <w:r w:rsidR="009B1F2F">
        <w:t xml:space="preserve"> (</w:t>
      </w:r>
      <w:r w:rsidR="009B1F2F">
        <w:fldChar w:fldCharType="begin"/>
      </w:r>
      <w:r w:rsidR="009B1F2F">
        <w:instrText xml:space="preserve"> REF _Ref114161083 \h </w:instrText>
      </w:r>
      <w:r w:rsidR="009B1F2F">
        <w:fldChar w:fldCharType="separate"/>
      </w:r>
      <w:r w:rsidR="00C13B6D">
        <w:t xml:space="preserve">Figure </w:t>
      </w:r>
      <w:r w:rsidR="00C13B6D">
        <w:rPr>
          <w:noProof/>
        </w:rPr>
        <w:t>21</w:t>
      </w:r>
      <w:r w:rsidR="009B1F2F">
        <w:fldChar w:fldCharType="end"/>
      </w:r>
      <w:r w:rsidR="009B1F2F">
        <w:t>)</w:t>
      </w:r>
      <w:r w:rsidR="009D1F15">
        <w:t xml:space="preserve"> by clicking “Next” or </w:t>
      </w:r>
      <w:r w:rsidR="00F8613F">
        <w:t>the “Exiobase conversion” button in the navigation ribbon</w:t>
      </w:r>
      <w:r>
        <w:t>. Here, the data will have already been converted into a format suitable for the t</w:t>
      </w:r>
      <w:r w:rsidR="009D1F15">
        <w:t xml:space="preserve">ool and is available in </w:t>
      </w:r>
      <w:r w:rsidR="00F8613F">
        <w:t xml:space="preserve">the middle </w:t>
      </w:r>
      <w:r w:rsidR="009D1F15">
        <w:t xml:space="preserve">column </w:t>
      </w:r>
      <w:r w:rsidR="00F8613F">
        <w:t>(C) under the title “Exiobase format”</w:t>
      </w:r>
      <w:r>
        <w:t>.</w:t>
      </w:r>
    </w:p>
    <w:p w14:paraId="15655107" w14:textId="62F3AA8F" w:rsidR="00611B34" w:rsidRDefault="00611B34" w:rsidP="002F6396">
      <w:r>
        <w:rPr>
          <w:noProof/>
          <w:lang w:val="en-US"/>
        </w:rPr>
        <w:drawing>
          <wp:inline distT="0" distB="0" distL="0" distR="0" wp14:anchorId="38E30FEF" wp14:editId="653B8C0A">
            <wp:extent cx="5400040" cy="2679700"/>
            <wp:effectExtent l="19050" t="19050" r="1016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C-C writer 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679700"/>
                    </a:xfrm>
                    <a:prstGeom prst="rect">
                      <a:avLst/>
                    </a:prstGeom>
                    <a:ln>
                      <a:solidFill>
                        <a:schemeClr val="tx1"/>
                      </a:solidFill>
                    </a:ln>
                  </pic:spPr>
                </pic:pic>
              </a:graphicData>
            </a:graphic>
          </wp:inline>
        </w:drawing>
      </w:r>
    </w:p>
    <w:p w14:paraId="692DF739" w14:textId="5585D4CF" w:rsidR="002F6396" w:rsidRDefault="00986F5D" w:rsidP="00986F5D">
      <w:pPr>
        <w:pStyle w:val="Caption"/>
      </w:pPr>
      <w:bookmarkStart w:id="107" w:name="_Ref114161083"/>
      <w:bookmarkStart w:id="108" w:name="_Toc120776525"/>
      <w:r>
        <w:t xml:space="preserve">Figure </w:t>
      </w:r>
      <w:r>
        <w:fldChar w:fldCharType="begin"/>
      </w:r>
      <w:r>
        <w:instrText xml:space="preserve"> SEQ Figure \* ARABIC </w:instrText>
      </w:r>
      <w:r>
        <w:fldChar w:fldCharType="separate"/>
      </w:r>
      <w:r w:rsidR="00C13B6D">
        <w:rPr>
          <w:noProof/>
        </w:rPr>
        <w:t>21</w:t>
      </w:r>
      <w:r>
        <w:fldChar w:fldCharType="end"/>
      </w:r>
      <w:bookmarkEnd w:id="107"/>
      <w:r>
        <w:t>.</w:t>
      </w:r>
      <w:r w:rsidR="009B1F2F">
        <w:t xml:space="preserve"> Exiobase conversion worksheet.</w:t>
      </w:r>
      <w:bookmarkEnd w:id="108"/>
    </w:p>
    <w:p w14:paraId="23723DBF" w14:textId="77777777" w:rsidR="002F6396" w:rsidRDefault="002F6396" w:rsidP="002F6396">
      <w:pPr>
        <w:rPr>
          <w:b/>
        </w:rPr>
      </w:pPr>
      <w:r>
        <w:rPr>
          <w:b/>
        </w:rPr>
        <w:t>Electricity sector</w:t>
      </w:r>
    </w:p>
    <w:p w14:paraId="4A065FBC" w14:textId="7614AD9A" w:rsidR="002F6396" w:rsidRDefault="002F6396" w:rsidP="002F6396">
      <w:r>
        <w:t>The user is then required to enter some additional data. First, the electricity mix of the local area should be specified. The tool can consider electricity generated from 11 different sources. The proportion of electricity generated from each source should be determined, and then entered into the corresponding c</w:t>
      </w:r>
      <w:r w:rsidR="00F8613F">
        <w:t>ell in column H between row</w:t>
      </w:r>
      <w:r w:rsidR="009D1F15">
        <w:t>s 14 and 24</w:t>
      </w:r>
      <w:r>
        <w:t>. If no electricity is generated from a particular source, for example geothermal electricity, then a value of 0 should be entered. Care should be taken to ensure the final proportions sum to 1. Next, the values have to be converted from euros into kWh, as this is the format used in the tool. Two additional values are therefore necessary. Firstly, the value to convert back from purchaser prices to basic pric</w:t>
      </w:r>
      <w:r w:rsidR="009D1F15">
        <w:t>es should be entered in cell H26</w:t>
      </w:r>
      <w:r>
        <w:t>. Next, the cost of electricity should be entere</w:t>
      </w:r>
      <w:r w:rsidR="00F8613F">
        <w:t xml:space="preserve">d in “mid-range electricity </w:t>
      </w:r>
      <w:r w:rsidR="00F8613F">
        <w:lastRenderedPageBreak/>
        <w:t>price (2020)” (H27)</w:t>
      </w:r>
      <w:r w:rsidR="006F7E12">
        <w:t xml:space="preserve"> in units of euro/</w:t>
      </w:r>
      <w:r>
        <w:t>kWh. A source for this data could be the Eurostat database NRG_PC_204 or another source.</w:t>
      </w:r>
    </w:p>
    <w:p w14:paraId="71937B0C" w14:textId="77777777" w:rsidR="002F6396" w:rsidRDefault="002F6396" w:rsidP="002F6396">
      <w:pPr>
        <w:rPr>
          <w:b/>
        </w:rPr>
      </w:pPr>
      <w:r>
        <w:rPr>
          <w:b/>
        </w:rPr>
        <w:t>Private transport fuel mix</w:t>
      </w:r>
    </w:p>
    <w:p w14:paraId="73514D0F" w14:textId="56BC8865" w:rsidR="002F6396" w:rsidRDefault="002F6396" w:rsidP="002F6396">
      <w:r>
        <w:t>Next, the user should enter the proportions of different fuels used in the private transport mix. The different opti</w:t>
      </w:r>
      <w:r w:rsidR="00F8613F">
        <w:t>ons are given in cells under “Private transport fuel mix” (H30</w:t>
      </w:r>
      <w:r w:rsidR="009B1F2F">
        <w:t>–</w:t>
      </w:r>
      <w:r w:rsidR="00F8613F">
        <w:t>H33)</w:t>
      </w:r>
      <w:r>
        <w:t>. Care should be taken to ensure the proportions sum to 1. Such data could be obtained from the Eurostat databases ROAD_EQS_CARPDA and NRG_ind_ren or other sources.</w:t>
      </w:r>
    </w:p>
    <w:p w14:paraId="11061AE8" w14:textId="77777777" w:rsidR="002F6396" w:rsidRDefault="002F6396" w:rsidP="002F6396">
      <w:pPr>
        <w:rPr>
          <w:b/>
        </w:rPr>
      </w:pPr>
      <w:r>
        <w:rPr>
          <w:b/>
        </w:rPr>
        <w:t>Household heating sources</w:t>
      </w:r>
    </w:p>
    <w:p w14:paraId="5289FE61" w14:textId="77777777" w:rsidR="00C13B6D" w:rsidRPr="00611B34" w:rsidRDefault="00505700" w:rsidP="00611B34">
      <w:r>
        <w:t>Finally, information is needed to determine the exact distribution of combustible heating sources. The broader types of fuel (i.e. solid, liquid and gas) will already have been entered into the HBS. However, these now need to be decomposed more precisely to be entered into the tool (</w:t>
      </w:r>
      <w:r>
        <w:fldChar w:fldCharType="begin"/>
      </w:r>
      <w:r>
        <w:instrText xml:space="preserve"> REF _Ref114161182 \h </w:instrText>
      </w:r>
      <w:r w:rsidR="00F8613F">
        <w:instrText xml:space="preserve"> \* MERGEFORMAT </w:instrText>
      </w:r>
      <w:r>
        <w:fldChar w:fldCharType="separate"/>
      </w:r>
      <w:r w:rsidR="00C13B6D" w:rsidRPr="00C13B6D">
        <w:drawing>
          <wp:inline distT="0" distB="0" distL="0" distR="0" wp14:anchorId="5EFD2CC2" wp14:editId="6D83A8D5">
            <wp:extent cx="5400040" cy="28352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C-C writer 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835275"/>
                    </a:xfrm>
                    <a:prstGeom prst="rect">
                      <a:avLst/>
                    </a:prstGeom>
                  </pic:spPr>
                </pic:pic>
              </a:graphicData>
            </a:graphic>
          </wp:inline>
        </w:drawing>
      </w:r>
    </w:p>
    <w:p w14:paraId="5FE2666C" w14:textId="62067FF2" w:rsidR="00505700" w:rsidRDefault="00C13B6D" w:rsidP="00505700">
      <w:r>
        <w:rPr>
          <w:noProof/>
        </w:rPr>
        <w:t>Figure</w:t>
      </w:r>
      <w:r>
        <w:t xml:space="preserve"> </w:t>
      </w:r>
      <w:r>
        <w:rPr>
          <w:noProof/>
        </w:rPr>
        <w:t>22</w:t>
      </w:r>
      <w:r w:rsidR="00505700">
        <w:fldChar w:fldCharType="end"/>
      </w:r>
      <w:r w:rsidR="00505700">
        <w:t>). There are two options for solid fuels, four options for liquid fuels and two options for gaseous fuels. As ever, the proportions must sum to one for solid, liquid, and gaseous fuels, respectively. A source of this information could be the Eurostat database NRG_D_HHG, but other sources can also be used.</w:t>
      </w:r>
    </w:p>
    <w:p w14:paraId="324303D5" w14:textId="6EF0D29C" w:rsidR="002F6396" w:rsidRDefault="002F6396" w:rsidP="002F6396"/>
    <w:p w14:paraId="31A0F308" w14:textId="1D08359B" w:rsidR="00611B34" w:rsidRPr="00611B34" w:rsidRDefault="00611B34" w:rsidP="00611B34">
      <w:bookmarkStart w:id="109" w:name="_Ref114161182"/>
      <w:r>
        <w:rPr>
          <w:noProof/>
          <w:lang w:val="en-US"/>
        </w:rPr>
        <w:drawing>
          <wp:inline distT="0" distB="0" distL="0" distR="0" wp14:anchorId="5EFD2CC2" wp14:editId="6D83A8D5">
            <wp:extent cx="5400040" cy="28352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C-C writer 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835275"/>
                    </a:xfrm>
                    <a:prstGeom prst="rect">
                      <a:avLst/>
                    </a:prstGeom>
                  </pic:spPr>
                </pic:pic>
              </a:graphicData>
            </a:graphic>
          </wp:inline>
        </w:drawing>
      </w:r>
    </w:p>
    <w:p w14:paraId="68DE2987" w14:textId="457619BF" w:rsidR="00986F5D" w:rsidRDefault="00986F5D" w:rsidP="00986F5D">
      <w:pPr>
        <w:pStyle w:val="Caption"/>
      </w:pPr>
      <w:bookmarkStart w:id="110" w:name="_Toc120776526"/>
      <w:r>
        <w:lastRenderedPageBreak/>
        <w:t xml:space="preserve">Figure </w:t>
      </w:r>
      <w:r>
        <w:fldChar w:fldCharType="begin"/>
      </w:r>
      <w:r>
        <w:instrText xml:space="preserve"> SEQ Figure \* ARABIC </w:instrText>
      </w:r>
      <w:r>
        <w:fldChar w:fldCharType="separate"/>
      </w:r>
      <w:r w:rsidR="00C13B6D">
        <w:rPr>
          <w:noProof/>
        </w:rPr>
        <w:t>22</w:t>
      </w:r>
      <w:r>
        <w:fldChar w:fldCharType="end"/>
      </w:r>
      <w:bookmarkEnd w:id="109"/>
      <w:r>
        <w:t>.</w:t>
      </w:r>
      <w:r w:rsidR="009B1F2F">
        <w:t xml:space="preserve"> Creation of household heating data for local dataset.</w:t>
      </w:r>
      <w:bookmarkEnd w:id="110"/>
    </w:p>
    <w:p w14:paraId="56BE62F3" w14:textId="77777777" w:rsidR="002F6396" w:rsidRDefault="002F6396" w:rsidP="002F6396">
      <w:pPr>
        <w:rPr>
          <w:b/>
        </w:rPr>
      </w:pPr>
      <w:r>
        <w:rPr>
          <w:b/>
        </w:rPr>
        <w:t>Saving the data</w:t>
      </w:r>
    </w:p>
    <w:p w14:paraId="60E6F87D" w14:textId="4ACE2043" w:rsidR="002F6396" w:rsidRDefault="002F6396" w:rsidP="002F6396">
      <w:r>
        <w:t>Data representing the local area and suitable to be incorporated within the to</w:t>
      </w:r>
      <w:r w:rsidR="00F8613F">
        <w:t>ol will be available in the middle column under the title “Modified Exiobase format” (column K)</w:t>
      </w:r>
      <w:r>
        <w:t>. Once completed,</w:t>
      </w:r>
      <w:r w:rsidR="009B1F2F">
        <w:t xml:space="preserve"> </w:t>
      </w:r>
      <w:r w:rsidR="00F8613F">
        <w:t>the first and second column under the title “Modified Exiobase format” (J and K)</w:t>
      </w:r>
      <w:r w:rsidR="009B1F2F">
        <w:t xml:space="preserve"> </w:t>
      </w:r>
      <w:r>
        <w:t xml:space="preserve">should be copied and saved as a </w:t>
      </w:r>
      <w:sdt>
        <w:sdtPr>
          <w:tag w:val="goog_rdk_2"/>
          <w:id w:val="1960990030"/>
        </w:sdtPr>
        <w:sdtContent/>
      </w:sdt>
      <w:sdt>
        <w:sdtPr>
          <w:tag w:val="goog_rdk_3"/>
          <w:id w:val="-561946167"/>
        </w:sdtPr>
        <w:sdtContent/>
      </w:sdt>
      <w:sdt>
        <w:sdtPr>
          <w:tag w:val="goog_rdk_4"/>
          <w:id w:val="-1182657294"/>
        </w:sdtPr>
        <w:sdtContent/>
      </w:sdt>
      <w:r w:rsidR="00043DC9">
        <w:t xml:space="preserve">separate </w:t>
      </w:r>
      <w:r>
        <w:t>csv file.</w:t>
      </w:r>
      <w:r w:rsidR="00043DC9">
        <w:t xml:space="preserve"> </w:t>
      </w:r>
      <w:r w:rsidR="00043DC9" w:rsidRPr="00043DC9">
        <w:rPr>
          <w:b/>
        </w:rPr>
        <w:t xml:space="preserve">Create local dataset </w:t>
      </w:r>
      <w:r w:rsidR="00043DC9">
        <w:t xml:space="preserve">button will save the csv file in </w:t>
      </w:r>
      <w:r w:rsidR="00F8613F">
        <w:t xml:space="preserve">the right format in </w:t>
      </w:r>
      <w:r w:rsidR="00043DC9">
        <w:t>the same fol</w:t>
      </w:r>
      <w:r w:rsidR="00505700">
        <w:t xml:space="preserve">der where the Excel file is </w:t>
      </w:r>
      <w:r w:rsidR="00F8613F">
        <w:t>saved on the</w:t>
      </w:r>
      <w:r w:rsidR="00043DC9">
        <w:t xml:space="preserve"> local computer.</w:t>
      </w:r>
      <w:r w:rsidR="00F8613F">
        <w:t xml:space="preserve"> The content of the CSV file can be viewed on the worksheet “CSV”</w:t>
      </w:r>
      <w:r w:rsidR="00A77918">
        <w:t>, but it should not be edited here.</w:t>
      </w:r>
    </w:p>
    <w:p w14:paraId="30B0987B" w14:textId="70B9F772" w:rsidR="00F8613F" w:rsidRDefault="00F8613F" w:rsidP="002F6396">
      <w:r>
        <w:t>The worksheets “Initial assignment matrix”</w:t>
      </w:r>
      <w:r w:rsidR="00A77918">
        <w:t xml:space="preserve"> provides additional information and is not needed in the process of local dataset creation.</w:t>
      </w:r>
    </w:p>
    <w:p w14:paraId="0737F4C2" w14:textId="3EE9C742" w:rsidR="00043DC9" w:rsidRDefault="00043DC9" w:rsidP="00043DC9">
      <w:pPr>
        <w:pStyle w:val="Heading2"/>
      </w:pPr>
      <w:bookmarkStart w:id="111" w:name="_Toc120776477"/>
      <w:r>
        <w:t>Delivery of a new local dataset</w:t>
      </w:r>
      <w:bookmarkEnd w:id="111"/>
    </w:p>
    <w:p w14:paraId="10907F66" w14:textId="09D69E30" w:rsidR="00043DC9" w:rsidRDefault="00043DC9" w:rsidP="00043DC9">
      <w:r>
        <w:t>There are two ways to have a new local dataset uploaded in the GGIA tool.</w:t>
      </w:r>
    </w:p>
    <w:p w14:paraId="2B006233" w14:textId="77777777" w:rsidR="0052797C" w:rsidRDefault="0052797C" w:rsidP="0052797C">
      <w:pPr>
        <w:pStyle w:val="ListParagraph"/>
        <w:numPr>
          <w:ilvl w:val="0"/>
          <w:numId w:val="33"/>
        </w:numPr>
      </w:pPr>
      <w:r>
        <w:t>Expert User without developer skills:</w:t>
      </w:r>
    </w:p>
    <w:p w14:paraId="2FE9E857" w14:textId="77777777" w:rsidR="0052797C" w:rsidRDefault="0052797C" w:rsidP="0052797C">
      <w:r>
        <w:t>Create a new local dataset as described above. Send the csv file to ESPON EGTC e-mail announced in the GGIA tool with a request to upload it in the tool.</w:t>
      </w:r>
    </w:p>
    <w:p w14:paraId="0889D011" w14:textId="5DBF3130" w:rsidR="0052797C" w:rsidRDefault="0052797C" w:rsidP="0052797C">
      <w:pPr>
        <w:pStyle w:val="ListParagraph"/>
        <w:numPr>
          <w:ilvl w:val="0"/>
          <w:numId w:val="33"/>
        </w:numPr>
      </w:pPr>
      <w:r>
        <w:t>Expert User with developer skills:</w:t>
      </w:r>
    </w:p>
    <w:p w14:paraId="60C95920" w14:textId="702F5EB8" w:rsidR="00D95496" w:rsidRDefault="00505700" w:rsidP="00505700">
      <w:r>
        <w:t>Sign-in to Github. Fork GGIA backend (and eventually clone and test together the GGIA frontend). Create (and test) the new local dataset on your local computer. Insert the new local dataset into your new GGIA backend (forked) version, save or upload it, and then submit a pull request in Github.</w:t>
      </w:r>
    </w:p>
    <w:p w14:paraId="227C48AF" w14:textId="4E77E588" w:rsidR="00D95496" w:rsidRDefault="00D95496" w:rsidP="00D95496">
      <w:pPr>
        <w:pStyle w:val="Heading2"/>
      </w:pPr>
      <w:bookmarkStart w:id="112" w:name="_Toc120776478"/>
      <w:r>
        <w:t>Data validation</w:t>
      </w:r>
      <w:bookmarkEnd w:id="112"/>
    </w:p>
    <w:p w14:paraId="15D18FF1" w14:textId="5FE859CD" w:rsidR="00C139D4" w:rsidRDefault="00D95496" w:rsidP="002F6396">
      <w:r>
        <w:t xml:space="preserve">The tool owner may have an interest to control the </w:t>
      </w:r>
      <w:r w:rsidR="00C139D4">
        <w:t xml:space="preserve">quality of </w:t>
      </w:r>
      <w:r>
        <w:t xml:space="preserve">local datasets published in the tool. </w:t>
      </w:r>
      <w:r w:rsidR="004C4258">
        <w:t xml:space="preserve">This is a task to be included in the future development work. </w:t>
      </w:r>
      <w:r>
        <w:t xml:space="preserve">A feasible data validation process could apply for example a registration system for expert users who would like to have their dataset shared in the </w:t>
      </w:r>
      <w:r w:rsidR="00C139D4">
        <w:t xml:space="preserve">browser-based </w:t>
      </w:r>
      <w:r>
        <w:t>tool.</w:t>
      </w:r>
      <w:r w:rsidR="00DD535B">
        <w:t xml:space="preserve"> Alternatively, a background report with a standardized structure could be required.</w:t>
      </w:r>
      <w:r w:rsidR="00C139D4">
        <w:t xml:space="preserve"> </w:t>
      </w:r>
    </w:p>
    <w:p w14:paraId="751205BC" w14:textId="0029CAC5" w:rsidR="00D95496" w:rsidRDefault="00C139D4" w:rsidP="002F6396">
      <w:r>
        <w:t xml:space="preserve">Evaluation of the methodology and the reliability of each local data source may be </w:t>
      </w:r>
      <w:r w:rsidR="004C4258">
        <w:t>an impossible</w:t>
      </w:r>
      <w:r>
        <w:t xml:space="preserve"> task. However, it is good to remember that territories and cities are already publishing their studies based on this kind of local data sources, without external data validation, and are making important decisions on their climate action based on the results from t</w:t>
      </w:r>
      <w:r w:rsidR="00A77918">
        <w:t>hese unharmonis</w:t>
      </w:r>
      <w:r>
        <w:t>ed GHG inventories.</w:t>
      </w:r>
    </w:p>
    <w:p w14:paraId="19384899" w14:textId="092CDF66" w:rsidR="00B150E8" w:rsidRDefault="00B150E8" w:rsidP="002F6396">
      <w:r>
        <w:t>The local dataset feature</w:t>
      </w:r>
      <w:r w:rsidR="004C4258">
        <w:t xml:space="preserve"> in the GGIA tool</w:t>
      </w:r>
      <w:r>
        <w:t xml:space="preserve"> is an opportunity to </w:t>
      </w:r>
      <w:r w:rsidR="00C139D4">
        <w:t xml:space="preserve">start </w:t>
      </w:r>
      <w:r>
        <w:t>collect</w:t>
      </w:r>
      <w:r w:rsidR="00C139D4">
        <w:t>ing</w:t>
      </w:r>
      <w:r>
        <w:t xml:space="preserve"> territorial and municipal GHG quantification data that has not been collected in any European database so far. An increasing number of local datasets, together with proper tool maintenance and development, could make GGIA the leading tool for quantifying the GHG emissions in spatial planning and publishing this information for sharing of best practises. </w:t>
      </w:r>
    </w:p>
    <w:p w14:paraId="762B0BFC" w14:textId="4772C68F" w:rsidR="00B150E8" w:rsidRDefault="00B150E8" w:rsidP="00B150E8">
      <w:pPr>
        <w:pStyle w:val="Heading3"/>
      </w:pPr>
      <w:bookmarkStart w:id="113" w:name="_Toc120776479"/>
      <w:r>
        <w:t>Validation principles for a local dataset serving territorial quantification</w:t>
      </w:r>
      <w:bookmarkEnd w:id="113"/>
    </w:p>
    <w:p w14:paraId="5CECC3F1" w14:textId="6C724FF8" w:rsidR="003569B4" w:rsidRDefault="003569B4" w:rsidP="00B150E8">
      <w:pPr>
        <w:rPr>
          <w:lang w:val="en-US"/>
        </w:rPr>
      </w:pPr>
      <w:r>
        <w:rPr>
          <w:lang w:val="en-US"/>
        </w:rPr>
        <w:t>As argued in the final report of the QGasSP project, t</w:t>
      </w:r>
      <w:r w:rsidR="00B150E8">
        <w:rPr>
          <w:lang w:val="en-US"/>
        </w:rPr>
        <w:t>he data collection for territorial quantification</w:t>
      </w:r>
      <w:r>
        <w:rPr>
          <w:lang w:val="en-US"/>
        </w:rPr>
        <w:t xml:space="preserve"> is not harmonized</w:t>
      </w:r>
      <w:r w:rsidR="00B150E8">
        <w:rPr>
          <w:lang w:val="en-US"/>
        </w:rPr>
        <w:t xml:space="preserve">. The case studies of the QGasSP project (Annex 4, Annex 5) show that local GHG </w:t>
      </w:r>
      <w:r w:rsidR="00DD535B">
        <w:rPr>
          <w:lang w:val="en-US"/>
        </w:rPr>
        <w:t xml:space="preserve">inventories </w:t>
      </w:r>
      <w:r>
        <w:rPr>
          <w:lang w:val="en-US"/>
        </w:rPr>
        <w:t xml:space="preserve">tend to </w:t>
      </w:r>
      <w:r w:rsidR="00DD535B">
        <w:rPr>
          <w:lang w:val="en-US"/>
        </w:rPr>
        <w:t>apply</w:t>
      </w:r>
      <w:r w:rsidR="00B150E8">
        <w:rPr>
          <w:lang w:val="en-US"/>
        </w:rPr>
        <w:t xml:space="preserve"> a </w:t>
      </w:r>
      <w:r w:rsidR="00DD535B">
        <w:rPr>
          <w:lang w:val="en-US"/>
        </w:rPr>
        <w:t xml:space="preserve">variety of data sources that are selected </w:t>
      </w:r>
      <w:r w:rsidR="004C4258">
        <w:rPr>
          <w:lang w:val="en-US"/>
        </w:rPr>
        <w:t>for</w:t>
      </w:r>
      <w:r w:rsidR="00DD535B">
        <w:rPr>
          <w:lang w:val="en-US"/>
        </w:rPr>
        <w:t xml:space="preserve"> their availability and </w:t>
      </w:r>
      <w:r>
        <w:rPr>
          <w:lang w:val="en-US"/>
        </w:rPr>
        <w:t>applicability</w:t>
      </w:r>
      <w:r w:rsidR="00DD535B">
        <w:rPr>
          <w:lang w:val="en-US"/>
        </w:rPr>
        <w:t>.</w:t>
      </w:r>
      <w:r>
        <w:rPr>
          <w:lang w:val="en-US"/>
        </w:rPr>
        <w:t xml:space="preserve"> Very few of these – if any – are European databases.</w:t>
      </w:r>
    </w:p>
    <w:p w14:paraId="2B3A191A" w14:textId="11CF7BF2" w:rsidR="00C139D4" w:rsidRDefault="00C139D4" w:rsidP="00C139D4">
      <w:pPr>
        <w:rPr>
          <w:lang w:val="en-US"/>
        </w:rPr>
      </w:pPr>
      <w:r>
        <w:rPr>
          <w:lang w:val="en-US"/>
        </w:rPr>
        <w:t xml:space="preserve">A data collection standard or guideline would be an important step towards better comparability, but it is not within reach in this project. </w:t>
      </w:r>
    </w:p>
    <w:p w14:paraId="1CC6A7DB" w14:textId="67CED34E" w:rsidR="003569B4" w:rsidRDefault="003569B4" w:rsidP="003569B4">
      <w:pPr>
        <w:rPr>
          <w:lang w:val="en-US"/>
        </w:rPr>
      </w:pPr>
      <w:r>
        <w:rPr>
          <w:lang w:val="en-US"/>
        </w:rPr>
        <w:t>First steps towa</w:t>
      </w:r>
      <w:r w:rsidR="00C139D4">
        <w:rPr>
          <w:lang w:val="en-US"/>
        </w:rPr>
        <w:t>rds more harmonized data collection</w:t>
      </w:r>
      <w:r>
        <w:rPr>
          <w:lang w:val="en-US"/>
        </w:rPr>
        <w:t xml:space="preserve"> could for example </w:t>
      </w:r>
      <w:r w:rsidR="004C4258">
        <w:rPr>
          <w:lang w:val="en-US"/>
        </w:rPr>
        <w:t xml:space="preserve">a </w:t>
      </w:r>
      <w:r w:rsidR="00C139D4">
        <w:rPr>
          <w:lang w:val="en-US"/>
        </w:rPr>
        <w:t xml:space="preserve">systematic </w:t>
      </w:r>
      <w:r>
        <w:rPr>
          <w:lang w:val="en-US"/>
        </w:rPr>
        <w:t xml:space="preserve">application of </w:t>
      </w:r>
      <w:r w:rsidR="00C139D4">
        <w:rPr>
          <w:lang w:val="en-US"/>
        </w:rPr>
        <w:t xml:space="preserve">the </w:t>
      </w:r>
      <w:r>
        <w:rPr>
          <w:lang w:val="en-US"/>
        </w:rPr>
        <w:t xml:space="preserve">CSC factors from national inventory reports </w:t>
      </w:r>
      <w:r w:rsidR="00C139D4">
        <w:rPr>
          <w:lang w:val="en-US"/>
        </w:rPr>
        <w:t>on land-use change</w:t>
      </w:r>
      <w:r>
        <w:rPr>
          <w:lang w:val="en-US"/>
        </w:rPr>
        <w:t xml:space="preserve"> </w:t>
      </w:r>
      <w:r w:rsidR="004C4258">
        <w:rPr>
          <w:lang w:val="en-US"/>
        </w:rPr>
        <w:t xml:space="preserve">- </w:t>
      </w:r>
      <w:r>
        <w:rPr>
          <w:lang w:val="en-US"/>
        </w:rPr>
        <w:t xml:space="preserve">or </w:t>
      </w:r>
      <w:r w:rsidR="00C139D4">
        <w:rPr>
          <w:lang w:val="en-US"/>
        </w:rPr>
        <w:t xml:space="preserve">use of </w:t>
      </w:r>
      <w:r>
        <w:rPr>
          <w:lang w:val="en-US"/>
        </w:rPr>
        <w:t xml:space="preserve">the COPERT tool data on transport. However, any territory or city that has already published a GHG inventory would probably </w:t>
      </w:r>
      <w:r w:rsidR="00C139D4">
        <w:rPr>
          <w:lang w:val="en-US"/>
        </w:rPr>
        <w:t>like to use the existing baseline</w:t>
      </w:r>
      <w:r>
        <w:rPr>
          <w:lang w:val="en-US"/>
        </w:rPr>
        <w:t xml:space="preserve"> as it is - and not revise it unless </w:t>
      </w:r>
      <w:r w:rsidR="00C139D4">
        <w:rPr>
          <w:lang w:val="en-US"/>
        </w:rPr>
        <w:t>a European standard</w:t>
      </w:r>
      <w:r>
        <w:rPr>
          <w:lang w:val="en-US"/>
        </w:rPr>
        <w:t xml:space="preserve"> or widely accepted </w:t>
      </w:r>
      <w:r w:rsidR="00C139D4">
        <w:rPr>
          <w:lang w:val="en-US"/>
        </w:rPr>
        <w:t>guideline</w:t>
      </w:r>
      <w:r>
        <w:rPr>
          <w:lang w:val="en-US"/>
        </w:rPr>
        <w:t xml:space="preserve"> start</w:t>
      </w:r>
      <w:r w:rsidR="00C139D4">
        <w:rPr>
          <w:lang w:val="en-US"/>
        </w:rPr>
        <w:t>s</w:t>
      </w:r>
      <w:r>
        <w:rPr>
          <w:lang w:val="en-US"/>
        </w:rPr>
        <w:t xml:space="preserve"> to </w:t>
      </w:r>
      <w:r w:rsidR="00C139D4">
        <w:rPr>
          <w:lang w:val="en-US"/>
        </w:rPr>
        <w:t>harmonize the practice</w:t>
      </w:r>
      <w:r>
        <w:rPr>
          <w:lang w:val="en-US"/>
        </w:rPr>
        <w:t>.</w:t>
      </w:r>
    </w:p>
    <w:p w14:paraId="22F67866" w14:textId="1F4B84CD" w:rsidR="00D95496" w:rsidRDefault="00B150E8" w:rsidP="00B150E8">
      <w:pPr>
        <w:pStyle w:val="Heading3"/>
      </w:pPr>
      <w:bookmarkStart w:id="114" w:name="_Toc120776480"/>
      <w:r>
        <w:lastRenderedPageBreak/>
        <w:t>Validation principles for a l</w:t>
      </w:r>
      <w:r w:rsidR="00D95496">
        <w:t xml:space="preserve">ocal </w:t>
      </w:r>
      <w:r>
        <w:t>dataset serving</w:t>
      </w:r>
      <w:r w:rsidR="00D95496">
        <w:t xml:space="preserve"> consumption-based quantification</w:t>
      </w:r>
      <w:bookmarkEnd w:id="114"/>
      <w:r w:rsidR="00D95496">
        <w:t xml:space="preserve"> </w:t>
      </w:r>
    </w:p>
    <w:p w14:paraId="2AEE9E18" w14:textId="582A1501" w:rsidR="00D95496" w:rsidRDefault="00D95496" w:rsidP="002F6396">
      <w:r>
        <w:t>As explained in the previous chapter, the local dataset for the consumptio</w:t>
      </w:r>
      <w:r w:rsidR="00B150E8">
        <w:t>n-based quantification</w:t>
      </w:r>
      <w:r>
        <w:t xml:space="preserve"> should be composed from a loc</w:t>
      </w:r>
      <w:r w:rsidR="00B150E8">
        <w:t>al household budget survey (HBS)</w:t>
      </w:r>
      <w:r>
        <w:t xml:space="preserve"> conducted for the local region. In total, there are 63 categories in the HBS used by the tool. The categories follow the Classification of Individual Consumption by purpose (COICOP), set out by the United Nations statistics division.  </w:t>
      </w:r>
    </w:p>
    <w:p w14:paraId="63F43A99" w14:textId="77777777" w:rsidR="002F6396" w:rsidRDefault="002F6396" w:rsidP="00245439">
      <w:pPr>
        <w:shd w:val="clear" w:color="auto" w:fill="FFFFFF"/>
        <w:textAlignment w:val="baseline"/>
        <w:rPr>
          <w:rFonts w:ascii="Segoe UI" w:hAnsi="Segoe UI" w:cs="Segoe UI"/>
          <w:color w:val="201F1E"/>
          <w:sz w:val="23"/>
          <w:szCs w:val="23"/>
        </w:rPr>
      </w:pPr>
    </w:p>
    <w:p w14:paraId="20536395" w14:textId="2DD92F25" w:rsidR="000B3CF3" w:rsidRDefault="00971A60" w:rsidP="00F30242">
      <w:pPr>
        <w:pStyle w:val="Heading1"/>
      </w:pPr>
      <w:bookmarkStart w:id="115" w:name="_Toc120776481"/>
      <w:r>
        <w:lastRenderedPageBreak/>
        <w:t>Access to code</w:t>
      </w:r>
      <w:r w:rsidR="00B42DA5">
        <w:t xml:space="preserve"> – Developer User</w:t>
      </w:r>
      <w:bookmarkEnd w:id="115"/>
    </w:p>
    <w:p w14:paraId="4F6F5134" w14:textId="273E211E" w:rsidR="00245439" w:rsidRDefault="00245439" w:rsidP="00245439">
      <w:pPr>
        <w:rPr>
          <w:rFonts w:cstheme="minorHAnsi"/>
          <w:color w:val="201F1E"/>
          <w:shd w:val="clear" w:color="auto" w:fill="FFFFFF"/>
        </w:rPr>
      </w:pPr>
      <w:r>
        <w:rPr>
          <w:rFonts w:cstheme="minorHAnsi"/>
          <w:color w:val="201F1E"/>
          <w:shd w:val="clear" w:color="auto" w:fill="FFFFFF"/>
        </w:rPr>
        <w:t>To encourage the further development and application of the tool, the code is published open-source. It is available for a developer user who is interested in tailoring the tool properties, inserting new quantification modules in the territorial quantification or improving the functionality of the tool.</w:t>
      </w:r>
    </w:p>
    <w:p w14:paraId="3E692F6E" w14:textId="152C59B6" w:rsidR="00245439" w:rsidRPr="00245439" w:rsidRDefault="009B1F2F" w:rsidP="00245439">
      <w:pPr>
        <w:rPr>
          <w:rFonts w:cstheme="minorHAnsi"/>
        </w:rPr>
      </w:pPr>
      <w:r>
        <w:rPr>
          <w:rFonts w:cstheme="minorHAnsi"/>
          <w:color w:val="201F1E"/>
          <w:shd w:val="clear" w:color="auto" w:fill="FFFFFF"/>
        </w:rPr>
        <w:t>All the code of the QGasSP GGIA</w:t>
      </w:r>
      <w:r w:rsidR="00245439" w:rsidRPr="00245439">
        <w:rPr>
          <w:rFonts w:cstheme="minorHAnsi"/>
          <w:color w:val="201F1E"/>
          <w:shd w:val="clear" w:color="auto" w:fill="FFFFFF"/>
        </w:rPr>
        <w:t xml:space="preserve"> project is publicly available at </w:t>
      </w:r>
      <w:hyperlink r:id="rId48" w:tgtFrame="_blank" w:history="1">
        <w:r w:rsidR="00245439" w:rsidRPr="00245439">
          <w:rPr>
            <w:rStyle w:val="Hyperlink"/>
            <w:rFonts w:cstheme="minorHAnsi"/>
            <w:bdr w:val="none" w:sz="0" w:space="0" w:color="auto" w:frame="1"/>
            <w:shd w:val="clear" w:color="auto" w:fill="FFFFFF"/>
          </w:rPr>
          <w:t>https://github.com/QGasSP</w:t>
        </w:r>
      </w:hyperlink>
      <w:r w:rsidR="00245439" w:rsidRPr="00245439">
        <w:rPr>
          <w:rFonts w:cstheme="minorHAnsi"/>
          <w:color w:val="201F1E"/>
          <w:shd w:val="clear" w:color="auto" w:fill="FFFFFF"/>
        </w:rPr>
        <w:t> under an MIT license. Of main interest are here </w:t>
      </w:r>
      <w:hyperlink r:id="rId49" w:tgtFrame="_blank" w:history="1">
        <w:r w:rsidR="00245439" w:rsidRPr="00245439">
          <w:rPr>
            <w:rStyle w:val="Hyperlink"/>
            <w:rFonts w:cstheme="minorHAnsi"/>
            <w:bdr w:val="none" w:sz="0" w:space="0" w:color="auto" w:frame="1"/>
            <w:shd w:val="clear" w:color="auto" w:fill="FFFFFF"/>
          </w:rPr>
          <w:t>https://github.com/QGasSP/ggia-backend</w:t>
        </w:r>
      </w:hyperlink>
      <w:r w:rsidR="00245439" w:rsidRPr="00245439">
        <w:rPr>
          <w:rFonts w:cstheme="minorHAnsi"/>
          <w:color w:val="201F1E"/>
          <w:shd w:val="clear" w:color="auto" w:fill="FFFFFF"/>
        </w:rPr>
        <w:t> (including all the computational data for the project) and </w:t>
      </w:r>
      <w:hyperlink r:id="rId50" w:tgtFrame="_blank" w:history="1">
        <w:r w:rsidR="00245439" w:rsidRPr="00245439">
          <w:rPr>
            <w:rStyle w:val="Hyperlink"/>
            <w:rFonts w:cstheme="minorHAnsi"/>
            <w:bdr w:val="none" w:sz="0" w:space="0" w:color="auto" w:frame="1"/>
            <w:shd w:val="clear" w:color="auto" w:fill="FFFFFF"/>
          </w:rPr>
          <w:t>https://github.com/QGasSP/ggia-frontend</w:t>
        </w:r>
      </w:hyperlink>
      <w:r w:rsidR="00245439" w:rsidRPr="00245439">
        <w:rPr>
          <w:rFonts w:cstheme="minorHAnsi"/>
          <w:color w:val="201F1E"/>
          <w:shd w:val="clear" w:color="auto" w:fill="FFFFFF"/>
        </w:rPr>
        <w:t> (all the user interface code).</w:t>
      </w:r>
    </w:p>
    <w:p w14:paraId="644D51F2" w14:textId="026CCB76" w:rsidR="00245439" w:rsidRPr="00245439" w:rsidRDefault="00245439" w:rsidP="00245439">
      <w:pPr>
        <w:shd w:val="clear" w:color="auto" w:fill="FFFFFF"/>
        <w:textAlignment w:val="baseline"/>
        <w:rPr>
          <w:rFonts w:cstheme="minorHAnsi"/>
          <w:color w:val="201F1E"/>
        </w:rPr>
      </w:pPr>
      <w:r>
        <w:rPr>
          <w:rFonts w:cstheme="minorHAnsi"/>
          <w:color w:val="201F1E"/>
        </w:rPr>
        <w:t>The backend uses P</w:t>
      </w:r>
      <w:r w:rsidRPr="00245439">
        <w:rPr>
          <w:rFonts w:cstheme="minorHAnsi"/>
          <w:color w:val="201F1E"/>
        </w:rPr>
        <w:t>ython, dataframe computations based on pandas (</w:t>
      </w:r>
      <w:hyperlink r:id="rId51" w:tgtFrame="_blank" w:history="1">
        <w:r w:rsidRPr="00245439">
          <w:rPr>
            <w:rStyle w:val="Hyperlink"/>
            <w:rFonts w:cstheme="minorHAnsi"/>
            <w:bdr w:val="none" w:sz="0" w:space="0" w:color="auto" w:frame="1"/>
          </w:rPr>
          <w:t>https://pandas.pydata.org/</w:t>
        </w:r>
      </w:hyperlink>
      <w:r w:rsidRPr="00245439">
        <w:rPr>
          <w:rFonts w:cstheme="minorHAnsi"/>
          <w:color w:val="201F1E"/>
        </w:rPr>
        <w:t>), and flask (</w:t>
      </w:r>
      <w:hyperlink r:id="rId52" w:tgtFrame="_blank" w:history="1">
        <w:r w:rsidRPr="00245439">
          <w:rPr>
            <w:rStyle w:val="Hyperlink"/>
            <w:rFonts w:cstheme="minorHAnsi"/>
            <w:bdr w:val="none" w:sz="0" w:space="0" w:color="auto" w:frame="1"/>
          </w:rPr>
          <w:t>https://flask.palletsprojects.com/</w:t>
        </w:r>
      </w:hyperlink>
      <w:r w:rsidRPr="00245439">
        <w:rPr>
          <w:rFonts w:cstheme="minorHAnsi"/>
          <w:color w:val="201F1E"/>
        </w:rPr>
        <w:t>) for the web request layer.</w:t>
      </w:r>
    </w:p>
    <w:p w14:paraId="054D9998" w14:textId="00657612" w:rsidR="00245439" w:rsidRPr="00245439" w:rsidRDefault="00245439" w:rsidP="00245439">
      <w:pPr>
        <w:shd w:val="clear" w:color="auto" w:fill="FFFFFF"/>
        <w:textAlignment w:val="baseline"/>
        <w:rPr>
          <w:rFonts w:cstheme="minorHAnsi"/>
          <w:color w:val="201F1E"/>
        </w:rPr>
      </w:pPr>
      <w:r w:rsidRPr="00245439">
        <w:rPr>
          <w:rFonts w:cstheme="minorHAnsi"/>
          <w:color w:val="201F1E"/>
        </w:rPr>
        <w:t>Th</w:t>
      </w:r>
      <w:r>
        <w:rPr>
          <w:rFonts w:cstheme="minorHAnsi"/>
          <w:color w:val="201F1E"/>
        </w:rPr>
        <w:t>e frontend is implemented with S</w:t>
      </w:r>
      <w:r w:rsidRPr="00245439">
        <w:rPr>
          <w:rFonts w:cstheme="minorHAnsi"/>
          <w:color w:val="201F1E"/>
        </w:rPr>
        <w:t>torybook (</w:t>
      </w:r>
      <w:hyperlink r:id="rId53" w:tgtFrame="_blank" w:history="1">
        <w:r w:rsidRPr="00245439">
          <w:rPr>
            <w:rStyle w:val="Hyperlink"/>
            <w:rFonts w:cstheme="minorHAnsi"/>
            <w:bdr w:val="none" w:sz="0" w:space="0" w:color="auto" w:frame="1"/>
          </w:rPr>
          <w:t>https://storybook.js.org/</w:t>
        </w:r>
      </w:hyperlink>
      <w:r>
        <w:rPr>
          <w:rFonts w:cstheme="minorHAnsi"/>
          <w:color w:val="201F1E"/>
        </w:rPr>
        <w:t>) and R</w:t>
      </w:r>
      <w:r w:rsidRPr="00245439">
        <w:rPr>
          <w:rFonts w:cstheme="minorHAnsi"/>
          <w:color w:val="201F1E"/>
        </w:rPr>
        <w:t>eact (</w:t>
      </w:r>
      <w:hyperlink r:id="rId54" w:tgtFrame="_blank" w:history="1">
        <w:r w:rsidRPr="00245439">
          <w:rPr>
            <w:rStyle w:val="Hyperlink"/>
            <w:rFonts w:cstheme="minorHAnsi"/>
            <w:bdr w:val="none" w:sz="0" w:space="0" w:color="auto" w:frame="1"/>
          </w:rPr>
          <w:t>https://reactjs.org/</w:t>
        </w:r>
      </w:hyperlink>
      <w:r w:rsidRPr="00245439">
        <w:rPr>
          <w:rFonts w:cstheme="minorHAnsi"/>
          <w:color w:val="201F1E"/>
        </w:rPr>
        <w:t>).</w:t>
      </w:r>
    </w:p>
    <w:p w14:paraId="0D0A062F" w14:textId="77777777" w:rsidR="00245439" w:rsidRPr="00245439" w:rsidRDefault="00245439" w:rsidP="00245439">
      <w:pPr>
        <w:shd w:val="clear" w:color="auto" w:fill="FFFFFF"/>
        <w:textAlignment w:val="baseline"/>
        <w:rPr>
          <w:rFonts w:cstheme="minorHAnsi"/>
          <w:color w:val="201F1E"/>
        </w:rPr>
      </w:pPr>
      <w:r w:rsidRPr="00245439">
        <w:rPr>
          <w:rFonts w:cstheme="minorHAnsi"/>
          <w:color w:val="201F1E"/>
        </w:rPr>
        <w:t>The easiest way of running an instance of these locally is through the use of a docker environment and following the respective readmes on the top level pages of these repositories (so both frontend and backend have to be instanced, the frontend dockerfile-compose-dev.yml has to be adjusted to point to your local backend instance).</w:t>
      </w:r>
    </w:p>
    <w:p w14:paraId="549BE1C2" w14:textId="77777777" w:rsidR="00245439" w:rsidRPr="00245439" w:rsidRDefault="00245439" w:rsidP="00245439">
      <w:pPr>
        <w:shd w:val="clear" w:color="auto" w:fill="FFFFFF"/>
        <w:textAlignment w:val="baseline"/>
        <w:rPr>
          <w:rFonts w:cstheme="minorHAnsi"/>
          <w:color w:val="201F1E"/>
        </w:rPr>
      </w:pPr>
      <w:r w:rsidRPr="00245439">
        <w:rPr>
          <w:rFonts w:cstheme="minorHAnsi"/>
          <w:color w:val="201F1E"/>
        </w:rPr>
        <w:t>To extend this project with new features, the repositories can be forked and modified in a local environment.</w:t>
      </w:r>
    </w:p>
    <w:p w14:paraId="4FDBCD8B" w14:textId="77777777" w:rsidR="00245439" w:rsidRPr="00245439" w:rsidRDefault="00245439" w:rsidP="00245439"/>
    <w:bookmarkStart w:id="116" w:name="_Toc120776482" w:displacedByCustomXml="next"/>
    <w:sdt>
      <w:sdtPr>
        <w:rPr>
          <w:rFonts w:asciiTheme="minorHAnsi" w:eastAsiaTheme="minorHAnsi" w:hAnsiTheme="minorHAnsi" w:cstheme="minorBidi"/>
          <w:b w:val="0"/>
          <w:color w:val="auto"/>
          <w:sz w:val="18"/>
          <w:szCs w:val="18"/>
        </w:rPr>
        <w:id w:val="-54316090"/>
        <w:docPartObj>
          <w:docPartGallery w:val="Bibliographies"/>
          <w:docPartUnique/>
        </w:docPartObj>
      </w:sdtPr>
      <w:sdtContent>
        <w:p w14:paraId="5D4A7FB4" w14:textId="23152CBE" w:rsidR="000B3173" w:rsidRDefault="000B3173" w:rsidP="000B3173">
          <w:pPr>
            <w:pStyle w:val="Heading1"/>
            <w:numPr>
              <w:ilvl w:val="0"/>
              <w:numId w:val="0"/>
            </w:numPr>
          </w:pPr>
          <w:r>
            <w:t>References</w:t>
          </w:r>
          <w:bookmarkEnd w:id="116"/>
        </w:p>
        <w:sdt>
          <w:sdtPr>
            <w:id w:val="-573587230"/>
            <w:bibliography/>
          </w:sdtPr>
          <w:sdtContent>
            <w:p w14:paraId="398DC752" w14:textId="1EB29D44" w:rsidR="0005332C" w:rsidRPr="0005332C" w:rsidRDefault="000B3173" w:rsidP="0005332C">
              <w:pPr>
                <w:pStyle w:val="Bibliography"/>
                <w:rPr>
                  <w:noProof/>
                  <w:sz w:val="24"/>
                  <w:szCs w:val="24"/>
                </w:rPr>
              </w:pPr>
              <w:r w:rsidRPr="0005332C">
                <w:fldChar w:fldCharType="begin"/>
              </w:r>
              <w:r w:rsidRPr="0005332C">
                <w:instrText xml:space="preserve"> BIBLIOGRAPHY </w:instrText>
              </w:r>
              <w:r w:rsidRPr="0005332C">
                <w:fldChar w:fldCharType="separate"/>
              </w:r>
              <w:r w:rsidR="0005332C" w:rsidRPr="0005332C">
                <w:rPr>
                  <w:noProof/>
                </w:rPr>
                <w:t xml:space="preserve">Capros et al (2016) </w:t>
              </w:r>
              <w:r w:rsidR="0005332C" w:rsidRPr="0005332C">
                <w:rPr>
                  <w:iCs/>
                  <w:noProof/>
                </w:rPr>
                <w:t xml:space="preserve">EU Reference Scenario 2016. Energy, Transport and </w:t>
              </w:r>
              <w:r w:rsidR="003C1DC4">
                <w:rPr>
                  <w:iCs/>
                  <w:noProof/>
                </w:rPr>
                <w:t xml:space="preserve">GHG emissions. Trends to 2050. </w:t>
              </w:r>
              <w:r w:rsidR="0005332C" w:rsidRPr="0005332C">
                <w:rPr>
                  <w:noProof/>
                </w:rPr>
                <w:t>European Commission. Directorate-General for Energy, Directorate-General for Climate Action and Directorate-General for Mobility and Transport.</w:t>
              </w:r>
            </w:p>
            <w:p w14:paraId="0F2467F6" w14:textId="476FA56F" w:rsidR="0005332C" w:rsidRPr="0005332C" w:rsidRDefault="0005332C" w:rsidP="0005332C">
              <w:pPr>
                <w:pStyle w:val="Bibliography"/>
                <w:rPr>
                  <w:noProof/>
                </w:rPr>
              </w:pPr>
              <w:r w:rsidRPr="0005332C">
                <w:rPr>
                  <w:noProof/>
                </w:rPr>
                <w:t xml:space="preserve">Copernicus Land Monitoring Service (2018) </w:t>
              </w:r>
              <w:r w:rsidRPr="0005332C">
                <w:rPr>
                  <w:iCs/>
                  <w:noProof/>
                </w:rPr>
                <w:t xml:space="preserve">Urban Atlas: Street Tree Layer (STL 2018). </w:t>
              </w:r>
              <w:r w:rsidRPr="0005332C">
                <w:rPr>
                  <w:noProof/>
                </w:rPr>
                <w:t xml:space="preserve"> </w:t>
              </w:r>
              <w:r w:rsidRPr="0005332C">
                <w:rPr>
                  <w:noProof/>
                </w:rPr>
                <w:br/>
                <w:t xml:space="preserve">Available at: </w:t>
              </w:r>
              <w:r w:rsidRPr="0005332C">
                <w:rPr>
                  <w:noProof/>
                  <w:u w:val="single"/>
                </w:rPr>
                <w:t>https://land.copernicus.eu/local/urban-atlas/street-tree-layer-stl-2018?msclkid=a885ee26be1211ecbdd810a395525cb5</w:t>
              </w:r>
              <w:r>
                <w:rPr>
                  <w:noProof/>
                </w:rPr>
                <w:br/>
                <w:t>(Accessed 17 April 2022)</w:t>
              </w:r>
              <w:r w:rsidRPr="0005332C">
                <w:rPr>
                  <w:noProof/>
                </w:rPr>
                <w:t>.</w:t>
              </w:r>
            </w:p>
            <w:p w14:paraId="02B513AD" w14:textId="56D24CF4" w:rsidR="0005332C" w:rsidRDefault="0005332C" w:rsidP="0005332C">
              <w:pPr>
                <w:pStyle w:val="Bibliography"/>
                <w:rPr>
                  <w:noProof/>
                </w:rPr>
              </w:pPr>
              <w:r w:rsidRPr="0005332C">
                <w:rPr>
                  <w:noProof/>
                </w:rPr>
                <w:t xml:space="preserve">FAO (2014) </w:t>
              </w:r>
              <w:r w:rsidRPr="0005332C">
                <w:rPr>
                  <w:iCs/>
                  <w:noProof/>
                </w:rPr>
                <w:t>World reference base for soil resources 2014. International soil classification system for naming soils and creating legends for soil maps. Update 2015. W</w:t>
              </w:r>
              <w:r>
                <w:rPr>
                  <w:iCs/>
                  <w:noProof/>
                </w:rPr>
                <w:t>orld soil resources reports 106</w:t>
              </w:r>
              <w:r w:rsidRPr="0005332C">
                <w:rPr>
                  <w:iCs/>
                  <w:noProof/>
                </w:rPr>
                <w:t xml:space="preserve">, </w:t>
              </w:r>
              <w:r w:rsidR="003C1DC4">
                <w:rPr>
                  <w:noProof/>
                </w:rPr>
                <w:t>Rome</w:t>
              </w:r>
              <w:r w:rsidRPr="0005332C">
                <w:rPr>
                  <w:noProof/>
                </w:rPr>
                <w:t>.</w:t>
              </w:r>
            </w:p>
            <w:p w14:paraId="74501F9C" w14:textId="77777777" w:rsidR="003C1DC4" w:rsidRDefault="003C1DC4" w:rsidP="003C1DC4">
              <w:pPr>
                <w:rPr>
                  <w:rFonts w:ascii="Arial" w:hAnsi="Arial" w:cs="Arial"/>
                  <w:noProof/>
                </w:rPr>
              </w:pPr>
              <w:r>
                <w:rPr>
                  <w:rFonts w:ascii="Arial" w:hAnsi="Arial" w:cs="Arial"/>
                  <w:noProof/>
                </w:rPr>
                <w:t xml:space="preserve">FAO (2020) Global Forest Resources Assessment 2020. Main report. Food and Agriculture Organization of the United Nations. Rome. </w:t>
              </w:r>
              <w:hyperlink r:id="rId55" w:history="1">
                <w:r w:rsidRPr="00AF620F">
                  <w:rPr>
                    <w:rStyle w:val="Hyperlink"/>
                    <w:rFonts w:ascii="Arial" w:hAnsi="Arial" w:cs="Arial"/>
                    <w:noProof/>
                  </w:rPr>
                  <w:t>https://doi.org/10.4060/ca9825en</w:t>
                </w:r>
              </w:hyperlink>
            </w:p>
            <w:p w14:paraId="77C07603" w14:textId="4D99095B" w:rsidR="0005332C" w:rsidRPr="0005332C" w:rsidRDefault="0005332C" w:rsidP="0005332C">
              <w:pPr>
                <w:pStyle w:val="Bibliography"/>
                <w:rPr>
                  <w:noProof/>
                </w:rPr>
              </w:pPr>
              <w:r w:rsidRPr="0005332C">
                <w:rPr>
                  <w:noProof/>
                </w:rPr>
                <w:t xml:space="preserve">IPCC (2019) </w:t>
              </w:r>
              <w:r w:rsidRPr="0005332C">
                <w:rPr>
                  <w:iCs/>
                  <w:noProof/>
                </w:rPr>
                <w:t>Refinement to the 2006 IPCC Guidelines for Natio</w:t>
              </w:r>
              <w:r>
                <w:rPr>
                  <w:iCs/>
                  <w:noProof/>
                </w:rPr>
                <w:t>nal Greenhouse Gas Inventories</w:t>
              </w:r>
              <w:r w:rsidRPr="0005332C">
                <w:rPr>
                  <w:noProof/>
                </w:rPr>
                <w:t>.</w:t>
              </w:r>
            </w:p>
            <w:p w14:paraId="2D7C4AB4" w14:textId="6CA1384D" w:rsidR="0005332C" w:rsidRPr="0005332C" w:rsidRDefault="0005332C" w:rsidP="0005332C">
              <w:pPr>
                <w:pStyle w:val="Bibliography"/>
                <w:rPr>
                  <w:noProof/>
                </w:rPr>
              </w:pPr>
              <w:r w:rsidRPr="0005332C">
                <w:rPr>
                  <w:noProof/>
                </w:rPr>
                <w:t xml:space="preserve">Kosztra et al (2017) </w:t>
              </w:r>
              <w:r w:rsidRPr="0005332C">
                <w:rPr>
                  <w:iCs/>
                  <w:noProof/>
                </w:rPr>
                <w:t xml:space="preserve">Updated CLC illustrated nomenclature guidelines, </w:t>
              </w:r>
              <w:r w:rsidRPr="0005332C">
                <w:rPr>
                  <w:noProof/>
                </w:rPr>
                <w:t>Wien: European Topic Centre on Urban, land and soil systems ETC/ULS.</w:t>
              </w:r>
            </w:p>
            <w:p w14:paraId="0E1204EB" w14:textId="02BCE120" w:rsidR="000B3173" w:rsidRDefault="000B3173" w:rsidP="0005332C">
              <w:r w:rsidRPr="0005332C">
                <w:rPr>
                  <w:b/>
                  <w:bCs/>
                  <w:noProof/>
                </w:rPr>
                <w:fldChar w:fldCharType="end"/>
              </w:r>
            </w:p>
          </w:sdtContent>
        </w:sdt>
      </w:sdtContent>
    </w:sdt>
    <w:p w14:paraId="47F92EF7" w14:textId="77777777" w:rsidR="000B3173" w:rsidRPr="000B3173" w:rsidRDefault="000B3173" w:rsidP="000B3173"/>
    <w:p w14:paraId="513A88F0" w14:textId="77777777" w:rsidR="00D47D54" w:rsidRPr="00A86852" w:rsidRDefault="00D47D54" w:rsidP="00F63565">
      <w:pPr>
        <w:rPr>
          <w:b/>
        </w:rPr>
        <w:sectPr w:rsidR="00D47D54" w:rsidRPr="00A86852" w:rsidSect="00251584">
          <w:headerReference w:type="even" r:id="rId56"/>
          <w:headerReference w:type="default" r:id="rId57"/>
          <w:footerReference w:type="even" r:id="rId58"/>
          <w:footerReference w:type="default" r:id="rId59"/>
          <w:type w:val="oddPage"/>
          <w:pgSz w:w="11906" w:h="16838" w:code="9"/>
          <w:pgMar w:top="1418" w:right="1701" w:bottom="1418" w:left="1701" w:header="567" w:footer="737" w:gutter="0"/>
          <w:cols w:space="708"/>
          <w:docGrid w:linePitch="360"/>
        </w:sectPr>
      </w:pPr>
    </w:p>
    <w:p w14:paraId="4DA44278" w14:textId="77777777" w:rsidR="006954A8" w:rsidRDefault="006954A8">
      <w:pPr>
        <w:spacing w:before="0"/>
      </w:pPr>
      <w:r>
        <w:lastRenderedPageBreak/>
        <w:br w:type="page"/>
      </w:r>
    </w:p>
    <w:p w14:paraId="3196C2EC" w14:textId="77777777" w:rsidR="00585EC9" w:rsidRPr="00F63565" w:rsidRDefault="00E74C3E" w:rsidP="00F63565">
      <w:r>
        <w:rPr>
          <w:noProof/>
          <w:lang w:val="en-US"/>
        </w:rPr>
        <w:lastRenderedPageBreak/>
        <mc:AlternateContent>
          <mc:Choice Requires="wps">
            <w:drawing>
              <wp:anchor distT="0" distB="0" distL="114300" distR="114300" simplePos="0" relativeHeight="251664384" behindDoc="0" locked="0" layoutInCell="1" allowOverlap="1" wp14:anchorId="4DEFCCED" wp14:editId="03958ED8">
                <wp:simplePos x="0" y="0"/>
                <wp:positionH relativeFrom="page">
                  <wp:align>left</wp:align>
                </wp:positionH>
                <wp:positionV relativeFrom="page">
                  <wp:align>top</wp:align>
                </wp:positionV>
                <wp:extent cx="4320000" cy="10692000"/>
                <wp:effectExtent l="0" t="0" r="4445" b="0"/>
                <wp:wrapTopAndBottom/>
                <wp:docPr id="13" name="Text Box 13"/>
                <wp:cNvGraphicFramePr/>
                <a:graphic xmlns:a="http://schemas.openxmlformats.org/drawingml/2006/main">
                  <a:graphicData uri="http://schemas.microsoft.com/office/word/2010/wordprocessingShape">
                    <wps:wsp>
                      <wps:cNvSpPr txBox="1"/>
                      <wps:spPr>
                        <a:xfrm>
                          <a:off x="0" y="0"/>
                          <a:ext cx="4320000" cy="10692000"/>
                        </a:xfrm>
                        <a:prstGeom prst="rect">
                          <a:avLst/>
                        </a:prstGeom>
                        <a:solidFill>
                          <a:schemeClr val="lt1"/>
                        </a:solidFill>
                        <a:ln w="6350">
                          <a:noFill/>
                        </a:ln>
                      </wps:spPr>
                      <wps:txbx>
                        <w:txbxContent>
                          <w:tbl>
                            <w:tblPr>
                              <w:tblW w:w="0" w:type="auto"/>
                              <w:tblLayout w:type="fixed"/>
                              <w:tblCellMar>
                                <w:left w:w="0" w:type="dxa"/>
                                <w:right w:w="0" w:type="dxa"/>
                              </w:tblCellMar>
                              <w:tblLook w:val="04A0" w:firstRow="1" w:lastRow="0" w:firstColumn="1" w:lastColumn="0" w:noHBand="0" w:noVBand="1"/>
                            </w:tblPr>
                            <w:tblGrid>
                              <w:gridCol w:w="1134"/>
                              <w:gridCol w:w="5669"/>
                            </w:tblGrid>
                            <w:tr w:rsidR="00B22FF3" w14:paraId="1D2784B2" w14:textId="77777777" w:rsidTr="00A57A84">
                              <w:trPr>
                                <w:cantSplit/>
                                <w:trHeight w:hRule="exact" w:val="680"/>
                              </w:trPr>
                              <w:tc>
                                <w:tcPr>
                                  <w:tcW w:w="1134" w:type="dxa"/>
                                  <w:shd w:val="clear" w:color="auto" w:fill="E5EBF8"/>
                                </w:tcPr>
                                <w:p w14:paraId="2D2BD023" w14:textId="77777777" w:rsidR="00B22FF3" w:rsidRDefault="00B22FF3" w:rsidP="00306780"/>
                              </w:tc>
                              <w:tc>
                                <w:tcPr>
                                  <w:tcW w:w="5669" w:type="dxa"/>
                                  <w:shd w:val="clear" w:color="auto" w:fill="E5EBF8"/>
                                </w:tcPr>
                                <w:p w14:paraId="04DC9407" w14:textId="77777777" w:rsidR="00B22FF3" w:rsidRDefault="00B22FF3" w:rsidP="00306780"/>
                              </w:tc>
                            </w:tr>
                            <w:tr w:rsidR="00B22FF3" w14:paraId="70E48985" w14:textId="77777777" w:rsidTr="00A57A84">
                              <w:trPr>
                                <w:cantSplit/>
                                <w:trHeight w:hRule="exact" w:val="3175"/>
                              </w:trPr>
                              <w:tc>
                                <w:tcPr>
                                  <w:tcW w:w="1134" w:type="dxa"/>
                                  <w:shd w:val="clear" w:color="auto" w:fill="E5EBF8"/>
                                </w:tcPr>
                                <w:p w14:paraId="101A6454" w14:textId="77777777" w:rsidR="00B22FF3" w:rsidRDefault="00B22FF3" w:rsidP="00306780"/>
                              </w:tc>
                              <w:tc>
                                <w:tcPr>
                                  <w:tcW w:w="5669" w:type="dxa"/>
                                  <w:shd w:val="clear" w:color="auto" w:fill="E5EBF8"/>
                                </w:tcPr>
                                <w:p w14:paraId="5F879ED0" w14:textId="77777777" w:rsidR="00B22FF3" w:rsidRDefault="00B22FF3" w:rsidP="00306780">
                                  <w:pPr>
                                    <w:pStyle w:val="NoSpacing"/>
                                  </w:pPr>
                                  <w:r>
                                    <w:rPr>
                                      <w:noProof/>
                                      <w:lang w:val="en-US"/>
                                    </w:rPr>
                                    <w:drawing>
                                      <wp:inline distT="0" distB="0" distL="0" distR="0" wp14:anchorId="70C6A7D5" wp14:editId="102197A2">
                                        <wp:extent cx="2412000" cy="20196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ker til woed_pos logo.png"/>
                                                <pic:cNvPicPr/>
                                              </pic:nvPicPr>
                                              <pic:blipFill>
                                                <a:blip r:embed="rId60">
                                                  <a:extLst>
                                                    <a:ext uri="{28A0092B-C50C-407E-A947-70E740481C1C}">
                                                      <a14:useLocalDpi xmlns:a14="http://schemas.microsoft.com/office/drawing/2010/main" val="0"/>
                                                    </a:ext>
                                                  </a:extLst>
                                                </a:blip>
                                                <a:stretch>
                                                  <a:fillRect/>
                                                </a:stretch>
                                              </pic:blipFill>
                                              <pic:spPr>
                                                <a:xfrm>
                                                  <a:off x="0" y="0"/>
                                                  <a:ext cx="2412000" cy="2019600"/>
                                                </a:xfrm>
                                                <a:prstGeom prst="rect">
                                                  <a:avLst/>
                                                </a:prstGeom>
                                              </pic:spPr>
                                            </pic:pic>
                                          </a:graphicData>
                                        </a:graphic>
                                      </wp:inline>
                                    </w:drawing>
                                  </w:r>
                                </w:p>
                              </w:tc>
                            </w:tr>
                            <w:tr w:rsidR="00B22FF3" w14:paraId="56D3F7BB" w14:textId="77777777" w:rsidTr="00A57A84">
                              <w:trPr>
                                <w:cantSplit/>
                                <w:trHeight w:hRule="exact" w:val="11565"/>
                              </w:trPr>
                              <w:tc>
                                <w:tcPr>
                                  <w:tcW w:w="1134" w:type="dxa"/>
                                  <w:shd w:val="clear" w:color="auto" w:fill="E5EBF8"/>
                                </w:tcPr>
                                <w:p w14:paraId="0A7CAC1B" w14:textId="77777777" w:rsidR="00B22FF3" w:rsidRDefault="00B22FF3" w:rsidP="00306780"/>
                              </w:tc>
                              <w:tc>
                                <w:tcPr>
                                  <w:tcW w:w="5669" w:type="dxa"/>
                                  <w:shd w:val="clear" w:color="auto" w:fill="E5EBF8"/>
                                  <w:tcMar>
                                    <w:left w:w="0" w:type="dxa"/>
                                    <w:bottom w:w="0" w:type="dxa"/>
                                    <w:right w:w="0" w:type="dxa"/>
                                  </w:tcMar>
                                  <w:vAlign w:val="bottom"/>
                                </w:tcPr>
                                <w:p w14:paraId="6BE333CA" w14:textId="52CFFE65" w:rsidR="00B22FF3" w:rsidRPr="006A3997" w:rsidRDefault="00B22FF3" w:rsidP="00306780">
                                  <w:pPr>
                                    <w:pStyle w:val="Backcoverbold"/>
                                    <w:rPr>
                                      <w:lang w:val="fr-FR"/>
                                    </w:rPr>
                                  </w:pPr>
                                  <w:r w:rsidRPr="006A3997">
                                    <w:rPr>
                                      <w:lang w:val="fr-FR"/>
                                    </w:rPr>
                                    <w:t>ESPON</w:t>
                                  </w:r>
                                  <w:r>
                                    <w:rPr>
                                      <w:lang w:val="fr-FR"/>
                                    </w:rPr>
                                    <w:t xml:space="preserve"> 2020</w:t>
                                  </w:r>
                                </w:p>
                                <w:p w14:paraId="0646BE21" w14:textId="77777777" w:rsidR="00B22FF3" w:rsidRPr="006A3997" w:rsidRDefault="00B22FF3" w:rsidP="00306780">
                                  <w:pPr>
                                    <w:pStyle w:val="Backcover"/>
                                    <w:rPr>
                                      <w:lang w:val="fr-FR"/>
                                    </w:rPr>
                                  </w:pPr>
                                  <w:r w:rsidRPr="006A3997">
                                    <w:rPr>
                                      <w:lang w:val="fr-FR"/>
                                    </w:rPr>
                                    <w:t>ESPON EGTC</w:t>
                                  </w:r>
                                </w:p>
                                <w:p w14:paraId="62F8A146" w14:textId="77777777" w:rsidR="00B22FF3" w:rsidRPr="006A3997" w:rsidRDefault="00B22FF3" w:rsidP="00306780">
                                  <w:pPr>
                                    <w:pStyle w:val="Backcover"/>
                                    <w:rPr>
                                      <w:lang w:val="fr-FR"/>
                                    </w:rPr>
                                  </w:pPr>
                                  <w:r w:rsidRPr="006A3997">
                                    <w:rPr>
                                      <w:lang w:val="fr-FR"/>
                                    </w:rPr>
                                    <w:t>4 rue Erasme, L-1468 Luxembourg</w:t>
                                  </w:r>
                                </w:p>
                                <w:p w14:paraId="774FD77D" w14:textId="77777777" w:rsidR="00B22FF3" w:rsidRPr="00A57A84" w:rsidRDefault="00B22FF3" w:rsidP="00306780">
                                  <w:pPr>
                                    <w:pStyle w:val="Backcover"/>
                                  </w:pPr>
                                  <w:r w:rsidRPr="00A57A84">
                                    <w:t>Grand Duchy of Luxembourg</w:t>
                                  </w:r>
                                </w:p>
                                <w:p w14:paraId="4D0AC72D" w14:textId="77777777" w:rsidR="00B22FF3" w:rsidRPr="00A57A84" w:rsidRDefault="00B22FF3" w:rsidP="00306780">
                                  <w:pPr>
                                    <w:pStyle w:val="Backcover"/>
                                  </w:pPr>
                                  <w:r w:rsidRPr="00A57A84">
                                    <w:t>Phone: +352 20 600 280</w:t>
                                  </w:r>
                                </w:p>
                                <w:p w14:paraId="3187F16D" w14:textId="77777777" w:rsidR="00B22FF3" w:rsidRPr="00A57A84" w:rsidRDefault="00B22FF3" w:rsidP="00306780">
                                  <w:pPr>
                                    <w:pStyle w:val="Backcover"/>
                                  </w:pPr>
                                  <w:r w:rsidRPr="00A57A84">
                                    <w:t xml:space="preserve">Email: </w:t>
                                  </w:r>
                                  <w:hyperlink r:id="rId61" w:history="1">
                                    <w:r w:rsidRPr="00A57A84">
                                      <w:t>info@espon.eu</w:t>
                                    </w:r>
                                  </w:hyperlink>
                                </w:p>
                                <w:p w14:paraId="4745A18A" w14:textId="77777777" w:rsidR="00B22FF3" w:rsidRPr="00A57A84" w:rsidRDefault="00B22FF3" w:rsidP="00306780">
                                  <w:pPr>
                                    <w:pStyle w:val="Backcover"/>
                                  </w:pPr>
                                  <w:hyperlink r:id="rId62" w:history="1">
                                    <w:r w:rsidRPr="00A57A84">
                                      <w:t>www.espon.eu</w:t>
                                    </w:r>
                                  </w:hyperlink>
                                </w:p>
                                <w:p w14:paraId="5552F4C9" w14:textId="77777777" w:rsidR="00B22FF3" w:rsidRPr="00A57A84" w:rsidRDefault="00B22FF3" w:rsidP="00306780">
                                  <w:pPr>
                                    <w:pStyle w:val="Backcover"/>
                                  </w:pPr>
                                </w:p>
                                <w:p w14:paraId="6A85B210" w14:textId="22F466CB" w:rsidR="00B22FF3" w:rsidRPr="00A57A84" w:rsidRDefault="00B22FF3" w:rsidP="00A57A84">
                                  <w:pPr>
                                    <w:pStyle w:val="Backcover"/>
                                  </w:pPr>
                                  <w:r w:rsidRPr="00A57A84">
                                    <w:t>The ESPON EGTC is the Single Beneficiary of the ESPON 2020 Cooperation Programme. The Single Operation within the programme is implemented by the ESPON EGTC and co-financed by the European Regional Development Fund, the EU Member States</w:t>
                                  </w:r>
                                  <w:r>
                                    <w:t>, the United Kingdom</w:t>
                                  </w:r>
                                  <w:r w:rsidRPr="00A57A84">
                                    <w:t xml:space="preserve"> and the Partner States, Iceland, Liechtenstein, Norway and Switzerland.</w:t>
                                  </w:r>
                                </w:p>
                                <w:p w14:paraId="260CF0FF" w14:textId="77777777" w:rsidR="00B22FF3" w:rsidRPr="00A57A84" w:rsidRDefault="00B22FF3" w:rsidP="00306780">
                                  <w:pPr>
                                    <w:pStyle w:val="Backcover"/>
                                  </w:pPr>
                                </w:p>
                                <w:p w14:paraId="598630AA" w14:textId="77777777" w:rsidR="00B22FF3" w:rsidRPr="00A57A84" w:rsidRDefault="00B22FF3" w:rsidP="00306780">
                                  <w:pPr>
                                    <w:pStyle w:val="Backcover"/>
                                  </w:pPr>
                                  <w:r w:rsidRPr="00A57A84">
                                    <w:t>Disclaimer</w:t>
                                  </w:r>
                                </w:p>
                                <w:p w14:paraId="0C05D549" w14:textId="77777777" w:rsidR="00B22FF3" w:rsidRPr="001952A3" w:rsidRDefault="00B22FF3" w:rsidP="00306780">
                                  <w:pPr>
                                    <w:pStyle w:val="Backcover"/>
                                  </w:pPr>
                                  <w:r w:rsidRPr="00A57A84">
                                    <w:t>This delivery does not necessarily reflect the opinion of the members of the ESPON 2020 Monitoring C</w:t>
                                  </w:r>
                                  <w:r>
                                    <w:t>ommittee.</w:t>
                                  </w:r>
                                </w:p>
                              </w:tc>
                            </w:tr>
                            <w:tr w:rsidR="00B22FF3" w14:paraId="76A218B0" w14:textId="77777777" w:rsidTr="00A57A84">
                              <w:trPr>
                                <w:cantSplit/>
                                <w:trHeight w:hRule="exact" w:val="1418"/>
                              </w:trPr>
                              <w:tc>
                                <w:tcPr>
                                  <w:tcW w:w="1134" w:type="dxa"/>
                                  <w:shd w:val="clear" w:color="auto" w:fill="E5EBF8"/>
                                </w:tcPr>
                                <w:p w14:paraId="1CD3B334" w14:textId="77777777" w:rsidR="00B22FF3" w:rsidRDefault="00B22FF3" w:rsidP="00306780"/>
                              </w:tc>
                              <w:tc>
                                <w:tcPr>
                                  <w:tcW w:w="5669" w:type="dxa"/>
                                  <w:shd w:val="clear" w:color="auto" w:fill="E5EBF8"/>
                                  <w:tcMar>
                                    <w:left w:w="0" w:type="dxa"/>
                                    <w:bottom w:w="0" w:type="dxa"/>
                                    <w:right w:w="1871" w:type="dxa"/>
                                  </w:tcMar>
                                  <w:vAlign w:val="bottom"/>
                                </w:tcPr>
                                <w:p w14:paraId="008E8572" w14:textId="77777777" w:rsidR="00B22FF3" w:rsidRPr="001952A3" w:rsidRDefault="00B22FF3" w:rsidP="00306780"/>
                              </w:tc>
                            </w:tr>
                          </w:tbl>
                          <w:p w14:paraId="439A1392" w14:textId="77777777" w:rsidR="00B22FF3" w:rsidRDefault="00B22FF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FCCED" id="Text Box 13" o:spid="_x0000_s1033" type="#_x0000_t202" style="position:absolute;left:0;text-align:left;margin-left:0;margin-top:0;width:340.15pt;height:841.9pt;z-index:25166438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" fillcolor="white [3201]" stroked="f" strokeweight=".5pt">
                <v:textbox inset="0,0,0,0">
                  <w:txbxContent>
                    <w:tbl>
                      <w:tblPr>
                        <w:tblW w:w="0" w:type="auto"/>
                        <w:tblLayout w:type="fixed"/>
                        <w:tblCellMar>
                          <w:left w:w="0" w:type="dxa"/>
                          <w:right w:w="0" w:type="dxa"/>
                        </w:tblCellMar>
                        <w:tblLook w:val="04A0" w:firstRow="1" w:lastRow="0" w:firstColumn="1" w:lastColumn="0" w:noHBand="0" w:noVBand="1"/>
                      </w:tblPr>
                      <w:tblGrid>
                        <w:gridCol w:w="1134"/>
                        <w:gridCol w:w="5669"/>
                      </w:tblGrid>
                      <w:tr w:rsidR="00B22FF3" w14:paraId="1D2784B2" w14:textId="77777777" w:rsidTr="00A57A84">
                        <w:trPr>
                          <w:cantSplit/>
                          <w:trHeight w:hRule="exact" w:val="680"/>
                        </w:trPr>
                        <w:tc>
                          <w:tcPr>
                            <w:tcW w:w="1134" w:type="dxa"/>
                            <w:shd w:val="clear" w:color="auto" w:fill="E5EBF8"/>
                          </w:tcPr>
                          <w:p w14:paraId="2D2BD023" w14:textId="77777777" w:rsidR="00B22FF3" w:rsidRDefault="00B22FF3" w:rsidP="00306780"/>
                        </w:tc>
                        <w:tc>
                          <w:tcPr>
                            <w:tcW w:w="5669" w:type="dxa"/>
                            <w:shd w:val="clear" w:color="auto" w:fill="E5EBF8"/>
                          </w:tcPr>
                          <w:p w14:paraId="04DC9407" w14:textId="77777777" w:rsidR="00B22FF3" w:rsidRDefault="00B22FF3" w:rsidP="00306780"/>
                        </w:tc>
                      </w:tr>
                      <w:tr w:rsidR="00B22FF3" w14:paraId="70E48985" w14:textId="77777777" w:rsidTr="00A57A84">
                        <w:trPr>
                          <w:cantSplit/>
                          <w:trHeight w:hRule="exact" w:val="3175"/>
                        </w:trPr>
                        <w:tc>
                          <w:tcPr>
                            <w:tcW w:w="1134" w:type="dxa"/>
                            <w:shd w:val="clear" w:color="auto" w:fill="E5EBF8"/>
                          </w:tcPr>
                          <w:p w14:paraId="101A6454" w14:textId="77777777" w:rsidR="00B22FF3" w:rsidRDefault="00B22FF3" w:rsidP="00306780"/>
                        </w:tc>
                        <w:tc>
                          <w:tcPr>
                            <w:tcW w:w="5669" w:type="dxa"/>
                            <w:shd w:val="clear" w:color="auto" w:fill="E5EBF8"/>
                          </w:tcPr>
                          <w:p w14:paraId="5F879ED0" w14:textId="77777777" w:rsidR="00B22FF3" w:rsidRDefault="00B22FF3" w:rsidP="00306780">
                            <w:pPr>
                              <w:pStyle w:val="NoSpacing"/>
                            </w:pPr>
                            <w:r>
                              <w:rPr>
                                <w:noProof/>
                                <w:lang w:val="en-US"/>
                              </w:rPr>
                              <w:drawing>
                                <wp:inline distT="0" distB="0" distL="0" distR="0" wp14:anchorId="70C6A7D5" wp14:editId="102197A2">
                                  <wp:extent cx="2412000" cy="20196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ker til woed_pos logo.png"/>
                                          <pic:cNvPicPr/>
                                        </pic:nvPicPr>
                                        <pic:blipFill>
                                          <a:blip r:embed="rId60">
                                            <a:extLst>
                                              <a:ext uri="{28A0092B-C50C-407E-A947-70E740481C1C}">
                                                <a14:useLocalDpi xmlns:a14="http://schemas.microsoft.com/office/drawing/2010/main" val="0"/>
                                              </a:ext>
                                            </a:extLst>
                                          </a:blip>
                                          <a:stretch>
                                            <a:fillRect/>
                                          </a:stretch>
                                        </pic:blipFill>
                                        <pic:spPr>
                                          <a:xfrm>
                                            <a:off x="0" y="0"/>
                                            <a:ext cx="2412000" cy="2019600"/>
                                          </a:xfrm>
                                          <a:prstGeom prst="rect">
                                            <a:avLst/>
                                          </a:prstGeom>
                                        </pic:spPr>
                                      </pic:pic>
                                    </a:graphicData>
                                  </a:graphic>
                                </wp:inline>
                              </w:drawing>
                            </w:r>
                          </w:p>
                        </w:tc>
                      </w:tr>
                      <w:tr w:rsidR="00B22FF3" w14:paraId="56D3F7BB" w14:textId="77777777" w:rsidTr="00A57A84">
                        <w:trPr>
                          <w:cantSplit/>
                          <w:trHeight w:hRule="exact" w:val="11565"/>
                        </w:trPr>
                        <w:tc>
                          <w:tcPr>
                            <w:tcW w:w="1134" w:type="dxa"/>
                            <w:shd w:val="clear" w:color="auto" w:fill="E5EBF8"/>
                          </w:tcPr>
                          <w:p w14:paraId="0A7CAC1B" w14:textId="77777777" w:rsidR="00B22FF3" w:rsidRDefault="00B22FF3" w:rsidP="00306780"/>
                        </w:tc>
                        <w:tc>
                          <w:tcPr>
                            <w:tcW w:w="5669" w:type="dxa"/>
                            <w:shd w:val="clear" w:color="auto" w:fill="E5EBF8"/>
                            <w:tcMar>
                              <w:left w:w="0" w:type="dxa"/>
                              <w:bottom w:w="0" w:type="dxa"/>
                              <w:right w:w="0" w:type="dxa"/>
                            </w:tcMar>
                            <w:vAlign w:val="bottom"/>
                          </w:tcPr>
                          <w:p w14:paraId="6BE333CA" w14:textId="52CFFE65" w:rsidR="00B22FF3" w:rsidRPr="006A3997" w:rsidRDefault="00B22FF3" w:rsidP="00306780">
                            <w:pPr>
                              <w:pStyle w:val="Backcoverbold"/>
                              <w:rPr>
                                <w:lang w:val="fr-FR"/>
                              </w:rPr>
                            </w:pPr>
                            <w:r w:rsidRPr="006A3997">
                              <w:rPr>
                                <w:lang w:val="fr-FR"/>
                              </w:rPr>
                              <w:t>ESPON</w:t>
                            </w:r>
                            <w:r>
                              <w:rPr>
                                <w:lang w:val="fr-FR"/>
                              </w:rPr>
                              <w:t xml:space="preserve"> 2020</w:t>
                            </w:r>
                          </w:p>
                          <w:p w14:paraId="0646BE21" w14:textId="77777777" w:rsidR="00B22FF3" w:rsidRPr="006A3997" w:rsidRDefault="00B22FF3" w:rsidP="00306780">
                            <w:pPr>
                              <w:pStyle w:val="Backcover"/>
                              <w:rPr>
                                <w:lang w:val="fr-FR"/>
                              </w:rPr>
                            </w:pPr>
                            <w:r w:rsidRPr="006A3997">
                              <w:rPr>
                                <w:lang w:val="fr-FR"/>
                              </w:rPr>
                              <w:t>ESPON EGTC</w:t>
                            </w:r>
                          </w:p>
                          <w:p w14:paraId="62F8A146" w14:textId="77777777" w:rsidR="00B22FF3" w:rsidRPr="006A3997" w:rsidRDefault="00B22FF3" w:rsidP="00306780">
                            <w:pPr>
                              <w:pStyle w:val="Backcover"/>
                              <w:rPr>
                                <w:lang w:val="fr-FR"/>
                              </w:rPr>
                            </w:pPr>
                            <w:r w:rsidRPr="006A3997">
                              <w:rPr>
                                <w:lang w:val="fr-FR"/>
                              </w:rPr>
                              <w:t>4 rue Erasme, L-1468 Luxembourg</w:t>
                            </w:r>
                          </w:p>
                          <w:p w14:paraId="774FD77D" w14:textId="77777777" w:rsidR="00B22FF3" w:rsidRPr="00A57A84" w:rsidRDefault="00B22FF3" w:rsidP="00306780">
                            <w:pPr>
                              <w:pStyle w:val="Backcover"/>
                            </w:pPr>
                            <w:r w:rsidRPr="00A57A84">
                              <w:t>Grand Duchy of Luxembourg</w:t>
                            </w:r>
                          </w:p>
                          <w:p w14:paraId="4D0AC72D" w14:textId="77777777" w:rsidR="00B22FF3" w:rsidRPr="00A57A84" w:rsidRDefault="00B22FF3" w:rsidP="00306780">
                            <w:pPr>
                              <w:pStyle w:val="Backcover"/>
                            </w:pPr>
                            <w:r w:rsidRPr="00A57A84">
                              <w:t>Phone: +352 20 600 280</w:t>
                            </w:r>
                          </w:p>
                          <w:p w14:paraId="3187F16D" w14:textId="77777777" w:rsidR="00B22FF3" w:rsidRPr="00A57A84" w:rsidRDefault="00B22FF3" w:rsidP="00306780">
                            <w:pPr>
                              <w:pStyle w:val="Backcover"/>
                            </w:pPr>
                            <w:r w:rsidRPr="00A57A84">
                              <w:t xml:space="preserve">Email: </w:t>
                            </w:r>
                            <w:hyperlink r:id="rId63" w:history="1">
                              <w:r w:rsidRPr="00A57A84">
                                <w:t>info@espon.eu</w:t>
                              </w:r>
                            </w:hyperlink>
                          </w:p>
                          <w:p w14:paraId="4745A18A" w14:textId="77777777" w:rsidR="00B22FF3" w:rsidRPr="00A57A84" w:rsidRDefault="00B22FF3" w:rsidP="00306780">
                            <w:pPr>
                              <w:pStyle w:val="Backcover"/>
                            </w:pPr>
                            <w:hyperlink r:id="rId64" w:history="1">
                              <w:r w:rsidRPr="00A57A84">
                                <w:t>www.espon.eu</w:t>
                              </w:r>
                            </w:hyperlink>
                          </w:p>
                          <w:p w14:paraId="5552F4C9" w14:textId="77777777" w:rsidR="00B22FF3" w:rsidRPr="00A57A84" w:rsidRDefault="00B22FF3" w:rsidP="00306780">
                            <w:pPr>
                              <w:pStyle w:val="Backcover"/>
                            </w:pPr>
                          </w:p>
                          <w:p w14:paraId="6A85B210" w14:textId="22F466CB" w:rsidR="00B22FF3" w:rsidRPr="00A57A84" w:rsidRDefault="00B22FF3" w:rsidP="00A57A84">
                            <w:pPr>
                              <w:pStyle w:val="Backcover"/>
                            </w:pPr>
                            <w:r w:rsidRPr="00A57A84">
                              <w:t>The ESPON EGTC is the Single Beneficiary of the ESPON 2020 Cooperation Programme. The Single Operation within the programme is implemented by the ESPON EGTC and co-financed by the European Regional Development Fund, the EU Member States</w:t>
                            </w:r>
                            <w:r>
                              <w:t>, the United Kingdom</w:t>
                            </w:r>
                            <w:r w:rsidRPr="00A57A84">
                              <w:t xml:space="preserve"> and the Partner States, Iceland, Liechtenstein, Norway and Switzerland.</w:t>
                            </w:r>
                          </w:p>
                          <w:p w14:paraId="260CF0FF" w14:textId="77777777" w:rsidR="00B22FF3" w:rsidRPr="00A57A84" w:rsidRDefault="00B22FF3" w:rsidP="00306780">
                            <w:pPr>
                              <w:pStyle w:val="Backcover"/>
                            </w:pPr>
                          </w:p>
                          <w:p w14:paraId="598630AA" w14:textId="77777777" w:rsidR="00B22FF3" w:rsidRPr="00A57A84" w:rsidRDefault="00B22FF3" w:rsidP="00306780">
                            <w:pPr>
                              <w:pStyle w:val="Backcover"/>
                            </w:pPr>
                            <w:r w:rsidRPr="00A57A84">
                              <w:t>Disclaimer</w:t>
                            </w:r>
                          </w:p>
                          <w:p w14:paraId="0C05D549" w14:textId="77777777" w:rsidR="00B22FF3" w:rsidRPr="001952A3" w:rsidRDefault="00B22FF3" w:rsidP="00306780">
                            <w:pPr>
                              <w:pStyle w:val="Backcover"/>
                            </w:pPr>
                            <w:r w:rsidRPr="00A57A84">
                              <w:t>This delivery does not necessarily reflect the opinion of the members of the ESPON 2020 Monitoring C</w:t>
                            </w:r>
                            <w:r>
                              <w:t>ommittee.</w:t>
                            </w:r>
                          </w:p>
                        </w:tc>
                      </w:tr>
                      <w:tr w:rsidR="00B22FF3" w14:paraId="76A218B0" w14:textId="77777777" w:rsidTr="00A57A84">
                        <w:trPr>
                          <w:cantSplit/>
                          <w:trHeight w:hRule="exact" w:val="1418"/>
                        </w:trPr>
                        <w:tc>
                          <w:tcPr>
                            <w:tcW w:w="1134" w:type="dxa"/>
                            <w:shd w:val="clear" w:color="auto" w:fill="E5EBF8"/>
                          </w:tcPr>
                          <w:p w14:paraId="1CD3B334" w14:textId="77777777" w:rsidR="00B22FF3" w:rsidRDefault="00B22FF3" w:rsidP="00306780"/>
                        </w:tc>
                        <w:tc>
                          <w:tcPr>
                            <w:tcW w:w="5669" w:type="dxa"/>
                            <w:shd w:val="clear" w:color="auto" w:fill="E5EBF8"/>
                            <w:tcMar>
                              <w:left w:w="0" w:type="dxa"/>
                              <w:bottom w:w="0" w:type="dxa"/>
                              <w:right w:w="1871" w:type="dxa"/>
                            </w:tcMar>
                            <w:vAlign w:val="bottom"/>
                          </w:tcPr>
                          <w:p w14:paraId="008E8572" w14:textId="77777777" w:rsidR="00B22FF3" w:rsidRPr="001952A3" w:rsidRDefault="00B22FF3" w:rsidP="00306780"/>
                        </w:tc>
                      </w:tr>
                    </w:tbl>
                    <w:p w14:paraId="439A1392" w14:textId="77777777" w:rsidR="00B22FF3" w:rsidRDefault="00B22FF3"/>
                  </w:txbxContent>
                </v:textbox>
                <w10:wrap type="topAndBottom" anchorx="page" anchory="page"/>
              </v:shape>
            </w:pict>
          </mc:Fallback>
        </mc:AlternateContent>
      </w:r>
      <w:r w:rsidR="004B36CA" w:rsidRPr="00EB34B1">
        <w:rPr>
          <w:noProof/>
          <w:lang w:val="en-US"/>
        </w:rPr>
        <mc:AlternateContent>
          <mc:Choice Requires="wps">
            <w:drawing>
              <wp:anchor distT="0" distB="0" distL="114300" distR="114300" simplePos="0" relativeHeight="251663360" behindDoc="0" locked="0" layoutInCell="1" allowOverlap="1" wp14:anchorId="1B95B9C8" wp14:editId="5C239276">
                <wp:simplePos x="0" y="0"/>
                <wp:positionH relativeFrom="rightMargin">
                  <wp:align>right</wp:align>
                </wp:positionH>
                <wp:positionV relativeFrom="page">
                  <wp:align>top</wp:align>
                </wp:positionV>
                <wp:extent cx="7560000" cy="10692000"/>
                <wp:effectExtent l="0" t="0" r="3175" b="0"/>
                <wp:wrapTopAndBottom/>
                <wp:docPr id="9" name="Text Box 9"/>
                <wp:cNvGraphicFramePr/>
                <a:graphic xmlns:a="http://schemas.openxmlformats.org/drawingml/2006/main">
                  <a:graphicData uri="http://schemas.microsoft.com/office/word/2010/wordprocessingShape">
                    <wps:wsp>
                      <wps:cNvSpPr txBox="1"/>
                      <wps:spPr>
                        <a:xfrm>
                          <a:off x="0" y="0"/>
                          <a:ext cx="7560000" cy="106920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w="6350">
                          <a:noFill/>
                        </a:ln>
                      </wps:spPr>
                      <wps:txbx>
                        <w:txbxContent>
                          <w:p w14:paraId="1F7385E5" w14:textId="77777777" w:rsidR="00B22FF3" w:rsidRDefault="00B22FF3" w:rsidP="00550A26">
                            <w:pPr>
                              <w:jc w:val="right"/>
                            </w:pPr>
                          </w:p>
                        </w:txbxContent>
                      </wps:txbx>
                      <wps:bodyPr rot="0" spcFirstLastPara="0" vertOverflow="overflow" horzOverflow="overflow" vert="horz" wrap="square" lIns="0" tIns="0" rIns="180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5B9C8" id="Text Box 9" o:spid="_x0000_s1034" type="#_x0000_t202" style="position:absolute;left:0;text-align:left;margin-left:544.1pt;margin-top:0;width:595.3pt;height:841.9pt;z-index:251663360;visibility:visible;mso-wrap-style:square;mso-width-percent:0;mso-height-percent:0;mso-wrap-distance-left:9pt;mso-wrap-distance-top:0;mso-wrap-distance-right:9pt;mso-wrap-distance-bottom:0;mso-position-horizontal:right;mso-position-horizontal-relative:right-margin-area;mso-position-vertical:top;mso-position-vertical-relative:page;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DSgAAAABSZ2h0bG9uZwAA&#10;AlM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iDFhJQ0NfUFJPRklMRQABAQAADEhMaW5vAhAAAG1udHJS&#10;R0IgWFlaIAfOAAIACQAGADEAAGFjc3BNU0ZUAAAAAElFQyBzUkdCAAAAAAAAAAAAAAAB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" stroked="f" strokeweight=".5pt">
                <v:fill r:id="rId14" o:title="" recolor="t" rotate="t" type="frame"/>
                <v:textbox inset="0,0,5mm,0">
                  <w:txbxContent>
                    <w:p w14:paraId="1F7385E5" w14:textId="77777777" w:rsidR="00B22FF3" w:rsidRDefault="00B22FF3" w:rsidP="00550A26">
                      <w:pPr>
                        <w:jc w:val="right"/>
                      </w:pPr>
                    </w:p>
                  </w:txbxContent>
                </v:textbox>
                <w10:wrap type="topAndBottom" anchorx="margin" anchory="page"/>
              </v:shape>
            </w:pict>
          </mc:Fallback>
        </mc:AlternateContent>
      </w:r>
    </w:p>
    <w:sectPr w:rsidR="00585EC9" w:rsidRPr="00F63565" w:rsidSect="00D47D54">
      <w:headerReference w:type="default" r:id="rId65"/>
      <w:footerReference w:type="default" r:id="rId66"/>
      <w:headerReference w:type="first" r:id="rId67"/>
      <w:footerReference w:type="first" r:id="rId68"/>
      <w:type w:val="oddPage"/>
      <w:pgSz w:w="11906" w:h="16838" w:code="9"/>
      <w:pgMar w:top="1418" w:right="1701" w:bottom="1418" w:left="1701" w:header="567" w:footer="73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AD19AC" w14:textId="77777777" w:rsidR="00B45DD0" w:rsidRDefault="00B45DD0" w:rsidP="00524A38">
      <w:pPr>
        <w:spacing w:before="0" w:line="240" w:lineRule="auto"/>
      </w:pPr>
      <w:r>
        <w:separator/>
      </w:r>
    </w:p>
  </w:endnote>
  <w:endnote w:type="continuationSeparator" w:id="0">
    <w:p w14:paraId="5A6BD055" w14:textId="77777777" w:rsidR="00B45DD0" w:rsidRDefault="00B45DD0" w:rsidP="00524A3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BA"/>
    <w:family w:val="swiss"/>
    <w:pitch w:val="variable"/>
    <w:sig w:usb0="E0002EFF" w:usb1="C000785B" w:usb2="00000009" w:usb3="00000000" w:csb0="000001FF" w:csb1="00000000"/>
  </w:font>
  <w:font w:name="Segoe UI">
    <w:panose1 w:val="020B0502040204020203"/>
    <w:charset w:val="BA"/>
    <w:family w:val="swiss"/>
    <w:pitch w:val="variable"/>
    <w:sig w:usb0="E4002EFF" w:usb1="C000E47F" w:usb2="00000009" w:usb3="00000000" w:csb0="000001FF" w:csb1="00000000"/>
  </w:font>
  <w:font w:name="Consolas">
    <w:panose1 w:val="020B0609020204030204"/>
    <w:charset w:val="BA"/>
    <w:family w:val="modern"/>
    <w:pitch w:val="fixed"/>
    <w:sig w:usb0="E00006FF" w:usb1="0000FCFF" w:usb2="00000001" w:usb3="00000000" w:csb0="0000019F" w:csb1="00000000"/>
  </w:font>
  <w:font w:name="Calibri">
    <w:panose1 w:val="020F0502020204030204"/>
    <w:charset w:val="BA"/>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C5DC2" w14:textId="77777777" w:rsidR="00B22FF3" w:rsidRPr="00251584" w:rsidRDefault="00B22FF3" w:rsidP="00251584">
    <w:pPr>
      <w:pStyle w:val="Header"/>
      <w:rPr>
        <w:color w:val="777776"/>
      </w:rPr>
    </w:pPr>
    <w:r w:rsidRPr="00397C07">
      <w:rPr>
        <w:b/>
        <w:bCs/>
      </w:rPr>
      <w:fldChar w:fldCharType="begin"/>
    </w:r>
    <w:r w:rsidRPr="00397C07">
      <w:rPr>
        <w:b/>
        <w:bCs/>
      </w:rPr>
      <w:instrText>PAGE   \* MERGEFORMAT</w:instrText>
    </w:r>
    <w:r w:rsidRPr="00397C07">
      <w:rPr>
        <w:b/>
        <w:bCs/>
      </w:rPr>
      <w:fldChar w:fldCharType="separate"/>
    </w:r>
    <w:r w:rsidR="00C13B6D">
      <w:rPr>
        <w:b/>
        <w:bCs/>
        <w:noProof/>
      </w:rPr>
      <w:t>8</w:t>
    </w:r>
    <w:r w:rsidRPr="00397C07">
      <w:rPr>
        <w:b/>
        <w:bCs/>
      </w:rPr>
      <w:fldChar w:fldCharType="end"/>
    </w:r>
    <w:r>
      <w:rPr>
        <w:b/>
        <w:bCs/>
      </w:rPr>
      <w:tab/>
    </w:r>
    <w:r w:rsidRPr="00397C07">
      <w:t>ESPON</w:t>
    </w:r>
    <w:r>
      <w:t xml:space="preserve"> // </w:t>
    </w:r>
    <w:r w:rsidRPr="00397C07">
      <w:rPr>
        <w:rStyle w:val="HeaderFooterGrey"/>
        <w:caps w:val="0"/>
      </w:rPr>
      <w:t>espon.eu</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6E0A1" w14:textId="77777777" w:rsidR="00B22FF3" w:rsidRPr="00397C07" w:rsidRDefault="00B22FF3" w:rsidP="00364622">
    <w:pPr>
      <w:pStyle w:val="Header"/>
      <w:tabs>
        <w:tab w:val="clear" w:pos="340"/>
        <w:tab w:val="clear" w:pos="4513"/>
        <w:tab w:val="right" w:pos="8165"/>
      </w:tabs>
      <w:rPr>
        <w:rStyle w:val="HeaderFooterGrey"/>
      </w:rPr>
    </w:pPr>
    <w:r>
      <w:tab/>
    </w:r>
    <w:r w:rsidRPr="00397C07">
      <w:t>ESPON</w:t>
    </w:r>
    <w:r>
      <w:t xml:space="preserve"> // </w:t>
    </w:r>
    <w:r w:rsidRPr="00397C07">
      <w:rPr>
        <w:rStyle w:val="HeaderFooterGrey"/>
        <w:caps w:val="0"/>
      </w:rPr>
      <w:t>espon.eu</w:t>
    </w:r>
    <w:r>
      <w:rPr>
        <w:rStyle w:val="HeaderFooterGrey"/>
        <w:caps w:val="0"/>
      </w:rPr>
      <w:tab/>
    </w:r>
    <w:r w:rsidRPr="00397C07">
      <w:rPr>
        <w:b/>
        <w:bCs/>
      </w:rPr>
      <w:fldChar w:fldCharType="begin"/>
    </w:r>
    <w:r w:rsidRPr="00397C07">
      <w:rPr>
        <w:b/>
        <w:bCs/>
      </w:rPr>
      <w:instrText>PAGE   \* MERGEFORMAT</w:instrText>
    </w:r>
    <w:r w:rsidRPr="00397C07">
      <w:rPr>
        <w:b/>
        <w:bCs/>
      </w:rPr>
      <w:fldChar w:fldCharType="separate"/>
    </w:r>
    <w:r w:rsidR="00C13B6D">
      <w:rPr>
        <w:b/>
        <w:bCs/>
        <w:noProof/>
      </w:rPr>
      <w:t>9</w:t>
    </w:r>
    <w:r w:rsidRPr="00397C07">
      <w:rPr>
        <w:b/>
        <w:bC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F6F35" w14:textId="77777777" w:rsidR="00B22FF3" w:rsidRPr="006954A8" w:rsidRDefault="00B22FF3" w:rsidP="006954A8">
    <w:pPr>
      <w:pStyle w:val="Footer"/>
      <w:rPr>
        <w:rStyle w:val="HeaderFooterGrey"/>
        <w:color w:val="auto"/>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C92AA9" w14:textId="77777777" w:rsidR="00B22FF3" w:rsidRDefault="00B22F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1486B" w14:textId="77777777" w:rsidR="00B45DD0" w:rsidRDefault="00B45DD0" w:rsidP="00827BDF">
      <w:pPr>
        <w:pStyle w:val="Footer"/>
        <w:spacing w:before="600"/>
      </w:pPr>
    </w:p>
    <w:p w14:paraId="0DC3F955" w14:textId="77777777" w:rsidR="00B45DD0" w:rsidRPr="00827BDF" w:rsidRDefault="00B45DD0" w:rsidP="008F11B5">
      <w:pPr>
        <w:pStyle w:val="Footer"/>
        <w:pBdr>
          <w:top w:val="single" w:sz="4" w:space="1" w:color="0B1741"/>
        </w:pBdr>
        <w:spacing w:before="0" w:line="20" w:lineRule="exact"/>
      </w:pPr>
    </w:p>
  </w:footnote>
  <w:footnote w:type="continuationSeparator" w:id="0">
    <w:p w14:paraId="7CA35D23" w14:textId="77777777" w:rsidR="00B45DD0" w:rsidRDefault="00B45DD0" w:rsidP="00524A38">
      <w:pPr>
        <w:spacing w:before="0" w:line="240" w:lineRule="auto"/>
      </w:pPr>
      <w:r>
        <w:continuationSeparator/>
      </w:r>
    </w:p>
  </w:footnote>
  <w:footnote w:id="1">
    <w:p w14:paraId="2FD20442" w14:textId="06BDBD5D" w:rsidR="00B22FF3" w:rsidRPr="0047013E" w:rsidRDefault="00B22FF3">
      <w:pPr>
        <w:pStyle w:val="FootnoteText"/>
        <w:rPr>
          <w:lang w:val="et-EE"/>
        </w:rPr>
      </w:pPr>
      <w:r>
        <w:rPr>
          <w:rStyle w:val="FootnoteReference"/>
        </w:rPr>
        <w:footnoteRef/>
      </w:r>
      <w:r>
        <w:t xml:space="preserve"> </w:t>
      </w:r>
      <w:r>
        <w:rPr>
          <w:lang w:val="et-EE"/>
        </w:rPr>
        <w:t>The impact of local GHG mitigation policies can be included in the baseline scenario through a local dataset, see chapter 1.5.</w:t>
      </w:r>
    </w:p>
  </w:footnote>
  <w:footnote w:id="2">
    <w:p w14:paraId="3B6174AE" w14:textId="77777777" w:rsidR="00B22FF3" w:rsidRPr="00C66F44" w:rsidRDefault="00B22FF3" w:rsidP="00ED4CFD">
      <w:pPr>
        <w:pStyle w:val="FootnoteText"/>
        <w:rPr>
          <w:rFonts w:ascii="Arial" w:hAnsi="Arial" w:cs="Arial"/>
          <w:szCs w:val="21"/>
        </w:rPr>
      </w:pPr>
      <w:r>
        <w:rPr>
          <w:rStyle w:val="FootnoteReference"/>
        </w:rPr>
        <w:footnoteRef/>
      </w:r>
      <w:r>
        <w:t xml:space="preserve"> </w:t>
      </w:r>
      <w:r w:rsidRPr="0096023E">
        <w:rPr>
          <w:rFonts w:ascii="Arial" w:hAnsi="Arial" w:cs="Arial"/>
          <w:szCs w:val="21"/>
        </w:rPr>
        <w:t>CORINE classes: artificial areas (112</w:t>
      </w:r>
      <w:r>
        <w:rPr>
          <w:rFonts w:ascii="Arial" w:hAnsi="Arial" w:cs="Arial"/>
          <w:szCs w:val="21"/>
        </w:rPr>
        <w:t>–</w:t>
      </w:r>
      <w:r w:rsidRPr="0096023E">
        <w:rPr>
          <w:rFonts w:ascii="Arial" w:hAnsi="Arial" w:cs="Arial"/>
          <w:szCs w:val="21"/>
        </w:rPr>
        <w:t>142); agricultural areas (211</w:t>
      </w:r>
      <w:r>
        <w:rPr>
          <w:rFonts w:ascii="Arial" w:hAnsi="Arial" w:cs="Arial"/>
          <w:szCs w:val="21"/>
        </w:rPr>
        <w:t>–</w:t>
      </w:r>
      <w:r w:rsidRPr="0096023E">
        <w:rPr>
          <w:rFonts w:ascii="Arial" w:hAnsi="Arial" w:cs="Arial"/>
          <w:szCs w:val="21"/>
        </w:rPr>
        <w:t>243); forest and semi-natural areas (311</w:t>
      </w:r>
      <w:r>
        <w:rPr>
          <w:rFonts w:ascii="Arial" w:hAnsi="Arial" w:cs="Arial"/>
          <w:szCs w:val="21"/>
        </w:rPr>
        <w:t>–</w:t>
      </w:r>
      <w:r w:rsidRPr="0096023E">
        <w:rPr>
          <w:rFonts w:ascii="Arial" w:hAnsi="Arial" w:cs="Arial"/>
          <w:szCs w:val="21"/>
        </w:rPr>
        <w:t>324); wetlands (411</w:t>
      </w:r>
      <w:r>
        <w:rPr>
          <w:rFonts w:ascii="Arial" w:hAnsi="Arial" w:cs="Arial"/>
          <w:szCs w:val="21"/>
        </w:rPr>
        <w:t>–</w:t>
      </w:r>
      <w:r w:rsidRPr="0096023E">
        <w:rPr>
          <w:rFonts w:ascii="Arial" w:hAnsi="Arial" w:cs="Arial"/>
          <w:szCs w:val="21"/>
        </w:rPr>
        <w:t>421); water bodies (511</w:t>
      </w:r>
      <w:r>
        <w:rPr>
          <w:rFonts w:ascii="Arial" w:hAnsi="Arial" w:cs="Arial"/>
          <w:szCs w:val="21"/>
        </w:rPr>
        <w:t>–</w:t>
      </w:r>
      <w:r w:rsidRPr="0096023E">
        <w:rPr>
          <w:rFonts w:ascii="Arial" w:hAnsi="Arial" w:cs="Arial"/>
          <w:szCs w:val="21"/>
        </w:rPr>
        <w:t>523).</w:t>
      </w:r>
    </w:p>
  </w:footnote>
  <w:footnote w:id="3">
    <w:p w14:paraId="24C60F2E" w14:textId="77777777" w:rsidR="00B22FF3" w:rsidRPr="00C66F44" w:rsidRDefault="00B22FF3" w:rsidP="00ED4CFD">
      <w:pPr>
        <w:pStyle w:val="FootnoteText"/>
        <w:rPr>
          <w:lang w:val="et-EE"/>
        </w:rPr>
      </w:pPr>
      <w:r>
        <w:rPr>
          <w:rStyle w:val="FootnoteReference"/>
        </w:rPr>
        <w:footnoteRef/>
      </w:r>
      <w:r>
        <w:t xml:space="preserve"> </w:t>
      </w:r>
      <w:r w:rsidRPr="0096023E">
        <w:rPr>
          <w:rFonts w:ascii="Arial" w:hAnsi="Arial" w:cs="Arial"/>
          <w:szCs w:val="21"/>
        </w:rPr>
        <w:t>WRB soil classes: CM - Cambisol; HS - Histosol; LP - Leptosol; PZ - Podzol.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36A7D3" w14:textId="77777777" w:rsidR="00B22FF3" w:rsidRDefault="00B22FF3">
    <w:pPr>
      <w:pStyle w:val="Header"/>
    </w:pPr>
    <w:r>
      <w:rPr>
        <w:noProof/>
        <w:lang w:val="en-US"/>
      </w:rPr>
      <mc:AlternateContent>
        <mc:Choice Requires="wps">
          <w:drawing>
            <wp:anchor distT="0" distB="0" distL="114300" distR="114300" simplePos="0" relativeHeight="251663360" behindDoc="1" locked="0" layoutInCell="1" allowOverlap="1" wp14:anchorId="5D3169EA" wp14:editId="4BB90FD9">
              <wp:simplePos x="0" y="0"/>
              <wp:positionH relativeFrom="page">
                <wp:align>left</wp:align>
              </wp:positionH>
              <wp:positionV relativeFrom="page">
                <wp:align>top</wp:align>
              </wp:positionV>
              <wp:extent cx="7560000" cy="10692000"/>
              <wp:effectExtent l="0" t="0" r="3175" b="0"/>
              <wp:wrapNone/>
              <wp:docPr id="2" name="Text Box 2"/>
              <wp:cNvGraphicFramePr/>
              <a:graphic xmlns:a="http://schemas.openxmlformats.org/drawingml/2006/main">
                <a:graphicData uri="http://schemas.microsoft.com/office/word/2010/wordprocessingShape">
                  <wps:wsp>
                    <wps:cNvSpPr txBox="1"/>
                    <wps:spPr>
                      <a:xfrm>
                        <a:off x="0" y="0"/>
                        <a:ext cx="7560000" cy="10692000"/>
                      </a:xfrm>
                      <a:prstGeom prst="rect">
                        <a:avLst/>
                      </a:prstGeom>
                      <a:solidFill>
                        <a:srgbClr val="E5EBF8"/>
                      </a:solidFill>
                      <a:ln w="6350">
                        <a:noFill/>
                      </a:ln>
                    </wps:spPr>
                    <wps:txbx>
                      <w:txbxContent>
                        <w:p w14:paraId="73C2E210" w14:textId="77777777" w:rsidR="00B22FF3" w:rsidRDefault="00B22FF3" w:rsidP="0025158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3169EA" id="_x0000_t202" coordsize="21600,21600" o:spt="202" path="m,l,21600r21600,l21600,xe">
              <v:stroke joinstyle="miter"/>
              <v:path gradientshapeok="t" o:connecttype="rect"/>
            </v:shapetype>
            <v:shape id="Text Box 2" o:spid="_x0000_s1035" type="#_x0000_t202" style="position:absolute;margin-left:0;margin-top:0;width:595.3pt;height:841.9pt;z-index:-25165312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" fillcolor="#e5ebf8" stroked="f" strokeweight=".5pt">
              <v:textbox inset="0,0,0,0">
                <w:txbxContent>
                  <w:p w14:paraId="73C2E210" w14:textId="77777777" w:rsidR="00B22FF3" w:rsidRDefault="00B22FF3" w:rsidP="00251584"/>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967E1A" w14:textId="77777777" w:rsidR="00B22FF3" w:rsidRDefault="00B22FF3">
    <w:pPr>
      <w:pStyle w:val="Header"/>
    </w:pPr>
    <w:r>
      <w:rPr>
        <w:noProof/>
        <w:lang w:val="en-US"/>
      </w:rPr>
      <mc:AlternateContent>
        <mc:Choice Requires="wps">
          <w:drawing>
            <wp:anchor distT="0" distB="0" distL="114300" distR="114300" simplePos="0" relativeHeight="251659264" behindDoc="1" locked="0" layoutInCell="1" allowOverlap="1" wp14:anchorId="15A1C982" wp14:editId="7ABC3340">
              <wp:simplePos x="1257300" y="571500"/>
              <wp:positionH relativeFrom="page">
                <wp:align>left</wp:align>
              </wp:positionH>
              <wp:positionV relativeFrom="page">
                <wp:align>top</wp:align>
              </wp:positionV>
              <wp:extent cx="7560000" cy="10692000"/>
              <wp:effectExtent l="0" t="0" r="3175" b="0"/>
              <wp:wrapNone/>
              <wp:docPr id="4" name="Text Box 4"/>
              <wp:cNvGraphicFramePr/>
              <a:graphic xmlns:a="http://schemas.openxmlformats.org/drawingml/2006/main">
                <a:graphicData uri="http://schemas.microsoft.com/office/word/2010/wordprocessingShape">
                  <wps:wsp>
                    <wps:cNvSpPr txBox="1"/>
                    <wps:spPr>
                      <a:xfrm>
                        <a:off x="0" y="0"/>
                        <a:ext cx="7560000" cy="10692000"/>
                      </a:xfrm>
                      <a:prstGeom prst="rect">
                        <a:avLst/>
                      </a:prstGeom>
                      <a:solidFill>
                        <a:srgbClr val="E5EBF8"/>
                      </a:solidFill>
                      <a:ln w="6350">
                        <a:noFill/>
                      </a:ln>
                    </wps:spPr>
                    <wps:txbx>
                      <w:txbxContent>
                        <w:p w14:paraId="19BB613E" w14:textId="77777777" w:rsidR="00B22FF3" w:rsidRDefault="00B22FF3" w:rsidP="00524A3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A1C982" id="_x0000_t202" coordsize="21600,21600" o:spt="202" path="m,l,21600r21600,l21600,xe">
              <v:stroke joinstyle="miter"/>
              <v:path gradientshapeok="t" o:connecttype="rect"/>
            </v:shapetype>
            <v:shape id="Text Box 4" o:spid="_x0000_s1036" type="#_x0000_t202" style="position:absolute;margin-left:0;margin-top:0;width:595.3pt;height:841.9pt;z-index:-25165721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" fillcolor="#e5ebf8" stroked="f" strokeweight=".5pt">
              <v:textbox inset="0,0,0,0">
                <w:txbxContent>
                  <w:p w14:paraId="19BB613E" w14:textId="77777777" w:rsidR="00B22FF3" w:rsidRDefault="00B22FF3" w:rsidP="00524A38"/>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7BE51" w14:textId="77777777" w:rsidR="00B22FF3" w:rsidRPr="00B302C8" w:rsidRDefault="00B22FF3" w:rsidP="00B302C8">
    <w:pPr>
      <w:pStyle w:val="Header"/>
      <w:rPr>
        <w:rStyle w:val="HeaderFooterGrey"/>
        <w:color w:val="164194"/>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FE8A2" w14:textId="5C937C5E" w:rsidR="00B22FF3" w:rsidRPr="00251584" w:rsidRDefault="00B22FF3" w:rsidP="00251584">
    <w:pPr>
      <w:pStyle w:val="Header"/>
      <w:rPr>
        <w:color w:val="777776"/>
      </w:rPr>
    </w:pPr>
    <w:sdt>
      <w:sdtPr>
        <w:rPr>
          <w:color w:val="777776"/>
        </w:rPr>
        <w:id w:val="1684631720"/>
        <w:placeholder>
          <w:docPart w:val="84717DBA426D47F78460EBA740EDC941"/>
        </w:placeholder>
        <w:dataBinding w:prefixMappings="xmlns:ns0='http://www.getsharp.dk/gsit_espon_report' " w:xpath="/ns0:gsit_espon_report[1]/ns0:publicationdata[1]/ns0:publicationtype[1]" w:storeItemID="{A9FD399A-B783-48CD-9A92-4847D56C8A13}"/>
        <w:text/>
      </w:sdtPr>
      <w:sdtEndPr>
        <w:rPr>
          <w:color w:val="164194"/>
        </w:rPr>
      </w:sdtEndPr>
      <w:sdtContent>
        <w:r>
          <w:rPr>
            <w:color w:val="777776"/>
          </w:rPr>
          <w:t>ANNEX 6 – USER MANUAL</w:t>
        </w:r>
      </w:sdtContent>
    </w:sdt>
    <w:r>
      <w:t xml:space="preserve"> // </w:t>
    </w:r>
    <w:sdt>
      <w:sdtPr>
        <w:rPr>
          <w:rStyle w:val="HeaderFooterGrey"/>
          <w:caps w:val="0"/>
        </w:rPr>
        <w:id w:val="652799234"/>
        <w:placeholder>
          <w:docPart w:val="BBB98E252FD9435FB9FB565E0894C063"/>
        </w:placeholder>
        <w:dataBinding w:prefixMappings="xmlns:ns0='http://www.getsharp.dk/gsit_espon_report' " w:xpath="/ns0:gsit_espon_report[1]/ns0:publicationdata[1]/ns0:reporttitle[1]" w:storeItemID="{A9FD399A-B783-48CD-9A92-4847D56C8A13}"/>
        <w:text/>
      </w:sdtPr>
      <w:sdtContent>
        <w:r>
          <w:rPr>
            <w:rStyle w:val="HeaderFooterGrey"/>
            <w:caps w:val="0"/>
          </w:rPr>
          <w:t>GGIA TOOL</w:t>
        </w:r>
      </w:sdtContent>
    </w:sdt>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A7414" w14:textId="09B12BE1" w:rsidR="00B22FF3" w:rsidRPr="00E120F3" w:rsidRDefault="00B22FF3" w:rsidP="00251584">
    <w:pPr>
      <w:pStyle w:val="Header"/>
      <w:jc w:val="right"/>
      <w:rPr>
        <w:rStyle w:val="HeaderFooterGrey"/>
      </w:rPr>
    </w:pPr>
    <w:sdt>
      <w:sdtPr>
        <w:rPr>
          <w:color w:val="777776"/>
        </w:rPr>
        <w:id w:val="-657685178"/>
        <w:placeholder>
          <w:docPart w:val="1544230086EB469D84F9B12D869302C2"/>
        </w:placeholder>
        <w:dataBinding w:prefixMappings="xmlns:ns0='http://www.getsharp.dk/gsit_espon_report' " w:xpath="/ns0:gsit_espon_report[1]/ns0:publicationdata[1]/ns0:publicationtype[1]" w:storeItemID="{A9FD399A-B783-48CD-9A92-4847D56C8A13}"/>
        <w:text/>
      </w:sdtPr>
      <w:sdtEndPr>
        <w:rPr>
          <w:color w:val="164194"/>
        </w:rPr>
      </w:sdtEndPr>
      <w:sdtContent>
        <w:r>
          <w:rPr>
            <w:color w:val="777776"/>
          </w:rPr>
          <w:t>ANNEX 6 – USER MANUAL</w:t>
        </w:r>
      </w:sdtContent>
    </w:sdt>
    <w:r>
      <w:t xml:space="preserve"> // </w:t>
    </w:r>
    <w:sdt>
      <w:sdtPr>
        <w:rPr>
          <w:rStyle w:val="HeaderFooterGrey"/>
          <w:caps w:val="0"/>
        </w:rPr>
        <w:id w:val="902487936"/>
        <w:placeholder>
          <w:docPart w:val="162A2D9E3A474CA38C01F50F67D79A51"/>
        </w:placeholder>
        <w:dataBinding w:prefixMappings="xmlns:ns0='http://www.getsharp.dk/gsit_espon_report' " w:xpath="/ns0:gsit_espon_report[1]/ns0:publicationdata[1]/ns0:reporttitle[1]" w:storeItemID="{A9FD399A-B783-48CD-9A92-4847D56C8A13}"/>
        <w:text/>
      </w:sdtPr>
      <w:sdtContent>
        <w:r>
          <w:rPr>
            <w:rStyle w:val="HeaderFooterGrey"/>
            <w:caps w:val="0"/>
          </w:rPr>
          <w:t>GGIA TOOL</w:t>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D00FD8" w14:textId="77777777" w:rsidR="00B22FF3" w:rsidRPr="006954A8" w:rsidRDefault="00B22FF3" w:rsidP="006954A8">
    <w:pPr>
      <w:rPr>
        <w:rStyle w:val="HeaderFooterGrey"/>
        <w:color w:val="auto"/>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448D6F" w14:textId="77777777" w:rsidR="00B22FF3" w:rsidRDefault="00B22FF3" w:rsidP="00D47D54">
    <w:r>
      <w:rPr>
        <w:noProof/>
        <w:lang w:val="en-US"/>
      </w:rPr>
      <mc:AlternateContent>
        <mc:Choice Requires="wps">
          <w:drawing>
            <wp:anchor distT="0" distB="0" distL="114300" distR="114300" simplePos="0" relativeHeight="251661312" behindDoc="1" locked="0" layoutInCell="1" allowOverlap="1" wp14:anchorId="4335E3B7" wp14:editId="056DBD06">
              <wp:simplePos x="0" y="0"/>
              <wp:positionH relativeFrom="page">
                <wp:align>left</wp:align>
              </wp:positionH>
              <wp:positionV relativeFrom="page">
                <wp:align>top</wp:align>
              </wp:positionV>
              <wp:extent cx="7560000" cy="10692000"/>
              <wp:effectExtent l="0" t="0" r="3175" b="0"/>
              <wp:wrapNone/>
              <wp:docPr id="5" name="Text Box 5"/>
              <wp:cNvGraphicFramePr/>
              <a:graphic xmlns:a="http://schemas.openxmlformats.org/drawingml/2006/main">
                <a:graphicData uri="http://schemas.microsoft.com/office/word/2010/wordprocessingShape">
                  <wps:wsp>
                    <wps:cNvSpPr txBox="1"/>
                    <wps:spPr>
                      <a:xfrm>
                        <a:off x="0" y="0"/>
                        <a:ext cx="7560000" cy="10692000"/>
                      </a:xfrm>
                      <a:prstGeom prst="rect">
                        <a:avLst/>
                      </a:prstGeom>
                      <a:solidFill>
                        <a:srgbClr val="E5EBF8"/>
                      </a:solidFill>
                      <a:ln w="6350">
                        <a:noFill/>
                      </a:ln>
                    </wps:spPr>
                    <wps:txbx>
                      <w:txbxContent>
                        <w:p w14:paraId="21884902" w14:textId="77777777" w:rsidR="00B22FF3" w:rsidRDefault="00B22FF3" w:rsidP="00D47D5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5E3B7" id="_x0000_t202" coordsize="21600,21600" o:spt="202" path="m,l,21600r21600,l21600,xe">
              <v:stroke joinstyle="miter"/>
              <v:path gradientshapeok="t" o:connecttype="rect"/>
            </v:shapetype>
            <v:shape id="Text Box 5" o:spid="_x0000_s1037" type="#_x0000_t202" style="position:absolute;left:0;text-align:left;margin-left:0;margin-top:0;width:595.3pt;height:841.9pt;z-index:-25165516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" fillcolor="#e5ebf8" stroked="f" strokeweight=".5pt">
              <v:textbox inset="0,0,0,0">
                <w:txbxContent>
                  <w:p w14:paraId="21884902" w14:textId="77777777" w:rsidR="00B22FF3" w:rsidRDefault="00B22FF3" w:rsidP="00D47D54"/>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B94748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53662C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B80888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A36CC0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4CE8AE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1B846B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168A78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BBCA01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A84053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9FD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9673E2"/>
    <w:multiLevelType w:val="multilevel"/>
    <w:tmpl w:val="C8C6E504"/>
    <w:styleLink w:val="ESPONNumbers"/>
    <w:lvl w:ilvl="0">
      <w:start w:val="1"/>
      <w:numFmt w:val="decimal"/>
      <w:lvlText w:val="%1."/>
      <w:lvlJc w:val="left"/>
      <w:pPr>
        <w:ind w:left="340" w:hanging="340"/>
      </w:pPr>
      <w:rPr>
        <w:rFonts w:hint="default"/>
      </w:rPr>
    </w:lvl>
    <w:lvl w:ilvl="1">
      <w:start w:val="1"/>
      <w:numFmt w:val="none"/>
      <w:lvlText w:val=""/>
      <w:lvlJc w:val="left"/>
      <w:pPr>
        <w:ind w:left="340" w:firstLine="0"/>
      </w:pPr>
      <w:rPr>
        <w:rFonts w:hint="default"/>
      </w:rPr>
    </w:lvl>
    <w:lvl w:ilvl="2">
      <w:start w:val="1"/>
      <w:numFmt w:val="none"/>
      <w:lvlText w:val=""/>
      <w:lvlJc w:val="left"/>
      <w:pPr>
        <w:ind w:left="340" w:hanging="340"/>
      </w:pPr>
      <w:rPr>
        <w:rFonts w:hint="default"/>
      </w:rPr>
    </w:lvl>
    <w:lvl w:ilvl="3">
      <w:start w:val="1"/>
      <w:numFmt w:val="none"/>
      <w:lvlText w:val=""/>
      <w:lvlJc w:val="left"/>
      <w:pPr>
        <w:ind w:left="340" w:hanging="340"/>
      </w:pPr>
      <w:rPr>
        <w:rFonts w:hint="default"/>
      </w:rPr>
    </w:lvl>
    <w:lvl w:ilvl="4">
      <w:start w:val="1"/>
      <w:numFmt w:val="none"/>
      <w:lvlText w:val=""/>
      <w:lvlJc w:val="left"/>
      <w:pPr>
        <w:ind w:left="340" w:hanging="340"/>
      </w:pPr>
      <w:rPr>
        <w:rFonts w:hint="default"/>
      </w:rPr>
    </w:lvl>
    <w:lvl w:ilvl="5">
      <w:start w:val="1"/>
      <w:numFmt w:val="none"/>
      <w:lvlText w:val=""/>
      <w:lvlJc w:val="left"/>
      <w:pPr>
        <w:ind w:left="340" w:hanging="340"/>
      </w:pPr>
      <w:rPr>
        <w:rFonts w:hint="default"/>
      </w:rPr>
    </w:lvl>
    <w:lvl w:ilvl="6">
      <w:start w:val="1"/>
      <w:numFmt w:val="none"/>
      <w:lvlText w:val=""/>
      <w:lvlJc w:val="left"/>
      <w:pPr>
        <w:ind w:left="340" w:hanging="340"/>
      </w:pPr>
      <w:rPr>
        <w:rFonts w:hint="default"/>
      </w:rPr>
    </w:lvl>
    <w:lvl w:ilvl="7">
      <w:start w:val="1"/>
      <w:numFmt w:val="none"/>
      <w:lvlText w:val=""/>
      <w:lvlJc w:val="left"/>
      <w:pPr>
        <w:ind w:left="340" w:hanging="340"/>
      </w:pPr>
      <w:rPr>
        <w:rFonts w:hint="default"/>
      </w:rPr>
    </w:lvl>
    <w:lvl w:ilvl="8">
      <w:start w:val="1"/>
      <w:numFmt w:val="none"/>
      <w:lvlText w:val=""/>
      <w:lvlJc w:val="left"/>
      <w:pPr>
        <w:ind w:left="340" w:hanging="340"/>
      </w:pPr>
      <w:rPr>
        <w:rFonts w:hint="default"/>
      </w:rPr>
    </w:lvl>
  </w:abstractNum>
  <w:abstractNum w:abstractNumId="11" w15:restartNumberingAfterBreak="0">
    <w:nsid w:val="09C04BD5"/>
    <w:multiLevelType w:val="hybridMultilevel"/>
    <w:tmpl w:val="FECEF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D106E6"/>
    <w:multiLevelType w:val="hybridMultilevel"/>
    <w:tmpl w:val="88966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C86F16"/>
    <w:multiLevelType w:val="hybridMultilevel"/>
    <w:tmpl w:val="DD3C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4B0544"/>
    <w:multiLevelType w:val="multilevel"/>
    <w:tmpl w:val="32F8CC76"/>
    <w:lvl w:ilvl="0">
      <w:start w:val="1"/>
      <w:numFmt w:val="decimal"/>
      <w:pStyle w:val="Heading1"/>
      <w:lvlText w:val="%1"/>
      <w:lvlJc w:val="left"/>
      <w:pPr>
        <w:tabs>
          <w:tab w:val="num" w:pos="567"/>
        </w:tabs>
        <w:ind w:left="0" w:firstLine="0"/>
      </w:pPr>
      <w:rPr>
        <w:rFonts w:hint="default"/>
        <w:color w:val="EE7D00"/>
      </w:rPr>
    </w:lvl>
    <w:lvl w:ilvl="1">
      <w:start w:val="1"/>
      <w:numFmt w:val="decimal"/>
      <w:pStyle w:val="Heading2"/>
      <w:lvlText w:val="%1.%2"/>
      <w:lvlJc w:val="left"/>
      <w:pPr>
        <w:ind w:left="0" w:firstLine="0"/>
      </w:pPr>
      <w:rPr>
        <w:rFonts w:hint="default"/>
        <w:color w:val="EE7D00"/>
      </w:rPr>
    </w:lvl>
    <w:lvl w:ilvl="2">
      <w:start w:val="1"/>
      <w:numFmt w:val="decimal"/>
      <w:pStyle w:val="Heading3"/>
      <w:lvlText w:val="%1.%2.%3"/>
      <w:lvlJc w:val="left"/>
      <w:pPr>
        <w:ind w:left="0" w:firstLine="0"/>
      </w:pPr>
      <w:rPr>
        <w:rFonts w:hint="default"/>
        <w:color w:val="EE7D00"/>
      </w:rPr>
    </w:lvl>
    <w:lvl w:ilvl="3">
      <w:start w:val="1"/>
      <w:numFmt w:val="decimal"/>
      <w:pStyle w:val="Heading4"/>
      <w:lvlText w:val="%1.%2.%3.%4"/>
      <w:lvlJc w:val="left"/>
      <w:pPr>
        <w:ind w:left="2520" w:firstLine="0"/>
      </w:pPr>
      <w:rPr>
        <w:rFonts w:hint="default"/>
        <w:color w:val="EE7D00"/>
      </w:rPr>
    </w:lvl>
    <w:lvl w:ilvl="4">
      <w:start w:val="1"/>
      <w:numFmt w:val="none"/>
      <w:pStyle w:val="Heading5"/>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15" w15:restartNumberingAfterBreak="0">
    <w:nsid w:val="1BE55E41"/>
    <w:multiLevelType w:val="hybridMultilevel"/>
    <w:tmpl w:val="4D88DA58"/>
    <w:lvl w:ilvl="0" w:tplc="04090001">
      <w:start w:val="1"/>
      <w:numFmt w:val="bullet"/>
      <w:lvlText w:val=""/>
      <w:lvlJc w:val="left"/>
      <w:pPr>
        <w:ind w:left="333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6" w15:restartNumberingAfterBreak="0">
    <w:nsid w:val="1E874E4F"/>
    <w:multiLevelType w:val="hybridMultilevel"/>
    <w:tmpl w:val="C370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5C29AF"/>
    <w:multiLevelType w:val="hybridMultilevel"/>
    <w:tmpl w:val="96CA3816"/>
    <w:lvl w:ilvl="0" w:tplc="04090001">
      <w:start w:val="1"/>
      <w:numFmt w:val="bullet"/>
      <w:lvlText w:val=""/>
      <w:lvlJc w:val="left"/>
      <w:pPr>
        <w:ind w:left="3328" w:hanging="360"/>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8" w15:restartNumberingAfterBreak="0">
    <w:nsid w:val="2CE749DC"/>
    <w:multiLevelType w:val="multilevel"/>
    <w:tmpl w:val="4F82895A"/>
    <w:styleLink w:val="ESPONBullets"/>
    <w:lvl w:ilvl="0">
      <w:start w:val="1"/>
      <w:numFmt w:val="bullet"/>
      <w:lvlText w:val="▪"/>
      <w:lvlJc w:val="left"/>
      <w:pPr>
        <w:ind w:left="340" w:hanging="198"/>
      </w:pPr>
      <w:rPr>
        <w:rFonts w:ascii="Arial" w:hAnsi="Arial" w:hint="default"/>
        <w:color w:val="auto"/>
      </w:rPr>
    </w:lvl>
    <w:lvl w:ilvl="1">
      <w:start w:val="1"/>
      <w:numFmt w:val="none"/>
      <w:lvlText w:val=""/>
      <w:lvlJc w:val="left"/>
      <w:pPr>
        <w:ind w:left="340" w:hanging="198"/>
      </w:pPr>
      <w:rPr>
        <w:rFonts w:hint="default"/>
      </w:rPr>
    </w:lvl>
    <w:lvl w:ilvl="2">
      <w:start w:val="1"/>
      <w:numFmt w:val="none"/>
      <w:lvlText w:val=""/>
      <w:lvlJc w:val="left"/>
      <w:pPr>
        <w:ind w:left="340" w:hanging="198"/>
      </w:pPr>
      <w:rPr>
        <w:rFonts w:hint="default"/>
      </w:rPr>
    </w:lvl>
    <w:lvl w:ilvl="3">
      <w:start w:val="1"/>
      <w:numFmt w:val="none"/>
      <w:lvlText w:val=""/>
      <w:lvlJc w:val="left"/>
      <w:pPr>
        <w:ind w:left="340" w:hanging="198"/>
      </w:pPr>
      <w:rPr>
        <w:rFonts w:hint="default"/>
      </w:rPr>
    </w:lvl>
    <w:lvl w:ilvl="4">
      <w:start w:val="1"/>
      <w:numFmt w:val="none"/>
      <w:lvlText w:val=""/>
      <w:lvlJc w:val="left"/>
      <w:pPr>
        <w:ind w:left="340" w:hanging="198"/>
      </w:pPr>
      <w:rPr>
        <w:rFonts w:hint="default"/>
      </w:rPr>
    </w:lvl>
    <w:lvl w:ilvl="5">
      <w:start w:val="1"/>
      <w:numFmt w:val="none"/>
      <w:lvlText w:val=""/>
      <w:lvlJc w:val="left"/>
      <w:pPr>
        <w:ind w:left="340" w:hanging="198"/>
      </w:pPr>
      <w:rPr>
        <w:rFonts w:hint="default"/>
      </w:rPr>
    </w:lvl>
    <w:lvl w:ilvl="6">
      <w:start w:val="1"/>
      <w:numFmt w:val="none"/>
      <w:lvlText w:val=""/>
      <w:lvlJc w:val="left"/>
      <w:pPr>
        <w:ind w:left="340" w:hanging="198"/>
      </w:pPr>
      <w:rPr>
        <w:rFonts w:hint="default"/>
      </w:rPr>
    </w:lvl>
    <w:lvl w:ilvl="7">
      <w:start w:val="1"/>
      <w:numFmt w:val="none"/>
      <w:lvlText w:val=""/>
      <w:lvlJc w:val="left"/>
      <w:pPr>
        <w:ind w:left="340" w:hanging="198"/>
      </w:pPr>
      <w:rPr>
        <w:rFonts w:hint="default"/>
      </w:rPr>
    </w:lvl>
    <w:lvl w:ilvl="8">
      <w:start w:val="1"/>
      <w:numFmt w:val="none"/>
      <w:lvlText w:val=""/>
      <w:lvlJc w:val="left"/>
      <w:pPr>
        <w:ind w:left="340" w:hanging="198"/>
      </w:pPr>
      <w:rPr>
        <w:rFonts w:hint="default"/>
      </w:rPr>
    </w:lvl>
  </w:abstractNum>
  <w:abstractNum w:abstractNumId="19" w15:restartNumberingAfterBreak="0">
    <w:nsid w:val="32082798"/>
    <w:multiLevelType w:val="multilevel"/>
    <w:tmpl w:val="34D8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3225DC"/>
    <w:multiLevelType w:val="multilevel"/>
    <w:tmpl w:val="47BA35B0"/>
    <w:styleLink w:val="ESPONLetters"/>
    <w:lvl w:ilvl="0">
      <w:start w:val="1"/>
      <w:numFmt w:val="upperLetter"/>
      <w:lvlText w:val="%1."/>
      <w:lvlJc w:val="left"/>
      <w:pPr>
        <w:ind w:left="340" w:hanging="340"/>
      </w:pPr>
      <w:rPr>
        <w:rFonts w:hint="default"/>
      </w:rPr>
    </w:lvl>
    <w:lvl w:ilvl="1">
      <w:start w:val="1"/>
      <w:numFmt w:val="none"/>
      <w:lvlText w:val=""/>
      <w:lvlJc w:val="left"/>
      <w:pPr>
        <w:ind w:left="340" w:firstLine="0"/>
      </w:pPr>
      <w:rPr>
        <w:rFonts w:hint="default"/>
      </w:rPr>
    </w:lvl>
    <w:lvl w:ilvl="2">
      <w:start w:val="1"/>
      <w:numFmt w:val="none"/>
      <w:lvlText w:val=""/>
      <w:lvlJc w:val="left"/>
      <w:pPr>
        <w:ind w:left="340" w:hanging="340"/>
      </w:pPr>
      <w:rPr>
        <w:rFonts w:hint="default"/>
      </w:rPr>
    </w:lvl>
    <w:lvl w:ilvl="3">
      <w:start w:val="1"/>
      <w:numFmt w:val="none"/>
      <w:lvlText w:val=""/>
      <w:lvlJc w:val="left"/>
      <w:pPr>
        <w:ind w:left="340" w:hanging="340"/>
      </w:pPr>
      <w:rPr>
        <w:rFonts w:hint="default"/>
      </w:rPr>
    </w:lvl>
    <w:lvl w:ilvl="4">
      <w:start w:val="1"/>
      <w:numFmt w:val="none"/>
      <w:lvlText w:val=""/>
      <w:lvlJc w:val="left"/>
      <w:pPr>
        <w:ind w:left="340" w:hanging="340"/>
      </w:pPr>
      <w:rPr>
        <w:rFonts w:hint="default"/>
      </w:rPr>
    </w:lvl>
    <w:lvl w:ilvl="5">
      <w:start w:val="1"/>
      <w:numFmt w:val="none"/>
      <w:lvlText w:val=""/>
      <w:lvlJc w:val="left"/>
      <w:pPr>
        <w:ind w:left="340" w:hanging="340"/>
      </w:pPr>
      <w:rPr>
        <w:rFonts w:hint="default"/>
      </w:rPr>
    </w:lvl>
    <w:lvl w:ilvl="6">
      <w:start w:val="1"/>
      <w:numFmt w:val="none"/>
      <w:lvlText w:val=""/>
      <w:lvlJc w:val="left"/>
      <w:pPr>
        <w:ind w:left="340" w:hanging="340"/>
      </w:pPr>
      <w:rPr>
        <w:rFonts w:hint="default"/>
      </w:rPr>
    </w:lvl>
    <w:lvl w:ilvl="7">
      <w:start w:val="1"/>
      <w:numFmt w:val="none"/>
      <w:lvlText w:val=""/>
      <w:lvlJc w:val="left"/>
      <w:pPr>
        <w:ind w:left="340" w:hanging="340"/>
      </w:pPr>
      <w:rPr>
        <w:rFonts w:hint="default"/>
      </w:rPr>
    </w:lvl>
    <w:lvl w:ilvl="8">
      <w:start w:val="1"/>
      <w:numFmt w:val="none"/>
      <w:lvlText w:val=""/>
      <w:lvlJc w:val="left"/>
      <w:pPr>
        <w:ind w:left="340" w:hanging="340"/>
      </w:pPr>
      <w:rPr>
        <w:rFonts w:hint="default"/>
      </w:rPr>
    </w:lvl>
  </w:abstractNum>
  <w:abstractNum w:abstractNumId="21" w15:restartNumberingAfterBreak="0">
    <w:nsid w:val="3BE27B8A"/>
    <w:multiLevelType w:val="hybridMultilevel"/>
    <w:tmpl w:val="4F06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A1FA2"/>
    <w:multiLevelType w:val="hybridMultilevel"/>
    <w:tmpl w:val="710090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2706F1"/>
    <w:multiLevelType w:val="hybridMultilevel"/>
    <w:tmpl w:val="176E4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AF602E"/>
    <w:multiLevelType w:val="hybridMultilevel"/>
    <w:tmpl w:val="44C0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633838"/>
    <w:multiLevelType w:val="hybridMultilevel"/>
    <w:tmpl w:val="E6B8D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7A4FAF"/>
    <w:multiLevelType w:val="multilevel"/>
    <w:tmpl w:val="7548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974DDD"/>
    <w:multiLevelType w:val="hybridMultilevel"/>
    <w:tmpl w:val="A2B0D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5B6F41"/>
    <w:multiLevelType w:val="multilevel"/>
    <w:tmpl w:val="B88A3A84"/>
    <w:lvl w:ilvl="0">
      <w:start w:val="1"/>
      <w:numFmt w:val="decimal"/>
      <w:pStyle w:val="1FBF4FCF2905483FABC50A767EC5C8B7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67353A57"/>
    <w:multiLevelType w:val="hybridMultilevel"/>
    <w:tmpl w:val="A4EEE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B775E"/>
    <w:multiLevelType w:val="hybridMultilevel"/>
    <w:tmpl w:val="DDC8B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4D1441"/>
    <w:multiLevelType w:val="hybridMultilevel"/>
    <w:tmpl w:val="8B48C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D047FF"/>
    <w:multiLevelType w:val="hybridMultilevel"/>
    <w:tmpl w:val="AC247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770BC"/>
    <w:multiLevelType w:val="hybridMultilevel"/>
    <w:tmpl w:val="686C54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0"/>
  </w:num>
  <w:num w:numId="13">
    <w:abstractNumId w:val="20"/>
  </w:num>
  <w:num w:numId="14">
    <w:abstractNumId w:val="18"/>
  </w:num>
  <w:num w:numId="15">
    <w:abstractNumId w:val="28"/>
  </w:num>
  <w:num w:numId="16">
    <w:abstractNumId w:val="26"/>
  </w:num>
  <w:num w:numId="17">
    <w:abstractNumId w:val="25"/>
  </w:num>
  <w:num w:numId="18">
    <w:abstractNumId w:val="16"/>
  </w:num>
  <w:num w:numId="19">
    <w:abstractNumId w:val="31"/>
  </w:num>
  <w:num w:numId="20">
    <w:abstractNumId w:val="32"/>
  </w:num>
  <w:num w:numId="21">
    <w:abstractNumId w:val="13"/>
  </w:num>
  <w:num w:numId="22">
    <w:abstractNumId w:val="27"/>
  </w:num>
  <w:num w:numId="23">
    <w:abstractNumId w:val="30"/>
  </w:num>
  <w:num w:numId="24">
    <w:abstractNumId w:val="19"/>
  </w:num>
  <w:num w:numId="25">
    <w:abstractNumId w:val="21"/>
  </w:num>
  <w:num w:numId="26">
    <w:abstractNumId w:val="29"/>
  </w:num>
  <w:num w:numId="27">
    <w:abstractNumId w:val="24"/>
  </w:num>
  <w:num w:numId="28">
    <w:abstractNumId w:val="11"/>
  </w:num>
  <w:num w:numId="29">
    <w:abstractNumId w:val="23"/>
  </w:num>
  <w:num w:numId="30">
    <w:abstractNumId w:val="12"/>
  </w:num>
  <w:num w:numId="31">
    <w:abstractNumId w:val="17"/>
  </w:num>
  <w:num w:numId="32">
    <w:abstractNumId w:val="15"/>
  </w:num>
  <w:num w:numId="33">
    <w:abstractNumId w:val="33"/>
  </w:num>
  <w:num w:numId="34">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1304"/>
  <w:autoHyphenation/>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5E0F"/>
    <w:rsid w:val="000011E3"/>
    <w:rsid w:val="00004E29"/>
    <w:rsid w:val="00011FBF"/>
    <w:rsid w:val="00013D2C"/>
    <w:rsid w:val="000245B6"/>
    <w:rsid w:val="0003121D"/>
    <w:rsid w:val="00034C23"/>
    <w:rsid w:val="00034C51"/>
    <w:rsid w:val="0003731B"/>
    <w:rsid w:val="00037428"/>
    <w:rsid w:val="00041912"/>
    <w:rsid w:val="00043DC9"/>
    <w:rsid w:val="0004677D"/>
    <w:rsid w:val="00046A51"/>
    <w:rsid w:val="000517B9"/>
    <w:rsid w:val="00052829"/>
    <w:rsid w:val="000528B6"/>
    <w:rsid w:val="00052FCD"/>
    <w:rsid w:val="0005332C"/>
    <w:rsid w:val="000539B6"/>
    <w:rsid w:val="00057B7C"/>
    <w:rsid w:val="00060901"/>
    <w:rsid w:val="0006130C"/>
    <w:rsid w:val="00061434"/>
    <w:rsid w:val="000645C1"/>
    <w:rsid w:val="0006463F"/>
    <w:rsid w:val="0007082D"/>
    <w:rsid w:val="0007142F"/>
    <w:rsid w:val="00072047"/>
    <w:rsid w:val="00073EDB"/>
    <w:rsid w:val="00074178"/>
    <w:rsid w:val="00085EBC"/>
    <w:rsid w:val="0008678C"/>
    <w:rsid w:val="0008711B"/>
    <w:rsid w:val="0009395D"/>
    <w:rsid w:val="0009400C"/>
    <w:rsid w:val="00096B2B"/>
    <w:rsid w:val="00096EF3"/>
    <w:rsid w:val="000A1C80"/>
    <w:rsid w:val="000A6AF6"/>
    <w:rsid w:val="000B2DB0"/>
    <w:rsid w:val="000B3173"/>
    <w:rsid w:val="000B3C0A"/>
    <w:rsid w:val="000B3CF3"/>
    <w:rsid w:val="000B4B23"/>
    <w:rsid w:val="000B7778"/>
    <w:rsid w:val="000C0906"/>
    <w:rsid w:val="000C229D"/>
    <w:rsid w:val="000C2D51"/>
    <w:rsid w:val="000D0BC4"/>
    <w:rsid w:val="000D44FE"/>
    <w:rsid w:val="000D7524"/>
    <w:rsid w:val="000E0557"/>
    <w:rsid w:val="000E203E"/>
    <w:rsid w:val="000E29B5"/>
    <w:rsid w:val="000E635D"/>
    <w:rsid w:val="000F2FD7"/>
    <w:rsid w:val="000F560A"/>
    <w:rsid w:val="000F7F06"/>
    <w:rsid w:val="001033EA"/>
    <w:rsid w:val="00107EF5"/>
    <w:rsid w:val="00111416"/>
    <w:rsid w:val="001121E2"/>
    <w:rsid w:val="00112F5C"/>
    <w:rsid w:val="00113C64"/>
    <w:rsid w:val="00117A6C"/>
    <w:rsid w:val="001266BE"/>
    <w:rsid w:val="00127E81"/>
    <w:rsid w:val="00133449"/>
    <w:rsid w:val="0014318E"/>
    <w:rsid w:val="00145AE8"/>
    <w:rsid w:val="0015250F"/>
    <w:rsid w:val="00153A7E"/>
    <w:rsid w:val="001553F6"/>
    <w:rsid w:val="0015672F"/>
    <w:rsid w:val="00157D7E"/>
    <w:rsid w:val="001704D9"/>
    <w:rsid w:val="00171109"/>
    <w:rsid w:val="0017495C"/>
    <w:rsid w:val="00174D34"/>
    <w:rsid w:val="0017511E"/>
    <w:rsid w:val="00176626"/>
    <w:rsid w:val="00177307"/>
    <w:rsid w:val="001822FB"/>
    <w:rsid w:val="001851BA"/>
    <w:rsid w:val="00191753"/>
    <w:rsid w:val="001952A3"/>
    <w:rsid w:val="001957EF"/>
    <w:rsid w:val="001970BC"/>
    <w:rsid w:val="0019789D"/>
    <w:rsid w:val="001A0D8A"/>
    <w:rsid w:val="001A1BC5"/>
    <w:rsid w:val="001A61A3"/>
    <w:rsid w:val="001A7BA3"/>
    <w:rsid w:val="001B0B8F"/>
    <w:rsid w:val="001B2756"/>
    <w:rsid w:val="001B5463"/>
    <w:rsid w:val="001B78B0"/>
    <w:rsid w:val="001C337E"/>
    <w:rsid w:val="001C3486"/>
    <w:rsid w:val="001C762A"/>
    <w:rsid w:val="001D3C17"/>
    <w:rsid w:val="001D3E64"/>
    <w:rsid w:val="001D420A"/>
    <w:rsid w:val="001D50C8"/>
    <w:rsid w:val="001E012F"/>
    <w:rsid w:val="001E25D0"/>
    <w:rsid w:val="001E3095"/>
    <w:rsid w:val="001E364E"/>
    <w:rsid w:val="001E5118"/>
    <w:rsid w:val="001E7A99"/>
    <w:rsid w:val="001F0AF6"/>
    <w:rsid w:val="001F2EA0"/>
    <w:rsid w:val="001F31CB"/>
    <w:rsid w:val="001F3853"/>
    <w:rsid w:val="001F7C8C"/>
    <w:rsid w:val="00200792"/>
    <w:rsid w:val="002025E9"/>
    <w:rsid w:val="00203E92"/>
    <w:rsid w:val="002107BB"/>
    <w:rsid w:val="002226EA"/>
    <w:rsid w:val="00223353"/>
    <w:rsid w:val="002240D6"/>
    <w:rsid w:val="00230B84"/>
    <w:rsid w:val="00232A92"/>
    <w:rsid w:val="002351F1"/>
    <w:rsid w:val="00236922"/>
    <w:rsid w:val="00237C07"/>
    <w:rsid w:val="00240673"/>
    <w:rsid w:val="00241075"/>
    <w:rsid w:val="00245439"/>
    <w:rsid w:val="002479F1"/>
    <w:rsid w:val="00251584"/>
    <w:rsid w:val="00252133"/>
    <w:rsid w:val="00253CA6"/>
    <w:rsid w:val="00257DC5"/>
    <w:rsid w:val="002607B3"/>
    <w:rsid w:val="00266F23"/>
    <w:rsid w:val="0027522D"/>
    <w:rsid w:val="00281A55"/>
    <w:rsid w:val="00282027"/>
    <w:rsid w:val="002831EF"/>
    <w:rsid w:val="00283299"/>
    <w:rsid w:val="00286E84"/>
    <w:rsid w:val="00290360"/>
    <w:rsid w:val="00292BC4"/>
    <w:rsid w:val="0029455B"/>
    <w:rsid w:val="00297E7D"/>
    <w:rsid w:val="002A19D7"/>
    <w:rsid w:val="002A3C69"/>
    <w:rsid w:val="002A4CF9"/>
    <w:rsid w:val="002A62D6"/>
    <w:rsid w:val="002B090F"/>
    <w:rsid w:val="002B2B16"/>
    <w:rsid w:val="002C022E"/>
    <w:rsid w:val="002C1DDD"/>
    <w:rsid w:val="002C2467"/>
    <w:rsid w:val="002C3ADD"/>
    <w:rsid w:val="002C531B"/>
    <w:rsid w:val="002C7CB2"/>
    <w:rsid w:val="002D3C7F"/>
    <w:rsid w:val="002E42DD"/>
    <w:rsid w:val="002E4587"/>
    <w:rsid w:val="002E74BB"/>
    <w:rsid w:val="002F1E54"/>
    <w:rsid w:val="002F513F"/>
    <w:rsid w:val="002F525F"/>
    <w:rsid w:val="002F6396"/>
    <w:rsid w:val="002F6802"/>
    <w:rsid w:val="003025A5"/>
    <w:rsid w:val="00303AF2"/>
    <w:rsid w:val="0030464A"/>
    <w:rsid w:val="00304709"/>
    <w:rsid w:val="00304871"/>
    <w:rsid w:val="00306780"/>
    <w:rsid w:val="003117F3"/>
    <w:rsid w:val="00311EFF"/>
    <w:rsid w:val="00312F2B"/>
    <w:rsid w:val="00314F74"/>
    <w:rsid w:val="00321385"/>
    <w:rsid w:val="003223AA"/>
    <w:rsid w:val="00323BAA"/>
    <w:rsid w:val="0032671E"/>
    <w:rsid w:val="00343F83"/>
    <w:rsid w:val="003459B3"/>
    <w:rsid w:val="00350141"/>
    <w:rsid w:val="00350246"/>
    <w:rsid w:val="00351A99"/>
    <w:rsid w:val="0035607A"/>
    <w:rsid w:val="003569B4"/>
    <w:rsid w:val="00356A94"/>
    <w:rsid w:val="00356FFD"/>
    <w:rsid w:val="00361387"/>
    <w:rsid w:val="003628D1"/>
    <w:rsid w:val="00364622"/>
    <w:rsid w:val="00372903"/>
    <w:rsid w:val="003841B0"/>
    <w:rsid w:val="00386113"/>
    <w:rsid w:val="003867A3"/>
    <w:rsid w:val="00390162"/>
    <w:rsid w:val="00390CA2"/>
    <w:rsid w:val="00392058"/>
    <w:rsid w:val="00393E2D"/>
    <w:rsid w:val="00397C07"/>
    <w:rsid w:val="003A4137"/>
    <w:rsid w:val="003A4FE8"/>
    <w:rsid w:val="003A52E9"/>
    <w:rsid w:val="003A7643"/>
    <w:rsid w:val="003B31EA"/>
    <w:rsid w:val="003C1DC4"/>
    <w:rsid w:val="003C2B7D"/>
    <w:rsid w:val="003D2AB0"/>
    <w:rsid w:val="003D71C0"/>
    <w:rsid w:val="003D78AE"/>
    <w:rsid w:val="003E49E1"/>
    <w:rsid w:val="003E5EF5"/>
    <w:rsid w:val="003E6D2D"/>
    <w:rsid w:val="003F0DD3"/>
    <w:rsid w:val="003F44CE"/>
    <w:rsid w:val="003F5DB8"/>
    <w:rsid w:val="003F5E2F"/>
    <w:rsid w:val="003F6AEC"/>
    <w:rsid w:val="003F7CBE"/>
    <w:rsid w:val="0040290E"/>
    <w:rsid w:val="00405BD7"/>
    <w:rsid w:val="00406DE6"/>
    <w:rsid w:val="00411959"/>
    <w:rsid w:val="00413B8F"/>
    <w:rsid w:val="00414670"/>
    <w:rsid w:val="004161B2"/>
    <w:rsid w:val="00420D62"/>
    <w:rsid w:val="00421276"/>
    <w:rsid w:val="00422D01"/>
    <w:rsid w:val="00426EE6"/>
    <w:rsid w:val="00431447"/>
    <w:rsid w:val="00433743"/>
    <w:rsid w:val="00433E69"/>
    <w:rsid w:val="00440F1C"/>
    <w:rsid w:val="00441D9B"/>
    <w:rsid w:val="00444DE5"/>
    <w:rsid w:val="00454C5D"/>
    <w:rsid w:val="00464FD2"/>
    <w:rsid w:val="0047013E"/>
    <w:rsid w:val="004716DA"/>
    <w:rsid w:val="00472B8A"/>
    <w:rsid w:val="004840AF"/>
    <w:rsid w:val="004850C2"/>
    <w:rsid w:val="0049103B"/>
    <w:rsid w:val="004948DA"/>
    <w:rsid w:val="0049748A"/>
    <w:rsid w:val="004A37D2"/>
    <w:rsid w:val="004A5DB6"/>
    <w:rsid w:val="004A5DD0"/>
    <w:rsid w:val="004B36CA"/>
    <w:rsid w:val="004B46FD"/>
    <w:rsid w:val="004B76C5"/>
    <w:rsid w:val="004C4258"/>
    <w:rsid w:val="004C5C1A"/>
    <w:rsid w:val="004C5E44"/>
    <w:rsid w:val="004D0D27"/>
    <w:rsid w:val="004D2AA9"/>
    <w:rsid w:val="004D4357"/>
    <w:rsid w:val="004E2B7D"/>
    <w:rsid w:val="004E2E98"/>
    <w:rsid w:val="004E49DB"/>
    <w:rsid w:val="004E5B50"/>
    <w:rsid w:val="004F0F66"/>
    <w:rsid w:val="004F1C51"/>
    <w:rsid w:val="004F41C0"/>
    <w:rsid w:val="00501182"/>
    <w:rsid w:val="00501CDC"/>
    <w:rsid w:val="00502858"/>
    <w:rsid w:val="00505700"/>
    <w:rsid w:val="0051056B"/>
    <w:rsid w:val="005122D9"/>
    <w:rsid w:val="00513AA9"/>
    <w:rsid w:val="00520CEC"/>
    <w:rsid w:val="00521E94"/>
    <w:rsid w:val="00524A38"/>
    <w:rsid w:val="00525061"/>
    <w:rsid w:val="00525D03"/>
    <w:rsid w:val="0052797C"/>
    <w:rsid w:val="005279F8"/>
    <w:rsid w:val="00531567"/>
    <w:rsid w:val="00531CFA"/>
    <w:rsid w:val="00536FBC"/>
    <w:rsid w:val="00543D05"/>
    <w:rsid w:val="00544314"/>
    <w:rsid w:val="005453E8"/>
    <w:rsid w:val="00547686"/>
    <w:rsid w:val="00550A26"/>
    <w:rsid w:val="00553F16"/>
    <w:rsid w:val="00561091"/>
    <w:rsid w:val="00561660"/>
    <w:rsid w:val="00561B41"/>
    <w:rsid w:val="00573116"/>
    <w:rsid w:val="0058177F"/>
    <w:rsid w:val="00583E59"/>
    <w:rsid w:val="00585EC9"/>
    <w:rsid w:val="00597306"/>
    <w:rsid w:val="005A1B12"/>
    <w:rsid w:val="005A2897"/>
    <w:rsid w:val="005A3726"/>
    <w:rsid w:val="005A3768"/>
    <w:rsid w:val="005B2306"/>
    <w:rsid w:val="005B4A04"/>
    <w:rsid w:val="005B53C2"/>
    <w:rsid w:val="005B6928"/>
    <w:rsid w:val="005C01DD"/>
    <w:rsid w:val="005C3A67"/>
    <w:rsid w:val="005C6087"/>
    <w:rsid w:val="005C670C"/>
    <w:rsid w:val="005D099C"/>
    <w:rsid w:val="005D27FB"/>
    <w:rsid w:val="005D3146"/>
    <w:rsid w:val="005E059F"/>
    <w:rsid w:val="005E3AC5"/>
    <w:rsid w:val="005E5B36"/>
    <w:rsid w:val="005E6283"/>
    <w:rsid w:val="005E653C"/>
    <w:rsid w:val="005F1ED6"/>
    <w:rsid w:val="005F5603"/>
    <w:rsid w:val="005F69EF"/>
    <w:rsid w:val="0060053C"/>
    <w:rsid w:val="0060156C"/>
    <w:rsid w:val="00611820"/>
    <w:rsid w:val="00611B34"/>
    <w:rsid w:val="00614A2D"/>
    <w:rsid w:val="0061789A"/>
    <w:rsid w:val="006324BE"/>
    <w:rsid w:val="00633C77"/>
    <w:rsid w:val="0063617F"/>
    <w:rsid w:val="00646BC9"/>
    <w:rsid w:val="00647CCA"/>
    <w:rsid w:val="00651F74"/>
    <w:rsid w:val="00652E63"/>
    <w:rsid w:val="00653349"/>
    <w:rsid w:val="00655155"/>
    <w:rsid w:val="00660B76"/>
    <w:rsid w:val="006617C4"/>
    <w:rsid w:val="006646A0"/>
    <w:rsid w:val="00674B50"/>
    <w:rsid w:val="00677498"/>
    <w:rsid w:val="00681CB9"/>
    <w:rsid w:val="00683F9D"/>
    <w:rsid w:val="00685506"/>
    <w:rsid w:val="00685B04"/>
    <w:rsid w:val="006877DC"/>
    <w:rsid w:val="006954A8"/>
    <w:rsid w:val="006957C9"/>
    <w:rsid w:val="006A13F2"/>
    <w:rsid w:val="006A1F69"/>
    <w:rsid w:val="006A3997"/>
    <w:rsid w:val="006B0013"/>
    <w:rsid w:val="006B084A"/>
    <w:rsid w:val="006B1AF6"/>
    <w:rsid w:val="006C1499"/>
    <w:rsid w:val="006C19AA"/>
    <w:rsid w:val="006C70FE"/>
    <w:rsid w:val="006D3F6F"/>
    <w:rsid w:val="006D511D"/>
    <w:rsid w:val="006D76D8"/>
    <w:rsid w:val="006E26FB"/>
    <w:rsid w:val="006E3A9B"/>
    <w:rsid w:val="006E7EA0"/>
    <w:rsid w:val="006F2BD7"/>
    <w:rsid w:val="006F7E12"/>
    <w:rsid w:val="00710589"/>
    <w:rsid w:val="00710C63"/>
    <w:rsid w:val="007138A0"/>
    <w:rsid w:val="00716E40"/>
    <w:rsid w:val="007173C2"/>
    <w:rsid w:val="0073158A"/>
    <w:rsid w:val="007323CC"/>
    <w:rsid w:val="007339AE"/>
    <w:rsid w:val="007342D2"/>
    <w:rsid w:val="00737C36"/>
    <w:rsid w:val="00742A3D"/>
    <w:rsid w:val="007520E0"/>
    <w:rsid w:val="00753084"/>
    <w:rsid w:val="0075494A"/>
    <w:rsid w:val="00755290"/>
    <w:rsid w:val="00756C23"/>
    <w:rsid w:val="00756DC2"/>
    <w:rsid w:val="007629D9"/>
    <w:rsid w:val="007725FC"/>
    <w:rsid w:val="00775CCD"/>
    <w:rsid w:val="00776D9E"/>
    <w:rsid w:val="00777AA8"/>
    <w:rsid w:val="00777E2F"/>
    <w:rsid w:val="00782DFC"/>
    <w:rsid w:val="00782F0E"/>
    <w:rsid w:val="00783484"/>
    <w:rsid w:val="00783BE8"/>
    <w:rsid w:val="00785102"/>
    <w:rsid w:val="00785D6A"/>
    <w:rsid w:val="007923B7"/>
    <w:rsid w:val="007961BA"/>
    <w:rsid w:val="007961F0"/>
    <w:rsid w:val="007A0B0A"/>
    <w:rsid w:val="007A11B8"/>
    <w:rsid w:val="007A28C5"/>
    <w:rsid w:val="007A2E6E"/>
    <w:rsid w:val="007A5E0F"/>
    <w:rsid w:val="007A640F"/>
    <w:rsid w:val="007A66B9"/>
    <w:rsid w:val="007B2E26"/>
    <w:rsid w:val="007B3E89"/>
    <w:rsid w:val="007B7265"/>
    <w:rsid w:val="007B78F2"/>
    <w:rsid w:val="007C5912"/>
    <w:rsid w:val="007D1886"/>
    <w:rsid w:val="007D781A"/>
    <w:rsid w:val="007E5C9B"/>
    <w:rsid w:val="007F181E"/>
    <w:rsid w:val="007F2D3A"/>
    <w:rsid w:val="007F66A0"/>
    <w:rsid w:val="00810C2B"/>
    <w:rsid w:val="00812F3E"/>
    <w:rsid w:val="0081339D"/>
    <w:rsid w:val="0081669D"/>
    <w:rsid w:val="0081732D"/>
    <w:rsid w:val="00820C54"/>
    <w:rsid w:val="00827BDF"/>
    <w:rsid w:val="00830B0E"/>
    <w:rsid w:val="00831C0F"/>
    <w:rsid w:val="00831CFE"/>
    <w:rsid w:val="00832CEC"/>
    <w:rsid w:val="00834AC1"/>
    <w:rsid w:val="008357D2"/>
    <w:rsid w:val="0083772B"/>
    <w:rsid w:val="008501EF"/>
    <w:rsid w:val="00851D5F"/>
    <w:rsid w:val="0085232D"/>
    <w:rsid w:val="00853AC0"/>
    <w:rsid w:val="00854FD4"/>
    <w:rsid w:val="008557F1"/>
    <w:rsid w:val="00863192"/>
    <w:rsid w:val="00864B4B"/>
    <w:rsid w:val="00870231"/>
    <w:rsid w:val="00883F0A"/>
    <w:rsid w:val="00884E2D"/>
    <w:rsid w:val="00891E72"/>
    <w:rsid w:val="0089395E"/>
    <w:rsid w:val="0089418B"/>
    <w:rsid w:val="008A27F2"/>
    <w:rsid w:val="008A29F8"/>
    <w:rsid w:val="008A3CD6"/>
    <w:rsid w:val="008A3F60"/>
    <w:rsid w:val="008B1C6E"/>
    <w:rsid w:val="008B1EB3"/>
    <w:rsid w:val="008C0878"/>
    <w:rsid w:val="008C3A75"/>
    <w:rsid w:val="008C44F4"/>
    <w:rsid w:val="008C461B"/>
    <w:rsid w:val="008C5E99"/>
    <w:rsid w:val="008C6B55"/>
    <w:rsid w:val="008E1C83"/>
    <w:rsid w:val="008E38AE"/>
    <w:rsid w:val="008E4D16"/>
    <w:rsid w:val="008F11B5"/>
    <w:rsid w:val="008F1247"/>
    <w:rsid w:val="008F266B"/>
    <w:rsid w:val="008F48D9"/>
    <w:rsid w:val="008F6C52"/>
    <w:rsid w:val="008F6CA1"/>
    <w:rsid w:val="00900E2C"/>
    <w:rsid w:val="00901D96"/>
    <w:rsid w:val="009050C9"/>
    <w:rsid w:val="00915CD6"/>
    <w:rsid w:val="009160FF"/>
    <w:rsid w:val="009161DF"/>
    <w:rsid w:val="009164EC"/>
    <w:rsid w:val="00925BCF"/>
    <w:rsid w:val="009322DB"/>
    <w:rsid w:val="009344B7"/>
    <w:rsid w:val="009404B3"/>
    <w:rsid w:val="00940D2F"/>
    <w:rsid w:val="00944FC0"/>
    <w:rsid w:val="009464B8"/>
    <w:rsid w:val="00947538"/>
    <w:rsid w:val="0096023E"/>
    <w:rsid w:val="00964F82"/>
    <w:rsid w:val="00966E47"/>
    <w:rsid w:val="00966FCB"/>
    <w:rsid w:val="00970F56"/>
    <w:rsid w:val="00971A60"/>
    <w:rsid w:val="009767C7"/>
    <w:rsid w:val="00977947"/>
    <w:rsid w:val="009802F2"/>
    <w:rsid w:val="00980A03"/>
    <w:rsid w:val="00982B64"/>
    <w:rsid w:val="00983233"/>
    <w:rsid w:val="00983D07"/>
    <w:rsid w:val="00985E5C"/>
    <w:rsid w:val="00986F5D"/>
    <w:rsid w:val="009923FD"/>
    <w:rsid w:val="009A073D"/>
    <w:rsid w:val="009A1255"/>
    <w:rsid w:val="009A29C3"/>
    <w:rsid w:val="009A745B"/>
    <w:rsid w:val="009B1F2F"/>
    <w:rsid w:val="009B4238"/>
    <w:rsid w:val="009B4929"/>
    <w:rsid w:val="009C3ABC"/>
    <w:rsid w:val="009C5560"/>
    <w:rsid w:val="009C5675"/>
    <w:rsid w:val="009C6D09"/>
    <w:rsid w:val="009C6F70"/>
    <w:rsid w:val="009D1F15"/>
    <w:rsid w:val="009D5727"/>
    <w:rsid w:val="009D5E47"/>
    <w:rsid w:val="009E27B8"/>
    <w:rsid w:val="009E6911"/>
    <w:rsid w:val="009E713B"/>
    <w:rsid w:val="009E7FB4"/>
    <w:rsid w:val="009E7FE2"/>
    <w:rsid w:val="009F4509"/>
    <w:rsid w:val="009F51CA"/>
    <w:rsid w:val="00A0095E"/>
    <w:rsid w:val="00A05751"/>
    <w:rsid w:val="00A06969"/>
    <w:rsid w:val="00A13443"/>
    <w:rsid w:val="00A15BAF"/>
    <w:rsid w:val="00A207C3"/>
    <w:rsid w:val="00A23D0E"/>
    <w:rsid w:val="00A2565F"/>
    <w:rsid w:val="00A25F4D"/>
    <w:rsid w:val="00A263C9"/>
    <w:rsid w:val="00A26B8C"/>
    <w:rsid w:val="00A35A08"/>
    <w:rsid w:val="00A3605B"/>
    <w:rsid w:val="00A36914"/>
    <w:rsid w:val="00A41E17"/>
    <w:rsid w:val="00A433EA"/>
    <w:rsid w:val="00A43EDD"/>
    <w:rsid w:val="00A45890"/>
    <w:rsid w:val="00A46DE1"/>
    <w:rsid w:val="00A50E24"/>
    <w:rsid w:val="00A552F4"/>
    <w:rsid w:val="00A57A84"/>
    <w:rsid w:val="00A57DCB"/>
    <w:rsid w:val="00A63FF0"/>
    <w:rsid w:val="00A64A69"/>
    <w:rsid w:val="00A676A3"/>
    <w:rsid w:val="00A730B0"/>
    <w:rsid w:val="00A77543"/>
    <w:rsid w:val="00A77918"/>
    <w:rsid w:val="00A8040C"/>
    <w:rsid w:val="00A81180"/>
    <w:rsid w:val="00A8374E"/>
    <w:rsid w:val="00A84274"/>
    <w:rsid w:val="00A86777"/>
    <w:rsid w:val="00A86852"/>
    <w:rsid w:val="00A87D55"/>
    <w:rsid w:val="00A93D56"/>
    <w:rsid w:val="00A9429C"/>
    <w:rsid w:val="00A9609F"/>
    <w:rsid w:val="00A97E20"/>
    <w:rsid w:val="00AA26B6"/>
    <w:rsid w:val="00AA3BF1"/>
    <w:rsid w:val="00AA42BD"/>
    <w:rsid w:val="00AA4C3D"/>
    <w:rsid w:val="00AA51FD"/>
    <w:rsid w:val="00AA5649"/>
    <w:rsid w:val="00AA5B2A"/>
    <w:rsid w:val="00AA75AB"/>
    <w:rsid w:val="00AB0A9D"/>
    <w:rsid w:val="00AB2AF0"/>
    <w:rsid w:val="00AB461C"/>
    <w:rsid w:val="00AD079F"/>
    <w:rsid w:val="00AE1D92"/>
    <w:rsid w:val="00AE249F"/>
    <w:rsid w:val="00AE4587"/>
    <w:rsid w:val="00AF014E"/>
    <w:rsid w:val="00AF017D"/>
    <w:rsid w:val="00AF3355"/>
    <w:rsid w:val="00B00C2F"/>
    <w:rsid w:val="00B0191D"/>
    <w:rsid w:val="00B07BFC"/>
    <w:rsid w:val="00B07E26"/>
    <w:rsid w:val="00B11F4F"/>
    <w:rsid w:val="00B1201A"/>
    <w:rsid w:val="00B150E8"/>
    <w:rsid w:val="00B162F2"/>
    <w:rsid w:val="00B16C1A"/>
    <w:rsid w:val="00B214A7"/>
    <w:rsid w:val="00B22FF3"/>
    <w:rsid w:val="00B27D38"/>
    <w:rsid w:val="00B302C8"/>
    <w:rsid w:val="00B30348"/>
    <w:rsid w:val="00B3381C"/>
    <w:rsid w:val="00B34B0A"/>
    <w:rsid w:val="00B405C7"/>
    <w:rsid w:val="00B422C9"/>
    <w:rsid w:val="00B42DA5"/>
    <w:rsid w:val="00B45DD0"/>
    <w:rsid w:val="00B4607F"/>
    <w:rsid w:val="00B4617E"/>
    <w:rsid w:val="00B5269B"/>
    <w:rsid w:val="00B53D18"/>
    <w:rsid w:val="00B57CCC"/>
    <w:rsid w:val="00B63819"/>
    <w:rsid w:val="00B63848"/>
    <w:rsid w:val="00B63A01"/>
    <w:rsid w:val="00B67F25"/>
    <w:rsid w:val="00B70C47"/>
    <w:rsid w:val="00B71175"/>
    <w:rsid w:val="00B72D05"/>
    <w:rsid w:val="00B80112"/>
    <w:rsid w:val="00B8472C"/>
    <w:rsid w:val="00B84731"/>
    <w:rsid w:val="00B87A63"/>
    <w:rsid w:val="00B9138E"/>
    <w:rsid w:val="00B91890"/>
    <w:rsid w:val="00B9319A"/>
    <w:rsid w:val="00BA13E4"/>
    <w:rsid w:val="00BA6D5C"/>
    <w:rsid w:val="00BA781D"/>
    <w:rsid w:val="00BB6010"/>
    <w:rsid w:val="00BB697C"/>
    <w:rsid w:val="00BC0E7F"/>
    <w:rsid w:val="00BC354D"/>
    <w:rsid w:val="00BC4948"/>
    <w:rsid w:val="00BC77ED"/>
    <w:rsid w:val="00BD1AA0"/>
    <w:rsid w:val="00BD5D20"/>
    <w:rsid w:val="00BE4EE9"/>
    <w:rsid w:val="00BF153A"/>
    <w:rsid w:val="00BF3AEF"/>
    <w:rsid w:val="00C00BE2"/>
    <w:rsid w:val="00C01DA2"/>
    <w:rsid w:val="00C06F4D"/>
    <w:rsid w:val="00C139D4"/>
    <w:rsid w:val="00C13B6D"/>
    <w:rsid w:val="00C21A67"/>
    <w:rsid w:val="00C232B6"/>
    <w:rsid w:val="00C23586"/>
    <w:rsid w:val="00C33579"/>
    <w:rsid w:val="00C3465A"/>
    <w:rsid w:val="00C3536F"/>
    <w:rsid w:val="00C41681"/>
    <w:rsid w:val="00C43A07"/>
    <w:rsid w:val="00C46CBF"/>
    <w:rsid w:val="00C52A7A"/>
    <w:rsid w:val="00C56853"/>
    <w:rsid w:val="00C56A82"/>
    <w:rsid w:val="00C56B49"/>
    <w:rsid w:val="00C63774"/>
    <w:rsid w:val="00C66F44"/>
    <w:rsid w:val="00C6738F"/>
    <w:rsid w:val="00C763D5"/>
    <w:rsid w:val="00C77DB6"/>
    <w:rsid w:val="00C8016A"/>
    <w:rsid w:val="00C82C31"/>
    <w:rsid w:val="00C84963"/>
    <w:rsid w:val="00C854CD"/>
    <w:rsid w:val="00C85F5D"/>
    <w:rsid w:val="00C868D9"/>
    <w:rsid w:val="00C86D70"/>
    <w:rsid w:val="00C919F3"/>
    <w:rsid w:val="00C91CB7"/>
    <w:rsid w:val="00C93622"/>
    <w:rsid w:val="00C96276"/>
    <w:rsid w:val="00CA7617"/>
    <w:rsid w:val="00CB3C2B"/>
    <w:rsid w:val="00CB4AA5"/>
    <w:rsid w:val="00CB5812"/>
    <w:rsid w:val="00CC0C1E"/>
    <w:rsid w:val="00CC2BDD"/>
    <w:rsid w:val="00CC7E0D"/>
    <w:rsid w:val="00CD11E0"/>
    <w:rsid w:val="00CD2C9E"/>
    <w:rsid w:val="00CD52A9"/>
    <w:rsid w:val="00CD63AF"/>
    <w:rsid w:val="00CD6657"/>
    <w:rsid w:val="00CE06AC"/>
    <w:rsid w:val="00CE6096"/>
    <w:rsid w:val="00CE6A5B"/>
    <w:rsid w:val="00CF1BCC"/>
    <w:rsid w:val="00CF5418"/>
    <w:rsid w:val="00CF77E4"/>
    <w:rsid w:val="00D026EC"/>
    <w:rsid w:val="00D02E6F"/>
    <w:rsid w:val="00D03E57"/>
    <w:rsid w:val="00D05148"/>
    <w:rsid w:val="00D22001"/>
    <w:rsid w:val="00D250E4"/>
    <w:rsid w:val="00D262CC"/>
    <w:rsid w:val="00D32312"/>
    <w:rsid w:val="00D42BFD"/>
    <w:rsid w:val="00D433A6"/>
    <w:rsid w:val="00D43CD2"/>
    <w:rsid w:val="00D43D5F"/>
    <w:rsid w:val="00D47584"/>
    <w:rsid w:val="00D47D54"/>
    <w:rsid w:val="00D51B72"/>
    <w:rsid w:val="00D54557"/>
    <w:rsid w:val="00D56389"/>
    <w:rsid w:val="00D56CE4"/>
    <w:rsid w:val="00D57E57"/>
    <w:rsid w:val="00D62073"/>
    <w:rsid w:val="00D72A0B"/>
    <w:rsid w:val="00D75DDB"/>
    <w:rsid w:val="00D86DCA"/>
    <w:rsid w:val="00D91488"/>
    <w:rsid w:val="00D94EAC"/>
    <w:rsid w:val="00D95496"/>
    <w:rsid w:val="00D959C5"/>
    <w:rsid w:val="00DA3AD9"/>
    <w:rsid w:val="00DA5AE8"/>
    <w:rsid w:val="00DA7079"/>
    <w:rsid w:val="00DB54BC"/>
    <w:rsid w:val="00DC1264"/>
    <w:rsid w:val="00DC58FF"/>
    <w:rsid w:val="00DD0CF0"/>
    <w:rsid w:val="00DD535B"/>
    <w:rsid w:val="00DD5FFB"/>
    <w:rsid w:val="00DE2918"/>
    <w:rsid w:val="00DE31EE"/>
    <w:rsid w:val="00DE5E24"/>
    <w:rsid w:val="00DE61C0"/>
    <w:rsid w:val="00DF37BE"/>
    <w:rsid w:val="00E03454"/>
    <w:rsid w:val="00E06C8E"/>
    <w:rsid w:val="00E06F5B"/>
    <w:rsid w:val="00E1144C"/>
    <w:rsid w:val="00E120F3"/>
    <w:rsid w:val="00E16C9C"/>
    <w:rsid w:val="00E23CFD"/>
    <w:rsid w:val="00E273AB"/>
    <w:rsid w:val="00E312C9"/>
    <w:rsid w:val="00E33532"/>
    <w:rsid w:val="00E34964"/>
    <w:rsid w:val="00E40BEB"/>
    <w:rsid w:val="00E46B61"/>
    <w:rsid w:val="00E5043F"/>
    <w:rsid w:val="00E55768"/>
    <w:rsid w:val="00E6173C"/>
    <w:rsid w:val="00E61912"/>
    <w:rsid w:val="00E645A4"/>
    <w:rsid w:val="00E66703"/>
    <w:rsid w:val="00E712E3"/>
    <w:rsid w:val="00E71395"/>
    <w:rsid w:val="00E71F5F"/>
    <w:rsid w:val="00E74C3E"/>
    <w:rsid w:val="00E75678"/>
    <w:rsid w:val="00E76FD3"/>
    <w:rsid w:val="00E84552"/>
    <w:rsid w:val="00E9243A"/>
    <w:rsid w:val="00E94427"/>
    <w:rsid w:val="00E954A8"/>
    <w:rsid w:val="00EA5802"/>
    <w:rsid w:val="00EB34B1"/>
    <w:rsid w:val="00EB6C9D"/>
    <w:rsid w:val="00EB7B5D"/>
    <w:rsid w:val="00EC2806"/>
    <w:rsid w:val="00EC6B9E"/>
    <w:rsid w:val="00ED37A1"/>
    <w:rsid w:val="00ED4CFD"/>
    <w:rsid w:val="00ED66F9"/>
    <w:rsid w:val="00EE1420"/>
    <w:rsid w:val="00EE2757"/>
    <w:rsid w:val="00EF29DD"/>
    <w:rsid w:val="00EF5BBB"/>
    <w:rsid w:val="00F00201"/>
    <w:rsid w:val="00F01F06"/>
    <w:rsid w:val="00F02752"/>
    <w:rsid w:val="00F03FE2"/>
    <w:rsid w:val="00F07F21"/>
    <w:rsid w:val="00F167D8"/>
    <w:rsid w:val="00F20700"/>
    <w:rsid w:val="00F24444"/>
    <w:rsid w:val="00F30242"/>
    <w:rsid w:val="00F34DDB"/>
    <w:rsid w:val="00F37926"/>
    <w:rsid w:val="00F4672C"/>
    <w:rsid w:val="00F50B4E"/>
    <w:rsid w:val="00F5172D"/>
    <w:rsid w:val="00F55818"/>
    <w:rsid w:val="00F60B28"/>
    <w:rsid w:val="00F60EC0"/>
    <w:rsid w:val="00F61D9A"/>
    <w:rsid w:val="00F61F4B"/>
    <w:rsid w:val="00F63565"/>
    <w:rsid w:val="00F65634"/>
    <w:rsid w:val="00F66D85"/>
    <w:rsid w:val="00F702FB"/>
    <w:rsid w:val="00F73F3A"/>
    <w:rsid w:val="00F75D98"/>
    <w:rsid w:val="00F771A4"/>
    <w:rsid w:val="00F8358B"/>
    <w:rsid w:val="00F85732"/>
    <w:rsid w:val="00F8613F"/>
    <w:rsid w:val="00F9229E"/>
    <w:rsid w:val="00F95228"/>
    <w:rsid w:val="00F96615"/>
    <w:rsid w:val="00F96AC0"/>
    <w:rsid w:val="00FA2074"/>
    <w:rsid w:val="00FB0E62"/>
    <w:rsid w:val="00FB6B36"/>
    <w:rsid w:val="00FC255B"/>
    <w:rsid w:val="00FC3C20"/>
    <w:rsid w:val="00FC3C56"/>
    <w:rsid w:val="00FC55AE"/>
    <w:rsid w:val="00FC7FFA"/>
    <w:rsid w:val="00FD57EB"/>
    <w:rsid w:val="00FD71B2"/>
    <w:rsid w:val="00FD7513"/>
    <w:rsid w:val="00FE0CD5"/>
    <w:rsid w:val="00FE2422"/>
    <w:rsid w:val="00FE7919"/>
    <w:rsid w:val="00FF617E"/>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96A0E"/>
  <w15:chartTrackingRefBased/>
  <w15:docId w15:val="{EF227AA7-5CA2-407A-979E-9CAE82B34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18"/>
        <w:szCs w:val="18"/>
        <w:lang w:val="da-DK" w:eastAsia="en-US" w:bidi="ar-SA"/>
      </w:rPr>
    </w:rPrDefault>
    <w:pPrDefault>
      <w:pPr>
        <w:spacing w:line="24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D92"/>
    <w:pPr>
      <w:spacing w:before="120"/>
      <w:jc w:val="both"/>
    </w:pPr>
    <w:rPr>
      <w:lang w:val="en-GB"/>
    </w:rPr>
  </w:style>
  <w:style w:type="paragraph" w:styleId="Heading1">
    <w:name w:val="heading 1"/>
    <w:basedOn w:val="Normal"/>
    <w:next w:val="Normal"/>
    <w:link w:val="Heading1Char"/>
    <w:uiPriority w:val="9"/>
    <w:qFormat/>
    <w:rsid w:val="00651F74"/>
    <w:pPr>
      <w:keepNext/>
      <w:keepLines/>
      <w:pageBreakBefore/>
      <w:numPr>
        <w:numId w:val="11"/>
      </w:numPr>
      <w:suppressAutoHyphens/>
      <w:spacing w:before="0" w:after="454" w:line="440" w:lineRule="atLeast"/>
      <w:ind w:left="567" w:hanging="567"/>
      <w:jc w:val="left"/>
      <w:outlineLvl w:val="0"/>
    </w:pPr>
    <w:rPr>
      <w:rFonts w:asciiTheme="majorHAnsi" w:eastAsiaTheme="majorEastAsia" w:hAnsiTheme="majorHAnsi" w:cstheme="majorBidi"/>
      <w:b/>
      <w:color w:val="164194"/>
      <w:sz w:val="40"/>
      <w:szCs w:val="32"/>
    </w:rPr>
  </w:style>
  <w:style w:type="paragraph" w:styleId="Heading2">
    <w:name w:val="heading 2"/>
    <w:basedOn w:val="Normal"/>
    <w:next w:val="Normal"/>
    <w:link w:val="Heading2Char"/>
    <w:uiPriority w:val="9"/>
    <w:qFormat/>
    <w:rsid w:val="00651F74"/>
    <w:pPr>
      <w:keepNext/>
      <w:keepLines/>
      <w:numPr>
        <w:ilvl w:val="1"/>
        <w:numId w:val="11"/>
      </w:numPr>
      <w:tabs>
        <w:tab w:val="left" w:pos="737"/>
      </w:tabs>
      <w:suppressAutoHyphens/>
      <w:spacing w:before="240" w:after="120" w:line="300" w:lineRule="atLeast"/>
      <w:ind w:left="737" w:hanging="737"/>
      <w:jc w:val="left"/>
      <w:outlineLvl w:val="1"/>
    </w:pPr>
    <w:rPr>
      <w:rFonts w:asciiTheme="majorHAnsi" w:eastAsiaTheme="majorEastAsia" w:hAnsiTheme="majorHAnsi" w:cstheme="majorBidi"/>
      <w:b/>
      <w:color w:val="164194"/>
      <w:sz w:val="26"/>
      <w:szCs w:val="26"/>
    </w:rPr>
  </w:style>
  <w:style w:type="paragraph" w:styleId="Heading3">
    <w:name w:val="heading 3"/>
    <w:basedOn w:val="Normal"/>
    <w:next w:val="Normal"/>
    <w:link w:val="Heading3Char"/>
    <w:uiPriority w:val="9"/>
    <w:qFormat/>
    <w:rsid w:val="00651F74"/>
    <w:pPr>
      <w:keepNext/>
      <w:keepLines/>
      <w:numPr>
        <w:ilvl w:val="2"/>
        <w:numId w:val="11"/>
      </w:numPr>
      <w:tabs>
        <w:tab w:val="left" w:pos="993"/>
      </w:tabs>
      <w:suppressAutoHyphens/>
      <w:spacing w:before="240" w:line="260" w:lineRule="atLeast"/>
      <w:ind w:left="993" w:hanging="993"/>
      <w:jc w:val="left"/>
      <w:outlineLvl w:val="2"/>
    </w:pPr>
    <w:rPr>
      <w:rFonts w:asciiTheme="majorHAnsi" w:eastAsiaTheme="majorEastAsia" w:hAnsiTheme="majorHAnsi" w:cstheme="majorBidi"/>
      <w:b/>
      <w:color w:val="164194"/>
      <w:sz w:val="21"/>
      <w:szCs w:val="24"/>
      <w:lang w:val="en-US"/>
    </w:rPr>
  </w:style>
  <w:style w:type="paragraph" w:styleId="Heading4">
    <w:name w:val="heading 4"/>
    <w:basedOn w:val="Normal"/>
    <w:next w:val="Normal"/>
    <w:link w:val="Heading4Char"/>
    <w:uiPriority w:val="9"/>
    <w:qFormat/>
    <w:rsid w:val="00651F74"/>
    <w:pPr>
      <w:keepNext/>
      <w:keepLines/>
      <w:numPr>
        <w:ilvl w:val="3"/>
        <w:numId w:val="11"/>
      </w:numPr>
      <w:tabs>
        <w:tab w:val="left" w:pos="1049"/>
      </w:tabs>
      <w:suppressAutoHyphens/>
      <w:spacing w:before="240" w:line="260" w:lineRule="atLeast"/>
      <w:ind w:left="1049" w:hanging="1049"/>
      <w:jc w:val="left"/>
      <w:outlineLvl w:val="3"/>
    </w:pPr>
    <w:rPr>
      <w:rFonts w:asciiTheme="majorHAnsi" w:eastAsiaTheme="majorEastAsia" w:hAnsiTheme="majorHAnsi" w:cstheme="majorBidi"/>
      <w:b/>
      <w:iCs/>
      <w:color w:val="164194"/>
      <w:lang w:val="en-US"/>
    </w:rPr>
  </w:style>
  <w:style w:type="paragraph" w:styleId="Heading5">
    <w:name w:val="heading 5"/>
    <w:basedOn w:val="Normal"/>
    <w:next w:val="Normal"/>
    <w:link w:val="Heading5Char"/>
    <w:uiPriority w:val="9"/>
    <w:qFormat/>
    <w:rsid w:val="00DD0CF0"/>
    <w:pPr>
      <w:keepNext/>
      <w:keepLines/>
      <w:numPr>
        <w:ilvl w:val="4"/>
        <w:numId w:val="11"/>
      </w:numPr>
      <w:tabs>
        <w:tab w:val="num" w:pos="360"/>
      </w:tabs>
      <w:spacing w:before="40"/>
      <w:outlineLvl w:val="4"/>
    </w:pPr>
    <w:rPr>
      <w:rFonts w:asciiTheme="majorHAnsi" w:eastAsiaTheme="majorEastAsia" w:hAnsiTheme="majorHAnsi" w:cstheme="majorBidi"/>
      <w:color w:val="081130"/>
    </w:rPr>
  </w:style>
  <w:style w:type="paragraph" w:styleId="Heading6">
    <w:name w:val="heading 6"/>
    <w:basedOn w:val="Normal"/>
    <w:next w:val="Normal"/>
    <w:link w:val="Heading6Char"/>
    <w:uiPriority w:val="9"/>
    <w:semiHidden/>
    <w:rsid w:val="00DD0CF0"/>
    <w:pPr>
      <w:keepNext/>
      <w:keepLines/>
      <w:numPr>
        <w:ilvl w:val="5"/>
        <w:numId w:val="11"/>
      </w:numPr>
      <w:tabs>
        <w:tab w:val="num" w:pos="360"/>
      </w:tabs>
      <w:spacing w:before="40"/>
      <w:outlineLvl w:val="5"/>
    </w:pPr>
    <w:rPr>
      <w:rFonts w:asciiTheme="majorHAnsi" w:eastAsiaTheme="majorEastAsia" w:hAnsiTheme="majorHAnsi" w:cstheme="majorBidi"/>
      <w:color w:val="050B20"/>
    </w:rPr>
  </w:style>
  <w:style w:type="paragraph" w:styleId="Heading7">
    <w:name w:val="heading 7"/>
    <w:basedOn w:val="Normal"/>
    <w:next w:val="Normal"/>
    <w:link w:val="Heading7Char"/>
    <w:uiPriority w:val="9"/>
    <w:semiHidden/>
    <w:rsid w:val="00DD0CF0"/>
    <w:pPr>
      <w:keepNext/>
      <w:keepLines/>
      <w:numPr>
        <w:ilvl w:val="6"/>
        <w:numId w:val="11"/>
      </w:numPr>
      <w:tabs>
        <w:tab w:val="num" w:pos="360"/>
      </w:tabs>
      <w:spacing w:before="40"/>
      <w:outlineLvl w:val="6"/>
    </w:pPr>
    <w:rPr>
      <w:rFonts w:asciiTheme="majorHAnsi" w:eastAsiaTheme="majorEastAsia" w:hAnsiTheme="majorHAnsi" w:cstheme="majorBidi"/>
      <w:i/>
      <w:iCs/>
      <w:color w:val="050B20"/>
    </w:rPr>
  </w:style>
  <w:style w:type="paragraph" w:styleId="Heading8">
    <w:name w:val="heading 8"/>
    <w:basedOn w:val="Normal"/>
    <w:next w:val="Normal"/>
    <w:link w:val="Heading8Char"/>
    <w:uiPriority w:val="9"/>
    <w:semiHidden/>
    <w:rsid w:val="00DD0CF0"/>
    <w:pPr>
      <w:keepNext/>
      <w:keepLines/>
      <w:numPr>
        <w:ilvl w:val="7"/>
        <w:numId w:val="11"/>
      </w:numPr>
      <w:tabs>
        <w:tab w:val="num" w:pos="360"/>
      </w:tab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semiHidden/>
    <w:rsid w:val="00DD0CF0"/>
    <w:pPr>
      <w:keepNext/>
      <w:keepLines/>
      <w:numPr>
        <w:ilvl w:val="8"/>
        <w:numId w:val="11"/>
      </w:numPr>
      <w:tabs>
        <w:tab w:val="num" w:pos="360"/>
      </w:tab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F74"/>
    <w:rPr>
      <w:rFonts w:asciiTheme="majorHAnsi" w:eastAsiaTheme="majorEastAsia" w:hAnsiTheme="majorHAnsi" w:cstheme="majorBidi"/>
      <w:b/>
      <w:color w:val="164194"/>
      <w:sz w:val="40"/>
      <w:szCs w:val="32"/>
      <w:lang w:val="en-GB"/>
    </w:rPr>
  </w:style>
  <w:style w:type="paragraph" w:styleId="BalloonText">
    <w:name w:val="Balloon Text"/>
    <w:basedOn w:val="Normal"/>
    <w:link w:val="BalloonTextChar"/>
    <w:uiPriority w:val="99"/>
    <w:semiHidden/>
    <w:rsid w:val="00DD0CF0"/>
    <w:pPr>
      <w:spacing w:line="240" w:lineRule="auto"/>
    </w:pPr>
    <w:rPr>
      <w:rFonts w:ascii="Segoe UI" w:hAnsi="Segoe UI" w:cs="Segoe UI"/>
    </w:rPr>
  </w:style>
  <w:style w:type="character" w:customStyle="1" w:styleId="BalloonTextChar">
    <w:name w:val="Balloon Text Char"/>
    <w:basedOn w:val="DefaultParagraphFont"/>
    <w:link w:val="BalloonText"/>
    <w:uiPriority w:val="99"/>
    <w:semiHidden/>
    <w:rsid w:val="00ED37A1"/>
    <w:rPr>
      <w:rFonts w:ascii="Segoe UI" w:hAnsi="Segoe UI" w:cs="Segoe UI"/>
      <w:lang w:val="en-GB"/>
    </w:rPr>
  </w:style>
  <w:style w:type="paragraph" w:styleId="Bibliography">
    <w:name w:val="Bibliography"/>
    <w:basedOn w:val="Normal"/>
    <w:next w:val="Normal"/>
    <w:uiPriority w:val="37"/>
    <w:rsid w:val="00AE1D92"/>
    <w:pPr>
      <w:jc w:val="left"/>
    </w:pPr>
  </w:style>
  <w:style w:type="paragraph" w:styleId="BlockText">
    <w:name w:val="Block Text"/>
    <w:basedOn w:val="Normal"/>
    <w:uiPriority w:val="99"/>
    <w:semiHidden/>
    <w:rsid w:val="00DD0CF0"/>
    <w:pPr>
      <w:pBdr>
        <w:top w:val="single" w:sz="2" w:space="10" w:color="0B1741"/>
        <w:left w:val="single" w:sz="2" w:space="10" w:color="0B1741"/>
        <w:bottom w:val="single" w:sz="2" w:space="10" w:color="0B1741"/>
        <w:right w:val="single" w:sz="2" w:space="10" w:color="0B1741"/>
      </w:pBdr>
      <w:ind w:left="1152" w:right="1152"/>
    </w:pPr>
    <w:rPr>
      <w:rFonts w:eastAsiaTheme="minorEastAsia"/>
      <w:i/>
      <w:iCs/>
      <w:color w:val="0B1741"/>
    </w:rPr>
  </w:style>
  <w:style w:type="paragraph" w:styleId="BodyText">
    <w:name w:val="Body Text"/>
    <w:basedOn w:val="Normal"/>
    <w:link w:val="BodyTextChar"/>
    <w:uiPriority w:val="99"/>
    <w:semiHidden/>
    <w:rsid w:val="00DD0CF0"/>
    <w:pPr>
      <w:spacing w:after="120"/>
    </w:pPr>
  </w:style>
  <w:style w:type="character" w:customStyle="1" w:styleId="BodyTextChar">
    <w:name w:val="Body Text Char"/>
    <w:basedOn w:val="DefaultParagraphFont"/>
    <w:link w:val="BodyText"/>
    <w:uiPriority w:val="99"/>
    <w:semiHidden/>
    <w:rsid w:val="00ED37A1"/>
    <w:rPr>
      <w:lang w:val="en-GB"/>
    </w:rPr>
  </w:style>
  <w:style w:type="paragraph" w:styleId="BodyText2">
    <w:name w:val="Body Text 2"/>
    <w:basedOn w:val="Normal"/>
    <w:link w:val="BodyText2Char"/>
    <w:uiPriority w:val="99"/>
    <w:semiHidden/>
    <w:rsid w:val="00DD0CF0"/>
    <w:pPr>
      <w:spacing w:after="120" w:line="480" w:lineRule="auto"/>
    </w:pPr>
  </w:style>
  <w:style w:type="character" w:customStyle="1" w:styleId="BodyText2Char">
    <w:name w:val="Body Text 2 Char"/>
    <w:basedOn w:val="DefaultParagraphFont"/>
    <w:link w:val="BodyText2"/>
    <w:uiPriority w:val="99"/>
    <w:semiHidden/>
    <w:rsid w:val="00ED37A1"/>
    <w:rPr>
      <w:lang w:val="en-GB"/>
    </w:rPr>
  </w:style>
  <w:style w:type="paragraph" w:styleId="BodyText3">
    <w:name w:val="Body Text 3"/>
    <w:basedOn w:val="Normal"/>
    <w:link w:val="BodyText3Char"/>
    <w:uiPriority w:val="99"/>
    <w:semiHidden/>
    <w:rsid w:val="00DD0CF0"/>
    <w:pPr>
      <w:spacing w:after="120"/>
    </w:pPr>
    <w:rPr>
      <w:sz w:val="16"/>
      <w:szCs w:val="16"/>
    </w:rPr>
  </w:style>
  <w:style w:type="character" w:customStyle="1" w:styleId="BodyText3Char">
    <w:name w:val="Body Text 3 Char"/>
    <w:basedOn w:val="DefaultParagraphFont"/>
    <w:link w:val="BodyText3"/>
    <w:uiPriority w:val="99"/>
    <w:semiHidden/>
    <w:rsid w:val="00ED37A1"/>
    <w:rPr>
      <w:sz w:val="16"/>
      <w:szCs w:val="16"/>
      <w:lang w:val="en-GB"/>
    </w:rPr>
  </w:style>
  <w:style w:type="paragraph" w:styleId="BodyTextFirstIndent">
    <w:name w:val="Body Text First Indent"/>
    <w:basedOn w:val="BodyText"/>
    <w:link w:val="BodyTextFirstIndentChar"/>
    <w:uiPriority w:val="99"/>
    <w:semiHidden/>
    <w:rsid w:val="00DD0CF0"/>
    <w:pPr>
      <w:spacing w:after="0"/>
      <w:ind w:firstLine="360"/>
    </w:pPr>
  </w:style>
  <w:style w:type="character" w:customStyle="1" w:styleId="BodyTextFirstIndentChar">
    <w:name w:val="Body Text First Indent Char"/>
    <w:basedOn w:val="BodyTextChar"/>
    <w:link w:val="BodyTextFirstIndent"/>
    <w:uiPriority w:val="99"/>
    <w:semiHidden/>
    <w:rsid w:val="00ED37A1"/>
    <w:rPr>
      <w:lang w:val="en-GB"/>
    </w:rPr>
  </w:style>
  <w:style w:type="paragraph" w:styleId="BodyTextIndent">
    <w:name w:val="Body Text Indent"/>
    <w:basedOn w:val="Normal"/>
    <w:link w:val="BodyTextIndentChar"/>
    <w:uiPriority w:val="99"/>
    <w:semiHidden/>
    <w:rsid w:val="00DD0CF0"/>
    <w:pPr>
      <w:spacing w:after="120"/>
      <w:ind w:left="283"/>
    </w:pPr>
  </w:style>
  <w:style w:type="character" w:customStyle="1" w:styleId="BodyTextIndentChar">
    <w:name w:val="Body Text Indent Char"/>
    <w:basedOn w:val="DefaultParagraphFont"/>
    <w:link w:val="BodyTextIndent"/>
    <w:uiPriority w:val="99"/>
    <w:semiHidden/>
    <w:rsid w:val="00ED37A1"/>
    <w:rPr>
      <w:lang w:val="en-GB"/>
    </w:rPr>
  </w:style>
  <w:style w:type="paragraph" w:styleId="BodyTextFirstIndent2">
    <w:name w:val="Body Text First Indent 2"/>
    <w:basedOn w:val="BodyTextIndent"/>
    <w:link w:val="BodyTextFirstIndent2Char"/>
    <w:uiPriority w:val="99"/>
    <w:semiHidden/>
    <w:rsid w:val="00DD0CF0"/>
    <w:pPr>
      <w:spacing w:after="0"/>
      <w:ind w:left="360" w:firstLine="360"/>
    </w:pPr>
  </w:style>
  <w:style w:type="character" w:customStyle="1" w:styleId="BodyTextFirstIndent2Char">
    <w:name w:val="Body Text First Indent 2 Char"/>
    <w:basedOn w:val="BodyTextIndentChar"/>
    <w:link w:val="BodyTextFirstIndent2"/>
    <w:uiPriority w:val="99"/>
    <w:semiHidden/>
    <w:rsid w:val="00ED37A1"/>
    <w:rPr>
      <w:lang w:val="en-GB"/>
    </w:rPr>
  </w:style>
  <w:style w:type="paragraph" w:styleId="BodyTextIndent2">
    <w:name w:val="Body Text Indent 2"/>
    <w:basedOn w:val="Normal"/>
    <w:link w:val="BodyTextIndent2Char"/>
    <w:uiPriority w:val="99"/>
    <w:semiHidden/>
    <w:rsid w:val="00DD0CF0"/>
    <w:pPr>
      <w:spacing w:after="120" w:line="480" w:lineRule="auto"/>
      <w:ind w:left="283"/>
    </w:pPr>
  </w:style>
  <w:style w:type="character" w:customStyle="1" w:styleId="BodyTextIndent2Char">
    <w:name w:val="Body Text Indent 2 Char"/>
    <w:basedOn w:val="DefaultParagraphFont"/>
    <w:link w:val="BodyTextIndent2"/>
    <w:uiPriority w:val="99"/>
    <w:semiHidden/>
    <w:rsid w:val="00ED37A1"/>
    <w:rPr>
      <w:lang w:val="en-GB"/>
    </w:rPr>
  </w:style>
  <w:style w:type="paragraph" w:styleId="BodyTextIndent3">
    <w:name w:val="Body Text Indent 3"/>
    <w:basedOn w:val="Normal"/>
    <w:link w:val="BodyTextIndent3Char"/>
    <w:uiPriority w:val="99"/>
    <w:semiHidden/>
    <w:rsid w:val="00DD0CF0"/>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ED37A1"/>
    <w:rPr>
      <w:sz w:val="16"/>
      <w:szCs w:val="16"/>
      <w:lang w:val="en-GB"/>
    </w:rPr>
  </w:style>
  <w:style w:type="character" w:styleId="BookTitle">
    <w:name w:val="Book Title"/>
    <w:basedOn w:val="DefaultParagraphFont"/>
    <w:uiPriority w:val="33"/>
    <w:semiHidden/>
    <w:rsid w:val="00DD0CF0"/>
    <w:rPr>
      <w:b/>
      <w:bCs/>
      <w:i/>
      <w:iCs/>
      <w:spacing w:val="5"/>
    </w:rPr>
  </w:style>
  <w:style w:type="paragraph" w:styleId="Caption">
    <w:name w:val="caption"/>
    <w:basedOn w:val="Normal"/>
    <w:next w:val="Normal"/>
    <w:uiPriority w:val="35"/>
    <w:rsid w:val="00980A03"/>
    <w:pPr>
      <w:keepNext/>
      <w:tabs>
        <w:tab w:val="left" w:pos="2268"/>
      </w:tabs>
      <w:suppressAutoHyphens/>
      <w:spacing w:before="0" w:after="227" w:line="260" w:lineRule="atLeast"/>
      <w:contextualSpacing/>
      <w:jc w:val="left"/>
    </w:pPr>
    <w:rPr>
      <w:b/>
      <w:iCs/>
      <w:color w:val="EE7D00"/>
      <w:sz w:val="21"/>
    </w:rPr>
  </w:style>
  <w:style w:type="paragraph" w:styleId="Closing">
    <w:name w:val="Closing"/>
    <w:basedOn w:val="Normal"/>
    <w:link w:val="ClosingChar"/>
    <w:uiPriority w:val="99"/>
    <w:semiHidden/>
    <w:rsid w:val="00DD0CF0"/>
    <w:pPr>
      <w:spacing w:line="240" w:lineRule="auto"/>
      <w:ind w:left="4252"/>
    </w:pPr>
  </w:style>
  <w:style w:type="character" w:customStyle="1" w:styleId="ClosingChar">
    <w:name w:val="Closing Char"/>
    <w:basedOn w:val="DefaultParagraphFont"/>
    <w:link w:val="Closing"/>
    <w:uiPriority w:val="99"/>
    <w:semiHidden/>
    <w:rsid w:val="00ED37A1"/>
    <w:rPr>
      <w:lang w:val="en-GB"/>
    </w:rPr>
  </w:style>
  <w:style w:type="character" w:styleId="CommentReference">
    <w:name w:val="annotation reference"/>
    <w:basedOn w:val="DefaultParagraphFont"/>
    <w:uiPriority w:val="99"/>
    <w:semiHidden/>
    <w:rsid w:val="00DD0CF0"/>
    <w:rPr>
      <w:sz w:val="16"/>
      <w:szCs w:val="16"/>
    </w:rPr>
  </w:style>
  <w:style w:type="paragraph" w:styleId="CommentText">
    <w:name w:val="annotation text"/>
    <w:basedOn w:val="Normal"/>
    <w:link w:val="CommentTextChar"/>
    <w:uiPriority w:val="99"/>
    <w:semiHidden/>
    <w:rsid w:val="00DD0CF0"/>
    <w:pPr>
      <w:spacing w:line="240" w:lineRule="auto"/>
    </w:pPr>
    <w:rPr>
      <w:sz w:val="20"/>
      <w:szCs w:val="20"/>
    </w:rPr>
  </w:style>
  <w:style w:type="character" w:customStyle="1" w:styleId="CommentTextChar">
    <w:name w:val="Comment Text Char"/>
    <w:basedOn w:val="DefaultParagraphFont"/>
    <w:link w:val="CommentText"/>
    <w:uiPriority w:val="99"/>
    <w:semiHidden/>
    <w:rsid w:val="004F1C51"/>
    <w:rPr>
      <w:sz w:val="20"/>
      <w:szCs w:val="20"/>
      <w:lang w:val="en-GB"/>
    </w:rPr>
  </w:style>
  <w:style w:type="paragraph" w:styleId="CommentSubject">
    <w:name w:val="annotation subject"/>
    <w:basedOn w:val="CommentText"/>
    <w:next w:val="CommentText"/>
    <w:link w:val="CommentSubjectChar"/>
    <w:uiPriority w:val="99"/>
    <w:semiHidden/>
    <w:rsid w:val="00DD0CF0"/>
    <w:rPr>
      <w:b/>
      <w:bCs/>
    </w:rPr>
  </w:style>
  <w:style w:type="character" w:customStyle="1" w:styleId="CommentSubjectChar">
    <w:name w:val="Comment Subject Char"/>
    <w:basedOn w:val="CommentTextChar"/>
    <w:link w:val="CommentSubject"/>
    <w:uiPriority w:val="99"/>
    <w:semiHidden/>
    <w:rsid w:val="004F1C51"/>
    <w:rPr>
      <w:b/>
      <w:bCs/>
      <w:sz w:val="20"/>
      <w:szCs w:val="20"/>
      <w:lang w:val="en-GB"/>
    </w:rPr>
  </w:style>
  <w:style w:type="paragraph" w:styleId="Date">
    <w:name w:val="Date"/>
    <w:basedOn w:val="Normal"/>
    <w:next w:val="Normal"/>
    <w:link w:val="DateChar"/>
    <w:uiPriority w:val="99"/>
    <w:semiHidden/>
    <w:rsid w:val="00DD0CF0"/>
  </w:style>
  <w:style w:type="character" w:customStyle="1" w:styleId="DateChar">
    <w:name w:val="Date Char"/>
    <w:basedOn w:val="DefaultParagraphFont"/>
    <w:link w:val="Date"/>
    <w:uiPriority w:val="99"/>
    <w:semiHidden/>
    <w:rsid w:val="004F1C51"/>
    <w:rPr>
      <w:lang w:val="en-GB"/>
    </w:rPr>
  </w:style>
  <w:style w:type="paragraph" w:styleId="DocumentMap">
    <w:name w:val="Document Map"/>
    <w:basedOn w:val="Normal"/>
    <w:link w:val="DocumentMapChar"/>
    <w:uiPriority w:val="99"/>
    <w:semiHidden/>
    <w:rsid w:val="00DD0CF0"/>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85F5D"/>
    <w:rPr>
      <w:rFonts w:ascii="Segoe UI" w:hAnsi="Segoe UI" w:cs="Segoe UI"/>
      <w:sz w:val="16"/>
      <w:szCs w:val="16"/>
      <w:lang w:val="en-GB"/>
    </w:rPr>
  </w:style>
  <w:style w:type="paragraph" w:styleId="E-mailSignature">
    <w:name w:val="E-mail Signature"/>
    <w:basedOn w:val="Normal"/>
    <w:link w:val="E-mailSignatureChar"/>
    <w:uiPriority w:val="99"/>
    <w:semiHidden/>
    <w:rsid w:val="00DD0CF0"/>
    <w:pPr>
      <w:spacing w:line="240" w:lineRule="auto"/>
    </w:pPr>
  </w:style>
  <w:style w:type="character" w:customStyle="1" w:styleId="E-mailSignatureChar">
    <w:name w:val="E-mail Signature Char"/>
    <w:basedOn w:val="DefaultParagraphFont"/>
    <w:link w:val="E-mailSignature"/>
    <w:uiPriority w:val="99"/>
    <w:semiHidden/>
    <w:rsid w:val="00ED37A1"/>
    <w:rPr>
      <w:lang w:val="en-GB"/>
    </w:rPr>
  </w:style>
  <w:style w:type="character" w:styleId="Emphasis">
    <w:name w:val="Emphasis"/>
    <w:basedOn w:val="DefaultParagraphFont"/>
    <w:uiPriority w:val="20"/>
    <w:semiHidden/>
    <w:rsid w:val="00DD0CF0"/>
    <w:rPr>
      <w:i/>
      <w:iCs/>
    </w:rPr>
  </w:style>
  <w:style w:type="character" w:styleId="EndnoteReference">
    <w:name w:val="endnote reference"/>
    <w:basedOn w:val="DefaultParagraphFont"/>
    <w:uiPriority w:val="99"/>
    <w:semiHidden/>
    <w:rsid w:val="00DD0CF0"/>
    <w:rPr>
      <w:vertAlign w:val="superscript"/>
    </w:rPr>
  </w:style>
  <w:style w:type="paragraph" w:styleId="EndnoteText">
    <w:name w:val="endnote text"/>
    <w:basedOn w:val="Normal"/>
    <w:link w:val="EndnoteTextChar"/>
    <w:uiPriority w:val="99"/>
    <w:semiHidden/>
    <w:rsid w:val="00DD0CF0"/>
    <w:pPr>
      <w:spacing w:line="240" w:lineRule="auto"/>
    </w:pPr>
    <w:rPr>
      <w:sz w:val="20"/>
      <w:szCs w:val="20"/>
    </w:rPr>
  </w:style>
  <w:style w:type="character" w:customStyle="1" w:styleId="EndnoteTextChar">
    <w:name w:val="Endnote Text Char"/>
    <w:basedOn w:val="DefaultParagraphFont"/>
    <w:link w:val="EndnoteText"/>
    <w:uiPriority w:val="99"/>
    <w:semiHidden/>
    <w:rsid w:val="004F1C51"/>
    <w:rPr>
      <w:sz w:val="20"/>
      <w:szCs w:val="20"/>
      <w:lang w:val="en-GB"/>
    </w:rPr>
  </w:style>
  <w:style w:type="paragraph" w:styleId="EnvelopeAddress">
    <w:name w:val="envelope address"/>
    <w:basedOn w:val="Normal"/>
    <w:uiPriority w:val="99"/>
    <w:semiHidden/>
    <w:rsid w:val="00DD0CF0"/>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rsid w:val="00DD0CF0"/>
    <w:pPr>
      <w:spacing w:line="240" w:lineRule="auto"/>
    </w:pPr>
    <w:rPr>
      <w:rFonts w:asciiTheme="majorHAnsi" w:eastAsiaTheme="majorEastAsia" w:hAnsiTheme="majorHAnsi" w:cstheme="majorBidi"/>
      <w:sz w:val="20"/>
      <w:szCs w:val="20"/>
    </w:rPr>
  </w:style>
  <w:style w:type="character" w:styleId="FollowedHyperlink">
    <w:name w:val="FollowedHyperlink"/>
    <w:basedOn w:val="DefaultParagraphFont"/>
    <w:uiPriority w:val="99"/>
    <w:semiHidden/>
    <w:rsid w:val="00DD0CF0"/>
    <w:rPr>
      <w:color w:val="954F72"/>
      <w:u w:val="single"/>
    </w:rPr>
  </w:style>
  <w:style w:type="paragraph" w:styleId="Footer">
    <w:name w:val="footer"/>
    <w:basedOn w:val="Normal"/>
    <w:link w:val="FooterChar"/>
    <w:uiPriority w:val="99"/>
    <w:semiHidden/>
    <w:rsid w:val="00DD0CF0"/>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B16C1A"/>
    <w:rPr>
      <w:lang w:val="en-GB"/>
    </w:rPr>
  </w:style>
  <w:style w:type="character" w:styleId="FootnoteReference">
    <w:name w:val="footnote reference"/>
    <w:basedOn w:val="DefaultParagraphFont"/>
    <w:uiPriority w:val="99"/>
    <w:unhideWhenUsed/>
    <w:rsid w:val="00782DFC"/>
    <w:rPr>
      <w:sz w:val="16"/>
      <w:vertAlign w:val="superscript"/>
    </w:rPr>
  </w:style>
  <w:style w:type="paragraph" w:styleId="FootnoteText">
    <w:name w:val="footnote text"/>
    <w:basedOn w:val="Normal"/>
    <w:link w:val="FootnoteTextChar"/>
    <w:uiPriority w:val="99"/>
    <w:unhideWhenUsed/>
    <w:rsid w:val="00782DFC"/>
    <w:pPr>
      <w:spacing w:line="220" w:lineRule="atLeast"/>
    </w:pPr>
    <w:rPr>
      <w:sz w:val="16"/>
      <w:szCs w:val="20"/>
    </w:rPr>
  </w:style>
  <w:style w:type="character" w:customStyle="1" w:styleId="FootnoteTextChar">
    <w:name w:val="Footnote Text Char"/>
    <w:basedOn w:val="DefaultParagraphFont"/>
    <w:link w:val="FootnoteText"/>
    <w:uiPriority w:val="99"/>
    <w:rsid w:val="00B00C2F"/>
    <w:rPr>
      <w:sz w:val="16"/>
      <w:szCs w:val="20"/>
      <w:lang w:val="en-GB"/>
    </w:rPr>
  </w:style>
  <w:style w:type="character" w:customStyle="1" w:styleId="Hashtag1">
    <w:name w:val="Hashtag1"/>
    <w:basedOn w:val="DefaultParagraphFont"/>
    <w:uiPriority w:val="99"/>
    <w:semiHidden/>
    <w:rsid w:val="00DD0CF0"/>
    <w:rPr>
      <w:color w:val="2B579A"/>
      <w:shd w:val="clear" w:color="auto" w:fill="E1DFDD"/>
    </w:rPr>
  </w:style>
  <w:style w:type="paragraph" w:styleId="Header">
    <w:name w:val="header"/>
    <w:basedOn w:val="Normal"/>
    <w:link w:val="HeaderChar"/>
    <w:uiPriority w:val="99"/>
    <w:rsid w:val="00251584"/>
    <w:pPr>
      <w:tabs>
        <w:tab w:val="left" w:pos="340"/>
        <w:tab w:val="center" w:pos="4513"/>
        <w:tab w:val="right" w:pos="9026"/>
      </w:tabs>
      <w:spacing w:before="0"/>
      <w:jc w:val="left"/>
    </w:pPr>
    <w:rPr>
      <w:caps/>
      <w:color w:val="164194"/>
      <w:sz w:val="15"/>
    </w:rPr>
  </w:style>
  <w:style w:type="character" w:customStyle="1" w:styleId="HeaderChar">
    <w:name w:val="Header Char"/>
    <w:basedOn w:val="DefaultParagraphFont"/>
    <w:link w:val="Header"/>
    <w:uiPriority w:val="99"/>
    <w:rsid w:val="00251584"/>
    <w:rPr>
      <w:caps/>
      <w:color w:val="164194"/>
      <w:sz w:val="15"/>
      <w:lang w:val="en-GB"/>
    </w:rPr>
  </w:style>
  <w:style w:type="character" w:customStyle="1" w:styleId="Heading2Char">
    <w:name w:val="Heading 2 Char"/>
    <w:basedOn w:val="DefaultParagraphFont"/>
    <w:link w:val="Heading2"/>
    <w:uiPriority w:val="9"/>
    <w:rsid w:val="00651F74"/>
    <w:rPr>
      <w:rFonts w:asciiTheme="majorHAnsi" w:eastAsiaTheme="majorEastAsia" w:hAnsiTheme="majorHAnsi" w:cstheme="majorBidi"/>
      <w:b/>
      <w:color w:val="164194"/>
      <w:sz w:val="26"/>
      <w:szCs w:val="26"/>
      <w:lang w:val="en-GB"/>
    </w:rPr>
  </w:style>
  <w:style w:type="character" w:customStyle="1" w:styleId="Heading3Char">
    <w:name w:val="Heading 3 Char"/>
    <w:basedOn w:val="DefaultParagraphFont"/>
    <w:link w:val="Heading3"/>
    <w:uiPriority w:val="9"/>
    <w:rsid w:val="00651F74"/>
    <w:rPr>
      <w:rFonts w:asciiTheme="majorHAnsi" w:eastAsiaTheme="majorEastAsia" w:hAnsiTheme="majorHAnsi" w:cstheme="majorBidi"/>
      <w:b/>
      <w:color w:val="164194"/>
      <w:sz w:val="21"/>
      <w:szCs w:val="24"/>
      <w:lang w:val="en-US"/>
    </w:rPr>
  </w:style>
  <w:style w:type="character" w:customStyle="1" w:styleId="Heading4Char">
    <w:name w:val="Heading 4 Char"/>
    <w:basedOn w:val="DefaultParagraphFont"/>
    <w:link w:val="Heading4"/>
    <w:uiPriority w:val="9"/>
    <w:rsid w:val="00651F74"/>
    <w:rPr>
      <w:rFonts w:asciiTheme="majorHAnsi" w:eastAsiaTheme="majorEastAsia" w:hAnsiTheme="majorHAnsi" w:cstheme="majorBidi"/>
      <w:b/>
      <w:iCs/>
      <w:color w:val="164194"/>
      <w:lang w:val="en-US"/>
    </w:rPr>
  </w:style>
  <w:style w:type="character" w:customStyle="1" w:styleId="Heading5Char">
    <w:name w:val="Heading 5 Char"/>
    <w:basedOn w:val="DefaultParagraphFont"/>
    <w:link w:val="Heading5"/>
    <w:uiPriority w:val="9"/>
    <w:rsid w:val="00D03E57"/>
    <w:rPr>
      <w:rFonts w:asciiTheme="majorHAnsi" w:eastAsiaTheme="majorEastAsia" w:hAnsiTheme="majorHAnsi" w:cstheme="majorBidi"/>
      <w:color w:val="081130"/>
      <w:lang w:val="en-GB"/>
    </w:rPr>
  </w:style>
  <w:style w:type="character" w:customStyle="1" w:styleId="Heading6Char">
    <w:name w:val="Heading 6 Char"/>
    <w:basedOn w:val="DefaultParagraphFont"/>
    <w:link w:val="Heading6"/>
    <w:uiPriority w:val="9"/>
    <w:semiHidden/>
    <w:rsid w:val="00D03E57"/>
    <w:rPr>
      <w:rFonts w:asciiTheme="majorHAnsi" w:eastAsiaTheme="majorEastAsia" w:hAnsiTheme="majorHAnsi" w:cstheme="majorBidi"/>
      <w:color w:val="050B20"/>
      <w:lang w:val="en-GB"/>
    </w:rPr>
  </w:style>
  <w:style w:type="character" w:customStyle="1" w:styleId="Heading7Char">
    <w:name w:val="Heading 7 Char"/>
    <w:basedOn w:val="DefaultParagraphFont"/>
    <w:link w:val="Heading7"/>
    <w:uiPriority w:val="9"/>
    <w:semiHidden/>
    <w:rsid w:val="00D03E57"/>
    <w:rPr>
      <w:rFonts w:asciiTheme="majorHAnsi" w:eastAsiaTheme="majorEastAsia" w:hAnsiTheme="majorHAnsi" w:cstheme="majorBidi"/>
      <w:i/>
      <w:iCs/>
      <w:color w:val="050B20"/>
      <w:lang w:val="en-GB"/>
    </w:rPr>
  </w:style>
  <w:style w:type="character" w:customStyle="1" w:styleId="Heading8Char">
    <w:name w:val="Heading 8 Char"/>
    <w:basedOn w:val="DefaultParagraphFont"/>
    <w:link w:val="Heading8"/>
    <w:uiPriority w:val="9"/>
    <w:semiHidden/>
    <w:rsid w:val="00D03E57"/>
    <w:rPr>
      <w:rFonts w:asciiTheme="majorHAnsi" w:eastAsiaTheme="majorEastAsia" w:hAnsiTheme="majorHAnsi" w:cstheme="majorBidi"/>
      <w:color w:val="272727"/>
      <w:sz w:val="21"/>
      <w:szCs w:val="21"/>
      <w:lang w:val="en-GB"/>
    </w:rPr>
  </w:style>
  <w:style w:type="character" w:customStyle="1" w:styleId="Heading9Char">
    <w:name w:val="Heading 9 Char"/>
    <w:basedOn w:val="DefaultParagraphFont"/>
    <w:link w:val="Heading9"/>
    <w:uiPriority w:val="9"/>
    <w:semiHidden/>
    <w:rsid w:val="00D03E57"/>
    <w:rPr>
      <w:rFonts w:asciiTheme="majorHAnsi" w:eastAsiaTheme="majorEastAsia" w:hAnsiTheme="majorHAnsi" w:cstheme="majorBidi"/>
      <w:i/>
      <w:iCs/>
      <w:color w:val="272727"/>
      <w:sz w:val="21"/>
      <w:szCs w:val="21"/>
      <w:lang w:val="en-GB"/>
    </w:rPr>
  </w:style>
  <w:style w:type="character" w:styleId="HTMLAcronym">
    <w:name w:val="HTML Acronym"/>
    <w:basedOn w:val="DefaultParagraphFont"/>
    <w:uiPriority w:val="99"/>
    <w:semiHidden/>
    <w:rsid w:val="00DD0CF0"/>
  </w:style>
  <w:style w:type="paragraph" w:styleId="HTMLAddress">
    <w:name w:val="HTML Address"/>
    <w:basedOn w:val="Normal"/>
    <w:link w:val="HTMLAddressChar"/>
    <w:uiPriority w:val="99"/>
    <w:semiHidden/>
    <w:rsid w:val="00DD0CF0"/>
    <w:pPr>
      <w:spacing w:line="240" w:lineRule="auto"/>
    </w:pPr>
    <w:rPr>
      <w:i/>
      <w:iCs/>
    </w:rPr>
  </w:style>
  <w:style w:type="character" w:customStyle="1" w:styleId="HTMLAddressChar">
    <w:name w:val="HTML Address Char"/>
    <w:basedOn w:val="DefaultParagraphFont"/>
    <w:link w:val="HTMLAddress"/>
    <w:uiPriority w:val="99"/>
    <w:semiHidden/>
    <w:rsid w:val="00ED37A1"/>
    <w:rPr>
      <w:i/>
      <w:iCs/>
      <w:lang w:val="en-GB"/>
    </w:rPr>
  </w:style>
  <w:style w:type="character" w:styleId="HTMLCite">
    <w:name w:val="HTML Cite"/>
    <w:basedOn w:val="DefaultParagraphFont"/>
    <w:uiPriority w:val="99"/>
    <w:semiHidden/>
    <w:rsid w:val="00DD0CF0"/>
    <w:rPr>
      <w:i/>
      <w:iCs/>
    </w:rPr>
  </w:style>
  <w:style w:type="character" w:styleId="HTMLCode">
    <w:name w:val="HTML Code"/>
    <w:basedOn w:val="DefaultParagraphFont"/>
    <w:uiPriority w:val="99"/>
    <w:semiHidden/>
    <w:rsid w:val="00DD0CF0"/>
    <w:rPr>
      <w:rFonts w:ascii="Consolas" w:hAnsi="Consolas"/>
      <w:sz w:val="20"/>
      <w:szCs w:val="20"/>
    </w:rPr>
  </w:style>
  <w:style w:type="character" w:styleId="HTMLDefinition">
    <w:name w:val="HTML Definition"/>
    <w:basedOn w:val="DefaultParagraphFont"/>
    <w:uiPriority w:val="99"/>
    <w:semiHidden/>
    <w:rsid w:val="00DD0CF0"/>
    <w:rPr>
      <w:i/>
      <w:iCs/>
    </w:rPr>
  </w:style>
  <w:style w:type="character" w:styleId="HTMLKeyboard">
    <w:name w:val="HTML Keyboard"/>
    <w:basedOn w:val="DefaultParagraphFont"/>
    <w:uiPriority w:val="99"/>
    <w:semiHidden/>
    <w:rsid w:val="00DD0CF0"/>
    <w:rPr>
      <w:rFonts w:ascii="Consolas" w:hAnsi="Consolas"/>
      <w:sz w:val="20"/>
      <w:szCs w:val="20"/>
    </w:rPr>
  </w:style>
  <w:style w:type="paragraph" w:styleId="HTMLPreformatted">
    <w:name w:val="HTML Preformatted"/>
    <w:basedOn w:val="Normal"/>
    <w:link w:val="HTMLPreformattedChar"/>
    <w:uiPriority w:val="99"/>
    <w:semiHidden/>
    <w:rsid w:val="00DD0CF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D37A1"/>
    <w:rPr>
      <w:rFonts w:ascii="Consolas" w:hAnsi="Consolas"/>
      <w:sz w:val="20"/>
      <w:szCs w:val="20"/>
      <w:lang w:val="en-GB"/>
    </w:rPr>
  </w:style>
  <w:style w:type="character" w:styleId="HTMLSample">
    <w:name w:val="HTML Sample"/>
    <w:basedOn w:val="DefaultParagraphFont"/>
    <w:uiPriority w:val="99"/>
    <w:semiHidden/>
    <w:rsid w:val="00DD0CF0"/>
    <w:rPr>
      <w:rFonts w:ascii="Consolas" w:hAnsi="Consolas"/>
      <w:sz w:val="24"/>
      <w:szCs w:val="24"/>
    </w:rPr>
  </w:style>
  <w:style w:type="character" w:styleId="HTMLTypewriter">
    <w:name w:val="HTML Typewriter"/>
    <w:basedOn w:val="DefaultParagraphFont"/>
    <w:uiPriority w:val="99"/>
    <w:semiHidden/>
    <w:rsid w:val="00DD0CF0"/>
    <w:rPr>
      <w:rFonts w:ascii="Consolas" w:hAnsi="Consolas"/>
      <w:sz w:val="20"/>
      <w:szCs w:val="20"/>
    </w:rPr>
  </w:style>
  <w:style w:type="character" w:styleId="HTMLVariable">
    <w:name w:val="HTML Variable"/>
    <w:basedOn w:val="DefaultParagraphFont"/>
    <w:uiPriority w:val="99"/>
    <w:semiHidden/>
    <w:rsid w:val="00DD0CF0"/>
    <w:rPr>
      <w:i/>
      <w:iCs/>
    </w:rPr>
  </w:style>
  <w:style w:type="character" w:styleId="Hyperlink">
    <w:name w:val="Hyperlink"/>
    <w:basedOn w:val="DefaultParagraphFont"/>
    <w:uiPriority w:val="99"/>
    <w:rsid w:val="00DD0CF0"/>
    <w:rPr>
      <w:color w:val="0563C1"/>
      <w:u w:val="single"/>
    </w:rPr>
  </w:style>
  <w:style w:type="paragraph" w:styleId="Index1">
    <w:name w:val="index 1"/>
    <w:basedOn w:val="Normal"/>
    <w:next w:val="Normal"/>
    <w:autoRedefine/>
    <w:uiPriority w:val="99"/>
    <w:semiHidden/>
    <w:rsid w:val="00DD0CF0"/>
    <w:pPr>
      <w:spacing w:line="240" w:lineRule="auto"/>
      <w:ind w:left="220" w:hanging="220"/>
    </w:pPr>
  </w:style>
  <w:style w:type="paragraph" w:styleId="Index2">
    <w:name w:val="index 2"/>
    <w:basedOn w:val="Normal"/>
    <w:next w:val="Normal"/>
    <w:autoRedefine/>
    <w:uiPriority w:val="99"/>
    <w:semiHidden/>
    <w:rsid w:val="00DD0CF0"/>
    <w:pPr>
      <w:spacing w:line="240" w:lineRule="auto"/>
      <w:ind w:left="440" w:hanging="220"/>
    </w:pPr>
  </w:style>
  <w:style w:type="paragraph" w:styleId="Index3">
    <w:name w:val="index 3"/>
    <w:basedOn w:val="Normal"/>
    <w:next w:val="Normal"/>
    <w:autoRedefine/>
    <w:uiPriority w:val="99"/>
    <w:semiHidden/>
    <w:rsid w:val="00DD0CF0"/>
    <w:pPr>
      <w:spacing w:line="240" w:lineRule="auto"/>
      <w:ind w:left="660" w:hanging="220"/>
    </w:pPr>
  </w:style>
  <w:style w:type="paragraph" w:styleId="Index4">
    <w:name w:val="index 4"/>
    <w:basedOn w:val="Normal"/>
    <w:next w:val="Normal"/>
    <w:autoRedefine/>
    <w:uiPriority w:val="99"/>
    <w:semiHidden/>
    <w:rsid w:val="00DD0CF0"/>
    <w:pPr>
      <w:spacing w:line="240" w:lineRule="auto"/>
      <w:ind w:left="880" w:hanging="220"/>
    </w:pPr>
  </w:style>
  <w:style w:type="paragraph" w:styleId="Index5">
    <w:name w:val="index 5"/>
    <w:basedOn w:val="Normal"/>
    <w:next w:val="Normal"/>
    <w:autoRedefine/>
    <w:uiPriority w:val="99"/>
    <w:semiHidden/>
    <w:rsid w:val="00DD0CF0"/>
    <w:pPr>
      <w:spacing w:line="240" w:lineRule="auto"/>
      <w:ind w:left="1100" w:hanging="220"/>
    </w:pPr>
  </w:style>
  <w:style w:type="paragraph" w:styleId="Index6">
    <w:name w:val="index 6"/>
    <w:basedOn w:val="Normal"/>
    <w:next w:val="Normal"/>
    <w:autoRedefine/>
    <w:uiPriority w:val="99"/>
    <w:semiHidden/>
    <w:rsid w:val="00DD0CF0"/>
    <w:pPr>
      <w:spacing w:line="240" w:lineRule="auto"/>
      <w:ind w:left="1320" w:hanging="220"/>
    </w:pPr>
  </w:style>
  <w:style w:type="paragraph" w:styleId="Index7">
    <w:name w:val="index 7"/>
    <w:basedOn w:val="Normal"/>
    <w:next w:val="Normal"/>
    <w:autoRedefine/>
    <w:uiPriority w:val="99"/>
    <w:semiHidden/>
    <w:rsid w:val="00DD0CF0"/>
    <w:pPr>
      <w:spacing w:line="240" w:lineRule="auto"/>
      <w:ind w:left="1540" w:hanging="220"/>
    </w:pPr>
  </w:style>
  <w:style w:type="paragraph" w:styleId="Index8">
    <w:name w:val="index 8"/>
    <w:basedOn w:val="Normal"/>
    <w:next w:val="Normal"/>
    <w:autoRedefine/>
    <w:uiPriority w:val="99"/>
    <w:semiHidden/>
    <w:rsid w:val="00DD0CF0"/>
    <w:pPr>
      <w:spacing w:line="240" w:lineRule="auto"/>
      <w:ind w:left="1760" w:hanging="220"/>
    </w:pPr>
  </w:style>
  <w:style w:type="paragraph" w:styleId="Index9">
    <w:name w:val="index 9"/>
    <w:basedOn w:val="Normal"/>
    <w:next w:val="Normal"/>
    <w:autoRedefine/>
    <w:uiPriority w:val="99"/>
    <w:semiHidden/>
    <w:rsid w:val="00DD0CF0"/>
    <w:pPr>
      <w:spacing w:line="240" w:lineRule="auto"/>
      <w:ind w:left="1980" w:hanging="220"/>
    </w:pPr>
  </w:style>
  <w:style w:type="paragraph" w:styleId="IndexHeading">
    <w:name w:val="index heading"/>
    <w:basedOn w:val="Normal"/>
    <w:next w:val="Index1"/>
    <w:uiPriority w:val="99"/>
    <w:semiHidden/>
    <w:rsid w:val="00DD0CF0"/>
    <w:rPr>
      <w:rFonts w:asciiTheme="majorHAnsi" w:eastAsiaTheme="majorEastAsia" w:hAnsiTheme="majorHAnsi" w:cstheme="majorBidi"/>
      <w:b/>
      <w:bCs/>
    </w:rPr>
  </w:style>
  <w:style w:type="character" w:styleId="IntenseEmphasis">
    <w:name w:val="Intense Emphasis"/>
    <w:basedOn w:val="DefaultParagraphFont"/>
    <w:uiPriority w:val="21"/>
    <w:semiHidden/>
    <w:rsid w:val="00DD0CF0"/>
    <w:rPr>
      <w:i/>
      <w:iCs/>
      <w:color w:val="0B1741"/>
    </w:rPr>
  </w:style>
  <w:style w:type="paragraph" w:styleId="IntenseQuote">
    <w:name w:val="Intense Quote"/>
    <w:basedOn w:val="Normal"/>
    <w:next w:val="Normal"/>
    <w:link w:val="IntenseQuoteChar"/>
    <w:uiPriority w:val="30"/>
    <w:semiHidden/>
    <w:rsid w:val="00DD0CF0"/>
    <w:pPr>
      <w:pBdr>
        <w:top w:val="single" w:sz="4" w:space="10" w:color="0B1741"/>
        <w:bottom w:val="single" w:sz="4" w:space="10" w:color="0B1741"/>
      </w:pBdr>
      <w:spacing w:before="360" w:after="360"/>
      <w:ind w:left="864" w:right="864"/>
      <w:jc w:val="center"/>
    </w:pPr>
    <w:rPr>
      <w:i/>
      <w:iCs/>
      <w:color w:val="0B1741"/>
    </w:rPr>
  </w:style>
  <w:style w:type="character" w:customStyle="1" w:styleId="IntenseQuoteChar">
    <w:name w:val="Intense Quote Char"/>
    <w:basedOn w:val="DefaultParagraphFont"/>
    <w:link w:val="IntenseQuote"/>
    <w:uiPriority w:val="30"/>
    <w:semiHidden/>
    <w:rsid w:val="00ED37A1"/>
    <w:rPr>
      <w:i/>
      <w:iCs/>
      <w:color w:val="0B1741"/>
      <w:lang w:val="en-GB"/>
    </w:rPr>
  </w:style>
  <w:style w:type="character" w:styleId="IntenseReference">
    <w:name w:val="Intense Reference"/>
    <w:basedOn w:val="DefaultParagraphFont"/>
    <w:uiPriority w:val="32"/>
    <w:semiHidden/>
    <w:rsid w:val="00DD0CF0"/>
    <w:rPr>
      <w:b/>
      <w:bCs/>
      <w:smallCaps/>
      <w:color w:val="0B1741"/>
      <w:spacing w:val="5"/>
    </w:rPr>
  </w:style>
  <w:style w:type="character" w:styleId="LineNumber">
    <w:name w:val="line number"/>
    <w:basedOn w:val="DefaultParagraphFont"/>
    <w:uiPriority w:val="99"/>
    <w:semiHidden/>
    <w:rsid w:val="00DD0CF0"/>
  </w:style>
  <w:style w:type="paragraph" w:styleId="List">
    <w:name w:val="List"/>
    <w:basedOn w:val="Normal"/>
    <w:uiPriority w:val="99"/>
    <w:semiHidden/>
    <w:rsid w:val="00DD0CF0"/>
    <w:pPr>
      <w:ind w:left="283" w:hanging="283"/>
      <w:contextualSpacing/>
    </w:pPr>
  </w:style>
  <w:style w:type="paragraph" w:styleId="List2">
    <w:name w:val="List 2"/>
    <w:basedOn w:val="Normal"/>
    <w:uiPriority w:val="99"/>
    <w:semiHidden/>
    <w:rsid w:val="00DD0CF0"/>
    <w:pPr>
      <w:ind w:left="566" w:hanging="283"/>
      <w:contextualSpacing/>
    </w:pPr>
  </w:style>
  <w:style w:type="paragraph" w:styleId="List3">
    <w:name w:val="List 3"/>
    <w:basedOn w:val="Normal"/>
    <w:uiPriority w:val="99"/>
    <w:semiHidden/>
    <w:rsid w:val="00DD0CF0"/>
    <w:pPr>
      <w:ind w:left="849" w:hanging="283"/>
      <w:contextualSpacing/>
    </w:pPr>
  </w:style>
  <w:style w:type="paragraph" w:styleId="List4">
    <w:name w:val="List 4"/>
    <w:basedOn w:val="Normal"/>
    <w:uiPriority w:val="99"/>
    <w:semiHidden/>
    <w:rsid w:val="00DD0CF0"/>
    <w:pPr>
      <w:ind w:left="1132" w:hanging="283"/>
      <w:contextualSpacing/>
    </w:pPr>
  </w:style>
  <w:style w:type="paragraph" w:styleId="List5">
    <w:name w:val="List 5"/>
    <w:basedOn w:val="Normal"/>
    <w:uiPriority w:val="99"/>
    <w:semiHidden/>
    <w:rsid w:val="00DD0CF0"/>
    <w:pPr>
      <w:ind w:left="1415" w:hanging="283"/>
      <w:contextualSpacing/>
    </w:pPr>
  </w:style>
  <w:style w:type="paragraph" w:styleId="ListBullet">
    <w:name w:val="List Bullet"/>
    <w:basedOn w:val="Normal"/>
    <w:uiPriority w:val="99"/>
    <w:semiHidden/>
    <w:rsid w:val="00DD0CF0"/>
    <w:pPr>
      <w:numPr>
        <w:numId w:val="1"/>
      </w:numPr>
      <w:contextualSpacing/>
    </w:pPr>
  </w:style>
  <w:style w:type="paragraph" w:styleId="ListBullet2">
    <w:name w:val="List Bullet 2"/>
    <w:basedOn w:val="Normal"/>
    <w:uiPriority w:val="99"/>
    <w:semiHidden/>
    <w:rsid w:val="00DD0CF0"/>
    <w:pPr>
      <w:numPr>
        <w:numId w:val="2"/>
      </w:numPr>
      <w:contextualSpacing/>
    </w:pPr>
  </w:style>
  <w:style w:type="paragraph" w:styleId="ListBullet3">
    <w:name w:val="List Bullet 3"/>
    <w:basedOn w:val="Normal"/>
    <w:uiPriority w:val="99"/>
    <w:semiHidden/>
    <w:rsid w:val="00DD0CF0"/>
    <w:pPr>
      <w:numPr>
        <w:numId w:val="3"/>
      </w:numPr>
      <w:contextualSpacing/>
    </w:pPr>
  </w:style>
  <w:style w:type="paragraph" w:styleId="ListBullet4">
    <w:name w:val="List Bullet 4"/>
    <w:basedOn w:val="Normal"/>
    <w:uiPriority w:val="99"/>
    <w:semiHidden/>
    <w:rsid w:val="00DD0CF0"/>
    <w:pPr>
      <w:numPr>
        <w:numId w:val="4"/>
      </w:numPr>
      <w:contextualSpacing/>
    </w:pPr>
  </w:style>
  <w:style w:type="paragraph" w:styleId="ListBullet5">
    <w:name w:val="List Bullet 5"/>
    <w:basedOn w:val="Normal"/>
    <w:uiPriority w:val="99"/>
    <w:semiHidden/>
    <w:rsid w:val="00DD0CF0"/>
    <w:pPr>
      <w:numPr>
        <w:numId w:val="5"/>
      </w:numPr>
      <w:contextualSpacing/>
    </w:pPr>
  </w:style>
  <w:style w:type="paragraph" w:styleId="ListContinue">
    <w:name w:val="List Continue"/>
    <w:basedOn w:val="Normal"/>
    <w:uiPriority w:val="99"/>
    <w:semiHidden/>
    <w:rsid w:val="00DD0CF0"/>
    <w:pPr>
      <w:spacing w:after="120"/>
      <w:ind w:left="283"/>
      <w:contextualSpacing/>
    </w:pPr>
  </w:style>
  <w:style w:type="paragraph" w:styleId="ListContinue2">
    <w:name w:val="List Continue 2"/>
    <w:basedOn w:val="Normal"/>
    <w:uiPriority w:val="99"/>
    <w:semiHidden/>
    <w:rsid w:val="00DD0CF0"/>
    <w:pPr>
      <w:spacing w:after="120"/>
      <w:ind w:left="566"/>
      <w:contextualSpacing/>
    </w:pPr>
  </w:style>
  <w:style w:type="paragraph" w:styleId="ListContinue3">
    <w:name w:val="List Continue 3"/>
    <w:basedOn w:val="Normal"/>
    <w:uiPriority w:val="99"/>
    <w:semiHidden/>
    <w:rsid w:val="00DD0CF0"/>
    <w:pPr>
      <w:spacing w:after="120"/>
      <w:ind w:left="849"/>
      <w:contextualSpacing/>
    </w:pPr>
  </w:style>
  <w:style w:type="paragraph" w:styleId="ListContinue4">
    <w:name w:val="List Continue 4"/>
    <w:basedOn w:val="Normal"/>
    <w:uiPriority w:val="99"/>
    <w:semiHidden/>
    <w:rsid w:val="00DD0CF0"/>
    <w:pPr>
      <w:spacing w:after="120"/>
      <w:ind w:left="1132"/>
      <w:contextualSpacing/>
    </w:pPr>
  </w:style>
  <w:style w:type="paragraph" w:styleId="ListContinue5">
    <w:name w:val="List Continue 5"/>
    <w:basedOn w:val="Normal"/>
    <w:uiPriority w:val="99"/>
    <w:semiHidden/>
    <w:rsid w:val="00DD0CF0"/>
    <w:pPr>
      <w:spacing w:after="120"/>
      <w:ind w:left="1415"/>
      <w:contextualSpacing/>
    </w:pPr>
  </w:style>
  <w:style w:type="paragraph" w:styleId="ListNumber">
    <w:name w:val="List Number"/>
    <w:basedOn w:val="Normal"/>
    <w:uiPriority w:val="99"/>
    <w:semiHidden/>
    <w:rsid w:val="00DD0CF0"/>
    <w:pPr>
      <w:numPr>
        <w:numId w:val="6"/>
      </w:numPr>
      <w:contextualSpacing/>
    </w:pPr>
  </w:style>
  <w:style w:type="paragraph" w:styleId="ListNumber2">
    <w:name w:val="List Number 2"/>
    <w:basedOn w:val="Normal"/>
    <w:uiPriority w:val="99"/>
    <w:semiHidden/>
    <w:rsid w:val="00DD0CF0"/>
    <w:pPr>
      <w:numPr>
        <w:numId w:val="7"/>
      </w:numPr>
      <w:contextualSpacing/>
    </w:pPr>
  </w:style>
  <w:style w:type="paragraph" w:styleId="ListNumber3">
    <w:name w:val="List Number 3"/>
    <w:basedOn w:val="Normal"/>
    <w:uiPriority w:val="99"/>
    <w:semiHidden/>
    <w:rsid w:val="00DD0CF0"/>
    <w:pPr>
      <w:numPr>
        <w:numId w:val="8"/>
      </w:numPr>
      <w:contextualSpacing/>
    </w:pPr>
  </w:style>
  <w:style w:type="paragraph" w:styleId="ListNumber4">
    <w:name w:val="List Number 4"/>
    <w:basedOn w:val="Normal"/>
    <w:uiPriority w:val="99"/>
    <w:semiHidden/>
    <w:rsid w:val="00DD0CF0"/>
    <w:pPr>
      <w:numPr>
        <w:numId w:val="9"/>
      </w:numPr>
      <w:contextualSpacing/>
    </w:pPr>
  </w:style>
  <w:style w:type="paragraph" w:styleId="ListNumber5">
    <w:name w:val="List Number 5"/>
    <w:basedOn w:val="Normal"/>
    <w:uiPriority w:val="99"/>
    <w:semiHidden/>
    <w:rsid w:val="00DD0CF0"/>
    <w:pPr>
      <w:numPr>
        <w:numId w:val="10"/>
      </w:numPr>
      <w:contextualSpacing/>
    </w:pPr>
  </w:style>
  <w:style w:type="paragraph" w:styleId="ListParagraph">
    <w:name w:val="List Paragraph"/>
    <w:basedOn w:val="Normal"/>
    <w:uiPriority w:val="34"/>
    <w:semiHidden/>
    <w:rsid w:val="002479F1"/>
    <w:pPr>
      <w:ind w:left="720"/>
    </w:pPr>
  </w:style>
  <w:style w:type="paragraph" w:styleId="MacroText">
    <w:name w:val="macro"/>
    <w:link w:val="MacroTextChar"/>
    <w:uiPriority w:val="99"/>
    <w:semiHidden/>
    <w:rsid w:val="00DD0CF0"/>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semiHidden/>
    <w:rsid w:val="00ED37A1"/>
    <w:rPr>
      <w:rFonts w:ascii="Consolas" w:hAnsi="Consolas"/>
      <w:sz w:val="20"/>
      <w:szCs w:val="20"/>
    </w:rPr>
  </w:style>
  <w:style w:type="character" w:customStyle="1" w:styleId="Mention1">
    <w:name w:val="Mention1"/>
    <w:basedOn w:val="DefaultParagraphFont"/>
    <w:uiPriority w:val="99"/>
    <w:semiHidden/>
    <w:rsid w:val="00DD0CF0"/>
    <w:rPr>
      <w:color w:val="2B579A"/>
      <w:shd w:val="clear" w:color="auto" w:fill="E1DFDD"/>
    </w:rPr>
  </w:style>
  <w:style w:type="paragraph" w:styleId="MessageHeader">
    <w:name w:val="Message Header"/>
    <w:basedOn w:val="Normal"/>
    <w:link w:val="MessageHeaderChar"/>
    <w:uiPriority w:val="99"/>
    <w:semiHidden/>
    <w:rsid w:val="00DD0CF0"/>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D37A1"/>
    <w:rPr>
      <w:rFonts w:asciiTheme="majorHAnsi" w:eastAsiaTheme="majorEastAsia" w:hAnsiTheme="majorHAnsi" w:cstheme="majorBidi"/>
      <w:sz w:val="24"/>
      <w:szCs w:val="24"/>
      <w:shd w:val="pct20" w:color="auto" w:fill="auto"/>
      <w:lang w:val="en-GB"/>
    </w:rPr>
  </w:style>
  <w:style w:type="paragraph" w:styleId="NoSpacing">
    <w:name w:val="No Spacing"/>
    <w:uiPriority w:val="1"/>
    <w:qFormat/>
    <w:rsid w:val="0075494A"/>
    <w:rPr>
      <w:lang w:val="en-GB"/>
    </w:rPr>
  </w:style>
  <w:style w:type="paragraph" w:styleId="NormalWeb">
    <w:name w:val="Normal (Web)"/>
    <w:basedOn w:val="Normal"/>
    <w:uiPriority w:val="99"/>
    <w:semiHidden/>
    <w:rsid w:val="00DD0CF0"/>
    <w:rPr>
      <w:rFonts w:ascii="Times New Roman" w:hAnsi="Times New Roman" w:cs="Times New Roman"/>
      <w:sz w:val="24"/>
      <w:szCs w:val="24"/>
    </w:rPr>
  </w:style>
  <w:style w:type="paragraph" w:styleId="NormalIndent">
    <w:name w:val="Normal Indent"/>
    <w:basedOn w:val="Normal"/>
    <w:uiPriority w:val="99"/>
    <w:semiHidden/>
    <w:rsid w:val="00DD0CF0"/>
    <w:pPr>
      <w:ind w:left="1304"/>
    </w:pPr>
  </w:style>
  <w:style w:type="paragraph" w:styleId="NoteHeading">
    <w:name w:val="Note Heading"/>
    <w:basedOn w:val="Normal"/>
    <w:next w:val="Normal"/>
    <w:link w:val="NoteHeadingChar"/>
    <w:uiPriority w:val="99"/>
    <w:semiHidden/>
    <w:rsid w:val="00DD0CF0"/>
    <w:pPr>
      <w:spacing w:line="240" w:lineRule="auto"/>
    </w:pPr>
  </w:style>
  <w:style w:type="character" w:customStyle="1" w:styleId="NoteHeadingChar">
    <w:name w:val="Note Heading Char"/>
    <w:basedOn w:val="DefaultParagraphFont"/>
    <w:link w:val="NoteHeading"/>
    <w:uiPriority w:val="99"/>
    <w:semiHidden/>
    <w:rsid w:val="00ED37A1"/>
    <w:rPr>
      <w:lang w:val="en-GB"/>
    </w:rPr>
  </w:style>
  <w:style w:type="character" w:styleId="PageNumber">
    <w:name w:val="page number"/>
    <w:basedOn w:val="DefaultParagraphFont"/>
    <w:uiPriority w:val="99"/>
    <w:semiHidden/>
    <w:rsid w:val="00DD0CF0"/>
  </w:style>
  <w:style w:type="character" w:styleId="PlaceholderText">
    <w:name w:val="Placeholder Text"/>
    <w:basedOn w:val="DefaultParagraphFont"/>
    <w:uiPriority w:val="99"/>
    <w:semiHidden/>
    <w:rsid w:val="00DD0CF0"/>
    <w:rPr>
      <w:color w:val="808080"/>
    </w:rPr>
  </w:style>
  <w:style w:type="paragraph" w:styleId="PlainText">
    <w:name w:val="Plain Text"/>
    <w:basedOn w:val="Normal"/>
    <w:link w:val="PlainTextChar"/>
    <w:uiPriority w:val="99"/>
    <w:semiHidden/>
    <w:rsid w:val="00DD0CF0"/>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D37A1"/>
    <w:rPr>
      <w:rFonts w:ascii="Consolas" w:hAnsi="Consolas"/>
      <w:sz w:val="21"/>
      <w:szCs w:val="21"/>
      <w:lang w:val="en-GB"/>
    </w:rPr>
  </w:style>
  <w:style w:type="paragraph" w:styleId="Quote">
    <w:name w:val="Quote"/>
    <w:basedOn w:val="Normal"/>
    <w:next w:val="Normal"/>
    <w:link w:val="QuoteChar"/>
    <w:uiPriority w:val="29"/>
    <w:semiHidden/>
    <w:rsid w:val="00DD0CF0"/>
    <w:pPr>
      <w:spacing w:before="200" w:after="160"/>
      <w:ind w:left="864" w:right="864"/>
      <w:jc w:val="center"/>
    </w:pPr>
    <w:rPr>
      <w:i/>
      <w:iCs/>
      <w:color w:val="404040"/>
    </w:rPr>
  </w:style>
  <w:style w:type="character" w:customStyle="1" w:styleId="QuoteChar">
    <w:name w:val="Quote Char"/>
    <w:basedOn w:val="DefaultParagraphFont"/>
    <w:link w:val="Quote"/>
    <w:uiPriority w:val="29"/>
    <w:semiHidden/>
    <w:rsid w:val="00ED37A1"/>
    <w:rPr>
      <w:i/>
      <w:iCs/>
      <w:color w:val="404040"/>
      <w:lang w:val="en-GB"/>
    </w:rPr>
  </w:style>
  <w:style w:type="paragraph" w:styleId="Salutation">
    <w:name w:val="Salutation"/>
    <w:basedOn w:val="Normal"/>
    <w:next w:val="Normal"/>
    <w:link w:val="SalutationChar"/>
    <w:uiPriority w:val="99"/>
    <w:semiHidden/>
    <w:rsid w:val="00DD0CF0"/>
  </w:style>
  <w:style w:type="character" w:customStyle="1" w:styleId="SalutationChar">
    <w:name w:val="Salutation Char"/>
    <w:basedOn w:val="DefaultParagraphFont"/>
    <w:link w:val="Salutation"/>
    <w:uiPriority w:val="99"/>
    <w:semiHidden/>
    <w:rsid w:val="00ED37A1"/>
    <w:rPr>
      <w:lang w:val="en-GB"/>
    </w:rPr>
  </w:style>
  <w:style w:type="paragraph" w:styleId="Signature">
    <w:name w:val="Signature"/>
    <w:basedOn w:val="Normal"/>
    <w:link w:val="SignatureChar"/>
    <w:uiPriority w:val="99"/>
    <w:semiHidden/>
    <w:rsid w:val="00DD0CF0"/>
    <w:pPr>
      <w:spacing w:line="240" w:lineRule="auto"/>
      <w:ind w:left="4252"/>
    </w:pPr>
  </w:style>
  <w:style w:type="character" w:customStyle="1" w:styleId="SignatureChar">
    <w:name w:val="Signature Char"/>
    <w:basedOn w:val="DefaultParagraphFont"/>
    <w:link w:val="Signature"/>
    <w:uiPriority w:val="99"/>
    <w:semiHidden/>
    <w:rsid w:val="00ED37A1"/>
    <w:rPr>
      <w:lang w:val="en-GB"/>
    </w:rPr>
  </w:style>
  <w:style w:type="character" w:customStyle="1" w:styleId="SmartHyperlink1">
    <w:name w:val="Smart Hyperlink1"/>
    <w:basedOn w:val="DefaultParagraphFont"/>
    <w:uiPriority w:val="99"/>
    <w:semiHidden/>
    <w:rsid w:val="00DD0CF0"/>
    <w:rPr>
      <w:u w:val="dotted"/>
    </w:rPr>
  </w:style>
  <w:style w:type="character" w:customStyle="1" w:styleId="SmartLink1">
    <w:name w:val="SmartLink1"/>
    <w:basedOn w:val="DefaultParagraphFont"/>
    <w:uiPriority w:val="99"/>
    <w:semiHidden/>
    <w:rsid w:val="00DD0CF0"/>
    <w:rPr>
      <w:color w:val="0000FF"/>
      <w:u w:val="single"/>
      <w:shd w:val="clear" w:color="auto" w:fill="F3F2F1"/>
    </w:rPr>
  </w:style>
  <w:style w:type="character" w:styleId="Strong">
    <w:name w:val="Strong"/>
    <w:basedOn w:val="DefaultParagraphFont"/>
    <w:uiPriority w:val="22"/>
    <w:semiHidden/>
    <w:rsid w:val="00DD0CF0"/>
    <w:rPr>
      <w:b/>
      <w:bCs/>
    </w:rPr>
  </w:style>
  <w:style w:type="paragraph" w:styleId="Subtitle">
    <w:name w:val="Subtitle"/>
    <w:basedOn w:val="Normal"/>
    <w:next w:val="Reporttype"/>
    <w:link w:val="SubtitleChar"/>
    <w:uiPriority w:val="11"/>
    <w:rsid w:val="00D05148"/>
    <w:pPr>
      <w:numPr>
        <w:ilvl w:val="1"/>
      </w:numPr>
      <w:suppressAutoHyphens/>
      <w:spacing w:after="120" w:line="340" w:lineRule="exact"/>
      <w:ind w:left="567" w:right="851"/>
      <w:jc w:val="left"/>
    </w:pPr>
    <w:rPr>
      <w:rFonts w:eastAsiaTheme="minorEastAsia"/>
      <w:color w:val="5071AF"/>
      <w:sz w:val="30"/>
    </w:rPr>
  </w:style>
  <w:style w:type="character" w:customStyle="1" w:styleId="SubtitleChar">
    <w:name w:val="Subtitle Char"/>
    <w:basedOn w:val="DefaultParagraphFont"/>
    <w:link w:val="Subtitle"/>
    <w:uiPriority w:val="11"/>
    <w:rsid w:val="00D05148"/>
    <w:rPr>
      <w:rFonts w:eastAsiaTheme="minorEastAsia"/>
      <w:color w:val="5071AF"/>
      <w:sz w:val="30"/>
      <w:lang w:val="en-GB"/>
    </w:rPr>
  </w:style>
  <w:style w:type="character" w:styleId="SubtleEmphasis">
    <w:name w:val="Subtle Emphasis"/>
    <w:basedOn w:val="DefaultParagraphFont"/>
    <w:uiPriority w:val="19"/>
    <w:semiHidden/>
    <w:rsid w:val="00DD0CF0"/>
    <w:rPr>
      <w:i/>
      <w:iCs/>
      <w:color w:val="404040"/>
    </w:rPr>
  </w:style>
  <w:style w:type="character" w:styleId="SubtleReference">
    <w:name w:val="Subtle Reference"/>
    <w:basedOn w:val="DefaultParagraphFont"/>
    <w:uiPriority w:val="31"/>
    <w:semiHidden/>
    <w:rsid w:val="00DD0CF0"/>
    <w:rPr>
      <w:smallCaps/>
      <w:color w:val="5A5A5A"/>
    </w:rPr>
  </w:style>
  <w:style w:type="paragraph" w:styleId="TableofAuthorities">
    <w:name w:val="table of authorities"/>
    <w:basedOn w:val="Normal"/>
    <w:next w:val="Normal"/>
    <w:uiPriority w:val="99"/>
    <w:semiHidden/>
    <w:rsid w:val="00DD0CF0"/>
    <w:pPr>
      <w:ind w:left="220" w:hanging="220"/>
    </w:pPr>
  </w:style>
  <w:style w:type="paragraph" w:styleId="TableofFigures">
    <w:name w:val="table of figures"/>
    <w:basedOn w:val="Normal"/>
    <w:next w:val="Normal"/>
    <w:uiPriority w:val="99"/>
    <w:rsid w:val="00D05148"/>
    <w:pPr>
      <w:tabs>
        <w:tab w:val="right" w:leader="dot" w:pos="8494"/>
      </w:tabs>
      <w:spacing w:before="0" w:line="260" w:lineRule="atLeast"/>
      <w:ind w:left="1134" w:right="454" w:hanging="1134"/>
      <w:jc w:val="left"/>
    </w:pPr>
  </w:style>
  <w:style w:type="paragraph" w:styleId="Title">
    <w:name w:val="Title"/>
    <w:basedOn w:val="Normal"/>
    <w:next w:val="Subtitle"/>
    <w:link w:val="TitleChar"/>
    <w:uiPriority w:val="10"/>
    <w:rsid w:val="00041912"/>
    <w:pPr>
      <w:suppressAutoHyphens/>
      <w:spacing w:before="0" w:after="80" w:line="460" w:lineRule="exact"/>
      <w:ind w:left="567" w:right="851"/>
    </w:pPr>
    <w:rPr>
      <w:rFonts w:asciiTheme="majorHAnsi" w:eastAsiaTheme="majorEastAsia" w:hAnsiTheme="majorHAnsi" w:cstheme="majorBidi"/>
      <w:b/>
      <w:color w:val="0B1741"/>
      <w:sz w:val="42"/>
      <w:szCs w:val="56"/>
    </w:rPr>
  </w:style>
  <w:style w:type="character" w:customStyle="1" w:styleId="TitleChar">
    <w:name w:val="Title Char"/>
    <w:basedOn w:val="DefaultParagraphFont"/>
    <w:link w:val="Title"/>
    <w:uiPriority w:val="10"/>
    <w:rsid w:val="00041912"/>
    <w:rPr>
      <w:rFonts w:asciiTheme="majorHAnsi" w:eastAsiaTheme="majorEastAsia" w:hAnsiTheme="majorHAnsi" w:cstheme="majorBidi"/>
      <w:b/>
      <w:color w:val="0B1741"/>
      <w:sz w:val="42"/>
      <w:szCs w:val="56"/>
      <w:lang w:val="en-GB"/>
    </w:rPr>
  </w:style>
  <w:style w:type="paragraph" w:styleId="TOAHeading">
    <w:name w:val="toa heading"/>
    <w:basedOn w:val="Normal"/>
    <w:next w:val="Normal"/>
    <w:uiPriority w:val="99"/>
    <w:semiHidden/>
    <w:rsid w:val="00DD0CF0"/>
    <w:rPr>
      <w:rFonts w:asciiTheme="majorHAnsi" w:eastAsiaTheme="majorEastAsia" w:hAnsiTheme="majorHAnsi" w:cstheme="majorBidi"/>
      <w:b/>
      <w:bCs/>
      <w:sz w:val="24"/>
      <w:szCs w:val="24"/>
    </w:rPr>
  </w:style>
  <w:style w:type="paragraph" w:styleId="TOC1">
    <w:name w:val="toc 1"/>
    <w:basedOn w:val="Normal"/>
    <w:next w:val="Normal"/>
    <w:autoRedefine/>
    <w:uiPriority w:val="39"/>
    <w:rsid w:val="00D05148"/>
    <w:pPr>
      <w:tabs>
        <w:tab w:val="right" w:leader="dot" w:pos="8493"/>
      </w:tabs>
      <w:spacing w:line="260" w:lineRule="atLeast"/>
      <w:ind w:left="907" w:hanging="907"/>
      <w:jc w:val="left"/>
    </w:pPr>
    <w:rPr>
      <w:b/>
      <w:color w:val="164194"/>
      <w:sz w:val="19"/>
    </w:rPr>
  </w:style>
  <w:style w:type="paragraph" w:styleId="TOC2">
    <w:name w:val="toc 2"/>
    <w:basedOn w:val="Normal"/>
    <w:next w:val="Normal"/>
    <w:autoRedefine/>
    <w:uiPriority w:val="39"/>
    <w:rsid w:val="00D05148"/>
    <w:pPr>
      <w:tabs>
        <w:tab w:val="right" w:leader="dot" w:pos="8494"/>
      </w:tabs>
      <w:spacing w:before="0" w:line="260" w:lineRule="atLeast"/>
      <w:ind w:left="907" w:hanging="907"/>
      <w:jc w:val="left"/>
    </w:pPr>
  </w:style>
  <w:style w:type="paragraph" w:styleId="TOC3">
    <w:name w:val="toc 3"/>
    <w:basedOn w:val="TOC2"/>
    <w:next w:val="Normal"/>
    <w:autoRedefine/>
    <w:uiPriority w:val="39"/>
    <w:rsid w:val="00710589"/>
    <w:rPr>
      <w:noProof/>
    </w:rPr>
  </w:style>
  <w:style w:type="paragraph" w:styleId="TOC4">
    <w:name w:val="toc 4"/>
    <w:basedOn w:val="TableofFigures"/>
    <w:next w:val="Normal"/>
    <w:autoRedefine/>
    <w:uiPriority w:val="39"/>
    <w:rsid w:val="00710589"/>
    <w:pPr>
      <w:ind w:left="907" w:hanging="907"/>
    </w:pPr>
  </w:style>
  <w:style w:type="paragraph" w:styleId="TOC5">
    <w:name w:val="toc 5"/>
    <w:basedOn w:val="Normal"/>
    <w:next w:val="Normal"/>
    <w:autoRedefine/>
    <w:uiPriority w:val="39"/>
    <w:semiHidden/>
    <w:rsid w:val="00DD0CF0"/>
    <w:pPr>
      <w:spacing w:after="100"/>
      <w:ind w:left="880"/>
    </w:pPr>
  </w:style>
  <w:style w:type="paragraph" w:styleId="TOC6">
    <w:name w:val="toc 6"/>
    <w:basedOn w:val="Normal"/>
    <w:next w:val="Normal"/>
    <w:autoRedefine/>
    <w:uiPriority w:val="39"/>
    <w:semiHidden/>
    <w:rsid w:val="00DD0CF0"/>
    <w:pPr>
      <w:spacing w:after="100"/>
      <w:ind w:left="1100"/>
    </w:pPr>
  </w:style>
  <w:style w:type="paragraph" w:styleId="TOC7">
    <w:name w:val="toc 7"/>
    <w:basedOn w:val="Normal"/>
    <w:next w:val="Normal"/>
    <w:autoRedefine/>
    <w:uiPriority w:val="39"/>
    <w:semiHidden/>
    <w:rsid w:val="00DD0CF0"/>
    <w:pPr>
      <w:spacing w:after="100"/>
      <w:ind w:left="1320"/>
    </w:pPr>
  </w:style>
  <w:style w:type="paragraph" w:styleId="TOC8">
    <w:name w:val="toc 8"/>
    <w:basedOn w:val="Normal"/>
    <w:next w:val="Normal"/>
    <w:autoRedefine/>
    <w:uiPriority w:val="39"/>
    <w:semiHidden/>
    <w:rsid w:val="00DD0CF0"/>
    <w:pPr>
      <w:spacing w:after="100"/>
      <w:ind w:left="1540"/>
    </w:pPr>
  </w:style>
  <w:style w:type="paragraph" w:styleId="TOC9">
    <w:name w:val="toc 9"/>
    <w:basedOn w:val="Normal"/>
    <w:next w:val="Normal"/>
    <w:autoRedefine/>
    <w:uiPriority w:val="39"/>
    <w:semiHidden/>
    <w:rsid w:val="00DD0CF0"/>
    <w:pPr>
      <w:spacing w:after="100"/>
      <w:ind w:left="1760"/>
    </w:pPr>
  </w:style>
  <w:style w:type="paragraph" w:styleId="TOCHeading">
    <w:name w:val="TOC Heading"/>
    <w:basedOn w:val="Heading1"/>
    <w:next w:val="Normal"/>
    <w:uiPriority w:val="39"/>
    <w:rsid w:val="008F6C52"/>
    <w:pPr>
      <w:numPr>
        <w:numId w:val="0"/>
      </w:numPr>
      <w:outlineLvl w:val="9"/>
    </w:pPr>
  </w:style>
  <w:style w:type="character" w:customStyle="1" w:styleId="UnresolvedMention1">
    <w:name w:val="Unresolved Mention1"/>
    <w:basedOn w:val="DefaultParagraphFont"/>
    <w:uiPriority w:val="99"/>
    <w:semiHidden/>
    <w:rsid w:val="00DD0CF0"/>
    <w:rPr>
      <w:color w:val="605E5C"/>
      <w:shd w:val="clear" w:color="auto" w:fill="E1DFDD"/>
    </w:rPr>
  </w:style>
  <w:style w:type="paragraph" w:customStyle="1" w:styleId="Heading1NoNumber">
    <w:name w:val="Heading 1 NoNumber"/>
    <w:basedOn w:val="Heading1"/>
    <w:next w:val="Normal"/>
    <w:uiPriority w:val="19"/>
    <w:qFormat/>
    <w:rsid w:val="00AE1D92"/>
    <w:pPr>
      <w:numPr>
        <w:numId w:val="0"/>
      </w:numPr>
    </w:pPr>
  </w:style>
  <w:style w:type="paragraph" w:customStyle="1" w:styleId="Imprintheading">
    <w:name w:val="Imprint heading"/>
    <w:basedOn w:val="Normal"/>
    <w:next w:val="Imprintbody"/>
    <w:uiPriority w:val="39"/>
    <w:qFormat/>
    <w:rsid w:val="0027522D"/>
    <w:pPr>
      <w:keepNext/>
      <w:suppressAutoHyphens/>
      <w:spacing w:before="0" w:line="220" w:lineRule="atLeast"/>
    </w:pPr>
    <w:rPr>
      <w:b/>
      <w:color w:val="0B1741"/>
      <w:sz w:val="16"/>
    </w:rPr>
  </w:style>
  <w:style w:type="paragraph" w:customStyle="1" w:styleId="Imprintbody">
    <w:name w:val="Imprint body"/>
    <w:basedOn w:val="Imprintheading"/>
    <w:uiPriority w:val="40"/>
    <w:qFormat/>
    <w:rsid w:val="00411959"/>
    <w:pPr>
      <w:keepNext w:val="0"/>
      <w:spacing w:after="220"/>
    </w:pPr>
    <w:rPr>
      <w:b w:val="0"/>
    </w:rPr>
  </w:style>
  <w:style w:type="paragraph" w:customStyle="1" w:styleId="Publicationtype">
    <w:name w:val="Publicationtype"/>
    <w:rsid w:val="008501EF"/>
    <w:pPr>
      <w:suppressAutoHyphens/>
      <w:spacing w:after="113" w:line="360" w:lineRule="atLeast"/>
      <w:ind w:left="567" w:right="851"/>
    </w:pPr>
    <w:rPr>
      <w:rFonts w:asciiTheme="majorHAnsi" w:hAnsiTheme="majorHAnsi"/>
      <w:b/>
      <w:caps/>
      <w:color w:val="EE7D00"/>
      <w:sz w:val="28"/>
    </w:rPr>
  </w:style>
  <w:style w:type="paragraph" w:customStyle="1" w:styleId="Reporttype">
    <w:name w:val="Reporttype"/>
    <w:basedOn w:val="Normal"/>
    <w:unhideWhenUsed/>
    <w:rsid w:val="00D05148"/>
    <w:pPr>
      <w:spacing w:before="0" w:line="300" w:lineRule="atLeast"/>
      <w:ind w:left="567" w:right="851"/>
      <w:jc w:val="left"/>
    </w:pPr>
    <w:rPr>
      <w:color w:val="5071AF"/>
      <w:sz w:val="24"/>
    </w:rPr>
  </w:style>
  <w:style w:type="table" w:styleId="TableGrid">
    <w:name w:val="Table Grid"/>
    <w:basedOn w:val="TableNormal"/>
    <w:uiPriority w:val="39"/>
    <w:rsid w:val="007A640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claimerbody">
    <w:name w:val="Disclaimer body"/>
    <w:basedOn w:val="Disclaimerheading"/>
    <w:rsid w:val="00237C07"/>
    <w:rPr>
      <w:b w:val="0"/>
    </w:rPr>
  </w:style>
  <w:style w:type="paragraph" w:customStyle="1" w:styleId="Disclaimerheading">
    <w:name w:val="Disclaimer heading"/>
    <w:basedOn w:val="Imprintheading"/>
    <w:next w:val="Disclaimerbody"/>
    <w:rsid w:val="00AE1D92"/>
    <w:pPr>
      <w:spacing w:before="110"/>
      <w:ind w:left="567" w:right="1928"/>
      <w:jc w:val="left"/>
    </w:pPr>
  </w:style>
  <w:style w:type="character" w:customStyle="1" w:styleId="HeaderFooterGrey">
    <w:name w:val="Header_Footer_Grey"/>
    <w:basedOn w:val="DefaultParagraphFont"/>
    <w:uiPriority w:val="1"/>
    <w:rsid w:val="00E120F3"/>
    <w:rPr>
      <w:caps w:val="0"/>
      <w:smallCaps w:val="0"/>
      <w:color w:val="777776"/>
    </w:rPr>
  </w:style>
  <w:style w:type="paragraph" w:customStyle="1" w:styleId="Picturetext">
    <w:name w:val="Picturetext"/>
    <w:basedOn w:val="Normal"/>
    <w:qFormat/>
    <w:rsid w:val="00356A94"/>
    <w:pPr>
      <w:suppressAutoHyphens/>
      <w:spacing w:before="113" w:after="397" w:line="220" w:lineRule="atLeast"/>
      <w:contextualSpacing/>
    </w:pPr>
    <w:rPr>
      <w:sz w:val="16"/>
    </w:rPr>
  </w:style>
  <w:style w:type="paragraph" w:customStyle="1" w:styleId="Heading2NoNumber">
    <w:name w:val="Heading 2 NoNumber"/>
    <w:basedOn w:val="Heading2"/>
    <w:next w:val="Normal"/>
    <w:uiPriority w:val="20"/>
    <w:qFormat/>
    <w:rsid w:val="00A263C9"/>
    <w:pPr>
      <w:numPr>
        <w:ilvl w:val="0"/>
        <w:numId w:val="0"/>
      </w:numPr>
      <w:outlineLvl w:val="9"/>
    </w:pPr>
    <w:rPr>
      <w:lang w:val="en-US"/>
    </w:rPr>
  </w:style>
  <w:style w:type="paragraph" w:customStyle="1" w:styleId="Heading3NoNumber">
    <w:name w:val="Heading 3 NoNumber"/>
    <w:basedOn w:val="Heading3"/>
    <w:next w:val="Normal"/>
    <w:uiPriority w:val="21"/>
    <w:qFormat/>
    <w:rsid w:val="00A263C9"/>
    <w:pPr>
      <w:numPr>
        <w:ilvl w:val="0"/>
        <w:numId w:val="0"/>
      </w:numPr>
      <w:outlineLvl w:val="9"/>
    </w:pPr>
  </w:style>
  <w:style w:type="paragraph" w:customStyle="1" w:styleId="Heading4NoNumber">
    <w:name w:val="Heading 4 NoNumber"/>
    <w:basedOn w:val="Heading4"/>
    <w:uiPriority w:val="22"/>
    <w:qFormat/>
    <w:rsid w:val="00A263C9"/>
    <w:pPr>
      <w:numPr>
        <w:ilvl w:val="0"/>
        <w:numId w:val="0"/>
      </w:numPr>
      <w:outlineLvl w:val="9"/>
    </w:pPr>
  </w:style>
  <w:style w:type="paragraph" w:customStyle="1" w:styleId="BigchapterNumber">
    <w:name w:val="Big chapter Number"/>
    <w:basedOn w:val="Normal"/>
    <w:rsid w:val="004E49DB"/>
    <w:pPr>
      <w:spacing w:before="268" w:line="1480" w:lineRule="atLeast"/>
      <w:jc w:val="center"/>
    </w:pPr>
    <w:rPr>
      <w:b/>
      <w:color w:val="EE7D00"/>
      <w:spacing w:val="-60"/>
      <w:sz w:val="140"/>
    </w:rPr>
  </w:style>
  <w:style w:type="paragraph" w:customStyle="1" w:styleId="Bigchapter">
    <w:name w:val="Big chapter"/>
    <w:basedOn w:val="Normal"/>
    <w:rsid w:val="00323BAA"/>
    <w:pPr>
      <w:suppressAutoHyphens/>
      <w:spacing w:before="0" w:line="800" w:lineRule="atLeast"/>
      <w:jc w:val="left"/>
    </w:pPr>
    <w:rPr>
      <w:b/>
      <w:color w:val="0B1741"/>
      <w:sz w:val="72"/>
    </w:rPr>
  </w:style>
  <w:style w:type="paragraph" w:customStyle="1" w:styleId="Iconpullquote">
    <w:name w:val="Icon/pullquote"/>
    <w:basedOn w:val="Normal"/>
    <w:rsid w:val="001D3C17"/>
    <w:pPr>
      <w:spacing w:before="113" w:after="120" w:line="270" w:lineRule="atLeast"/>
      <w:contextualSpacing/>
    </w:pPr>
    <w:rPr>
      <w:color w:val="164194"/>
      <w:sz w:val="21"/>
    </w:rPr>
  </w:style>
  <w:style w:type="paragraph" w:customStyle="1" w:styleId="Quotedperson">
    <w:name w:val="Quoted person"/>
    <w:basedOn w:val="Normal"/>
    <w:rsid w:val="00A9609F"/>
    <w:pPr>
      <w:suppressAutoHyphens/>
      <w:spacing w:line="270" w:lineRule="atLeast"/>
    </w:pPr>
    <w:rPr>
      <w:b/>
      <w:color w:val="164194"/>
      <w:sz w:val="17"/>
    </w:rPr>
  </w:style>
  <w:style w:type="paragraph" w:customStyle="1" w:styleId="Boxtop">
    <w:name w:val="Box top"/>
    <w:basedOn w:val="Normal"/>
    <w:semiHidden/>
    <w:rsid w:val="006B084A"/>
    <w:pPr>
      <w:spacing w:before="284" w:line="260" w:lineRule="atLeast"/>
      <w:ind w:left="340" w:right="340"/>
    </w:pPr>
    <w:rPr>
      <w:b/>
      <w:caps/>
      <w:color w:val="EE7D00"/>
    </w:rPr>
  </w:style>
  <w:style w:type="paragraph" w:customStyle="1" w:styleId="Boxheading">
    <w:name w:val="Box heading"/>
    <w:basedOn w:val="Normal"/>
    <w:semiHidden/>
    <w:rsid w:val="006B084A"/>
    <w:pPr>
      <w:suppressAutoHyphens/>
      <w:spacing w:before="0" w:after="250" w:line="340" w:lineRule="atLeast"/>
      <w:ind w:left="340" w:right="340"/>
      <w:jc w:val="left"/>
    </w:pPr>
    <w:rPr>
      <w:sz w:val="26"/>
    </w:rPr>
  </w:style>
  <w:style w:type="paragraph" w:customStyle="1" w:styleId="Boxtext">
    <w:name w:val="Box text"/>
    <w:basedOn w:val="Normal"/>
    <w:semiHidden/>
    <w:rsid w:val="006B084A"/>
    <w:pPr>
      <w:spacing w:before="0" w:after="397" w:line="250" w:lineRule="atLeast"/>
      <w:ind w:left="340" w:right="340"/>
      <w:contextualSpacing/>
    </w:pPr>
    <w:rPr>
      <w:sz w:val="19"/>
    </w:rPr>
  </w:style>
  <w:style w:type="paragraph" w:customStyle="1" w:styleId="Boxtextwhite">
    <w:name w:val="Box text white"/>
    <w:basedOn w:val="Boxtext"/>
    <w:rsid w:val="006B084A"/>
    <w:pPr>
      <w:ind w:left="0" w:right="0"/>
    </w:pPr>
  </w:style>
  <w:style w:type="paragraph" w:customStyle="1" w:styleId="Boxtextlightblue">
    <w:name w:val="Box text lightblue"/>
    <w:basedOn w:val="Boxtext"/>
    <w:rsid w:val="001D420A"/>
    <w:pPr>
      <w:ind w:left="0" w:right="0"/>
    </w:pPr>
  </w:style>
  <w:style w:type="paragraph" w:customStyle="1" w:styleId="Boxtextdarkblue">
    <w:name w:val="Box text darkblue"/>
    <w:basedOn w:val="Boxtext"/>
    <w:rsid w:val="001D420A"/>
    <w:pPr>
      <w:keepNext/>
      <w:ind w:left="0" w:right="0"/>
      <w:jc w:val="left"/>
    </w:pPr>
    <w:rPr>
      <w:color w:val="FFFFFF"/>
    </w:rPr>
  </w:style>
  <w:style w:type="paragraph" w:customStyle="1" w:styleId="Boxheadingwhite">
    <w:name w:val="Box heading white"/>
    <w:basedOn w:val="Boxheading"/>
    <w:next w:val="Boxtextwhite"/>
    <w:rsid w:val="00AE1D92"/>
    <w:pPr>
      <w:ind w:left="0" w:right="0"/>
    </w:pPr>
  </w:style>
  <w:style w:type="paragraph" w:customStyle="1" w:styleId="Boxheadinglightblue">
    <w:name w:val="Box heading lightblue"/>
    <w:basedOn w:val="Boxheading"/>
    <w:next w:val="Boxtextlightblue"/>
    <w:rsid w:val="001D420A"/>
    <w:pPr>
      <w:ind w:left="0" w:right="0"/>
    </w:pPr>
  </w:style>
  <w:style w:type="paragraph" w:customStyle="1" w:styleId="Boxheadingdarkblue">
    <w:name w:val="Box heading darkblue"/>
    <w:basedOn w:val="Boxheading"/>
    <w:next w:val="Boxtextdarkblue"/>
    <w:rsid w:val="001D420A"/>
    <w:pPr>
      <w:keepNext/>
      <w:ind w:left="0" w:right="0"/>
    </w:pPr>
    <w:rPr>
      <w:color w:val="FFFFFF"/>
    </w:rPr>
  </w:style>
  <w:style w:type="paragraph" w:customStyle="1" w:styleId="Boxtopwhite">
    <w:name w:val="Box top white"/>
    <w:basedOn w:val="Boxtop"/>
    <w:next w:val="Boxheadingwhite"/>
    <w:rsid w:val="006B084A"/>
    <w:pPr>
      <w:ind w:left="0" w:right="0"/>
    </w:pPr>
  </w:style>
  <w:style w:type="paragraph" w:customStyle="1" w:styleId="Boxtoplightblue">
    <w:name w:val="Box top lightblue"/>
    <w:basedOn w:val="Boxtop"/>
    <w:next w:val="Boxheadinglightblue"/>
    <w:rsid w:val="001D420A"/>
    <w:pPr>
      <w:ind w:left="0" w:right="0"/>
      <w:jc w:val="left"/>
    </w:pPr>
  </w:style>
  <w:style w:type="paragraph" w:customStyle="1" w:styleId="Boxtopdarkblue">
    <w:name w:val="Box top darkblue"/>
    <w:basedOn w:val="Boxtop"/>
    <w:next w:val="Boxheadingdarkblue"/>
    <w:rsid w:val="001D420A"/>
    <w:pPr>
      <w:keepNext/>
      <w:ind w:left="0" w:right="0"/>
      <w:jc w:val="left"/>
    </w:pPr>
  </w:style>
  <w:style w:type="paragraph" w:customStyle="1" w:styleId="Minipara">
    <w:name w:val="Minipara"/>
    <w:basedOn w:val="Normal"/>
    <w:next w:val="Normal"/>
    <w:semiHidden/>
    <w:rsid w:val="00174D34"/>
    <w:pPr>
      <w:spacing w:before="0" w:line="20" w:lineRule="exact"/>
    </w:pPr>
    <w:rPr>
      <w:sz w:val="4"/>
    </w:rPr>
  </w:style>
  <w:style w:type="paragraph" w:customStyle="1" w:styleId="SpaceBeforeBoxes">
    <w:name w:val="SpaceBeforeBoxes"/>
    <w:basedOn w:val="Normal"/>
    <w:qFormat/>
    <w:rsid w:val="00174D34"/>
    <w:pPr>
      <w:spacing w:before="329"/>
    </w:pPr>
  </w:style>
  <w:style w:type="character" w:customStyle="1" w:styleId="CaptionText">
    <w:name w:val="CaptionText"/>
    <w:uiPriority w:val="1"/>
    <w:rsid w:val="001A7BA3"/>
    <w:rPr>
      <w:color w:val="164194"/>
    </w:rPr>
  </w:style>
  <w:style w:type="paragraph" w:customStyle="1" w:styleId="TOCBold">
    <w:name w:val="TOC Bold"/>
    <w:basedOn w:val="Normal"/>
    <w:rsid w:val="00D05148"/>
    <w:pPr>
      <w:spacing w:line="260" w:lineRule="atLeast"/>
      <w:jc w:val="left"/>
    </w:pPr>
    <w:rPr>
      <w:b/>
      <w:color w:val="164194"/>
      <w:sz w:val="19"/>
    </w:rPr>
  </w:style>
  <w:style w:type="table" w:customStyle="1" w:styleId="ESPONtable">
    <w:name w:val="ESPON table"/>
    <w:basedOn w:val="TableNormal"/>
    <w:uiPriority w:val="99"/>
    <w:rsid w:val="00710C63"/>
    <w:pPr>
      <w:spacing w:before="60" w:after="80" w:line="220" w:lineRule="atLeast"/>
      <w:jc w:val="right"/>
    </w:pPr>
    <w:rPr>
      <w:sz w:val="17"/>
    </w:rPr>
    <w:tblPr>
      <w:tblBorders>
        <w:insideV w:val="single" w:sz="4" w:space="0" w:color="FFFFFF"/>
      </w:tblBorders>
    </w:tblPr>
    <w:trPr>
      <w:cantSplit/>
    </w:trPr>
    <w:tcPr>
      <w:shd w:val="clear" w:color="auto" w:fill="E5EBF8"/>
    </w:tcPr>
    <w:tblStylePr w:type="firstRow">
      <w:pPr>
        <w:wordWrap/>
        <w:spacing w:beforeLines="0" w:before="60" w:beforeAutospacing="0" w:afterLines="0" w:after="60" w:afterAutospacing="0"/>
      </w:pPr>
      <w:rPr>
        <w:b/>
        <w:color w:val="FFFFFF"/>
      </w:rPr>
      <w:tblPr/>
      <w:trPr>
        <w:cantSplit w:val="0"/>
        <w:tblHeader/>
      </w:trPr>
      <w:tcPr>
        <w:shd w:val="clear" w:color="auto" w:fill="0B1741"/>
      </w:tcPr>
    </w:tblStylePr>
    <w:tblStylePr w:type="firstCol">
      <w:pPr>
        <w:jc w:val="left"/>
      </w:pPr>
    </w:tblStylePr>
  </w:style>
  <w:style w:type="numbering" w:customStyle="1" w:styleId="ESPONNumbers">
    <w:name w:val="ESPON Numbers"/>
    <w:uiPriority w:val="99"/>
    <w:rsid w:val="000C229D"/>
    <w:pPr>
      <w:numPr>
        <w:numId w:val="12"/>
      </w:numPr>
    </w:pPr>
  </w:style>
  <w:style w:type="numbering" w:customStyle="1" w:styleId="ESPONLetters">
    <w:name w:val="ESPON Letters"/>
    <w:uiPriority w:val="99"/>
    <w:rsid w:val="000C229D"/>
    <w:pPr>
      <w:numPr>
        <w:numId w:val="13"/>
      </w:numPr>
    </w:pPr>
  </w:style>
  <w:style w:type="numbering" w:customStyle="1" w:styleId="ESPONBullets">
    <w:name w:val="ESPON Bullets"/>
    <w:uiPriority w:val="99"/>
    <w:rsid w:val="002479F1"/>
    <w:pPr>
      <w:numPr>
        <w:numId w:val="14"/>
      </w:numPr>
    </w:pPr>
  </w:style>
  <w:style w:type="paragraph" w:customStyle="1" w:styleId="Backcover">
    <w:name w:val="Backcover"/>
    <w:basedOn w:val="Normal"/>
    <w:rsid w:val="00A57A84"/>
    <w:pPr>
      <w:suppressAutoHyphens/>
      <w:spacing w:before="0" w:line="220" w:lineRule="atLeast"/>
      <w:ind w:right="1701"/>
    </w:pPr>
    <w:rPr>
      <w:sz w:val="17"/>
    </w:rPr>
  </w:style>
  <w:style w:type="paragraph" w:customStyle="1" w:styleId="Backcoverbold">
    <w:name w:val="Backcover bold"/>
    <w:basedOn w:val="Backcover"/>
    <w:next w:val="Backcover"/>
    <w:rsid w:val="003867A3"/>
    <w:pPr>
      <w:spacing w:after="220"/>
    </w:pPr>
    <w:rPr>
      <w:b/>
    </w:rPr>
  </w:style>
  <w:style w:type="paragraph" w:customStyle="1" w:styleId="1FBF4FCF2905483FABC50A767EC5C8B71">
    <w:name w:val="1FBF4FCF2905483FABC50A767EC5C8B71"/>
    <w:rsid w:val="0017495C"/>
    <w:pPr>
      <w:keepNext/>
      <w:keepLines/>
      <w:pageBreakBefore/>
      <w:tabs>
        <w:tab w:val="num" w:pos="567"/>
        <w:tab w:val="num" w:pos="720"/>
      </w:tabs>
      <w:suppressAutoHyphens/>
      <w:spacing w:after="454" w:line="440" w:lineRule="atLeast"/>
      <w:ind w:left="720" w:hanging="720"/>
      <w:outlineLvl w:val="0"/>
    </w:pPr>
    <w:rPr>
      <w:rFonts w:asciiTheme="majorHAnsi" w:eastAsiaTheme="majorEastAsia" w:hAnsiTheme="majorHAnsi" w:cstheme="majorBidi"/>
      <w:b/>
      <w:color w:val="164194"/>
      <w:sz w:val="40"/>
      <w:szCs w:val="32"/>
      <w:lang w:val="en-GB"/>
    </w:rPr>
  </w:style>
  <w:style w:type="paragraph" w:customStyle="1" w:styleId="1FBF4FCF2905483FABC50A767EC5C8B72">
    <w:name w:val="1FBF4FCF2905483FABC50A767EC5C8B72"/>
    <w:rsid w:val="0017495C"/>
    <w:pPr>
      <w:keepNext/>
      <w:keepLines/>
      <w:pageBreakBefore/>
      <w:tabs>
        <w:tab w:val="num" w:pos="567"/>
        <w:tab w:val="num" w:pos="720"/>
      </w:tabs>
      <w:suppressAutoHyphens/>
      <w:spacing w:after="454" w:line="440" w:lineRule="atLeast"/>
      <w:ind w:left="720" w:hanging="720"/>
      <w:outlineLvl w:val="0"/>
    </w:pPr>
    <w:rPr>
      <w:rFonts w:asciiTheme="majorHAnsi" w:eastAsiaTheme="majorEastAsia" w:hAnsiTheme="majorHAnsi" w:cstheme="majorBidi"/>
      <w:b/>
      <w:color w:val="164194"/>
      <w:sz w:val="40"/>
      <w:szCs w:val="32"/>
      <w:lang w:val="en-GB"/>
    </w:rPr>
  </w:style>
  <w:style w:type="paragraph" w:customStyle="1" w:styleId="1FBF4FCF2905483FABC50A767EC5C8B73">
    <w:name w:val="1FBF4FCF2905483FABC50A767EC5C8B73"/>
    <w:rsid w:val="0017495C"/>
    <w:pPr>
      <w:keepNext/>
      <w:keepLines/>
      <w:pageBreakBefore/>
      <w:numPr>
        <w:numId w:val="15"/>
      </w:numPr>
      <w:tabs>
        <w:tab w:val="num" w:pos="567"/>
      </w:tabs>
      <w:suppressAutoHyphens/>
      <w:spacing w:after="454" w:line="440" w:lineRule="atLeast"/>
      <w:outlineLvl w:val="0"/>
    </w:pPr>
    <w:rPr>
      <w:rFonts w:asciiTheme="majorHAnsi" w:eastAsiaTheme="majorEastAsia" w:hAnsiTheme="majorHAnsi" w:cstheme="majorBidi"/>
      <w:b/>
      <w:color w:val="164194"/>
      <w:sz w:val="40"/>
      <w:szCs w:val="32"/>
      <w:lang w:val="en-GB"/>
    </w:rPr>
  </w:style>
  <w:style w:type="table" w:customStyle="1" w:styleId="Abbreviations">
    <w:name w:val="Abbreviations"/>
    <w:basedOn w:val="TableNormal"/>
    <w:uiPriority w:val="99"/>
    <w:rsid w:val="00776D9E"/>
    <w:tblPr/>
    <w:tblStylePr w:type="firstCol">
      <w:rPr>
        <w:caps w:val="0"/>
        <w:smallCaps w:val="0"/>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65879">
      <w:bodyDiv w:val="1"/>
      <w:marLeft w:val="0"/>
      <w:marRight w:val="0"/>
      <w:marTop w:val="0"/>
      <w:marBottom w:val="0"/>
      <w:divBdr>
        <w:top w:val="none" w:sz="0" w:space="0" w:color="auto"/>
        <w:left w:val="none" w:sz="0" w:space="0" w:color="auto"/>
        <w:bottom w:val="none" w:sz="0" w:space="0" w:color="auto"/>
        <w:right w:val="none" w:sz="0" w:space="0" w:color="auto"/>
      </w:divBdr>
    </w:div>
    <w:div w:id="25837587">
      <w:bodyDiv w:val="1"/>
      <w:marLeft w:val="0"/>
      <w:marRight w:val="0"/>
      <w:marTop w:val="0"/>
      <w:marBottom w:val="0"/>
      <w:divBdr>
        <w:top w:val="none" w:sz="0" w:space="0" w:color="auto"/>
        <w:left w:val="none" w:sz="0" w:space="0" w:color="auto"/>
        <w:bottom w:val="none" w:sz="0" w:space="0" w:color="auto"/>
        <w:right w:val="none" w:sz="0" w:space="0" w:color="auto"/>
      </w:divBdr>
    </w:div>
    <w:div w:id="34432473">
      <w:bodyDiv w:val="1"/>
      <w:marLeft w:val="0"/>
      <w:marRight w:val="0"/>
      <w:marTop w:val="0"/>
      <w:marBottom w:val="0"/>
      <w:divBdr>
        <w:top w:val="none" w:sz="0" w:space="0" w:color="auto"/>
        <w:left w:val="none" w:sz="0" w:space="0" w:color="auto"/>
        <w:bottom w:val="none" w:sz="0" w:space="0" w:color="auto"/>
        <w:right w:val="none" w:sz="0" w:space="0" w:color="auto"/>
      </w:divBdr>
    </w:div>
    <w:div w:id="48502689">
      <w:bodyDiv w:val="1"/>
      <w:marLeft w:val="0"/>
      <w:marRight w:val="0"/>
      <w:marTop w:val="0"/>
      <w:marBottom w:val="0"/>
      <w:divBdr>
        <w:top w:val="none" w:sz="0" w:space="0" w:color="auto"/>
        <w:left w:val="none" w:sz="0" w:space="0" w:color="auto"/>
        <w:bottom w:val="none" w:sz="0" w:space="0" w:color="auto"/>
        <w:right w:val="none" w:sz="0" w:space="0" w:color="auto"/>
      </w:divBdr>
    </w:div>
    <w:div w:id="48767735">
      <w:bodyDiv w:val="1"/>
      <w:marLeft w:val="0"/>
      <w:marRight w:val="0"/>
      <w:marTop w:val="0"/>
      <w:marBottom w:val="0"/>
      <w:divBdr>
        <w:top w:val="none" w:sz="0" w:space="0" w:color="auto"/>
        <w:left w:val="none" w:sz="0" w:space="0" w:color="auto"/>
        <w:bottom w:val="none" w:sz="0" w:space="0" w:color="auto"/>
        <w:right w:val="none" w:sz="0" w:space="0" w:color="auto"/>
      </w:divBdr>
    </w:div>
    <w:div w:id="77407736">
      <w:bodyDiv w:val="1"/>
      <w:marLeft w:val="0"/>
      <w:marRight w:val="0"/>
      <w:marTop w:val="0"/>
      <w:marBottom w:val="0"/>
      <w:divBdr>
        <w:top w:val="none" w:sz="0" w:space="0" w:color="auto"/>
        <w:left w:val="none" w:sz="0" w:space="0" w:color="auto"/>
        <w:bottom w:val="none" w:sz="0" w:space="0" w:color="auto"/>
        <w:right w:val="none" w:sz="0" w:space="0" w:color="auto"/>
      </w:divBdr>
    </w:div>
    <w:div w:id="84687846">
      <w:bodyDiv w:val="1"/>
      <w:marLeft w:val="0"/>
      <w:marRight w:val="0"/>
      <w:marTop w:val="0"/>
      <w:marBottom w:val="0"/>
      <w:divBdr>
        <w:top w:val="none" w:sz="0" w:space="0" w:color="auto"/>
        <w:left w:val="none" w:sz="0" w:space="0" w:color="auto"/>
        <w:bottom w:val="none" w:sz="0" w:space="0" w:color="auto"/>
        <w:right w:val="none" w:sz="0" w:space="0" w:color="auto"/>
      </w:divBdr>
    </w:div>
    <w:div w:id="89593022">
      <w:bodyDiv w:val="1"/>
      <w:marLeft w:val="0"/>
      <w:marRight w:val="0"/>
      <w:marTop w:val="0"/>
      <w:marBottom w:val="0"/>
      <w:divBdr>
        <w:top w:val="none" w:sz="0" w:space="0" w:color="auto"/>
        <w:left w:val="none" w:sz="0" w:space="0" w:color="auto"/>
        <w:bottom w:val="none" w:sz="0" w:space="0" w:color="auto"/>
        <w:right w:val="none" w:sz="0" w:space="0" w:color="auto"/>
      </w:divBdr>
    </w:div>
    <w:div w:id="109396336">
      <w:bodyDiv w:val="1"/>
      <w:marLeft w:val="0"/>
      <w:marRight w:val="0"/>
      <w:marTop w:val="0"/>
      <w:marBottom w:val="0"/>
      <w:divBdr>
        <w:top w:val="none" w:sz="0" w:space="0" w:color="auto"/>
        <w:left w:val="none" w:sz="0" w:space="0" w:color="auto"/>
        <w:bottom w:val="none" w:sz="0" w:space="0" w:color="auto"/>
        <w:right w:val="none" w:sz="0" w:space="0" w:color="auto"/>
      </w:divBdr>
    </w:div>
    <w:div w:id="129636423">
      <w:bodyDiv w:val="1"/>
      <w:marLeft w:val="0"/>
      <w:marRight w:val="0"/>
      <w:marTop w:val="0"/>
      <w:marBottom w:val="0"/>
      <w:divBdr>
        <w:top w:val="none" w:sz="0" w:space="0" w:color="auto"/>
        <w:left w:val="none" w:sz="0" w:space="0" w:color="auto"/>
        <w:bottom w:val="none" w:sz="0" w:space="0" w:color="auto"/>
        <w:right w:val="none" w:sz="0" w:space="0" w:color="auto"/>
      </w:divBdr>
    </w:div>
    <w:div w:id="137191326">
      <w:bodyDiv w:val="1"/>
      <w:marLeft w:val="0"/>
      <w:marRight w:val="0"/>
      <w:marTop w:val="0"/>
      <w:marBottom w:val="0"/>
      <w:divBdr>
        <w:top w:val="none" w:sz="0" w:space="0" w:color="auto"/>
        <w:left w:val="none" w:sz="0" w:space="0" w:color="auto"/>
        <w:bottom w:val="none" w:sz="0" w:space="0" w:color="auto"/>
        <w:right w:val="none" w:sz="0" w:space="0" w:color="auto"/>
      </w:divBdr>
    </w:div>
    <w:div w:id="146746607">
      <w:bodyDiv w:val="1"/>
      <w:marLeft w:val="0"/>
      <w:marRight w:val="0"/>
      <w:marTop w:val="0"/>
      <w:marBottom w:val="0"/>
      <w:divBdr>
        <w:top w:val="none" w:sz="0" w:space="0" w:color="auto"/>
        <w:left w:val="none" w:sz="0" w:space="0" w:color="auto"/>
        <w:bottom w:val="none" w:sz="0" w:space="0" w:color="auto"/>
        <w:right w:val="none" w:sz="0" w:space="0" w:color="auto"/>
      </w:divBdr>
    </w:div>
    <w:div w:id="155457953">
      <w:bodyDiv w:val="1"/>
      <w:marLeft w:val="0"/>
      <w:marRight w:val="0"/>
      <w:marTop w:val="0"/>
      <w:marBottom w:val="0"/>
      <w:divBdr>
        <w:top w:val="none" w:sz="0" w:space="0" w:color="auto"/>
        <w:left w:val="none" w:sz="0" w:space="0" w:color="auto"/>
        <w:bottom w:val="none" w:sz="0" w:space="0" w:color="auto"/>
        <w:right w:val="none" w:sz="0" w:space="0" w:color="auto"/>
      </w:divBdr>
    </w:div>
    <w:div w:id="155922416">
      <w:bodyDiv w:val="1"/>
      <w:marLeft w:val="0"/>
      <w:marRight w:val="0"/>
      <w:marTop w:val="0"/>
      <w:marBottom w:val="0"/>
      <w:divBdr>
        <w:top w:val="none" w:sz="0" w:space="0" w:color="auto"/>
        <w:left w:val="none" w:sz="0" w:space="0" w:color="auto"/>
        <w:bottom w:val="none" w:sz="0" w:space="0" w:color="auto"/>
        <w:right w:val="none" w:sz="0" w:space="0" w:color="auto"/>
      </w:divBdr>
    </w:div>
    <w:div w:id="176427165">
      <w:bodyDiv w:val="1"/>
      <w:marLeft w:val="0"/>
      <w:marRight w:val="0"/>
      <w:marTop w:val="0"/>
      <w:marBottom w:val="0"/>
      <w:divBdr>
        <w:top w:val="none" w:sz="0" w:space="0" w:color="auto"/>
        <w:left w:val="none" w:sz="0" w:space="0" w:color="auto"/>
        <w:bottom w:val="none" w:sz="0" w:space="0" w:color="auto"/>
        <w:right w:val="none" w:sz="0" w:space="0" w:color="auto"/>
      </w:divBdr>
      <w:divsChild>
        <w:div w:id="1905681">
          <w:marLeft w:val="0"/>
          <w:marRight w:val="0"/>
          <w:marTop w:val="0"/>
          <w:marBottom w:val="0"/>
          <w:divBdr>
            <w:top w:val="none" w:sz="0" w:space="0" w:color="auto"/>
            <w:left w:val="none" w:sz="0" w:space="0" w:color="auto"/>
            <w:bottom w:val="none" w:sz="0" w:space="0" w:color="auto"/>
            <w:right w:val="none" w:sz="0" w:space="0" w:color="auto"/>
          </w:divBdr>
        </w:div>
      </w:divsChild>
    </w:div>
    <w:div w:id="187304300">
      <w:bodyDiv w:val="1"/>
      <w:marLeft w:val="0"/>
      <w:marRight w:val="0"/>
      <w:marTop w:val="0"/>
      <w:marBottom w:val="0"/>
      <w:divBdr>
        <w:top w:val="none" w:sz="0" w:space="0" w:color="auto"/>
        <w:left w:val="none" w:sz="0" w:space="0" w:color="auto"/>
        <w:bottom w:val="none" w:sz="0" w:space="0" w:color="auto"/>
        <w:right w:val="none" w:sz="0" w:space="0" w:color="auto"/>
      </w:divBdr>
    </w:div>
    <w:div w:id="188959311">
      <w:bodyDiv w:val="1"/>
      <w:marLeft w:val="0"/>
      <w:marRight w:val="0"/>
      <w:marTop w:val="0"/>
      <w:marBottom w:val="0"/>
      <w:divBdr>
        <w:top w:val="none" w:sz="0" w:space="0" w:color="auto"/>
        <w:left w:val="none" w:sz="0" w:space="0" w:color="auto"/>
        <w:bottom w:val="none" w:sz="0" w:space="0" w:color="auto"/>
        <w:right w:val="none" w:sz="0" w:space="0" w:color="auto"/>
      </w:divBdr>
    </w:div>
    <w:div w:id="199512658">
      <w:bodyDiv w:val="1"/>
      <w:marLeft w:val="0"/>
      <w:marRight w:val="0"/>
      <w:marTop w:val="0"/>
      <w:marBottom w:val="0"/>
      <w:divBdr>
        <w:top w:val="none" w:sz="0" w:space="0" w:color="auto"/>
        <w:left w:val="none" w:sz="0" w:space="0" w:color="auto"/>
        <w:bottom w:val="none" w:sz="0" w:space="0" w:color="auto"/>
        <w:right w:val="none" w:sz="0" w:space="0" w:color="auto"/>
      </w:divBdr>
    </w:div>
    <w:div w:id="218981145">
      <w:bodyDiv w:val="1"/>
      <w:marLeft w:val="0"/>
      <w:marRight w:val="0"/>
      <w:marTop w:val="0"/>
      <w:marBottom w:val="0"/>
      <w:divBdr>
        <w:top w:val="none" w:sz="0" w:space="0" w:color="auto"/>
        <w:left w:val="none" w:sz="0" w:space="0" w:color="auto"/>
        <w:bottom w:val="none" w:sz="0" w:space="0" w:color="auto"/>
        <w:right w:val="none" w:sz="0" w:space="0" w:color="auto"/>
      </w:divBdr>
    </w:div>
    <w:div w:id="223412834">
      <w:bodyDiv w:val="1"/>
      <w:marLeft w:val="0"/>
      <w:marRight w:val="0"/>
      <w:marTop w:val="0"/>
      <w:marBottom w:val="0"/>
      <w:divBdr>
        <w:top w:val="none" w:sz="0" w:space="0" w:color="auto"/>
        <w:left w:val="none" w:sz="0" w:space="0" w:color="auto"/>
        <w:bottom w:val="none" w:sz="0" w:space="0" w:color="auto"/>
        <w:right w:val="none" w:sz="0" w:space="0" w:color="auto"/>
      </w:divBdr>
    </w:div>
    <w:div w:id="223494381">
      <w:bodyDiv w:val="1"/>
      <w:marLeft w:val="0"/>
      <w:marRight w:val="0"/>
      <w:marTop w:val="0"/>
      <w:marBottom w:val="0"/>
      <w:divBdr>
        <w:top w:val="none" w:sz="0" w:space="0" w:color="auto"/>
        <w:left w:val="none" w:sz="0" w:space="0" w:color="auto"/>
        <w:bottom w:val="none" w:sz="0" w:space="0" w:color="auto"/>
        <w:right w:val="none" w:sz="0" w:space="0" w:color="auto"/>
      </w:divBdr>
    </w:div>
    <w:div w:id="224607971">
      <w:bodyDiv w:val="1"/>
      <w:marLeft w:val="0"/>
      <w:marRight w:val="0"/>
      <w:marTop w:val="0"/>
      <w:marBottom w:val="0"/>
      <w:divBdr>
        <w:top w:val="none" w:sz="0" w:space="0" w:color="auto"/>
        <w:left w:val="none" w:sz="0" w:space="0" w:color="auto"/>
        <w:bottom w:val="none" w:sz="0" w:space="0" w:color="auto"/>
        <w:right w:val="none" w:sz="0" w:space="0" w:color="auto"/>
      </w:divBdr>
    </w:div>
    <w:div w:id="232544373">
      <w:bodyDiv w:val="1"/>
      <w:marLeft w:val="0"/>
      <w:marRight w:val="0"/>
      <w:marTop w:val="0"/>
      <w:marBottom w:val="0"/>
      <w:divBdr>
        <w:top w:val="none" w:sz="0" w:space="0" w:color="auto"/>
        <w:left w:val="none" w:sz="0" w:space="0" w:color="auto"/>
        <w:bottom w:val="none" w:sz="0" w:space="0" w:color="auto"/>
        <w:right w:val="none" w:sz="0" w:space="0" w:color="auto"/>
      </w:divBdr>
    </w:div>
    <w:div w:id="236090618">
      <w:bodyDiv w:val="1"/>
      <w:marLeft w:val="0"/>
      <w:marRight w:val="0"/>
      <w:marTop w:val="0"/>
      <w:marBottom w:val="0"/>
      <w:divBdr>
        <w:top w:val="none" w:sz="0" w:space="0" w:color="auto"/>
        <w:left w:val="none" w:sz="0" w:space="0" w:color="auto"/>
        <w:bottom w:val="none" w:sz="0" w:space="0" w:color="auto"/>
        <w:right w:val="none" w:sz="0" w:space="0" w:color="auto"/>
      </w:divBdr>
    </w:div>
    <w:div w:id="240021648">
      <w:bodyDiv w:val="1"/>
      <w:marLeft w:val="0"/>
      <w:marRight w:val="0"/>
      <w:marTop w:val="0"/>
      <w:marBottom w:val="0"/>
      <w:divBdr>
        <w:top w:val="none" w:sz="0" w:space="0" w:color="auto"/>
        <w:left w:val="none" w:sz="0" w:space="0" w:color="auto"/>
        <w:bottom w:val="none" w:sz="0" w:space="0" w:color="auto"/>
        <w:right w:val="none" w:sz="0" w:space="0" w:color="auto"/>
      </w:divBdr>
    </w:div>
    <w:div w:id="242035606">
      <w:bodyDiv w:val="1"/>
      <w:marLeft w:val="0"/>
      <w:marRight w:val="0"/>
      <w:marTop w:val="0"/>
      <w:marBottom w:val="0"/>
      <w:divBdr>
        <w:top w:val="none" w:sz="0" w:space="0" w:color="auto"/>
        <w:left w:val="none" w:sz="0" w:space="0" w:color="auto"/>
        <w:bottom w:val="none" w:sz="0" w:space="0" w:color="auto"/>
        <w:right w:val="none" w:sz="0" w:space="0" w:color="auto"/>
      </w:divBdr>
    </w:div>
    <w:div w:id="247732545">
      <w:bodyDiv w:val="1"/>
      <w:marLeft w:val="0"/>
      <w:marRight w:val="0"/>
      <w:marTop w:val="0"/>
      <w:marBottom w:val="0"/>
      <w:divBdr>
        <w:top w:val="none" w:sz="0" w:space="0" w:color="auto"/>
        <w:left w:val="none" w:sz="0" w:space="0" w:color="auto"/>
        <w:bottom w:val="none" w:sz="0" w:space="0" w:color="auto"/>
        <w:right w:val="none" w:sz="0" w:space="0" w:color="auto"/>
      </w:divBdr>
    </w:div>
    <w:div w:id="255678277">
      <w:bodyDiv w:val="1"/>
      <w:marLeft w:val="0"/>
      <w:marRight w:val="0"/>
      <w:marTop w:val="0"/>
      <w:marBottom w:val="0"/>
      <w:divBdr>
        <w:top w:val="none" w:sz="0" w:space="0" w:color="auto"/>
        <w:left w:val="none" w:sz="0" w:space="0" w:color="auto"/>
        <w:bottom w:val="none" w:sz="0" w:space="0" w:color="auto"/>
        <w:right w:val="none" w:sz="0" w:space="0" w:color="auto"/>
      </w:divBdr>
    </w:div>
    <w:div w:id="269901583">
      <w:bodyDiv w:val="1"/>
      <w:marLeft w:val="0"/>
      <w:marRight w:val="0"/>
      <w:marTop w:val="0"/>
      <w:marBottom w:val="0"/>
      <w:divBdr>
        <w:top w:val="none" w:sz="0" w:space="0" w:color="auto"/>
        <w:left w:val="none" w:sz="0" w:space="0" w:color="auto"/>
        <w:bottom w:val="none" w:sz="0" w:space="0" w:color="auto"/>
        <w:right w:val="none" w:sz="0" w:space="0" w:color="auto"/>
      </w:divBdr>
    </w:div>
    <w:div w:id="282157719">
      <w:bodyDiv w:val="1"/>
      <w:marLeft w:val="0"/>
      <w:marRight w:val="0"/>
      <w:marTop w:val="0"/>
      <w:marBottom w:val="0"/>
      <w:divBdr>
        <w:top w:val="none" w:sz="0" w:space="0" w:color="auto"/>
        <w:left w:val="none" w:sz="0" w:space="0" w:color="auto"/>
        <w:bottom w:val="none" w:sz="0" w:space="0" w:color="auto"/>
        <w:right w:val="none" w:sz="0" w:space="0" w:color="auto"/>
      </w:divBdr>
    </w:div>
    <w:div w:id="297027695">
      <w:bodyDiv w:val="1"/>
      <w:marLeft w:val="0"/>
      <w:marRight w:val="0"/>
      <w:marTop w:val="0"/>
      <w:marBottom w:val="0"/>
      <w:divBdr>
        <w:top w:val="none" w:sz="0" w:space="0" w:color="auto"/>
        <w:left w:val="none" w:sz="0" w:space="0" w:color="auto"/>
        <w:bottom w:val="none" w:sz="0" w:space="0" w:color="auto"/>
        <w:right w:val="none" w:sz="0" w:space="0" w:color="auto"/>
      </w:divBdr>
    </w:div>
    <w:div w:id="314182547">
      <w:bodyDiv w:val="1"/>
      <w:marLeft w:val="0"/>
      <w:marRight w:val="0"/>
      <w:marTop w:val="0"/>
      <w:marBottom w:val="0"/>
      <w:divBdr>
        <w:top w:val="none" w:sz="0" w:space="0" w:color="auto"/>
        <w:left w:val="none" w:sz="0" w:space="0" w:color="auto"/>
        <w:bottom w:val="none" w:sz="0" w:space="0" w:color="auto"/>
        <w:right w:val="none" w:sz="0" w:space="0" w:color="auto"/>
      </w:divBdr>
    </w:div>
    <w:div w:id="325212747">
      <w:bodyDiv w:val="1"/>
      <w:marLeft w:val="0"/>
      <w:marRight w:val="0"/>
      <w:marTop w:val="0"/>
      <w:marBottom w:val="0"/>
      <w:divBdr>
        <w:top w:val="none" w:sz="0" w:space="0" w:color="auto"/>
        <w:left w:val="none" w:sz="0" w:space="0" w:color="auto"/>
        <w:bottom w:val="none" w:sz="0" w:space="0" w:color="auto"/>
        <w:right w:val="none" w:sz="0" w:space="0" w:color="auto"/>
      </w:divBdr>
    </w:div>
    <w:div w:id="336152692">
      <w:bodyDiv w:val="1"/>
      <w:marLeft w:val="0"/>
      <w:marRight w:val="0"/>
      <w:marTop w:val="0"/>
      <w:marBottom w:val="0"/>
      <w:divBdr>
        <w:top w:val="none" w:sz="0" w:space="0" w:color="auto"/>
        <w:left w:val="none" w:sz="0" w:space="0" w:color="auto"/>
        <w:bottom w:val="none" w:sz="0" w:space="0" w:color="auto"/>
        <w:right w:val="none" w:sz="0" w:space="0" w:color="auto"/>
      </w:divBdr>
    </w:div>
    <w:div w:id="341976086">
      <w:bodyDiv w:val="1"/>
      <w:marLeft w:val="0"/>
      <w:marRight w:val="0"/>
      <w:marTop w:val="0"/>
      <w:marBottom w:val="0"/>
      <w:divBdr>
        <w:top w:val="none" w:sz="0" w:space="0" w:color="auto"/>
        <w:left w:val="none" w:sz="0" w:space="0" w:color="auto"/>
        <w:bottom w:val="none" w:sz="0" w:space="0" w:color="auto"/>
        <w:right w:val="none" w:sz="0" w:space="0" w:color="auto"/>
      </w:divBdr>
    </w:div>
    <w:div w:id="343021374">
      <w:bodyDiv w:val="1"/>
      <w:marLeft w:val="0"/>
      <w:marRight w:val="0"/>
      <w:marTop w:val="0"/>
      <w:marBottom w:val="0"/>
      <w:divBdr>
        <w:top w:val="none" w:sz="0" w:space="0" w:color="auto"/>
        <w:left w:val="none" w:sz="0" w:space="0" w:color="auto"/>
        <w:bottom w:val="none" w:sz="0" w:space="0" w:color="auto"/>
        <w:right w:val="none" w:sz="0" w:space="0" w:color="auto"/>
      </w:divBdr>
    </w:div>
    <w:div w:id="375546933">
      <w:bodyDiv w:val="1"/>
      <w:marLeft w:val="0"/>
      <w:marRight w:val="0"/>
      <w:marTop w:val="0"/>
      <w:marBottom w:val="0"/>
      <w:divBdr>
        <w:top w:val="none" w:sz="0" w:space="0" w:color="auto"/>
        <w:left w:val="none" w:sz="0" w:space="0" w:color="auto"/>
        <w:bottom w:val="none" w:sz="0" w:space="0" w:color="auto"/>
        <w:right w:val="none" w:sz="0" w:space="0" w:color="auto"/>
      </w:divBdr>
    </w:div>
    <w:div w:id="377318848">
      <w:bodyDiv w:val="1"/>
      <w:marLeft w:val="0"/>
      <w:marRight w:val="0"/>
      <w:marTop w:val="0"/>
      <w:marBottom w:val="0"/>
      <w:divBdr>
        <w:top w:val="none" w:sz="0" w:space="0" w:color="auto"/>
        <w:left w:val="none" w:sz="0" w:space="0" w:color="auto"/>
        <w:bottom w:val="none" w:sz="0" w:space="0" w:color="auto"/>
        <w:right w:val="none" w:sz="0" w:space="0" w:color="auto"/>
      </w:divBdr>
    </w:div>
    <w:div w:id="388456852">
      <w:bodyDiv w:val="1"/>
      <w:marLeft w:val="0"/>
      <w:marRight w:val="0"/>
      <w:marTop w:val="0"/>
      <w:marBottom w:val="0"/>
      <w:divBdr>
        <w:top w:val="none" w:sz="0" w:space="0" w:color="auto"/>
        <w:left w:val="none" w:sz="0" w:space="0" w:color="auto"/>
        <w:bottom w:val="none" w:sz="0" w:space="0" w:color="auto"/>
        <w:right w:val="none" w:sz="0" w:space="0" w:color="auto"/>
      </w:divBdr>
    </w:div>
    <w:div w:id="391583864">
      <w:bodyDiv w:val="1"/>
      <w:marLeft w:val="0"/>
      <w:marRight w:val="0"/>
      <w:marTop w:val="0"/>
      <w:marBottom w:val="0"/>
      <w:divBdr>
        <w:top w:val="none" w:sz="0" w:space="0" w:color="auto"/>
        <w:left w:val="none" w:sz="0" w:space="0" w:color="auto"/>
        <w:bottom w:val="none" w:sz="0" w:space="0" w:color="auto"/>
        <w:right w:val="none" w:sz="0" w:space="0" w:color="auto"/>
      </w:divBdr>
    </w:div>
    <w:div w:id="417866193">
      <w:bodyDiv w:val="1"/>
      <w:marLeft w:val="0"/>
      <w:marRight w:val="0"/>
      <w:marTop w:val="0"/>
      <w:marBottom w:val="0"/>
      <w:divBdr>
        <w:top w:val="none" w:sz="0" w:space="0" w:color="auto"/>
        <w:left w:val="none" w:sz="0" w:space="0" w:color="auto"/>
        <w:bottom w:val="none" w:sz="0" w:space="0" w:color="auto"/>
        <w:right w:val="none" w:sz="0" w:space="0" w:color="auto"/>
      </w:divBdr>
    </w:div>
    <w:div w:id="428160462">
      <w:bodyDiv w:val="1"/>
      <w:marLeft w:val="0"/>
      <w:marRight w:val="0"/>
      <w:marTop w:val="0"/>
      <w:marBottom w:val="0"/>
      <w:divBdr>
        <w:top w:val="none" w:sz="0" w:space="0" w:color="auto"/>
        <w:left w:val="none" w:sz="0" w:space="0" w:color="auto"/>
        <w:bottom w:val="none" w:sz="0" w:space="0" w:color="auto"/>
        <w:right w:val="none" w:sz="0" w:space="0" w:color="auto"/>
      </w:divBdr>
    </w:div>
    <w:div w:id="439253842">
      <w:bodyDiv w:val="1"/>
      <w:marLeft w:val="0"/>
      <w:marRight w:val="0"/>
      <w:marTop w:val="0"/>
      <w:marBottom w:val="0"/>
      <w:divBdr>
        <w:top w:val="none" w:sz="0" w:space="0" w:color="auto"/>
        <w:left w:val="none" w:sz="0" w:space="0" w:color="auto"/>
        <w:bottom w:val="none" w:sz="0" w:space="0" w:color="auto"/>
        <w:right w:val="none" w:sz="0" w:space="0" w:color="auto"/>
      </w:divBdr>
    </w:div>
    <w:div w:id="451631370">
      <w:bodyDiv w:val="1"/>
      <w:marLeft w:val="0"/>
      <w:marRight w:val="0"/>
      <w:marTop w:val="0"/>
      <w:marBottom w:val="0"/>
      <w:divBdr>
        <w:top w:val="none" w:sz="0" w:space="0" w:color="auto"/>
        <w:left w:val="none" w:sz="0" w:space="0" w:color="auto"/>
        <w:bottom w:val="none" w:sz="0" w:space="0" w:color="auto"/>
        <w:right w:val="none" w:sz="0" w:space="0" w:color="auto"/>
      </w:divBdr>
    </w:div>
    <w:div w:id="472792332">
      <w:bodyDiv w:val="1"/>
      <w:marLeft w:val="0"/>
      <w:marRight w:val="0"/>
      <w:marTop w:val="0"/>
      <w:marBottom w:val="0"/>
      <w:divBdr>
        <w:top w:val="none" w:sz="0" w:space="0" w:color="auto"/>
        <w:left w:val="none" w:sz="0" w:space="0" w:color="auto"/>
        <w:bottom w:val="none" w:sz="0" w:space="0" w:color="auto"/>
        <w:right w:val="none" w:sz="0" w:space="0" w:color="auto"/>
      </w:divBdr>
    </w:div>
    <w:div w:id="480969450">
      <w:bodyDiv w:val="1"/>
      <w:marLeft w:val="0"/>
      <w:marRight w:val="0"/>
      <w:marTop w:val="0"/>
      <w:marBottom w:val="0"/>
      <w:divBdr>
        <w:top w:val="none" w:sz="0" w:space="0" w:color="auto"/>
        <w:left w:val="none" w:sz="0" w:space="0" w:color="auto"/>
        <w:bottom w:val="none" w:sz="0" w:space="0" w:color="auto"/>
        <w:right w:val="none" w:sz="0" w:space="0" w:color="auto"/>
      </w:divBdr>
    </w:div>
    <w:div w:id="481626218">
      <w:bodyDiv w:val="1"/>
      <w:marLeft w:val="0"/>
      <w:marRight w:val="0"/>
      <w:marTop w:val="0"/>
      <w:marBottom w:val="0"/>
      <w:divBdr>
        <w:top w:val="none" w:sz="0" w:space="0" w:color="auto"/>
        <w:left w:val="none" w:sz="0" w:space="0" w:color="auto"/>
        <w:bottom w:val="none" w:sz="0" w:space="0" w:color="auto"/>
        <w:right w:val="none" w:sz="0" w:space="0" w:color="auto"/>
      </w:divBdr>
    </w:div>
    <w:div w:id="503715429">
      <w:bodyDiv w:val="1"/>
      <w:marLeft w:val="0"/>
      <w:marRight w:val="0"/>
      <w:marTop w:val="0"/>
      <w:marBottom w:val="0"/>
      <w:divBdr>
        <w:top w:val="none" w:sz="0" w:space="0" w:color="auto"/>
        <w:left w:val="none" w:sz="0" w:space="0" w:color="auto"/>
        <w:bottom w:val="none" w:sz="0" w:space="0" w:color="auto"/>
        <w:right w:val="none" w:sz="0" w:space="0" w:color="auto"/>
      </w:divBdr>
    </w:div>
    <w:div w:id="530607547">
      <w:bodyDiv w:val="1"/>
      <w:marLeft w:val="0"/>
      <w:marRight w:val="0"/>
      <w:marTop w:val="0"/>
      <w:marBottom w:val="0"/>
      <w:divBdr>
        <w:top w:val="none" w:sz="0" w:space="0" w:color="auto"/>
        <w:left w:val="none" w:sz="0" w:space="0" w:color="auto"/>
        <w:bottom w:val="none" w:sz="0" w:space="0" w:color="auto"/>
        <w:right w:val="none" w:sz="0" w:space="0" w:color="auto"/>
      </w:divBdr>
    </w:div>
    <w:div w:id="541985551">
      <w:bodyDiv w:val="1"/>
      <w:marLeft w:val="0"/>
      <w:marRight w:val="0"/>
      <w:marTop w:val="0"/>
      <w:marBottom w:val="0"/>
      <w:divBdr>
        <w:top w:val="none" w:sz="0" w:space="0" w:color="auto"/>
        <w:left w:val="none" w:sz="0" w:space="0" w:color="auto"/>
        <w:bottom w:val="none" w:sz="0" w:space="0" w:color="auto"/>
        <w:right w:val="none" w:sz="0" w:space="0" w:color="auto"/>
      </w:divBdr>
    </w:div>
    <w:div w:id="613681979">
      <w:bodyDiv w:val="1"/>
      <w:marLeft w:val="0"/>
      <w:marRight w:val="0"/>
      <w:marTop w:val="0"/>
      <w:marBottom w:val="0"/>
      <w:divBdr>
        <w:top w:val="none" w:sz="0" w:space="0" w:color="auto"/>
        <w:left w:val="none" w:sz="0" w:space="0" w:color="auto"/>
        <w:bottom w:val="none" w:sz="0" w:space="0" w:color="auto"/>
        <w:right w:val="none" w:sz="0" w:space="0" w:color="auto"/>
      </w:divBdr>
    </w:div>
    <w:div w:id="619991926">
      <w:bodyDiv w:val="1"/>
      <w:marLeft w:val="0"/>
      <w:marRight w:val="0"/>
      <w:marTop w:val="0"/>
      <w:marBottom w:val="0"/>
      <w:divBdr>
        <w:top w:val="none" w:sz="0" w:space="0" w:color="auto"/>
        <w:left w:val="none" w:sz="0" w:space="0" w:color="auto"/>
        <w:bottom w:val="none" w:sz="0" w:space="0" w:color="auto"/>
        <w:right w:val="none" w:sz="0" w:space="0" w:color="auto"/>
      </w:divBdr>
    </w:div>
    <w:div w:id="625432376">
      <w:bodyDiv w:val="1"/>
      <w:marLeft w:val="0"/>
      <w:marRight w:val="0"/>
      <w:marTop w:val="0"/>
      <w:marBottom w:val="0"/>
      <w:divBdr>
        <w:top w:val="none" w:sz="0" w:space="0" w:color="auto"/>
        <w:left w:val="none" w:sz="0" w:space="0" w:color="auto"/>
        <w:bottom w:val="none" w:sz="0" w:space="0" w:color="auto"/>
        <w:right w:val="none" w:sz="0" w:space="0" w:color="auto"/>
      </w:divBdr>
    </w:div>
    <w:div w:id="625551219">
      <w:bodyDiv w:val="1"/>
      <w:marLeft w:val="0"/>
      <w:marRight w:val="0"/>
      <w:marTop w:val="0"/>
      <w:marBottom w:val="0"/>
      <w:divBdr>
        <w:top w:val="none" w:sz="0" w:space="0" w:color="auto"/>
        <w:left w:val="none" w:sz="0" w:space="0" w:color="auto"/>
        <w:bottom w:val="none" w:sz="0" w:space="0" w:color="auto"/>
        <w:right w:val="none" w:sz="0" w:space="0" w:color="auto"/>
      </w:divBdr>
    </w:div>
    <w:div w:id="632053812">
      <w:bodyDiv w:val="1"/>
      <w:marLeft w:val="0"/>
      <w:marRight w:val="0"/>
      <w:marTop w:val="0"/>
      <w:marBottom w:val="0"/>
      <w:divBdr>
        <w:top w:val="none" w:sz="0" w:space="0" w:color="auto"/>
        <w:left w:val="none" w:sz="0" w:space="0" w:color="auto"/>
        <w:bottom w:val="none" w:sz="0" w:space="0" w:color="auto"/>
        <w:right w:val="none" w:sz="0" w:space="0" w:color="auto"/>
      </w:divBdr>
    </w:div>
    <w:div w:id="641235844">
      <w:bodyDiv w:val="1"/>
      <w:marLeft w:val="0"/>
      <w:marRight w:val="0"/>
      <w:marTop w:val="0"/>
      <w:marBottom w:val="0"/>
      <w:divBdr>
        <w:top w:val="none" w:sz="0" w:space="0" w:color="auto"/>
        <w:left w:val="none" w:sz="0" w:space="0" w:color="auto"/>
        <w:bottom w:val="none" w:sz="0" w:space="0" w:color="auto"/>
        <w:right w:val="none" w:sz="0" w:space="0" w:color="auto"/>
      </w:divBdr>
    </w:div>
    <w:div w:id="642974042">
      <w:bodyDiv w:val="1"/>
      <w:marLeft w:val="0"/>
      <w:marRight w:val="0"/>
      <w:marTop w:val="0"/>
      <w:marBottom w:val="0"/>
      <w:divBdr>
        <w:top w:val="none" w:sz="0" w:space="0" w:color="auto"/>
        <w:left w:val="none" w:sz="0" w:space="0" w:color="auto"/>
        <w:bottom w:val="none" w:sz="0" w:space="0" w:color="auto"/>
        <w:right w:val="none" w:sz="0" w:space="0" w:color="auto"/>
      </w:divBdr>
    </w:div>
    <w:div w:id="645091189">
      <w:bodyDiv w:val="1"/>
      <w:marLeft w:val="0"/>
      <w:marRight w:val="0"/>
      <w:marTop w:val="0"/>
      <w:marBottom w:val="0"/>
      <w:divBdr>
        <w:top w:val="none" w:sz="0" w:space="0" w:color="auto"/>
        <w:left w:val="none" w:sz="0" w:space="0" w:color="auto"/>
        <w:bottom w:val="none" w:sz="0" w:space="0" w:color="auto"/>
        <w:right w:val="none" w:sz="0" w:space="0" w:color="auto"/>
      </w:divBdr>
    </w:div>
    <w:div w:id="651174188">
      <w:bodyDiv w:val="1"/>
      <w:marLeft w:val="0"/>
      <w:marRight w:val="0"/>
      <w:marTop w:val="0"/>
      <w:marBottom w:val="0"/>
      <w:divBdr>
        <w:top w:val="none" w:sz="0" w:space="0" w:color="auto"/>
        <w:left w:val="none" w:sz="0" w:space="0" w:color="auto"/>
        <w:bottom w:val="none" w:sz="0" w:space="0" w:color="auto"/>
        <w:right w:val="none" w:sz="0" w:space="0" w:color="auto"/>
      </w:divBdr>
    </w:div>
    <w:div w:id="680623465">
      <w:bodyDiv w:val="1"/>
      <w:marLeft w:val="0"/>
      <w:marRight w:val="0"/>
      <w:marTop w:val="0"/>
      <w:marBottom w:val="0"/>
      <w:divBdr>
        <w:top w:val="none" w:sz="0" w:space="0" w:color="auto"/>
        <w:left w:val="none" w:sz="0" w:space="0" w:color="auto"/>
        <w:bottom w:val="none" w:sz="0" w:space="0" w:color="auto"/>
        <w:right w:val="none" w:sz="0" w:space="0" w:color="auto"/>
      </w:divBdr>
    </w:div>
    <w:div w:id="694382499">
      <w:bodyDiv w:val="1"/>
      <w:marLeft w:val="0"/>
      <w:marRight w:val="0"/>
      <w:marTop w:val="0"/>
      <w:marBottom w:val="0"/>
      <w:divBdr>
        <w:top w:val="none" w:sz="0" w:space="0" w:color="auto"/>
        <w:left w:val="none" w:sz="0" w:space="0" w:color="auto"/>
        <w:bottom w:val="none" w:sz="0" w:space="0" w:color="auto"/>
        <w:right w:val="none" w:sz="0" w:space="0" w:color="auto"/>
      </w:divBdr>
    </w:div>
    <w:div w:id="694575055">
      <w:bodyDiv w:val="1"/>
      <w:marLeft w:val="0"/>
      <w:marRight w:val="0"/>
      <w:marTop w:val="0"/>
      <w:marBottom w:val="0"/>
      <w:divBdr>
        <w:top w:val="none" w:sz="0" w:space="0" w:color="auto"/>
        <w:left w:val="none" w:sz="0" w:space="0" w:color="auto"/>
        <w:bottom w:val="none" w:sz="0" w:space="0" w:color="auto"/>
        <w:right w:val="none" w:sz="0" w:space="0" w:color="auto"/>
      </w:divBdr>
    </w:div>
    <w:div w:id="700859754">
      <w:bodyDiv w:val="1"/>
      <w:marLeft w:val="0"/>
      <w:marRight w:val="0"/>
      <w:marTop w:val="0"/>
      <w:marBottom w:val="0"/>
      <w:divBdr>
        <w:top w:val="none" w:sz="0" w:space="0" w:color="auto"/>
        <w:left w:val="none" w:sz="0" w:space="0" w:color="auto"/>
        <w:bottom w:val="none" w:sz="0" w:space="0" w:color="auto"/>
        <w:right w:val="none" w:sz="0" w:space="0" w:color="auto"/>
      </w:divBdr>
    </w:div>
    <w:div w:id="709770026">
      <w:bodyDiv w:val="1"/>
      <w:marLeft w:val="0"/>
      <w:marRight w:val="0"/>
      <w:marTop w:val="0"/>
      <w:marBottom w:val="0"/>
      <w:divBdr>
        <w:top w:val="none" w:sz="0" w:space="0" w:color="auto"/>
        <w:left w:val="none" w:sz="0" w:space="0" w:color="auto"/>
        <w:bottom w:val="none" w:sz="0" w:space="0" w:color="auto"/>
        <w:right w:val="none" w:sz="0" w:space="0" w:color="auto"/>
      </w:divBdr>
    </w:div>
    <w:div w:id="732701700">
      <w:bodyDiv w:val="1"/>
      <w:marLeft w:val="0"/>
      <w:marRight w:val="0"/>
      <w:marTop w:val="0"/>
      <w:marBottom w:val="0"/>
      <w:divBdr>
        <w:top w:val="none" w:sz="0" w:space="0" w:color="auto"/>
        <w:left w:val="none" w:sz="0" w:space="0" w:color="auto"/>
        <w:bottom w:val="none" w:sz="0" w:space="0" w:color="auto"/>
        <w:right w:val="none" w:sz="0" w:space="0" w:color="auto"/>
      </w:divBdr>
    </w:div>
    <w:div w:id="757944736">
      <w:bodyDiv w:val="1"/>
      <w:marLeft w:val="0"/>
      <w:marRight w:val="0"/>
      <w:marTop w:val="0"/>
      <w:marBottom w:val="0"/>
      <w:divBdr>
        <w:top w:val="none" w:sz="0" w:space="0" w:color="auto"/>
        <w:left w:val="none" w:sz="0" w:space="0" w:color="auto"/>
        <w:bottom w:val="none" w:sz="0" w:space="0" w:color="auto"/>
        <w:right w:val="none" w:sz="0" w:space="0" w:color="auto"/>
      </w:divBdr>
    </w:div>
    <w:div w:id="771826947">
      <w:bodyDiv w:val="1"/>
      <w:marLeft w:val="0"/>
      <w:marRight w:val="0"/>
      <w:marTop w:val="0"/>
      <w:marBottom w:val="0"/>
      <w:divBdr>
        <w:top w:val="none" w:sz="0" w:space="0" w:color="auto"/>
        <w:left w:val="none" w:sz="0" w:space="0" w:color="auto"/>
        <w:bottom w:val="none" w:sz="0" w:space="0" w:color="auto"/>
        <w:right w:val="none" w:sz="0" w:space="0" w:color="auto"/>
      </w:divBdr>
    </w:div>
    <w:div w:id="792864660">
      <w:bodyDiv w:val="1"/>
      <w:marLeft w:val="0"/>
      <w:marRight w:val="0"/>
      <w:marTop w:val="0"/>
      <w:marBottom w:val="0"/>
      <w:divBdr>
        <w:top w:val="none" w:sz="0" w:space="0" w:color="auto"/>
        <w:left w:val="none" w:sz="0" w:space="0" w:color="auto"/>
        <w:bottom w:val="none" w:sz="0" w:space="0" w:color="auto"/>
        <w:right w:val="none" w:sz="0" w:space="0" w:color="auto"/>
      </w:divBdr>
    </w:div>
    <w:div w:id="810485488">
      <w:bodyDiv w:val="1"/>
      <w:marLeft w:val="0"/>
      <w:marRight w:val="0"/>
      <w:marTop w:val="0"/>
      <w:marBottom w:val="0"/>
      <w:divBdr>
        <w:top w:val="none" w:sz="0" w:space="0" w:color="auto"/>
        <w:left w:val="none" w:sz="0" w:space="0" w:color="auto"/>
        <w:bottom w:val="none" w:sz="0" w:space="0" w:color="auto"/>
        <w:right w:val="none" w:sz="0" w:space="0" w:color="auto"/>
      </w:divBdr>
    </w:div>
    <w:div w:id="879587064">
      <w:bodyDiv w:val="1"/>
      <w:marLeft w:val="0"/>
      <w:marRight w:val="0"/>
      <w:marTop w:val="0"/>
      <w:marBottom w:val="0"/>
      <w:divBdr>
        <w:top w:val="none" w:sz="0" w:space="0" w:color="auto"/>
        <w:left w:val="none" w:sz="0" w:space="0" w:color="auto"/>
        <w:bottom w:val="none" w:sz="0" w:space="0" w:color="auto"/>
        <w:right w:val="none" w:sz="0" w:space="0" w:color="auto"/>
      </w:divBdr>
    </w:div>
    <w:div w:id="894126991">
      <w:bodyDiv w:val="1"/>
      <w:marLeft w:val="0"/>
      <w:marRight w:val="0"/>
      <w:marTop w:val="0"/>
      <w:marBottom w:val="0"/>
      <w:divBdr>
        <w:top w:val="none" w:sz="0" w:space="0" w:color="auto"/>
        <w:left w:val="none" w:sz="0" w:space="0" w:color="auto"/>
        <w:bottom w:val="none" w:sz="0" w:space="0" w:color="auto"/>
        <w:right w:val="none" w:sz="0" w:space="0" w:color="auto"/>
      </w:divBdr>
    </w:div>
    <w:div w:id="898057446">
      <w:bodyDiv w:val="1"/>
      <w:marLeft w:val="0"/>
      <w:marRight w:val="0"/>
      <w:marTop w:val="0"/>
      <w:marBottom w:val="0"/>
      <w:divBdr>
        <w:top w:val="none" w:sz="0" w:space="0" w:color="auto"/>
        <w:left w:val="none" w:sz="0" w:space="0" w:color="auto"/>
        <w:bottom w:val="none" w:sz="0" w:space="0" w:color="auto"/>
        <w:right w:val="none" w:sz="0" w:space="0" w:color="auto"/>
      </w:divBdr>
    </w:div>
    <w:div w:id="917910995">
      <w:bodyDiv w:val="1"/>
      <w:marLeft w:val="0"/>
      <w:marRight w:val="0"/>
      <w:marTop w:val="0"/>
      <w:marBottom w:val="0"/>
      <w:divBdr>
        <w:top w:val="none" w:sz="0" w:space="0" w:color="auto"/>
        <w:left w:val="none" w:sz="0" w:space="0" w:color="auto"/>
        <w:bottom w:val="none" w:sz="0" w:space="0" w:color="auto"/>
        <w:right w:val="none" w:sz="0" w:space="0" w:color="auto"/>
      </w:divBdr>
    </w:div>
    <w:div w:id="937447589">
      <w:bodyDiv w:val="1"/>
      <w:marLeft w:val="0"/>
      <w:marRight w:val="0"/>
      <w:marTop w:val="0"/>
      <w:marBottom w:val="0"/>
      <w:divBdr>
        <w:top w:val="none" w:sz="0" w:space="0" w:color="auto"/>
        <w:left w:val="none" w:sz="0" w:space="0" w:color="auto"/>
        <w:bottom w:val="none" w:sz="0" w:space="0" w:color="auto"/>
        <w:right w:val="none" w:sz="0" w:space="0" w:color="auto"/>
      </w:divBdr>
      <w:divsChild>
        <w:div w:id="991521825">
          <w:marLeft w:val="0"/>
          <w:marRight w:val="0"/>
          <w:marTop w:val="0"/>
          <w:marBottom w:val="0"/>
          <w:divBdr>
            <w:top w:val="none" w:sz="0" w:space="0" w:color="auto"/>
            <w:left w:val="none" w:sz="0" w:space="0" w:color="auto"/>
            <w:bottom w:val="none" w:sz="0" w:space="0" w:color="auto"/>
            <w:right w:val="none" w:sz="0" w:space="0" w:color="auto"/>
          </w:divBdr>
        </w:div>
        <w:div w:id="1498691822">
          <w:marLeft w:val="0"/>
          <w:marRight w:val="0"/>
          <w:marTop w:val="0"/>
          <w:marBottom w:val="0"/>
          <w:divBdr>
            <w:top w:val="none" w:sz="0" w:space="0" w:color="auto"/>
            <w:left w:val="none" w:sz="0" w:space="0" w:color="auto"/>
            <w:bottom w:val="none" w:sz="0" w:space="0" w:color="auto"/>
            <w:right w:val="none" w:sz="0" w:space="0" w:color="auto"/>
          </w:divBdr>
        </w:div>
        <w:div w:id="299969301">
          <w:marLeft w:val="0"/>
          <w:marRight w:val="0"/>
          <w:marTop w:val="0"/>
          <w:marBottom w:val="0"/>
          <w:divBdr>
            <w:top w:val="none" w:sz="0" w:space="0" w:color="auto"/>
            <w:left w:val="none" w:sz="0" w:space="0" w:color="auto"/>
            <w:bottom w:val="none" w:sz="0" w:space="0" w:color="auto"/>
            <w:right w:val="none" w:sz="0" w:space="0" w:color="auto"/>
          </w:divBdr>
        </w:div>
        <w:div w:id="1318266260">
          <w:marLeft w:val="0"/>
          <w:marRight w:val="0"/>
          <w:marTop w:val="0"/>
          <w:marBottom w:val="0"/>
          <w:divBdr>
            <w:top w:val="none" w:sz="0" w:space="0" w:color="auto"/>
            <w:left w:val="none" w:sz="0" w:space="0" w:color="auto"/>
            <w:bottom w:val="none" w:sz="0" w:space="0" w:color="auto"/>
            <w:right w:val="none" w:sz="0" w:space="0" w:color="auto"/>
          </w:divBdr>
        </w:div>
        <w:div w:id="545992272">
          <w:marLeft w:val="0"/>
          <w:marRight w:val="0"/>
          <w:marTop w:val="0"/>
          <w:marBottom w:val="0"/>
          <w:divBdr>
            <w:top w:val="none" w:sz="0" w:space="0" w:color="auto"/>
            <w:left w:val="none" w:sz="0" w:space="0" w:color="auto"/>
            <w:bottom w:val="none" w:sz="0" w:space="0" w:color="auto"/>
            <w:right w:val="none" w:sz="0" w:space="0" w:color="auto"/>
          </w:divBdr>
        </w:div>
        <w:div w:id="1177505493">
          <w:marLeft w:val="0"/>
          <w:marRight w:val="0"/>
          <w:marTop w:val="0"/>
          <w:marBottom w:val="0"/>
          <w:divBdr>
            <w:top w:val="none" w:sz="0" w:space="0" w:color="auto"/>
            <w:left w:val="none" w:sz="0" w:space="0" w:color="auto"/>
            <w:bottom w:val="none" w:sz="0" w:space="0" w:color="auto"/>
            <w:right w:val="none" w:sz="0" w:space="0" w:color="auto"/>
          </w:divBdr>
        </w:div>
        <w:div w:id="1465153304">
          <w:marLeft w:val="0"/>
          <w:marRight w:val="0"/>
          <w:marTop w:val="0"/>
          <w:marBottom w:val="0"/>
          <w:divBdr>
            <w:top w:val="none" w:sz="0" w:space="0" w:color="auto"/>
            <w:left w:val="none" w:sz="0" w:space="0" w:color="auto"/>
            <w:bottom w:val="none" w:sz="0" w:space="0" w:color="auto"/>
            <w:right w:val="none" w:sz="0" w:space="0" w:color="auto"/>
          </w:divBdr>
        </w:div>
        <w:div w:id="177083896">
          <w:marLeft w:val="0"/>
          <w:marRight w:val="0"/>
          <w:marTop w:val="0"/>
          <w:marBottom w:val="0"/>
          <w:divBdr>
            <w:top w:val="none" w:sz="0" w:space="0" w:color="auto"/>
            <w:left w:val="none" w:sz="0" w:space="0" w:color="auto"/>
            <w:bottom w:val="none" w:sz="0" w:space="0" w:color="auto"/>
            <w:right w:val="none" w:sz="0" w:space="0" w:color="auto"/>
          </w:divBdr>
        </w:div>
        <w:div w:id="1362316237">
          <w:marLeft w:val="0"/>
          <w:marRight w:val="0"/>
          <w:marTop w:val="0"/>
          <w:marBottom w:val="0"/>
          <w:divBdr>
            <w:top w:val="none" w:sz="0" w:space="0" w:color="auto"/>
            <w:left w:val="none" w:sz="0" w:space="0" w:color="auto"/>
            <w:bottom w:val="none" w:sz="0" w:space="0" w:color="auto"/>
            <w:right w:val="none" w:sz="0" w:space="0" w:color="auto"/>
          </w:divBdr>
        </w:div>
        <w:div w:id="387997546">
          <w:marLeft w:val="0"/>
          <w:marRight w:val="0"/>
          <w:marTop w:val="0"/>
          <w:marBottom w:val="0"/>
          <w:divBdr>
            <w:top w:val="none" w:sz="0" w:space="0" w:color="auto"/>
            <w:left w:val="none" w:sz="0" w:space="0" w:color="auto"/>
            <w:bottom w:val="none" w:sz="0" w:space="0" w:color="auto"/>
            <w:right w:val="none" w:sz="0" w:space="0" w:color="auto"/>
          </w:divBdr>
        </w:div>
        <w:div w:id="1486167170">
          <w:marLeft w:val="0"/>
          <w:marRight w:val="0"/>
          <w:marTop w:val="0"/>
          <w:marBottom w:val="0"/>
          <w:divBdr>
            <w:top w:val="none" w:sz="0" w:space="0" w:color="auto"/>
            <w:left w:val="none" w:sz="0" w:space="0" w:color="auto"/>
            <w:bottom w:val="none" w:sz="0" w:space="0" w:color="auto"/>
            <w:right w:val="none" w:sz="0" w:space="0" w:color="auto"/>
          </w:divBdr>
          <w:divsChild>
            <w:div w:id="2110082101">
              <w:marLeft w:val="0"/>
              <w:marRight w:val="0"/>
              <w:marTop w:val="0"/>
              <w:marBottom w:val="0"/>
              <w:divBdr>
                <w:top w:val="none" w:sz="0" w:space="0" w:color="auto"/>
                <w:left w:val="none" w:sz="0" w:space="0" w:color="auto"/>
                <w:bottom w:val="none" w:sz="0" w:space="0" w:color="auto"/>
                <w:right w:val="none" w:sz="0" w:space="0" w:color="auto"/>
              </w:divBdr>
            </w:div>
            <w:div w:id="420419104">
              <w:marLeft w:val="0"/>
              <w:marRight w:val="0"/>
              <w:marTop w:val="0"/>
              <w:marBottom w:val="0"/>
              <w:divBdr>
                <w:top w:val="none" w:sz="0" w:space="0" w:color="auto"/>
                <w:left w:val="none" w:sz="0" w:space="0" w:color="auto"/>
                <w:bottom w:val="none" w:sz="0" w:space="0" w:color="auto"/>
                <w:right w:val="none" w:sz="0" w:space="0" w:color="auto"/>
              </w:divBdr>
            </w:div>
          </w:divsChild>
        </w:div>
        <w:div w:id="1044407215">
          <w:marLeft w:val="0"/>
          <w:marRight w:val="0"/>
          <w:marTop w:val="0"/>
          <w:marBottom w:val="0"/>
          <w:divBdr>
            <w:top w:val="none" w:sz="0" w:space="0" w:color="auto"/>
            <w:left w:val="none" w:sz="0" w:space="0" w:color="auto"/>
            <w:bottom w:val="none" w:sz="0" w:space="0" w:color="auto"/>
            <w:right w:val="none" w:sz="0" w:space="0" w:color="auto"/>
          </w:divBdr>
        </w:div>
        <w:div w:id="1212231695">
          <w:marLeft w:val="0"/>
          <w:marRight w:val="0"/>
          <w:marTop w:val="0"/>
          <w:marBottom w:val="0"/>
          <w:divBdr>
            <w:top w:val="none" w:sz="0" w:space="0" w:color="auto"/>
            <w:left w:val="none" w:sz="0" w:space="0" w:color="auto"/>
            <w:bottom w:val="none" w:sz="0" w:space="0" w:color="auto"/>
            <w:right w:val="none" w:sz="0" w:space="0" w:color="auto"/>
          </w:divBdr>
        </w:div>
      </w:divsChild>
    </w:div>
    <w:div w:id="951938856">
      <w:bodyDiv w:val="1"/>
      <w:marLeft w:val="0"/>
      <w:marRight w:val="0"/>
      <w:marTop w:val="0"/>
      <w:marBottom w:val="0"/>
      <w:divBdr>
        <w:top w:val="none" w:sz="0" w:space="0" w:color="auto"/>
        <w:left w:val="none" w:sz="0" w:space="0" w:color="auto"/>
        <w:bottom w:val="none" w:sz="0" w:space="0" w:color="auto"/>
        <w:right w:val="none" w:sz="0" w:space="0" w:color="auto"/>
      </w:divBdr>
    </w:div>
    <w:div w:id="959066055">
      <w:bodyDiv w:val="1"/>
      <w:marLeft w:val="0"/>
      <w:marRight w:val="0"/>
      <w:marTop w:val="0"/>
      <w:marBottom w:val="0"/>
      <w:divBdr>
        <w:top w:val="none" w:sz="0" w:space="0" w:color="auto"/>
        <w:left w:val="none" w:sz="0" w:space="0" w:color="auto"/>
        <w:bottom w:val="none" w:sz="0" w:space="0" w:color="auto"/>
        <w:right w:val="none" w:sz="0" w:space="0" w:color="auto"/>
      </w:divBdr>
    </w:div>
    <w:div w:id="975643485">
      <w:bodyDiv w:val="1"/>
      <w:marLeft w:val="0"/>
      <w:marRight w:val="0"/>
      <w:marTop w:val="0"/>
      <w:marBottom w:val="0"/>
      <w:divBdr>
        <w:top w:val="none" w:sz="0" w:space="0" w:color="auto"/>
        <w:left w:val="none" w:sz="0" w:space="0" w:color="auto"/>
        <w:bottom w:val="none" w:sz="0" w:space="0" w:color="auto"/>
        <w:right w:val="none" w:sz="0" w:space="0" w:color="auto"/>
      </w:divBdr>
    </w:div>
    <w:div w:id="1001084872">
      <w:bodyDiv w:val="1"/>
      <w:marLeft w:val="0"/>
      <w:marRight w:val="0"/>
      <w:marTop w:val="0"/>
      <w:marBottom w:val="0"/>
      <w:divBdr>
        <w:top w:val="none" w:sz="0" w:space="0" w:color="auto"/>
        <w:left w:val="none" w:sz="0" w:space="0" w:color="auto"/>
        <w:bottom w:val="none" w:sz="0" w:space="0" w:color="auto"/>
        <w:right w:val="none" w:sz="0" w:space="0" w:color="auto"/>
      </w:divBdr>
    </w:div>
    <w:div w:id="1009258422">
      <w:bodyDiv w:val="1"/>
      <w:marLeft w:val="0"/>
      <w:marRight w:val="0"/>
      <w:marTop w:val="0"/>
      <w:marBottom w:val="0"/>
      <w:divBdr>
        <w:top w:val="none" w:sz="0" w:space="0" w:color="auto"/>
        <w:left w:val="none" w:sz="0" w:space="0" w:color="auto"/>
        <w:bottom w:val="none" w:sz="0" w:space="0" w:color="auto"/>
        <w:right w:val="none" w:sz="0" w:space="0" w:color="auto"/>
      </w:divBdr>
    </w:div>
    <w:div w:id="1038895238">
      <w:bodyDiv w:val="1"/>
      <w:marLeft w:val="0"/>
      <w:marRight w:val="0"/>
      <w:marTop w:val="0"/>
      <w:marBottom w:val="0"/>
      <w:divBdr>
        <w:top w:val="none" w:sz="0" w:space="0" w:color="auto"/>
        <w:left w:val="none" w:sz="0" w:space="0" w:color="auto"/>
        <w:bottom w:val="none" w:sz="0" w:space="0" w:color="auto"/>
        <w:right w:val="none" w:sz="0" w:space="0" w:color="auto"/>
      </w:divBdr>
    </w:div>
    <w:div w:id="1045718264">
      <w:bodyDiv w:val="1"/>
      <w:marLeft w:val="0"/>
      <w:marRight w:val="0"/>
      <w:marTop w:val="0"/>
      <w:marBottom w:val="0"/>
      <w:divBdr>
        <w:top w:val="none" w:sz="0" w:space="0" w:color="auto"/>
        <w:left w:val="none" w:sz="0" w:space="0" w:color="auto"/>
        <w:bottom w:val="none" w:sz="0" w:space="0" w:color="auto"/>
        <w:right w:val="none" w:sz="0" w:space="0" w:color="auto"/>
      </w:divBdr>
    </w:div>
    <w:div w:id="1075863079">
      <w:bodyDiv w:val="1"/>
      <w:marLeft w:val="0"/>
      <w:marRight w:val="0"/>
      <w:marTop w:val="0"/>
      <w:marBottom w:val="0"/>
      <w:divBdr>
        <w:top w:val="none" w:sz="0" w:space="0" w:color="auto"/>
        <w:left w:val="none" w:sz="0" w:space="0" w:color="auto"/>
        <w:bottom w:val="none" w:sz="0" w:space="0" w:color="auto"/>
        <w:right w:val="none" w:sz="0" w:space="0" w:color="auto"/>
      </w:divBdr>
    </w:div>
    <w:div w:id="1084835264">
      <w:bodyDiv w:val="1"/>
      <w:marLeft w:val="0"/>
      <w:marRight w:val="0"/>
      <w:marTop w:val="0"/>
      <w:marBottom w:val="0"/>
      <w:divBdr>
        <w:top w:val="none" w:sz="0" w:space="0" w:color="auto"/>
        <w:left w:val="none" w:sz="0" w:space="0" w:color="auto"/>
        <w:bottom w:val="none" w:sz="0" w:space="0" w:color="auto"/>
        <w:right w:val="none" w:sz="0" w:space="0" w:color="auto"/>
      </w:divBdr>
    </w:div>
    <w:div w:id="1090389737">
      <w:bodyDiv w:val="1"/>
      <w:marLeft w:val="0"/>
      <w:marRight w:val="0"/>
      <w:marTop w:val="0"/>
      <w:marBottom w:val="0"/>
      <w:divBdr>
        <w:top w:val="none" w:sz="0" w:space="0" w:color="auto"/>
        <w:left w:val="none" w:sz="0" w:space="0" w:color="auto"/>
        <w:bottom w:val="none" w:sz="0" w:space="0" w:color="auto"/>
        <w:right w:val="none" w:sz="0" w:space="0" w:color="auto"/>
      </w:divBdr>
    </w:div>
    <w:div w:id="1093819787">
      <w:bodyDiv w:val="1"/>
      <w:marLeft w:val="0"/>
      <w:marRight w:val="0"/>
      <w:marTop w:val="0"/>
      <w:marBottom w:val="0"/>
      <w:divBdr>
        <w:top w:val="none" w:sz="0" w:space="0" w:color="auto"/>
        <w:left w:val="none" w:sz="0" w:space="0" w:color="auto"/>
        <w:bottom w:val="none" w:sz="0" w:space="0" w:color="auto"/>
        <w:right w:val="none" w:sz="0" w:space="0" w:color="auto"/>
      </w:divBdr>
    </w:div>
    <w:div w:id="1125536585">
      <w:bodyDiv w:val="1"/>
      <w:marLeft w:val="0"/>
      <w:marRight w:val="0"/>
      <w:marTop w:val="0"/>
      <w:marBottom w:val="0"/>
      <w:divBdr>
        <w:top w:val="none" w:sz="0" w:space="0" w:color="auto"/>
        <w:left w:val="none" w:sz="0" w:space="0" w:color="auto"/>
        <w:bottom w:val="none" w:sz="0" w:space="0" w:color="auto"/>
        <w:right w:val="none" w:sz="0" w:space="0" w:color="auto"/>
      </w:divBdr>
    </w:div>
    <w:div w:id="1143932180">
      <w:bodyDiv w:val="1"/>
      <w:marLeft w:val="0"/>
      <w:marRight w:val="0"/>
      <w:marTop w:val="0"/>
      <w:marBottom w:val="0"/>
      <w:divBdr>
        <w:top w:val="none" w:sz="0" w:space="0" w:color="auto"/>
        <w:left w:val="none" w:sz="0" w:space="0" w:color="auto"/>
        <w:bottom w:val="none" w:sz="0" w:space="0" w:color="auto"/>
        <w:right w:val="none" w:sz="0" w:space="0" w:color="auto"/>
      </w:divBdr>
    </w:div>
    <w:div w:id="1165438568">
      <w:bodyDiv w:val="1"/>
      <w:marLeft w:val="0"/>
      <w:marRight w:val="0"/>
      <w:marTop w:val="0"/>
      <w:marBottom w:val="0"/>
      <w:divBdr>
        <w:top w:val="none" w:sz="0" w:space="0" w:color="auto"/>
        <w:left w:val="none" w:sz="0" w:space="0" w:color="auto"/>
        <w:bottom w:val="none" w:sz="0" w:space="0" w:color="auto"/>
        <w:right w:val="none" w:sz="0" w:space="0" w:color="auto"/>
      </w:divBdr>
    </w:div>
    <w:div w:id="1173179717">
      <w:bodyDiv w:val="1"/>
      <w:marLeft w:val="0"/>
      <w:marRight w:val="0"/>
      <w:marTop w:val="0"/>
      <w:marBottom w:val="0"/>
      <w:divBdr>
        <w:top w:val="none" w:sz="0" w:space="0" w:color="auto"/>
        <w:left w:val="none" w:sz="0" w:space="0" w:color="auto"/>
        <w:bottom w:val="none" w:sz="0" w:space="0" w:color="auto"/>
        <w:right w:val="none" w:sz="0" w:space="0" w:color="auto"/>
      </w:divBdr>
    </w:div>
    <w:div w:id="1204058558">
      <w:bodyDiv w:val="1"/>
      <w:marLeft w:val="0"/>
      <w:marRight w:val="0"/>
      <w:marTop w:val="0"/>
      <w:marBottom w:val="0"/>
      <w:divBdr>
        <w:top w:val="none" w:sz="0" w:space="0" w:color="auto"/>
        <w:left w:val="none" w:sz="0" w:space="0" w:color="auto"/>
        <w:bottom w:val="none" w:sz="0" w:space="0" w:color="auto"/>
        <w:right w:val="none" w:sz="0" w:space="0" w:color="auto"/>
      </w:divBdr>
    </w:div>
    <w:div w:id="1220046877">
      <w:bodyDiv w:val="1"/>
      <w:marLeft w:val="0"/>
      <w:marRight w:val="0"/>
      <w:marTop w:val="0"/>
      <w:marBottom w:val="0"/>
      <w:divBdr>
        <w:top w:val="none" w:sz="0" w:space="0" w:color="auto"/>
        <w:left w:val="none" w:sz="0" w:space="0" w:color="auto"/>
        <w:bottom w:val="none" w:sz="0" w:space="0" w:color="auto"/>
        <w:right w:val="none" w:sz="0" w:space="0" w:color="auto"/>
      </w:divBdr>
    </w:div>
    <w:div w:id="1256010751">
      <w:bodyDiv w:val="1"/>
      <w:marLeft w:val="0"/>
      <w:marRight w:val="0"/>
      <w:marTop w:val="0"/>
      <w:marBottom w:val="0"/>
      <w:divBdr>
        <w:top w:val="none" w:sz="0" w:space="0" w:color="auto"/>
        <w:left w:val="none" w:sz="0" w:space="0" w:color="auto"/>
        <w:bottom w:val="none" w:sz="0" w:space="0" w:color="auto"/>
        <w:right w:val="none" w:sz="0" w:space="0" w:color="auto"/>
      </w:divBdr>
    </w:div>
    <w:div w:id="1260260843">
      <w:bodyDiv w:val="1"/>
      <w:marLeft w:val="0"/>
      <w:marRight w:val="0"/>
      <w:marTop w:val="0"/>
      <w:marBottom w:val="0"/>
      <w:divBdr>
        <w:top w:val="none" w:sz="0" w:space="0" w:color="auto"/>
        <w:left w:val="none" w:sz="0" w:space="0" w:color="auto"/>
        <w:bottom w:val="none" w:sz="0" w:space="0" w:color="auto"/>
        <w:right w:val="none" w:sz="0" w:space="0" w:color="auto"/>
      </w:divBdr>
    </w:div>
    <w:div w:id="1271668404">
      <w:bodyDiv w:val="1"/>
      <w:marLeft w:val="0"/>
      <w:marRight w:val="0"/>
      <w:marTop w:val="0"/>
      <w:marBottom w:val="0"/>
      <w:divBdr>
        <w:top w:val="none" w:sz="0" w:space="0" w:color="auto"/>
        <w:left w:val="none" w:sz="0" w:space="0" w:color="auto"/>
        <w:bottom w:val="none" w:sz="0" w:space="0" w:color="auto"/>
        <w:right w:val="none" w:sz="0" w:space="0" w:color="auto"/>
      </w:divBdr>
    </w:div>
    <w:div w:id="1276714520">
      <w:bodyDiv w:val="1"/>
      <w:marLeft w:val="0"/>
      <w:marRight w:val="0"/>
      <w:marTop w:val="0"/>
      <w:marBottom w:val="0"/>
      <w:divBdr>
        <w:top w:val="none" w:sz="0" w:space="0" w:color="auto"/>
        <w:left w:val="none" w:sz="0" w:space="0" w:color="auto"/>
        <w:bottom w:val="none" w:sz="0" w:space="0" w:color="auto"/>
        <w:right w:val="none" w:sz="0" w:space="0" w:color="auto"/>
      </w:divBdr>
    </w:div>
    <w:div w:id="1311135869">
      <w:bodyDiv w:val="1"/>
      <w:marLeft w:val="0"/>
      <w:marRight w:val="0"/>
      <w:marTop w:val="0"/>
      <w:marBottom w:val="0"/>
      <w:divBdr>
        <w:top w:val="none" w:sz="0" w:space="0" w:color="auto"/>
        <w:left w:val="none" w:sz="0" w:space="0" w:color="auto"/>
        <w:bottom w:val="none" w:sz="0" w:space="0" w:color="auto"/>
        <w:right w:val="none" w:sz="0" w:space="0" w:color="auto"/>
      </w:divBdr>
    </w:div>
    <w:div w:id="1311980465">
      <w:bodyDiv w:val="1"/>
      <w:marLeft w:val="0"/>
      <w:marRight w:val="0"/>
      <w:marTop w:val="0"/>
      <w:marBottom w:val="0"/>
      <w:divBdr>
        <w:top w:val="none" w:sz="0" w:space="0" w:color="auto"/>
        <w:left w:val="none" w:sz="0" w:space="0" w:color="auto"/>
        <w:bottom w:val="none" w:sz="0" w:space="0" w:color="auto"/>
        <w:right w:val="none" w:sz="0" w:space="0" w:color="auto"/>
      </w:divBdr>
    </w:div>
    <w:div w:id="1341663297">
      <w:bodyDiv w:val="1"/>
      <w:marLeft w:val="0"/>
      <w:marRight w:val="0"/>
      <w:marTop w:val="0"/>
      <w:marBottom w:val="0"/>
      <w:divBdr>
        <w:top w:val="none" w:sz="0" w:space="0" w:color="auto"/>
        <w:left w:val="none" w:sz="0" w:space="0" w:color="auto"/>
        <w:bottom w:val="none" w:sz="0" w:space="0" w:color="auto"/>
        <w:right w:val="none" w:sz="0" w:space="0" w:color="auto"/>
      </w:divBdr>
    </w:div>
    <w:div w:id="1347169415">
      <w:bodyDiv w:val="1"/>
      <w:marLeft w:val="0"/>
      <w:marRight w:val="0"/>
      <w:marTop w:val="0"/>
      <w:marBottom w:val="0"/>
      <w:divBdr>
        <w:top w:val="none" w:sz="0" w:space="0" w:color="auto"/>
        <w:left w:val="none" w:sz="0" w:space="0" w:color="auto"/>
        <w:bottom w:val="none" w:sz="0" w:space="0" w:color="auto"/>
        <w:right w:val="none" w:sz="0" w:space="0" w:color="auto"/>
      </w:divBdr>
    </w:div>
    <w:div w:id="1357148316">
      <w:bodyDiv w:val="1"/>
      <w:marLeft w:val="0"/>
      <w:marRight w:val="0"/>
      <w:marTop w:val="0"/>
      <w:marBottom w:val="0"/>
      <w:divBdr>
        <w:top w:val="none" w:sz="0" w:space="0" w:color="auto"/>
        <w:left w:val="none" w:sz="0" w:space="0" w:color="auto"/>
        <w:bottom w:val="none" w:sz="0" w:space="0" w:color="auto"/>
        <w:right w:val="none" w:sz="0" w:space="0" w:color="auto"/>
      </w:divBdr>
    </w:div>
    <w:div w:id="1358652608">
      <w:bodyDiv w:val="1"/>
      <w:marLeft w:val="0"/>
      <w:marRight w:val="0"/>
      <w:marTop w:val="0"/>
      <w:marBottom w:val="0"/>
      <w:divBdr>
        <w:top w:val="none" w:sz="0" w:space="0" w:color="auto"/>
        <w:left w:val="none" w:sz="0" w:space="0" w:color="auto"/>
        <w:bottom w:val="none" w:sz="0" w:space="0" w:color="auto"/>
        <w:right w:val="none" w:sz="0" w:space="0" w:color="auto"/>
      </w:divBdr>
    </w:div>
    <w:div w:id="1358971965">
      <w:bodyDiv w:val="1"/>
      <w:marLeft w:val="0"/>
      <w:marRight w:val="0"/>
      <w:marTop w:val="0"/>
      <w:marBottom w:val="0"/>
      <w:divBdr>
        <w:top w:val="none" w:sz="0" w:space="0" w:color="auto"/>
        <w:left w:val="none" w:sz="0" w:space="0" w:color="auto"/>
        <w:bottom w:val="none" w:sz="0" w:space="0" w:color="auto"/>
        <w:right w:val="none" w:sz="0" w:space="0" w:color="auto"/>
      </w:divBdr>
    </w:div>
    <w:div w:id="1362048714">
      <w:bodyDiv w:val="1"/>
      <w:marLeft w:val="0"/>
      <w:marRight w:val="0"/>
      <w:marTop w:val="0"/>
      <w:marBottom w:val="0"/>
      <w:divBdr>
        <w:top w:val="none" w:sz="0" w:space="0" w:color="auto"/>
        <w:left w:val="none" w:sz="0" w:space="0" w:color="auto"/>
        <w:bottom w:val="none" w:sz="0" w:space="0" w:color="auto"/>
        <w:right w:val="none" w:sz="0" w:space="0" w:color="auto"/>
      </w:divBdr>
    </w:div>
    <w:div w:id="1417046027">
      <w:bodyDiv w:val="1"/>
      <w:marLeft w:val="0"/>
      <w:marRight w:val="0"/>
      <w:marTop w:val="0"/>
      <w:marBottom w:val="0"/>
      <w:divBdr>
        <w:top w:val="none" w:sz="0" w:space="0" w:color="auto"/>
        <w:left w:val="none" w:sz="0" w:space="0" w:color="auto"/>
        <w:bottom w:val="none" w:sz="0" w:space="0" w:color="auto"/>
        <w:right w:val="none" w:sz="0" w:space="0" w:color="auto"/>
      </w:divBdr>
    </w:div>
    <w:div w:id="1429034477">
      <w:bodyDiv w:val="1"/>
      <w:marLeft w:val="0"/>
      <w:marRight w:val="0"/>
      <w:marTop w:val="0"/>
      <w:marBottom w:val="0"/>
      <w:divBdr>
        <w:top w:val="none" w:sz="0" w:space="0" w:color="auto"/>
        <w:left w:val="none" w:sz="0" w:space="0" w:color="auto"/>
        <w:bottom w:val="none" w:sz="0" w:space="0" w:color="auto"/>
        <w:right w:val="none" w:sz="0" w:space="0" w:color="auto"/>
      </w:divBdr>
    </w:div>
    <w:div w:id="1441292709">
      <w:bodyDiv w:val="1"/>
      <w:marLeft w:val="0"/>
      <w:marRight w:val="0"/>
      <w:marTop w:val="0"/>
      <w:marBottom w:val="0"/>
      <w:divBdr>
        <w:top w:val="none" w:sz="0" w:space="0" w:color="auto"/>
        <w:left w:val="none" w:sz="0" w:space="0" w:color="auto"/>
        <w:bottom w:val="none" w:sz="0" w:space="0" w:color="auto"/>
        <w:right w:val="none" w:sz="0" w:space="0" w:color="auto"/>
      </w:divBdr>
    </w:div>
    <w:div w:id="1442723192">
      <w:bodyDiv w:val="1"/>
      <w:marLeft w:val="0"/>
      <w:marRight w:val="0"/>
      <w:marTop w:val="0"/>
      <w:marBottom w:val="0"/>
      <w:divBdr>
        <w:top w:val="none" w:sz="0" w:space="0" w:color="auto"/>
        <w:left w:val="none" w:sz="0" w:space="0" w:color="auto"/>
        <w:bottom w:val="none" w:sz="0" w:space="0" w:color="auto"/>
        <w:right w:val="none" w:sz="0" w:space="0" w:color="auto"/>
      </w:divBdr>
    </w:div>
    <w:div w:id="1450275311">
      <w:bodyDiv w:val="1"/>
      <w:marLeft w:val="0"/>
      <w:marRight w:val="0"/>
      <w:marTop w:val="0"/>
      <w:marBottom w:val="0"/>
      <w:divBdr>
        <w:top w:val="none" w:sz="0" w:space="0" w:color="auto"/>
        <w:left w:val="none" w:sz="0" w:space="0" w:color="auto"/>
        <w:bottom w:val="none" w:sz="0" w:space="0" w:color="auto"/>
        <w:right w:val="none" w:sz="0" w:space="0" w:color="auto"/>
      </w:divBdr>
    </w:div>
    <w:div w:id="1491555038">
      <w:bodyDiv w:val="1"/>
      <w:marLeft w:val="0"/>
      <w:marRight w:val="0"/>
      <w:marTop w:val="0"/>
      <w:marBottom w:val="0"/>
      <w:divBdr>
        <w:top w:val="none" w:sz="0" w:space="0" w:color="auto"/>
        <w:left w:val="none" w:sz="0" w:space="0" w:color="auto"/>
        <w:bottom w:val="none" w:sz="0" w:space="0" w:color="auto"/>
        <w:right w:val="none" w:sz="0" w:space="0" w:color="auto"/>
      </w:divBdr>
    </w:div>
    <w:div w:id="1511486644">
      <w:bodyDiv w:val="1"/>
      <w:marLeft w:val="0"/>
      <w:marRight w:val="0"/>
      <w:marTop w:val="0"/>
      <w:marBottom w:val="0"/>
      <w:divBdr>
        <w:top w:val="none" w:sz="0" w:space="0" w:color="auto"/>
        <w:left w:val="none" w:sz="0" w:space="0" w:color="auto"/>
        <w:bottom w:val="none" w:sz="0" w:space="0" w:color="auto"/>
        <w:right w:val="none" w:sz="0" w:space="0" w:color="auto"/>
      </w:divBdr>
    </w:div>
    <w:div w:id="1511917392">
      <w:bodyDiv w:val="1"/>
      <w:marLeft w:val="0"/>
      <w:marRight w:val="0"/>
      <w:marTop w:val="0"/>
      <w:marBottom w:val="0"/>
      <w:divBdr>
        <w:top w:val="none" w:sz="0" w:space="0" w:color="auto"/>
        <w:left w:val="none" w:sz="0" w:space="0" w:color="auto"/>
        <w:bottom w:val="none" w:sz="0" w:space="0" w:color="auto"/>
        <w:right w:val="none" w:sz="0" w:space="0" w:color="auto"/>
      </w:divBdr>
    </w:div>
    <w:div w:id="1515148820">
      <w:bodyDiv w:val="1"/>
      <w:marLeft w:val="0"/>
      <w:marRight w:val="0"/>
      <w:marTop w:val="0"/>
      <w:marBottom w:val="0"/>
      <w:divBdr>
        <w:top w:val="none" w:sz="0" w:space="0" w:color="auto"/>
        <w:left w:val="none" w:sz="0" w:space="0" w:color="auto"/>
        <w:bottom w:val="none" w:sz="0" w:space="0" w:color="auto"/>
        <w:right w:val="none" w:sz="0" w:space="0" w:color="auto"/>
      </w:divBdr>
    </w:div>
    <w:div w:id="1522668223">
      <w:bodyDiv w:val="1"/>
      <w:marLeft w:val="0"/>
      <w:marRight w:val="0"/>
      <w:marTop w:val="0"/>
      <w:marBottom w:val="0"/>
      <w:divBdr>
        <w:top w:val="none" w:sz="0" w:space="0" w:color="auto"/>
        <w:left w:val="none" w:sz="0" w:space="0" w:color="auto"/>
        <w:bottom w:val="none" w:sz="0" w:space="0" w:color="auto"/>
        <w:right w:val="none" w:sz="0" w:space="0" w:color="auto"/>
      </w:divBdr>
    </w:div>
    <w:div w:id="1527207738">
      <w:bodyDiv w:val="1"/>
      <w:marLeft w:val="0"/>
      <w:marRight w:val="0"/>
      <w:marTop w:val="0"/>
      <w:marBottom w:val="0"/>
      <w:divBdr>
        <w:top w:val="none" w:sz="0" w:space="0" w:color="auto"/>
        <w:left w:val="none" w:sz="0" w:space="0" w:color="auto"/>
        <w:bottom w:val="none" w:sz="0" w:space="0" w:color="auto"/>
        <w:right w:val="none" w:sz="0" w:space="0" w:color="auto"/>
      </w:divBdr>
    </w:div>
    <w:div w:id="1537549013">
      <w:bodyDiv w:val="1"/>
      <w:marLeft w:val="0"/>
      <w:marRight w:val="0"/>
      <w:marTop w:val="0"/>
      <w:marBottom w:val="0"/>
      <w:divBdr>
        <w:top w:val="none" w:sz="0" w:space="0" w:color="auto"/>
        <w:left w:val="none" w:sz="0" w:space="0" w:color="auto"/>
        <w:bottom w:val="none" w:sz="0" w:space="0" w:color="auto"/>
        <w:right w:val="none" w:sz="0" w:space="0" w:color="auto"/>
      </w:divBdr>
    </w:div>
    <w:div w:id="1575164637">
      <w:bodyDiv w:val="1"/>
      <w:marLeft w:val="0"/>
      <w:marRight w:val="0"/>
      <w:marTop w:val="0"/>
      <w:marBottom w:val="0"/>
      <w:divBdr>
        <w:top w:val="none" w:sz="0" w:space="0" w:color="auto"/>
        <w:left w:val="none" w:sz="0" w:space="0" w:color="auto"/>
        <w:bottom w:val="none" w:sz="0" w:space="0" w:color="auto"/>
        <w:right w:val="none" w:sz="0" w:space="0" w:color="auto"/>
      </w:divBdr>
    </w:div>
    <w:div w:id="1581405054">
      <w:bodyDiv w:val="1"/>
      <w:marLeft w:val="0"/>
      <w:marRight w:val="0"/>
      <w:marTop w:val="0"/>
      <w:marBottom w:val="0"/>
      <w:divBdr>
        <w:top w:val="none" w:sz="0" w:space="0" w:color="auto"/>
        <w:left w:val="none" w:sz="0" w:space="0" w:color="auto"/>
        <w:bottom w:val="none" w:sz="0" w:space="0" w:color="auto"/>
        <w:right w:val="none" w:sz="0" w:space="0" w:color="auto"/>
      </w:divBdr>
    </w:div>
    <w:div w:id="1597904576">
      <w:bodyDiv w:val="1"/>
      <w:marLeft w:val="0"/>
      <w:marRight w:val="0"/>
      <w:marTop w:val="0"/>
      <w:marBottom w:val="0"/>
      <w:divBdr>
        <w:top w:val="none" w:sz="0" w:space="0" w:color="auto"/>
        <w:left w:val="none" w:sz="0" w:space="0" w:color="auto"/>
        <w:bottom w:val="none" w:sz="0" w:space="0" w:color="auto"/>
        <w:right w:val="none" w:sz="0" w:space="0" w:color="auto"/>
      </w:divBdr>
    </w:div>
    <w:div w:id="1611666047">
      <w:bodyDiv w:val="1"/>
      <w:marLeft w:val="0"/>
      <w:marRight w:val="0"/>
      <w:marTop w:val="0"/>
      <w:marBottom w:val="0"/>
      <w:divBdr>
        <w:top w:val="none" w:sz="0" w:space="0" w:color="auto"/>
        <w:left w:val="none" w:sz="0" w:space="0" w:color="auto"/>
        <w:bottom w:val="none" w:sz="0" w:space="0" w:color="auto"/>
        <w:right w:val="none" w:sz="0" w:space="0" w:color="auto"/>
      </w:divBdr>
    </w:div>
    <w:div w:id="1614241834">
      <w:bodyDiv w:val="1"/>
      <w:marLeft w:val="0"/>
      <w:marRight w:val="0"/>
      <w:marTop w:val="0"/>
      <w:marBottom w:val="0"/>
      <w:divBdr>
        <w:top w:val="none" w:sz="0" w:space="0" w:color="auto"/>
        <w:left w:val="none" w:sz="0" w:space="0" w:color="auto"/>
        <w:bottom w:val="none" w:sz="0" w:space="0" w:color="auto"/>
        <w:right w:val="none" w:sz="0" w:space="0" w:color="auto"/>
      </w:divBdr>
    </w:div>
    <w:div w:id="1627849480">
      <w:bodyDiv w:val="1"/>
      <w:marLeft w:val="0"/>
      <w:marRight w:val="0"/>
      <w:marTop w:val="0"/>
      <w:marBottom w:val="0"/>
      <w:divBdr>
        <w:top w:val="none" w:sz="0" w:space="0" w:color="auto"/>
        <w:left w:val="none" w:sz="0" w:space="0" w:color="auto"/>
        <w:bottom w:val="none" w:sz="0" w:space="0" w:color="auto"/>
        <w:right w:val="none" w:sz="0" w:space="0" w:color="auto"/>
      </w:divBdr>
    </w:div>
    <w:div w:id="1628046616">
      <w:bodyDiv w:val="1"/>
      <w:marLeft w:val="0"/>
      <w:marRight w:val="0"/>
      <w:marTop w:val="0"/>
      <w:marBottom w:val="0"/>
      <w:divBdr>
        <w:top w:val="none" w:sz="0" w:space="0" w:color="auto"/>
        <w:left w:val="none" w:sz="0" w:space="0" w:color="auto"/>
        <w:bottom w:val="none" w:sz="0" w:space="0" w:color="auto"/>
        <w:right w:val="none" w:sz="0" w:space="0" w:color="auto"/>
      </w:divBdr>
    </w:div>
    <w:div w:id="1630089631">
      <w:bodyDiv w:val="1"/>
      <w:marLeft w:val="0"/>
      <w:marRight w:val="0"/>
      <w:marTop w:val="0"/>
      <w:marBottom w:val="0"/>
      <w:divBdr>
        <w:top w:val="none" w:sz="0" w:space="0" w:color="auto"/>
        <w:left w:val="none" w:sz="0" w:space="0" w:color="auto"/>
        <w:bottom w:val="none" w:sz="0" w:space="0" w:color="auto"/>
        <w:right w:val="none" w:sz="0" w:space="0" w:color="auto"/>
      </w:divBdr>
    </w:div>
    <w:div w:id="1646353135">
      <w:bodyDiv w:val="1"/>
      <w:marLeft w:val="0"/>
      <w:marRight w:val="0"/>
      <w:marTop w:val="0"/>
      <w:marBottom w:val="0"/>
      <w:divBdr>
        <w:top w:val="none" w:sz="0" w:space="0" w:color="auto"/>
        <w:left w:val="none" w:sz="0" w:space="0" w:color="auto"/>
        <w:bottom w:val="none" w:sz="0" w:space="0" w:color="auto"/>
        <w:right w:val="none" w:sz="0" w:space="0" w:color="auto"/>
      </w:divBdr>
    </w:div>
    <w:div w:id="1650354715">
      <w:bodyDiv w:val="1"/>
      <w:marLeft w:val="0"/>
      <w:marRight w:val="0"/>
      <w:marTop w:val="0"/>
      <w:marBottom w:val="0"/>
      <w:divBdr>
        <w:top w:val="none" w:sz="0" w:space="0" w:color="auto"/>
        <w:left w:val="none" w:sz="0" w:space="0" w:color="auto"/>
        <w:bottom w:val="none" w:sz="0" w:space="0" w:color="auto"/>
        <w:right w:val="none" w:sz="0" w:space="0" w:color="auto"/>
      </w:divBdr>
    </w:div>
    <w:div w:id="1658606805">
      <w:bodyDiv w:val="1"/>
      <w:marLeft w:val="0"/>
      <w:marRight w:val="0"/>
      <w:marTop w:val="0"/>
      <w:marBottom w:val="0"/>
      <w:divBdr>
        <w:top w:val="none" w:sz="0" w:space="0" w:color="auto"/>
        <w:left w:val="none" w:sz="0" w:space="0" w:color="auto"/>
        <w:bottom w:val="none" w:sz="0" w:space="0" w:color="auto"/>
        <w:right w:val="none" w:sz="0" w:space="0" w:color="auto"/>
      </w:divBdr>
    </w:div>
    <w:div w:id="1661232420">
      <w:bodyDiv w:val="1"/>
      <w:marLeft w:val="0"/>
      <w:marRight w:val="0"/>
      <w:marTop w:val="0"/>
      <w:marBottom w:val="0"/>
      <w:divBdr>
        <w:top w:val="none" w:sz="0" w:space="0" w:color="auto"/>
        <w:left w:val="none" w:sz="0" w:space="0" w:color="auto"/>
        <w:bottom w:val="none" w:sz="0" w:space="0" w:color="auto"/>
        <w:right w:val="none" w:sz="0" w:space="0" w:color="auto"/>
      </w:divBdr>
    </w:div>
    <w:div w:id="1683124134">
      <w:bodyDiv w:val="1"/>
      <w:marLeft w:val="0"/>
      <w:marRight w:val="0"/>
      <w:marTop w:val="0"/>
      <w:marBottom w:val="0"/>
      <w:divBdr>
        <w:top w:val="none" w:sz="0" w:space="0" w:color="auto"/>
        <w:left w:val="none" w:sz="0" w:space="0" w:color="auto"/>
        <w:bottom w:val="none" w:sz="0" w:space="0" w:color="auto"/>
        <w:right w:val="none" w:sz="0" w:space="0" w:color="auto"/>
      </w:divBdr>
    </w:div>
    <w:div w:id="1699433962">
      <w:bodyDiv w:val="1"/>
      <w:marLeft w:val="0"/>
      <w:marRight w:val="0"/>
      <w:marTop w:val="0"/>
      <w:marBottom w:val="0"/>
      <w:divBdr>
        <w:top w:val="none" w:sz="0" w:space="0" w:color="auto"/>
        <w:left w:val="none" w:sz="0" w:space="0" w:color="auto"/>
        <w:bottom w:val="none" w:sz="0" w:space="0" w:color="auto"/>
        <w:right w:val="none" w:sz="0" w:space="0" w:color="auto"/>
      </w:divBdr>
    </w:div>
    <w:div w:id="1716194729">
      <w:bodyDiv w:val="1"/>
      <w:marLeft w:val="0"/>
      <w:marRight w:val="0"/>
      <w:marTop w:val="0"/>
      <w:marBottom w:val="0"/>
      <w:divBdr>
        <w:top w:val="none" w:sz="0" w:space="0" w:color="auto"/>
        <w:left w:val="none" w:sz="0" w:space="0" w:color="auto"/>
        <w:bottom w:val="none" w:sz="0" w:space="0" w:color="auto"/>
        <w:right w:val="none" w:sz="0" w:space="0" w:color="auto"/>
      </w:divBdr>
    </w:div>
    <w:div w:id="1729374617">
      <w:bodyDiv w:val="1"/>
      <w:marLeft w:val="0"/>
      <w:marRight w:val="0"/>
      <w:marTop w:val="0"/>
      <w:marBottom w:val="0"/>
      <w:divBdr>
        <w:top w:val="none" w:sz="0" w:space="0" w:color="auto"/>
        <w:left w:val="none" w:sz="0" w:space="0" w:color="auto"/>
        <w:bottom w:val="none" w:sz="0" w:space="0" w:color="auto"/>
        <w:right w:val="none" w:sz="0" w:space="0" w:color="auto"/>
      </w:divBdr>
    </w:div>
    <w:div w:id="1761754185">
      <w:bodyDiv w:val="1"/>
      <w:marLeft w:val="0"/>
      <w:marRight w:val="0"/>
      <w:marTop w:val="0"/>
      <w:marBottom w:val="0"/>
      <w:divBdr>
        <w:top w:val="none" w:sz="0" w:space="0" w:color="auto"/>
        <w:left w:val="none" w:sz="0" w:space="0" w:color="auto"/>
        <w:bottom w:val="none" w:sz="0" w:space="0" w:color="auto"/>
        <w:right w:val="none" w:sz="0" w:space="0" w:color="auto"/>
      </w:divBdr>
    </w:div>
    <w:div w:id="1762792342">
      <w:bodyDiv w:val="1"/>
      <w:marLeft w:val="0"/>
      <w:marRight w:val="0"/>
      <w:marTop w:val="0"/>
      <w:marBottom w:val="0"/>
      <w:divBdr>
        <w:top w:val="none" w:sz="0" w:space="0" w:color="auto"/>
        <w:left w:val="none" w:sz="0" w:space="0" w:color="auto"/>
        <w:bottom w:val="none" w:sz="0" w:space="0" w:color="auto"/>
        <w:right w:val="none" w:sz="0" w:space="0" w:color="auto"/>
      </w:divBdr>
    </w:div>
    <w:div w:id="1774011842">
      <w:bodyDiv w:val="1"/>
      <w:marLeft w:val="0"/>
      <w:marRight w:val="0"/>
      <w:marTop w:val="0"/>
      <w:marBottom w:val="0"/>
      <w:divBdr>
        <w:top w:val="none" w:sz="0" w:space="0" w:color="auto"/>
        <w:left w:val="none" w:sz="0" w:space="0" w:color="auto"/>
        <w:bottom w:val="none" w:sz="0" w:space="0" w:color="auto"/>
        <w:right w:val="none" w:sz="0" w:space="0" w:color="auto"/>
      </w:divBdr>
    </w:div>
    <w:div w:id="1784304181">
      <w:bodyDiv w:val="1"/>
      <w:marLeft w:val="0"/>
      <w:marRight w:val="0"/>
      <w:marTop w:val="0"/>
      <w:marBottom w:val="0"/>
      <w:divBdr>
        <w:top w:val="none" w:sz="0" w:space="0" w:color="auto"/>
        <w:left w:val="none" w:sz="0" w:space="0" w:color="auto"/>
        <w:bottom w:val="none" w:sz="0" w:space="0" w:color="auto"/>
        <w:right w:val="none" w:sz="0" w:space="0" w:color="auto"/>
      </w:divBdr>
    </w:div>
    <w:div w:id="1793591313">
      <w:bodyDiv w:val="1"/>
      <w:marLeft w:val="0"/>
      <w:marRight w:val="0"/>
      <w:marTop w:val="0"/>
      <w:marBottom w:val="0"/>
      <w:divBdr>
        <w:top w:val="none" w:sz="0" w:space="0" w:color="auto"/>
        <w:left w:val="none" w:sz="0" w:space="0" w:color="auto"/>
        <w:bottom w:val="none" w:sz="0" w:space="0" w:color="auto"/>
        <w:right w:val="none" w:sz="0" w:space="0" w:color="auto"/>
      </w:divBdr>
    </w:div>
    <w:div w:id="1796874247">
      <w:bodyDiv w:val="1"/>
      <w:marLeft w:val="0"/>
      <w:marRight w:val="0"/>
      <w:marTop w:val="0"/>
      <w:marBottom w:val="0"/>
      <w:divBdr>
        <w:top w:val="none" w:sz="0" w:space="0" w:color="auto"/>
        <w:left w:val="none" w:sz="0" w:space="0" w:color="auto"/>
        <w:bottom w:val="none" w:sz="0" w:space="0" w:color="auto"/>
        <w:right w:val="none" w:sz="0" w:space="0" w:color="auto"/>
      </w:divBdr>
    </w:div>
    <w:div w:id="1806192255">
      <w:bodyDiv w:val="1"/>
      <w:marLeft w:val="0"/>
      <w:marRight w:val="0"/>
      <w:marTop w:val="0"/>
      <w:marBottom w:val="0"/>
      <w:divBdr>
        <w:top w:val="none" w:sz="0" w:space="0" w:color="auto"/>
        <w:left w:val="none" w:sz="0" w:space="0" w:color="auto"/>
        <w:bottom w:val="none" w:sz="0" w:space="0" w:color="auto"/>
        <w:right w:val="none" w:sz="0" w:space="0" w:color="auto"/>
      </w:divBdr>
    </w:div>
    <w:div w:id="1809318519">
      <w:bodyDiv w:val="1"/>
      <w:marLeft w:val="0"/>
      <w:marRight w:val="0"/>
      <w:marTop w:val="0"/>
      <w:marBottom w:val="0"/>
      <w:divBdr>
        <w:top w:val="none" w:sz="0" w:space="0" w:color="auto"/>
        <w:left w:val="none" w:sz="0" w:space="0" w:color="auto"/>
        <w:bottom w:val="none" w:sz="0" w:space="0" w:color="auto"/>
        <w:right w:val="none" w:sz="0" w:space="0" w:color="auto"/>
      </w:divBdr>
    </w:div>
    <w:div w:id="1809978196">
      <w:bodyDiv w:val="1"/>
      <w:marLeft w:val="0"/>
      <w:marRight w:val="0"/>
      <w:marTop w:val="0"/>
      <w:marBottom w:val="0"/>
      <w:divBdr>
        <w:top w:val="none" w:sz="0" w:space="0" w:color="auto"/>
        <w:left w:val="none" w:sz="0" w:space="0" w:color="auto"/>
        <w:bottom w:val="none" w:sz="0" w:space="0" w:color="auto"/>
        <w:right w:val="none" w:sz="0" w:space="0" w:color="auto"/>
      </w:divBdr>
    </w:div>
    <w:div w:id="1813017135">
      <w:bodyDiv w:val="1"/>
      <w:marLeft w:val="0"/>
      <w:marRight w:val="0"/>
      <w:marTop w:val="0"/>
      <w:marBottom w:val="0"/>
      <w:divBdr>
        <w:top w:val="none" w:sz="0" w:space="0" w:color="auto"/>
        <w:left w:val="none" w:sz="0" w:space="0" w:color="auto"/>
        <w:bottom w:val="none" w:sz="0" w:space="0" w:color="auto"/>
        <w:right w:val="none" w:sz="0" w:space="0" w:color="auto"/>
      </w:divBdr>
    </w:div>
    <w:div w:id="1825970731">
      <w:bodyDiv w:val="1"/>
      <w:marLeft w:val="0"/>
      <w:marRight w:val="0"/>
      <w:marTop w:val="0"/>
      <w:marBottom w:val="0"/>
      <w:divBdr>
        <w:top w:val="none" w:sz="0" w:space="0" w:color="auto"/>
        <w:left w:val="none" w:sz="0" w:space="0" w:color="auto"/>
        <w:bottom w:val="none" w:sz="0" w:space="0" w:color="auto"/>
        <w:right w:val="none" w:sz="0" w:space="0" w:color="auto"/>
      </w:divBdr>
    </w:div>
    <w:div w:id="1839491544">
      <w:bodyDiv w:val="1"/>
      <w:marLeft w:val="0"/>
      <w:marRight w:val="0"/>
      <w:marTop w:val="0"/>
      <w:marBottom w:val="0"/>
      <w:divBdr>
        <w:top w:val="none" w:sz="0" w:space="0" w:color="auto"/>
        <w:left w:val="none" w:sz="0" w:space="0" w:color="auto"/>
        <w:bottom w:val="none" w:sz="0" w:space="0" w:color="auto"/>
        <w:right w:val="none" w:sz="0" w:space="0" w:color="auto"/>
      </w:divBdr>
    </w:div>
    <w:div w:id="1856380179">
      <w:bodyDiv w:val="1"/>
      <w:marLeft w:val="0"/>
      <w:marRight w:val="0"/>
      <w:marTop w:val="0"/>
      <w:marBottom w:val="0"/>
      <w:divBdr>
        <w:top w:val="none" w:sz="0" w:space="0" w:color="auto"/>
        <w:left w:val="none" w:sz="0" w:space="0" w:color="auto"/>
        <w:bottom w:val="none" w:sz="0" w:space="0" w:color="auto"/>
        <w:right w:val="none" w:sz="0" w:space="0" w:color="auto"/>
      </w:divBdr>
    </w:div>
    <w:div w:id="1875844123">
      <w:bodyDiv w:val="1"/>
      <w:marLeft w:val="0"/>
      <w:marRight w:val="0"/>
      <w:marTop w:val="0"/>
      <w:marBottom w:val="0"/>
      <w:divBdr>
        <w:top w:val="none" w:sz="0" w:space="0" w:color="auto"/>
        <w:left w:val="none" w:sz="0" w:space="0" w:color="auto"/>
        <w:bottom w:val="none" w:sz="0" w:space="0" w:color="auto"/>
        <w:right w:val="none" w:sz="0" w:space="0" w:color="auto"/>
      </w:divBdr>
    </w:div>
    <w:div w:id="1896769222">
      <w:bodyDiv w:val="1"/>
      <w:marLeft w:val="0"/>
      <w:marRight w:val="0"/>
      <w:marTop w:val="0"/>
      <w:marBottom w:val="0"/>
      <w:divBdr>
        <w:top w:val="none" w:sz="0" w:space="0" w:color="auto"/>
        <w:left w:val="none" w:sz="0" w:space="0" w:color="auto"/>
        <w:bottom w:val="none" w:sz="0" w:space="0" w:color="auto"/>
        <w:right w:val="none" w:sz="0" w:space="0" w:color="auto"/>
      </w:divBdr>
    </w:div>
    <w:div w:id="1899171123">
      <w:bodyDiv w:val="1"/>
      <w:marLeft w:val="0"/>
      <w:marRight w:val="0"/>
      <w:marTop w:val="0"/>
      <w:marBottom w:val="0"/>
      <w:divBdr>
        <w:top w:val="none" w:sz="0" w:space="0" w:color="auto"/>
        <w:left w:val="none" w:sz="0" w:space="0" w:color="auto"/>
        <w:bottom w:val="none" w:sz="0" w:space="0" w:color="auto"/>
        <w:right w:val="none" w:sz="0" w:space="0" w:color="auto"/>
      </w:divBdr>
    </w:div>
    <w:div w:id="1909802190">
      <w:bodyDiv w:val="1"/>
      <w:marLeft w:val="0"/>
      <w:marRight w:val="0"/>
      <w:marTop w:val="0"/>
      <w:marBottom w:val="0"/>
      <w:divBdr>
        <w:top w:val="none" w:sz="0" w:space="0" w:color="auto"/>
        <w:left w:val="none" w:sz="0" w:space="0" w:color="auto"/>
        <w:bottom w:val="none" w:sz="0" w:space="0" w:color="auto"/>
        <w:right w:val="none" w:sz="0" w:space="0" w:color="auto"/>
      </w:divBdr>
    </w:div>
    <w:div w:id="1915428164">
      <w:bodyDiv w:val="1"/>
      <w:marLeft w:val="0"/>
      <w:marRight w:val="0"/>
      <w:marTop w:val="0"/>
      <w:marBottom w:val="0"/>
      <w:divBdr>
        <w:top w:val="none" w:sz="0" w:space="0" w:color="auto"/>
        <w:left w:val="none" w:sz="0" w:space="0" w:color="auto"/>
        <w:bottom w:val="none" w:sz="0" w:space="0" w:color="auto"/>
        <w:right w:val="none" w:sz="0" w:space="0" w:color="auto"/>
      </w:divBdr>
      <w:divsChild>
        <w:div w:id="810682712">
          <w:marLeft w:val="-115"/>
          <w:marRight w:val="0"/>
          <w:marTop w:val="0"/>
          <w:marBottom w:val="0"/>
          <w:divBdr>
            <w:top w:val="none" w:sz="0" w:space="0" w:color="auto"/>
            <w:left w:val="none" w:sz="0" w:space="0" w:color="auto"/>
            <w:bottom w:val="none" w:sz="0" w:space="0" w:color="auto"/>
            <w:right w:val="none" w:sz="0" w:space="0" w:color="auto"/>
          </w:divBdr>
        </w:div>
        <w:div w:id="1208184761">
          <w:marLeft w:val="-115"/>
          <w:marRight w:val="0"/>
          <w:marTop w:val="0"/>
          <w:marBottom w:val="0"/>
          <w:divBdr>
            <w:top w:val="none" w:sz="0" w:space="0" w:color="auto"/>
            <w:left w:val="none" w:sz="0" w:space="0" w:color="auto"/>
            <w:bottom w:val="none" w:sz="0" w:space="0" w:color="auto"/>
            <w:right w:val="none" w:sz="0" w:space="0" w:color="auto"/>
          </w:divBdr>
        </w:div>
        <w:div w:id="988830547">
          <w:marLeft w:val="-115"/>
          <w:marRight w:val="0"/>
          <w:marTop w:val="0"/>
          <w:marBottom w:val="0"/>
          <w:divBdr>
            <w:top w:val="none" w:sz="0" w:space="0" w:color="auto"/>
            <w:left w:val="none" w:sz="0" w:space="0" w:color="auto"/>
            <w:bottom w:val="none" w:sz="0" w:space="0" w:color="auto"/>
            <w:right w:val="none" w:sz="0" w:space="0" w:color="auto"/>
          </w:divBdr>
        </w:div>
        <w:div w:id="769862455">
          <w:marLeft w:val="-115"/>
          <w:marRight w:val="0"/>
          <w:marTop w:val="0"/>
          <w:marBottom w:val="0"/>
          <w:divBdr>
            <w:top w:val="none" w:sz="0" w:space="0" w:color="auto"/>
            <w:left w:val="none" w:sz="0" w:space="0" w:color="auto"/>
            <w:bottom w:val="none" w:sz="0" w:space="0" w:color="auto"/>
            <w:right w:val="none" w:sz="0" w:space="0" w:color="auto"/>
          </w:divBdr>
        </w:div>
        <w:div w:id="1341009645">
          <w:marLeft w:val="-115"/>
          <w:marRight w:val="0"/>
          <w:marTop w:val="0"/>
          <w:marBottom w:val="0"/>
          <w:divBdr>
            <w:top w:val="none" w:sz="0" w:space="0" w:color="auto"/>
            <w:left w:val="none" w:sz="0" w:space="0" w:color="auto"/>
            <w:bottom w:val="none" w:sz="0" w:space="0" w:color="auto"/>
            <w:right w:val="none" w:sz="0" w:space="0" w:color="auto"/>
          </w:divBdr>
        </w:div>
        <w:div w:id="1320621359">
          <w:marLeft w:val="-115"/>
          <w:marRight w:val="0"/>
          <w:marTop w:val="0"/>
          <w:marBottom w:val="0"/>
          <w:divBdr>
            <w:top w:val="none" w:sz="0" w:space="0" w:color="auto"/>
            <w:left w:val="none" w:sz="0" w:space="0" w:color="auto"/>
            <w:bottom w:val="none" w:sz="0" w:space="0" w:color="auto"/>
            <w:right w:val="none" w:sz="0" w:space="0" w:color="auto"/>
          </w:divBdr>
        </w:div>
        <w:div w:id="599221885">
          <w:marLeft w:val="-115"/>
          <w:marRight w:val="0"/>
          <w:marTop w:val="0"/>
          <w:marBottom w:val="0"/>
          <w:divBdr>
            <w:top w:val="none" w:sz="0" w:space="0" w:color="auto"/>
            <w:left w:val="none" w:sz="0" w:space="0" w:color="auto"/>
            <w:bottom w:val="none" w:sz="0" w:space="0" w:color="auto"/>
            <w:right w:val="none" w:sz="0" w:space="0" w:color="auto"/>
          </w:divBdr>
        </w:div>
        <w:div w:id="1548028131">
          <w:marLeft w:val="-115"/>
          <w:marRight w:val="0"/>
          <w:marTop w:val="0"/>
          <w:marBottom w:val="0"/>
          <w:divBdr>
            <w:top w:val="none" w:sz="0" w:space="0" w:color="auto"/>
            <w:left w:val="none" w:sz="0" w:space="0" w:color="auto"/>
            <w:bottom w:val="none" w:sz="0" w:space="0" w:color="auto"/>
            <w:right w:val="none" w:sz="0" w:space="0" w:color="auto"/>
          </w:divBdr>
        </w:div>
        <w:div w:id="824859227">
          <w:marLeft w:val="-115"/>
          <w:marRight w:val="0"/>
          <w:marTop w:val="0"/>
          <w:marBottom w:val="0"/>
          <w:divBdr>
            <w:top w:val="none" w:sz="0" w:space="0" w:color="auto"/>
            <w:left w:val="none" w:sz="0" w:space="0" w:color="auto"/>
            <w:bottom w:val="none" w:sz="0" w:space="0" w:color="auto"/>
            <w:right w:val="none" w:sz="0" w:space="0" w:color="auto"/>
          </w:divBdr>
        </w:div>
      </w:divsChild>
    </w:div>
    <w:div w:id="1943296723">
      <w:bodyDiv w:val="1"/>
      <w:marLeft w:val="0"/>
      <w:marRight w:val="0"/>
      <w:marTop w:val="0"/>
      <w:marBottom w:val="0"/>
      <w:divBdr>
        <w:top w:val="none" w:sz="0" w:space="0" w:color="auto"/>
        <w:left w:val="none" w:sz="0" w:space="0" w:color="auto"/>
        <w:bottom w:val="none" w:sz="0" w:space="0" w:color="auto"/>
        <w:right w:val="none" w:sz="0" w:space="0" w:color="auto"/>
      </w:divBdr>
    </w:div>
    <w:div w:id="1952935557">
      <w:bodyDiv w:val="1"/>
      <w:marLeft w:val="0"/>
      <w:marRight w:val="0"/>
      <w:marTop w:val="0"/>
      <w:marBottom w:val="0"/>
      <w:divBdr>
        <w:top w:val="none" w:sz="0" w:space="0" w:color="auto"/>
        <w:left w:val="none" w:sz="0" w:space="0" w:color="auto"/>
        <w:bottom w:val="none" w:sz="0" w:space="0" w:color="auto"/>
        <w:right w:val="none" w:sz="0" w:space="0" w:color="auto"/>
      </w:divBdr>
    </w:div>
    <w:div w:id="1978140458">
      <w:bodyDiv w:val="1"/>
      <w:marLeft w:val="0"/>
      <w:marRight w:val="0"/>
      <w:marTop w:val="0"/>
      <w:marBottom w:val="0"/>
      <w:divBdr>
        <w:top w:val="none" w:sz="0" w:space="0" w:color="auto"/>
        <w:left w:val="none" w:sz="0" w:space="0" w:color="auto"/>
        <w:bottom w:val="none" w:sz="0" w:space="0" w:color="auto"/>
        <w:right w:val="none" w:sz="0" w:space="0" w:color="auto"/>
      </w:divBdr>
    </w:div>
    <w:div w:id="1998873051">
      <w:bodyDiv w:val="1"/>
      <w:marLeft w:val="0"/>
      <w:marRight w:val="0"/>
      <w:marTop w:val="0"/>
      <w:marBottom w:val="0"/>
      <w:divBdr>
        <w:top w:val="none" w:sz="0" w:space="0" w:color="auto"/>
        <w:left w:val="none" w:sz="0" w:space="0" w:color="auto"/>
        <w:bottom w:val="none" w:sz="0" w:space="0" w:color="auto"/>
        <w:right w:val="none" w:sz="0" w:space="0" w:color="auto"/>
      </w:divBdr>
    </w:div>
    <w:div w:id="2013799334">
      <w:bodyDiv w:val="1"/>
      <w:marLeft w:val="0"/>
      <w:marRight w:val="0"/>
      <w:marTop w:val="0"/>
      <w:marBottom w:val="0"/>
      <w:divBdr>
        <w:top w:val="none" w:sz="0" w:space="0" w:color="auto"/>
        <w:left w:val="none" w:sz="0" w:space="0" w:color="auto"/>
        <w:bottom w:val="none" w:sz="0" w:space="0" w:color="auto"/>
        <w:right w:val="none" w:sz="0" w:space="0" w:color="auto"/>
      </w:divBdr>
    </w:div>
    <w:div w:id="2033723027">
      <w:bodyDiv w:val="1"/>
      <w:marLeft w:val="0"/>
      <w:marRight w:val="0"/>
      <w:marTop w:val="0"/>
      <w:marBottom w:val="0"/>
      <w:divBdr>
        <w:top w:val="none" w:sz="0" w:space="0" w:color="auto"/>
        <w:left w:val="none" w:sz="0" w:space="0" w:color="auto"/>
        <w:bottom w:val="none" w:sz="0" w:space="0" w:color="auto"/>
        <w:right w:val="none" w:sz="0" w:space="0" w:color="auto"/>
      </w:divBdr>
    </w:div>
    <w:div w:id="2039424299">
      <w:bodyDiv w:val="1"/>
      <w:marLeft w:val="0"/>
      <w:marRight w:val="0"/>
      <w:marTop w:val="0"/>
      <w:marBottom w:val="0"/>
      <w:divBdr>
        <w:top w:val="none" w:sz="0" w:space="0" w:color="auto"/>
        <w:left w:val="none" w:sz="0" w:space="0" w:color="auto"/>
        <w:bottom w:val="none" w:sz="0" w:space="0" w:color="auto"/>
        <w:right w:val="none" w:sz="0" w:space="0" w:color="auto"/>
      </w:divBdr>
    </w:div>
    <w:div w:id="2059937053">
      <w:bodyDiv w:val="1"/>
      <w:marLeft w:val="0"/>
      <w:marRight w:val="0"/>
      <w:marTop w:val="0"/>
      <w:marBottom w:val="0"/>
      <w:divBdr>
        <w:top w:val="none" w:sz="0" w:space="0" w:color="auto"/>
        <w:left w:val="none" w:sz="0" w:space="0" w:color="auto"/>
        <w:bottom w:val="none" w:sz="0" w:space="0" w:color="auto"/>
        <w:right w:val="none" w:sz="0" w:space="0" w:color="auto"/>
      </w:divBdr>
    </w:div>
    <w:div w:id="2061201282">
      <w:bodyDiv w:val="1"/>
      <w:marLeft w:val="0"/>
      <w:marRight w:val="0"/>
      <w:marTop w:val="0"/>
      <w:marBottom w:val="0"/>
      <w:divBdr>
        <w:top w:val="none" w:sz="0" w:space="0" w:color="auto"/>
        <w:left w:val="none" w:sz="0" w:space="0" w:color="auto"/>
        <w:bottom w:val="none" w:sz="0" w:space="0" w:color="auto"/>
        <w:right w:val="none" w:sz="0" w:space="0" w:color="auto"/>
      </w:divBdr>
    </w:div>
    <w:div w:id="2065785734">
      <w:bodyDiv w:val="1"/>
      <w:marLeft w:val="0"/>
      <w:marRight w:val="0"/>
      <w:marTop w:val="0"/>
      <w:marBottom w:val="0"/>
      <w:divBdr>
        <w:top w:val="none" w:sz="0" w:space="0" w:color="auto"/>
        <w:left w:val="none" w:sz="0" w:space="0" w:color="auto"/>
        <w:bottom w:val="none" w:sz="0" w:space="0" w:color="auto"/>
        <w:right w:val="none" w:sz="0" w:space="0" w:color="auto"/>
      </w:divBdr>
    </w:div>
    <w:div w:id="2074043157">
      <w:bodyDiv w:val="1"/>
      <w:marLeft w:val="0"/>
      <w:marRight w:val="0"/>
      <w:marTop w:val="0"/>
      <w:marBottom w:val="0"/>
      <w:divBdr>
        <w:top w:val="none" w:sz="0" w:space="0" w:color="auto"/>
        <w:left w:val="none" w:sz="0" w:space="0" w:color="auto"/>
        <w:bottom w:val="none" w:sz="0" w:space="0" w:color="auto"/>
        <w:right w:val="none" w:sz="0" w:space="0" w:color="auto"/>
      </w:divBdr>
    </w:div>
    <w:div w:id="2089838182">
      <w:bodyDiv w:val="1"/>
      <w:marLeft w:val="0"/>
      <w:marRight w:val="0"/>
      <w:marTop w:val="0"/>
      <w:marBottom w:val="0"/>
      <w:divBdr>
        <w:top w:val="none" w:sz="0" w:space="0" w:color="auto"/>
        <w:left w:val="none" w:sz="0" w:space="0" w:color="auto"/>
        <w:bottom w:val="none" w:sz="0" w:space="0" w:color="auto"/>
        <w:right w:val="none" w:sz="0" w:space="0" w:color="auto"/>
      </w:divBdr>
    </w:div>
    <w:div w:id="2101169777">
      <w:bodyDiv w:val="1"/>
      <w:marLeft w:val="0"/>
      <w:marRight w:val="0"/>
      <w:marTop w:val="0"/>
      <w:marBottom w:val="0"/>
      <w:divBdr>
        <w:top w:val="none" w:sz="0" w:space="0" w:color="auto"/>
        <w:left w:val="none" w:sz="0" w:space="0" w:color="auto"/>
        <w:bottom w:val="none" w:sz="0" w:space="0" w:color="auto"/>
        <w:right w:val="none" w:sz="0" w:space="0" w:color="auto"/>
      </w:divBdr>
    </w:div>
    <w:div w:id="2110663754">
      <w:bodyDiv w:val="1"/>
      <w:marLeft w:val="0"/>
      <w:marRight w:val="0"/>
      <w:marTop w:val="0"/>
      <w:marBottom w:val="0"/>
      <w:divBdr>
        <w:top w:val="none" w:sz="0" w:space="0" w:color="auto"/>
        <w:left w:val="none" w:sz="0" w:space="0" w:color="auto"/>
        <w:bottom w:val="none" w:sz="0" w:space="0" w:color="auto"/>
        <w:right w:val="none" w:sz="0" w:space="0" w:color="auto"/>
      </w:divBdr>
    </w:div>
    <w:div w:id="2117091444">
      <w:bodyDiv w:val="1"/>
      <w:marLeft w:val="0"/>
      <w:marRight w:val="0"/>
      <w:marTop w:val="0"/>
      <w:marBottom w:val="0"/>
      <w:divBdr>
        <w:top w:val="none" w:sz="0" w:space="0" w:color="auto"/>
        <w:left w:val="none" w:sz="0" w:space="0" w:color="auto"/>
        <w:bottom w:val="none" w:sz="0" w:space="0" w:color="auto"/>
        <w:right w:val="none" w:sz="0" w:space="0" w:color="auto"/>
      </w:divBdr>
    </w:div>
    <w:div w:id="2132166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6.jpeg"/><Relationship Id="rId39" Type="http://schemas.openxmlformats.org/officeDocument/2006/relationships/image" Target="media/image18.jpg"/><Relationship Id="rId21" Type="http://schemas.openxmlformats.org/officeDocument/2006/relationships/diagramLayout" Target="diagrams/layout1.xml"/><Relationship Id="rId34" Type="http://schemas.openxmlformats.org/officeDocument/2006/relationships/image" Target="media/image13.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hyperlink" Target="https://github.com/QGasSP/ggia-frontend" TargetMode="External"/><Relationship Id="rId55" Type="http://schemas.openxmlformats.org/officeDocument/2006/relationships/hyperlink" Target="https://doi.org/10.4060/ca9825en" TargetMode="External"/><Relationship Id="rId63" Type="http://schemas.openxmlformats.org/officeDocument/2006/relationships/hyperlink" Target="mailto:info@espon.eu" TargetMode="External"/><Relationship Id="rId68" Type="http://schemas.openxmlformats.org/officeDocument/2006/relationships/footer" Target="footer4.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hyperlink" Target="https://www.eea.europa.eu/data-and-maps/data/corine-land-cover-accounting-layers"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microsoft.com/office/2007/relationships/diagramDrawing" Target="diagrams/drawing1.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jpg"/><Relationship Id="rId45" Type="http://schemas.openxmlformats.org/officeDocument/2006/relationships/image" Target="media/image23.jpeg"/><Relationship Id="rId53" Type="http://schemas.openxmlformats.org/officeDocument/2006/relationships/hyperlink" Target="https://storybook.js.org/" TargetMode="External"/><Relationship Id="rId58" Type="http://schemas.openxmlformats.org/officeDocument/2006/relationships/footer" Target="footer1.xml"/><Relationship Id="rId66"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hyperlink" Target="mailto:info@espon.eu" TargetMode="External"/><Relationship Id="rId23" Type="http://schemas.openxmlformats.org/officeDocument/2006/relationships/diagramColors" Target="diagrams/colors1.xml"/><Relationship Id="rId28" Type="http://schemas.openxmlformats.org/officeDocument/2006/relationships/image" Target="media/image8.jpeg"/><Relationship Id="rId36" Type="http://schemas.openxmlformats.org/officeDocument/2006/relationships/image" Target="media/image15.jpeg"/><Relationship Id="rId49" Type="http://schemas.openxmlformats.org/officeDocument/2006/relationships/hyperlink" Target="https://github.com/QGasSP/ggia-backend" TargetMode="External"/><Relationship Id="rId57" Type="http://schemas.openxmlformats.org/officeDocument/2006/relationships/header" Target="header5.xml"/><Relationship Id="rId61" Type="http://schemas.openxmlformats.org/officeDocument/2006/relationships/hyperlink" Target="mailto:info@espon.eu" TargetMode="External"/><Relationship Id="rId10" Type="http://schemas.openxmlformats.org/officeDocument/2006/relationships/footnotes" Target="footnotes.xml"/><Relationship Id="rId19" Type="http://schemas.openxmlformats.org/officeDocument/2006/relationships/header" Target="header3.xml"/><Relationship Id="rId31" Type="http://schemas.openxmlformats.org/officeDocument/2006/relationships/image" Target="media/image10.png"/><Relationship Id="rId44" Type="http://schemas.openxmlformats.org/officeDocument/2006/relationships/image" Target="media/image22.jpeg"/><Relationship Id="rId52" Type="http://schemas.openxmlformats.org/officeDocument/2006/relationships/hyperlink" Target="https://flask.palletsprojects.com/" TargetMode="External"/><Relationship Id="rId60" Type="http://schemas.openxmlformats.org/officeDocument/2006/relationships/image" Target="media/image26.png"/><Relationship Id="rId65"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diagramQuickStyle" Target="diagrams/quickStyle1.xml"/><Relationship Id="rId27" Type="http://schemas.openxmlformats.org/officeDocument/2006/relationships/image" Target="media/image7.jpe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1.jpeg"/><Relationship Id="rId48" Type="http://schemas.openxmlformats.org/officeDocument/2006/relationships/hyperlink" Target="https://github.com/QGasSP" TargetMode="External"/><Relationship Id="rId56" Type="http://schemas.openxmlformats.org/officeDocument/2006/relationships/header" Target="header4.xml"/><Relationship Id="rId64" Type="http://schemas.openxmlformats.org/officeDocument/2006/relationships/hyperlink" Target="http://www.espon.eu" TargetMode="External"/><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pandas.pydata.org/" TargetMode="Externa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eader" Target="header2.xml"/><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4.jpeg"/><Relationship Id="rId59" Type="http://schemas.openxmlformats.org/officeDocument/2006/relationships/footer" Target="footer2.xml"/><Relationship Id="rId67" Type="http://schemas.openxmlformats.org/officeDocument/2006/relationships/header" Target="header7.xml"/><Relationship Id="rId20" Type="http://schemas.openxmlformats.org/officeDocument/2006/relationships/diagramData" Target="diagrams/data1.xml"/><Relationship Id="rId41" Type="http://schemas.openxmlformats.org/officeDocument/2006/relationships/hyperlink" Target="https://github.com/QGasSP/ggia-backend/tree/main/CSVfiles" TargetMode="External"/><Relationship Id="rId54" Type="http://schemas.openxmlformats.org/officeDocument/2006/relationships/hyperlink" Target="https://reactjs.org/" TargetMode="External"/><Relationship Id="rId62" Type="http://schemas.openxmlformats.org/officeDocument/2006/relationships/hyperlink" Target="http://www.espon.eu" TargetMode="External"/><Relationship Id="rId7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mmo.Sakari\Dropbox\My%20PC%20(EA012N)\Documents\Custom%20Office%20Templates\Annex3_ReportTemplat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7D8D79-E6E3-4F6B-9DE8-A83F258BC055}"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US"/>
        </a:p>
      </dgm:t>
    </dgm:pt>
    <dgm:pt modelId="{CDBFBB9C-B4E7-4D6E-B909-9E9F7338B0BE}">
      <dgm:prSet phldrT="[Text]"/>
      <dgm:spPr/>
      <dgm:t>
        <a:bodyPr/>
        <a:lstStyle/>
        <a:p>
          <a:r>
            <a:rPr lang="et-EE"/>
            <a:t>BASELINE</a:t>
          </a:r>
          <a:endParaRPr lang="en-US"/>
        </a:p>
      </dgm:t>
    </dgm:pt>
    <dgm:pt modelId="{DC638F85-7956-412E-97BA-D53CFF736A23}" type="parTrans" cxnId="{1684E7AE-5546-4501-A91E-51356A5F98B4}">
      <dgm:prSet/>
      <dgm:spPr/>
      <dgm:t>
        <a:bodyPr/>
        <a:lstStyle/>
        <a:p>
          <a:endParaRPr lang="en-US"/>
        </a:p>
      </dgm:t>
    </dgm:pt>
    <dgm:pt modelId="{B89B3E36-974B-432C-9CAE-188F25BB5821}" type="sibTrans" cxnId="{1684E7AE-5546-4501-A91E-51356A5F98B4}">
      <dgm:prSet/>
      <dgm:spPr/>
      <dgm:t>
        <a:bodyPr/>
        <a:lstStyle/>
        <a:p>
          <a:endParaRPr lang="en-US"/>
        </a:p>
      </dgm:t>
    </dgm:pt>
    <dgm:pt modelId="{5D519BED-E723-417C-A8B7-A1295ACABCA5}">
      <dgm:prSet phldrT="[Text]"/>
      <dgm:spPr/>
      <dgm:t>
        <a:bodyPr/>
        <a:lstStyle/>
        <a:p>
          <a:r>
            <a:rPr lang="et-EE"/>
            <a:t>NEW CONSTRUCTION</a:t>
          </a:r>
          <a:endParaRPr lang="en-US"/>
        </a:p>
      </dgm:t>
    </dgm:pt>
    <dgm:pt modelId="{3E436A19-61CE-4101-8DCD-0D1CC1C7AABA}" type="parTrans" cxnId="{E9257C09-6149-44CC-8878-411E0C5A1EDE}">
      <dgm:prSet/>
      <dgm:spPr/>
      <dgm:t>
        <a:bodyPr/>
        <a:lstStyle/>
        <a:p>
          <a:endParaRPr lang="en-US"/>
        </a:p>
      </dgm:t>
    </dgm:pt>
    <dgm:pt modelId="{ABEA35E3-A024-45B1-A9F5-E03467D94987}" type="sibTrans" cxnId="{E9257C09-6149-44CC-8878-411E0C5A1EDE}">
      <dgm:prSet/>
      <dgm:spPr/>
      <dgm:t>
        <a:bodyPr/>
        <a:lstStyle/>
        <a:p>
          <a:endParaRPr lang="en-US"/>
        </a:p>
      </dgm:t>
    </dgm:pt>
    <dgm:pt modelId="{C7B32419-9BBA-47A6-B79F-3498100C729E}">
      <dgm:prSet phldrT="[Text]"/>
      <dgm:spPr/>
      <dgm:t>
        <a:bodyPr/>
        <a:lstStyle/>
        <a:p>
          <a:r>
            <a:rPr lang="et-EE"/>
            <a:t>LAND-USE CHANGE</a:t>
          </a:r>
          <a:endParaRPr lang="en-US"/>
        </a:p>
      </dgm:t>
    </dgm:pt>
    <dgm:pt modelId="{187BD5F8-1F86-4EB2-B3B4-8415656FE530}" type="parTrans" cxnId="{5D8266CF-39A3-4224-BB7C-4E570690D481}">
      <dgm:prSet/>
      <dgm:spPr/>
      <dgm:t>
        <a:bodyPr/>
        <a:lstStyle/>
        <a:p>
          <a:endParaRPr lang="en-US"/>
        </a:p>
      </dgm:t>
    </dgm:pt>
    <dgm:pt modelId="{EE2E1391-E2E7-476F-BC68-45477DECD9EE}" type="sibTrans" cxnId="{5D8266CF-39A3-4224-BB7C-4E570690D481}">
      <dgm:prSet/>
      <dgm:spPr/>
      <dgm:t>
        <a:bodyPr/>
        <a:lstStyle/>
        <a:p>
          <a:endParaRPr lang="en-US"/>
        </a:p>
      </dgm:t>
    </dgm:pt>
    <dgm:pt modelId="{7EDC748C-6D5A-4BA4-B6D6-03C868832B60}">
      <dgm:prSet phldrT="[Text]"/>
      <dgm:spPr>
        <a:solidFill>
          <a:schemeClr val="bg1">
            <a:lumMod val="95000"/>
            <a:alpha val="90000"/>
          </a:schemeClr>
        </a:solidFill>
        <a:ln>
          <a:noFill/>
        </a:ln>
      </dgm:spPr>
      <dgm:t>
        <a:bodyPr/>
        <a:lstStyle/>
        <a:p>
          <a:r>
            <a:rPr lang="et-EE">
              <a:solidFill>
                <a:schemeClr val="bg1">
                  <a:lumMod val="95000"/>
                </a:schemeClr>
              </a:solidFill>
            </a:rPr>
            <a:t> </a:t>
          </a:r>
          <a:endParaRPr lang="en-US">
            <a:solidFill>
              <a:schemeClr val="bg1">
                <a:lumMod val="95000"/>
              </a:schemeClr>
            </a:solidFill>
          </a:endParaRPr>
        </a:p>
      </dgm:t>
    </dgm:pt>
    <dgm:pt modelId="{B6CE2E89-526A-4027-8F59-492593AC386E}" type="parTrans" cxnId="{85F96EE4-C019-4EF6-9106-B60026D5D38F}">
      <dgm:prSet/>
      <dgm:spPr/>
      <dgm:t>
        <a:bodyPr/>
        <a:lstStyle/>
        <a:p>
          <a:endParaRPr lang="en-US"/>
        </a:p>
      </dgm:t>
    </dgm:pt>
    <dgm:pt modelId="{E3BAE477-C9FF-476E-BA27-E031108455A0}" type="sibTrans" cxnId="{85F96EE4-C019-4EF6-9106-B60026D5D38F}">
      <dgm:prSet/>
      <dgm:spPr>
        <a:solidFill>
          <a:schemeClr val="bg1">
            <a:lumMod val="95000"/>
          </a:schemeClr>
        </a:solidFill>
      </dgm:spPr>
      <dgm:t>
        <a:bodyPr/>
        <a:lstStyle/>
        <a:p>
          <a:endParaRPr lang="en-US"/>
        </a:p>
      </dgm:t>
    </dgm:pt>
    <dgm:pt modelId="{D9C15DA4-58D5-43B2-ADF1-70AE2EF9C28E}">
      <dgm:prSet phldrT="[Text]"/>
      <dgm:spPr/>
      <dgm:t>
        <a:bodyPr/>
        <a:lstStyle/>
        <a:p>
          <a:r>
            <a:rPr lang="et-EE"/>
            <a:t>BUILDINGS</a:t>
          </a:r>
          <a:endParaRPr lang="en-US"/>
        </a:p>
      </dgm:t>
    </dgm:pt>
    <dgm:pt modelId="{61E9A468-219D-403D-81FA-163AC36B4521}" type="parTrans" cxnId="{5E9296FA-E0C6-4545-801D-7689E71C53EA}">
      <dgm:prSet/>
      <dgm:spPr/>
      <dgm:t>
        <a:bodyPr/>
        <a:lstStyle/>
        <a:p>
          <a:endParaRPr lang="en-US"/>
        </a:p>
      </dgm:t>
    </dgm:pt>
    <dgm:pt modelId="{FC370E3B-E878-4308-A852-412C2E97599D}" type="sibTrans" cxnId="{5E9296FA-E0C6-4545-801D-7689E71C53EA}">
      <dgm:prSet/>
      <dgm:spPr/>
      <dgm:t>
        <a:bodyPr/>
        <a:lstStyle/>
        <a:p>
          <a:endParaRPr lang="en-US"/>
        </a:p>
      </dgm:t>
    </dgm:pt>
    <dgm:pt modelId="{85E27773-705C-4B27-9F93-5381A8076C81}">
      <dgm:prSet phldrT="[Text]"/>
      <dgm:spPr/>
      <dgm:t>
        <a:bodyPr/>
        <a:lstStyle/>
        <a:p>
          <a:r>
            <a:rPr lang="et-EE"/>
            <a:t>POLICY IMPACT</a:t>
          </a:r>
          <a:endParaRPr lang="en-US"/>
        </a:p>
      </dgm:t>
    </dgm:pt>
    <dgm:pt modelId="{CA48ADC8-780E-4271-A852-FD98A81386E4}" type="parTrans" cxnId="{ACF8F3B6-7D47-413B-BC5D-7E9AC88447B5}">
      <dgm:prSet/>
      <dgm:spPr/>
      <dgm:t>
        <a:bodyPr/>
        <a:lstStyle/>
        <a:p>
          <a:endParaRPr lang="en-US"/>
        </a:p>
      </dgm:t>
    </dgm:pt>
    <dgm:pt modelId="{0A7DE86A-C975-4370-9DFB-672241BE0DFE}" type="sibTrans" cxnId="{ACF8F3B6-7D47-413B-BC5D-7E9AC88447B5}">
      <dgm:prSet/>
      <dgm:spPr/>
      <dgm:t>
        <a:bodyPr/>
        <a:lstStyle/>
        <a:p>
          <a:endParaRPr lang="en-US"/>
        </a:p>
      </dgm:t>
    </dgm:pt>
    <dgm:pt modelId="{E0D3E244-D7DA-4D5E-8C57-D1A92566E13B}">
      <dgm:prSet phldrT="[Text]"/>
      <dgm:spPr/>
      <dgm:t>
        <a:bodyPr/>
        <a:lstStyle/>
        <a:p>
          <a:r>
            <a:rPr lang="et-EE"/>
            <a:t>POLICY IMPACT</a:t>
          </a:r>
          <a:endParaRPr lang="en-US"/>
        </a:p>
      </dgm:t>
    </dgm:pt>
    <dgm:pt modelId="{36B32F41-A900-4E68-B006-B1B2CC3A0346}" type="parTrans" cxnId="{D8D283C3-7979-4A63-A40C-4175A25C821F}">
      <dgm:prSet/>
      <dgm:spPr/>
      <dgm:t>
        <a:bodyPr/>
        <a:lstStyle/>
        <a:p>
          <a:endParaRPr lang="en-US"/>
        </a:p>
      </dgm:t>
    </dgm:pt>
    <dgm:pt modelId="{9892F777-E1B3-4184-BEA5-86856C0108A4}" type="sibTrans" cxnId="{D8D283C3-7979-4A63-A40C-4175A25C821F}">
      <dgm:prSet/>
      <dgm:spPr/>
      <dgm:t>
        <a:bodyPr/>
        <a:lstStyle/>
        <a:p>
          <a:endParaRPr lang="en-US"/>
        </a:p>
      </dgm:t>
    </dgm:pt>
    <dgm:pt modelId="{F8E34707-3E3D-42FE-A080-B7B0417DE7EA}">
      <dgm:prSet phldrT="[Text]"/>
      <dgm:spPr/>
      <dgm:t>
        <a:bodyPr/>
        <a:lstStyle/>
        <a:p>
          <a:r>
            <a:rPr lang="et-EE"/>
            <a:t>NEW CONSTRUCTION</a:t>
          </a:r>
          <a:endParaRPr lang="en-US"/>
        </a:p>
      </dgm:t>
    </dgm:pt>
    <dgm:pt modelId="{9521DB3D-CA4B-468C-B9F8-5BC4E5DE2D60}" type="parTrans" cxnId="{CC5F95E7-7F56-46F5-BD5A-B811A89B63D3}">
      <dgm:prSet/>
      <dgm:spPr/>
      <dgm:t>
        <a:bodyPr/>
        <a:lstStyle/>
        <a:p>
          <a:endParaRPr lang="en-US"/>
        </a:p>
      </dgm:t>
    </dgm:pt>
    <dgm:pt modelId="{7781EFD3-A041-4948-A6CC-453692CC4292}" type="sibTrans" cxnId="{CC5F95E7-7F56-46F5-BD5A-B811A89B63D3}">
      <dgm:prSet/>
      <dgm:spPr/>
      <dgm:t>
        <a:bodyPr/>
        <a:lstStyle/>
        <a:p>
          <a:endParaRPr lang="en-US"/>
        </a:p>
      </dgm:t>
    </dgm:pt>
    <dgm:pt modelId="{99337227-3850-4EC7-AAB1-F711F6CD4B9B}">
      <dgm:prSet phldrT="[Text]"/>
      <dgm:spPr/>
      <dgm:t>
        <a:bodyPr/>
        <a:lstStyle/>
        <a:p>
          <a:r>
            <a:rPr lang="et-EE"/>
            <a:t>BASELINE</a:t>
          </a:r>
          <a:endParaRPr lang="en-US"/>
        </a:p>
      </dgm:t>
    </dgm:pt>
    <dgm:pt modelId="{ADF63D07-A8A7-49D8-85F5-C31B2ADBFBFA}" type="parTrans" cxnId="{7E6B85A6-76CA-4A9F-B7DD-55312399F9EA}">
      <dgm:prSet/>
      <dgm:spPr/>
      <dgm:t>
        <a:bodyPr/>
        <a:lstStyle/>
        <a:p>
          <a:endParaRPr lang="en-US"/>
        </a:p>
      </dgm:t>
    </dgm:pt>
    <dgm:pt modelId="{58A19DA6-F066-4D1F-A29F-DD1408C902ED}" type="sibTrans" cxnId="{7E6B85A6-76CA-4A9F-B7DD-55312399F9EA}">
      <dgm:prSet/>
      <dgm:spPr/>
      <dgm:t>
        <a:bodyPr/>
        <a:lstStyle/>
        <a:p>
          <a:endParaRPr lang="en-US"/>
        </a:p>
      </dgm:t>
    </dgm:pt>
    <dgm:pt modelId="{F00C433B-E483-497D-A89A-9F39BCAE5846}">
      <dgm:prSet phldrT="[Text]"/>
      <dgm:spPr/>
      <dgm:t>
        <a:bodyPr/>
        <a:lstStyle/>
        <a:p>
          <a:r>
            <a:rPr lang="et-EE"/>
            <a:t>NEW CONSTRUCTION</a:t>
          </a:r>
          <a:endParaRPr lang="en-US"/>
        </a:p>
      </dgm:t>
    </dgm:pt>
    <dgm:pt modelId="{977175A5-2E79-40D3-AEED-B2156CA82E59}" type="parTrans" cxnId="{DCD431C3-4E49-46A7-B32F-62CD0356DE05}">
      <dgm:prSet/>
      <dgm:spPr/>
      <dgm:t>
        <a:bodyPr/>
        <a:lstStyle/>
        <a:p>
          <a:endParaRPr lang="en-US"/>
        </a:p>
      </dgm:t>
    </dgm:pt>
    <dgm:pt modelId="{369D38D5-3450-4EFA-B239-81CBCEE6D73D}" type="sibTrans" cxnId="{DCD431C3-4E49-46A7-B32F-62CD0356DE05}">
      <dgm:prSet/>
      <dgm:spPr/>
      <dgm:t>
        <a:bodyPr/>
        <a:lstStyle/>
        <a:p>
          <a:endParaRPr lang="en-US"/>
        </a:p>
      </dgm:t>
    </dgm:pt>
    <dgm:pt modelId="{18A0D24D-7415-497C-91B3-8DE2EFBAABDE}">
      <dgm:prSet phldrT="[Text]"/>
      <dgm:spPr/>
      <dgm:t>
        <a:bodyPr/>
        <a:lstStyle/>
        <a:p>
          <a:r>
            <a:rPr lang="et-EE"/>
            <a:t>POLICY IMPACT</a:t>
          </a:r>
          <a:endParaRPr lang="en-US"/>
        </a:p>
      </dgm:t>
    </dgm:pt>
    <dgm:pt modelId="{3B33A6E8-56C7-4CBE-851F-88B13ED14695}" type="parTrans" cxnId="{008F5F0A-3C4B-41E4-9B42-15E2DB369DAA}">
      <dgm:prSet/>
      <dgm:spPr/>
      <dgm:t>
        <a:bodyPr/>
        <a:lstStyle/>
        <a:p>
          <a:endParaRPr lang="en-US"/>
        </a:p>
      </dgm:t>
    </dgm:pt>
    <dgm:pt modelId="{C3E1D493-B524-4DB3-8AAF-3FB301A7B8DF}" type="sibTrans" cxnId="{008F5F0A-3C4B-41E4-9B42-15E2DB369DAA}">
      <dgm:prSet/>
      <dgm:spPr/>
      <dgm:t>
        <a:bodyPr/>
        <a:lstStyle/>
        <a:p>
          <a:endParaRPr lang="en-US"/>
        </a:p>
      </dgm:t>
    </dgm:pt>
    <dgm:pt modelId="{CA1D1201-01DA-48CA-B96F-1C616894B383}">
      <dgm:prSet phldrT="[Text]"/>
      <dgm:spPr/>
      <dgm:t>
        <a:bodyPr/>
        <a:lstStyle/>
        <a:p>
          <a:r>
            <a:rPr lang="et-EE"/>
            <a:t>BASELINE</a:t>
          </a:r>
          <a:endParaRPr lang="en-US"/>
        </a:p>
      </dgm:t>
    </dgm:pt>
    <dgm:pt modelId="{FF3F9363-E6BA-4FC1-A642-AD16DDAE85C9}" type="parTrans" cxnId="{A6EB6FF7-6CDC-459D-BFB2-68996DC59C4F}">
      <dgm:prSet/>
      <dgm:spPr/>
      <dgm:t>
        <a:bodyPr/>
        <a:lstStyle/>
        <a:p>
          <a:endParaRPr lang="en-US"/>
        </a:p>
      </dgm:t>
    </dgm:pt>
    <dgm:pt modelId="{F8CBC3A4-001A-426B-88D6-7BEA07E8ED64}" type="sibTrans" cxnId="{A6EB6FF7-6CDC-459D-BFB2-68996DC59C4F}">
      <dgm:prSet/>
      <dgm:spPr/>
      <dgm:t>
        <a:bodyPr/>
        <a:lstStyle/>
        <a:p>
          <a:endParaRPr lang="en-US"/>
        </a:p>
      </dgm:t>
    </dgm:pt>
    <dgm:pt modelId="{6F639093-9B35-4C8A-9EC1-F31383CF81FC}">
      <dgm:prSet phldrT="[Text]"/>
      <dgm:spPr/>
      <dgm:t>
        <a:bodyPr/>
        <a:lstStyle/>
        <a:p>
          <a:r>
            <a:rPr lang="et-EE"/>
            <a:t>NEW CONSTRUCTION</a:t>
          </a:r>
          <a:endParaRPr lang="en-US"/>
        </a:p>
      </dgm:t>
    </dgm:pt>
    <dgm:pt modelId="{BDE8C578-1AD4-4B5A-90B6-0D45A8CC99D4}" type="parTrans" cxnId="{26DC3565-8518-4234-AB11-5B7F36B15208}">
      <dgm:prSet/>
      <dgm:spPr/>
      <dgm:t>
        <a:bodyPr/>
        <a:lstStyle/>
        <a:p>
          <a:endParaRPr lang="en-US"/>
        </a:p>
      </dgm:t>
    </dgm:pt>
    <dgm:pt modelId="{9E448AC0-B14A-4311-9C42-B980E1D3E685}" type="sibTrans" cxnId="{26DC3565-8518-4234-AB11-5B7F36B15208}">
      <dgm:prSet/>
      <dgm:spPr/>
      <dgm:t>
        <a:bodyPr/>
        <a:lstStyle/>
        <a:p>
          <a:endParaRPr lang="en-US"/>
        </a:p>
      </dgm:t>
    </dgm:pt>
    <dgm:pt modelId="{62E43EAB-889A-4720-800A-854835EAFAC0}">
      <dgm:prSet phldrT="[Text]"/>
      <dgm:spPr/>
      <dgm:t>
        <a:bodyPr/>
        <a:lstStyle/>
        <a:p>
          <a:r>
            <a:rPr lang="et-EE"/>
            <a:t>POLICY IMPACT</a:t>
          </a:r>
          <a:endParaRPr lang="en-US"/>
        </a:p>
      </dgm:t>
    </dgm:pt>
    <dgm:pt modelId="{D9306E90-9837-487C-A310-EDC848326BF6}" type="parTrans" cxnId="{B7E60587-B90E-42DA-892D-E6E02388AD05}">
      <dgm:prSet/>
      <dgm:spPr/>
      <dgm:t>
        <a:bodyPr/>
        <a:lstStyle/>
        <a:p>
          <a:endParaRPr lang="en-US"/>
        </a:p>
      </dgm:t>
    </dgm:pt>
    <dgm:pt modelId="{E47CBA3F-6B73-4AD2-8DA8-8E78FF2E559F}" type="sibTrans" cxnId="{B7E60587-B90E-42DA-892D-E6E02388AD05}">
      <dgm:prSet/>
      <dgm:spPr/>
      <dgm:t>
        <a:bodyPr/>
        <a:lstStyle/>
        <a:p>
          <a:endParaRPr lang="en-US"/>
        </a:p>
      </dgm:t>
    </dgm:pt>
    <dgm:pt modelId="{74425409-1963-4939-834F-8EFBE2634202}">
      <dgm:prSet phldrT="[Text]"/>
      <dgm:spPr>
        <a:noFill/>
        <a:ln>
          <a:noFill/>
        </a:ln>
      </dgm:spPr>
      <dgm:t>
        <a:bodyPr/>
        <a:lstStyle/>
        <a:p>
          <a:endParaRPr lang="en-US"/>
        </a:p>
      </dgm:t>
    </dgm:pt>
    <dgm:pt modelId="{689742F3-8A58-43E9-8F25-949C1B70F5E3}" type="sibTrans" cxnId="{709CCBC2-6F7A-42AB-9428-0C8132D9CB28}">
      <dgm:prSet/>
      <dgm:spPr/>
      <dgm:t>
        <a:bodyPr/>
        <a:lstStyle/>
        <a:p>
          <a:endParaRPr lang="en-US"/>
        </a:p>
      </dgm:t>
    </dgm:pt>
    <dgm:pt modelId="{3DD653CB-8052-42DE-B790-0B3A7C802EF8}" type="parTrans" cxnId="{709CCBC2-6F7A-42AB-9428-0C8132D9CB28}">
      <dgm:prSet/>
      <dgm:spPr/>
      <dgm:t>
        <a:bodyPr/>
        <a:lstStyle/>
        <a:p>
          <a:endParaRPr lang="en-US"/>
        </a:p>
      </dgm:t>
    </dgm:pt>
    <dgm:pt modelId="{CEABC569-E5BD-429E-9954-0E2E96A6C695}">
      <dgm:prSet phldrT="[Text]"/>
      <dgm:spPr/>
      <dgm:t>
        <a:bodyPr/>
        <a:lstStyle/>
        <a:p>
          <a:r>
            <a:rPr lang="et-EE"/>
            <a:t>TRANSPORT</a:t>
          </a:r>
          <a:endParaRPr lang="en-US"/>
        </a:p>
      </dgm:t>
    </dgm:pt>
    <dgm:pt modelId="{27BEF0CC-1E80-43FF-A229-55C9B675C351}" type="sibTrans" cxnId="{3A31CD09-5792-4CFC-8DB3-C609318405FD}">
      <dgm:prSet/>
      <dgm:spPr/>
      <dgm:t>
        <a:bodyPr/>
        <a:lstStyle/>
        <a:p>
          <a:endParaRPr lang="en-US"/>
        </a:p>
      </dgm:t>
    </dgm:pt>
    <dgm:pt modelId="{2CAC4351-4F65-45AE-8FE1-24C99ADD65A4}" type="parTrans" cxnId="{3A31CD09-5792-4CFC-8DB3-C609318405FD}">
      <dgm:prSet/>
      <dgm:spPr/>
      <dgm:t>
        <a:bodyPr/>
        <a:lstStyle/>
        <a:p>
          <a:endParaRPr lang="en-US"/>
        </a:p>
      </dgm:t>
    </dgm:pt>
    <dgm:pt modelId="{6D785EFC-D7FF-4BC7-83A3-95C944DB796F}" type="pres">
      <dgm:prSet presAssocID="{967D8D79-E6E3-4F6B-9DE8-A83F258BC055}" presName="Name0" presStyleCnt="0">
        <dgm:presLayoutVars>
          <dgm:dir/>
          <dgm:animLvl val="lvl"/>
          <dgm:resizeHandles val="exact"/>
        </dgm:presLayoutVars>
      </dgm:prSet>
      <dgm:spPr/>
      <dgm:t>
        <a:bodyPr/>
        <a:lstStyle/>
        <a:p>
          <a:endParaRPr lang="en-US"/>
        </a:p>
      </dgm:t>
    </dgm:pt>
    <dgm:pt modelId="{5CAC95D2-5BAD-424B-90CF-4C494E6C0473}" type="pres">
      <dgm:prSet presAssocID="{CEABC569-E5BD-429E-9954-0E2E96A6C695}" presName="vertFlow" presStyleCnt="0"/>
      <dgm:spPr/>
    </dgm:pt>
    <dgm:pt modelId="{A331C7A1-5127-4680-9E65-E8B084CD3363}" type="pres">
      <dgm:prSet presAssocID="{CEABC569-E5BD-429E-9954-0E2E96A6C695}" presName="header" presStyleLbl="node1" presStyleIdx="0" presStyleCnt="4"/>
      <dgm:spPr/>
      <dgm:t>
        <a:bodyPr/>
        <a:lstStyle/>
        <a:p>
          <a:endParaRPr lang="en-US"/>
        </a:p>
      </dgm:t>
    </dgm:pt>
    <dgm:pt modelId="{F9EB078F-6423-4EE6-92D9-47ED179391A7}" type="pres">
      <dgm:prSet presAssocID="{DC638F85-7956-412E-97BA-D53CFF736A23}" presName="parTrans" presStyleLbl="sibTrans2D1" presStyleIdx="0" presStyleCnt="12"/>
      <dgm:spPr/>
      <dgm:t>
        <a:bodyPr/>
        <a:lstStyle/>
        <a:p>
          <a:endParaRPr lang="en-US"/>
        </a:p>
      </dgm:t>
    </dgm:pt>
    <dgm:pt modelId="{E7AB1AF9-8EB7-4400-972F-938ED61756FD}" type="pres">
      <dgm:prSet presAssocID="{CDBFBB9C-B4E7-4D6E-B909-9E9F7338B0BE}" presName="child" presStyleLbl="alignAccFollowNode1" presStyleIdx="0" presStyleCnt="12">
        <dgm:presLayoutVars>
          <dgm:chMax val="0"/>
          <dgm:bulletEnabled val="1"/>
        </dgm:presLayoutVars>
      </dgm:prSet>
      <dgm:spPr/>
      <dgm:t>
        <a:bodyPr/>
        <a:lstStyle/>
        <a:p>
          <a:endParaRPr lang="en-US"/>
        </a:p>
      </dgm:t>
    </dgm:pt>
    <dgm:pt modelId="{BD1AE5A4-ECA1-48A1-A115-B58E671B8CF5}" type="pres">
      <dgm:prSet presAssocID="{B89B3E36-974B-432C-9CAE-188F25BB5821}" presName="sibTrans" presStyleLbl="sibTrans2D1" presStyleIdx="1" presStyleCnt="12"/>
      <dgm:spPr/>
      <dgm:t>
        <a:bodyPr/>
        <a:lstStyle/>
        <a:p>
          <a:endParaRPr lang="en-US"/>
        </a:p>
      </dgm:t>
    </dgm:pt>
    <dgm:pt modelId="{A0CAD389-74CE-4F12-9940-242B9CAA6B8A}" type="pres">
      <dgm:prSet presAssocID="{5D519BED-E723-417C-A8B7-A1295ACABCA5}" presName="child" presStyleLbl="alignAccFollowNode1" presStyleIdx="1" presStyleCnt="12">
        <dgm:presLayoutVars>
          <dgm:chMax val="0"/>
          <dgm:bulletEnabled val="1"/>
        </dgm:presLayoutVars>
      </dgm:prSet>
      <dgm:spPr/>
      <dgm:t>
        <a:bodyPr/>
        <a:lstStyle/>
        <a:p>
          <a:endParaRPr lang="en-US"/>
        </a:p>
      </dgm:t>
    </dgm:pt>
    <dgm:pt modelId="{6EC59FBD-493A-4F6A-AA67-2CD03B948483}" type="pres">
      <dgm:prSet presAssocID="{ABEA35E3-A024-45B1-A9F5-E03467D94987}" presName="sibTrans" presStyleLbl="sibTrans2D1" presStyleIdx="2" presStyleCnt="12"/>
      <dgm:spPr/>
      <dgm:t>
        <a:bodyPr/>
        <a:lstStyle/>
        <a:p>
          <a:endParaRPr lang="en-US"/>
        </a:p>
      </dgm:t>
    </dgm:pt>
    <dgm:pt modelId="{64CDCE09-EC0B-40AE-9511-0615E3C87C9A}" type="pres">
      <dgm:prSet presAssocID="{85E27773-705C-4B27-9F93-5381A8076C81}" presName="child" presStyleLbl="alignAccFollowNode1" presStyleIdx="2" presStyleCnt="12">
        <dgm:presLayoutVars>
          <dgm:chMax val="0"/>
          <dgm:bulletEnabled val="1"/>
        </dgm:presLayoutVars>
      </dgm:prSet>
      <dgm:spPr/>
      <dgm:t>
        <a:bodyPr/>
        <a:lstStyle/>
        <a:p>
          <a:endParaRPr lang="en-US"/>
        </a:p>
      </dgm:t>
    </dgm:pt>
    <dgm:pt modelId="{77141CB3-987E-4132-99D4-7DF0CBC0B44C}" type="pres">
      <dgm:prSet presAssocID="{CEABC569-E5BD-429E-9954-0E2E96A6C695}" presName="hSp" presStyleCnt="0"/>
      <dgm:spPr/>
    </dgm:pt>
    <dgm:pt modelId="{BB41BBF1-CDE8-482E-94B3-343633CA4537}" type="pres">
      <dgm:prSet presAssocID="{C7B32419-9BBA-47A6-B79F-3498100C729E}" presName="vertFlow" presStyleCnt="0"/>
      <dgm:spPr/>
    </dgm:pt>
    <dgm:pt modelId="{2C694262-9959-4A4E-B126-FF07623FDE9A}" type="pres">
      <dgm:prSet presAssocID="{C7B32419-9BBA-47A6-B79F-3498100C729E}" presName="header" presStyleLbl="node1" presStyleIdx="1" presStyleCnt="4"/>
      <dgm:spPr/>
      <dgm:t>
        <a:bodyPr/>
        <a:lstStyle/>
        <a:p>
          <a:endParaRPr lang="en-US"/>
        </a:p>
      </dgm:t>
    </dgm:pt>
    <dgm:pt modelId="{BDD5C144-36D8-45EB-BD13-4502A52CE4A7}" type="pres">
      <dgm:prSet presAssocID="{B6CE2E89-526A-4027-8F59-492593AC386E}" presName="parTrans" presStyleLbl="sibTrans2D1" presStyleIdx="3" presStyleCnt="12"/>
      <dgm:spPr/>
      <dgm:t>
        <a:bodyPr/>
        <a:lstStyle/>
        <a:p>
          <a:endParaRPr lang="en-US"/>
        </a:p>
      </dgm:t>
    </dgm:pt>
    <dgm:pt modelId="{EB647568-EDA1-443D-9A80-1151E463B9B4}" type="pres">
      <dgm:prSet presAssocID="{7EDC748C-6D5A-4BA4-B6D6-03C868832B60}" presName="child" presStyleLbl="alignAccFollowNode1" presStyleIdx="3" presStyleCnt="12">
        <dgm:presLayoutVars>
          <dgm:chMax val="0"/>
          <dgm:bulletEnabled val="1"/>
        </dgm:presLayoutVars>
      </dgm:prSet>
      <dgm:spPr/>
      <dgm:t>
        <a:bodyPr/>
        <a:lstStyle/>
        <a:p>
          <a:endParaRPr lang="en-US"/>
        </a:p>
      </dgm:t>
    </dgm:pt>
    <dgm:pt modelId="{92119665-AB66-4FA5-BABF-6EFF2EFF28D8}" type="pres">
      <dgm:prSet presAssocID="{E3BAE477-C9FF-476E-BA27-E031108455A0}" presName="sibTrans" presStyleLbl="sibTrans2D1" presStyleIdx="4" presStyleCnt="12"/>
      <dgm:spPr/>
      <dgm:t>
        <a:bodyPr/>
        <a:lstStyle/>
        <a:p>
          <a:endParaRPr lang="en-US"/>
        </a:p>
      </dgm:t>
    </dgm:pt>
    <dgm:pt modelId="{8A546DFD-66EB-493E-884D-B6B73FAB5ADF}" type="pres">
      <dgm:prSet presAssocID="{F8E34707-3E3D-42FE-A080-B7B0417DE7EA}" presName="child" presStyleLbl="alignAccFollowNode1" presStyleIdx="4" presStyleCnt="12">
        <dgm:presLayoutVars>
          <dgm:chMax val="0"/>
          <dgm:bulletEnabled val="1"/>
        </dgm:presLayoutVars>
      </dgm:prSet>
      <dgm:spPr/>
      <dgm:t>
        <a:bodyPr/>
        <a:lstStyle/>
        <a:p>
          <a:endParaRPr lang="en-US"/>
        </a:p>
      </dgm:t>
    </dgm:pt>
    <dgm:pt modelId="{841F046B-DAB5-4E0C-B8BA-A1712998CCC8}" type="pres">
      <dgm:prSet presAssocID="{7781EFD3-A041-4948-A6CC-453692CC4292}" presName="sibTrans" presStyleLbl="sibTrans2D1" presStyleIdx="5" presStyleCnt="12"/>
      <dgm:spPr/>
      <dgm:t>
        <a:bodyPr/>
        <a:lstStyle/>
        <a:p>
          <a:endParaRPr lang="en-US"/>
        </a:p>
      </dgm:t>
    </dgm:pt>
    <dgm:pt modelId="{8BA87D1E-23AB-49B1-A2CC-F12341BA5958}" type="pres">
      <dgm:prSet presAssocID="{E0D3E244-D7DA-4D5E-8C57-D1A92566E13B}" presName="child" presStyleLbl="alignAccFollowNode1" presStyleIdx="5" presStyleCnt="12">
        <dgm:presLayoutVars>
          <dgm:chMax val="0"/>
          <dgm:bulletEnabled val="1"/>
        </dgm:presLayoutVars>
      </dgm:prSet>
      <dgm:spPr/>
      <dgm:t>
        <a:bodyPr/>
        <a:lstStyle/>
        <a:p>
          <a:endParaRPr lang="en-US"/>
        </a:p>
      </dgm:t>
    </dgm:pt>
    <dgm:pt modelId="{D3C44364-2456-489B-8DBB-CF3327F404FD}" type="pres">
      <dgm:prSet presAssocID="{C7B32419-9BBA-47A6-B79F-3498100C729E}" presName="hSp" presStyleCnt="0"/>
      <dgm:spPr/>
    </dgm:pt>
    <dgm:pt modelId="{59D305C0-BFFA-4EBB-8A2A-7364373F8AF8}" type="pres">
      <dgm:prSet presAssocID="{D9C15DA4-58D5-43B2-ADF1-70AE2EF9C28E}" presName="vertFlow" presStyleCnt="0"/>
      <dgm:spPr/>
    </dgm:pt>
    <dgm:pt modelId="{5861B9F4-B587-4984-9298-FAEFD02F0FBD}" type="pres">
      <dgm:prSet presAssocID="{D9C15DA4-58D5-43B2-ADF1-70AE2EF9C28E}" presName="header" presStyleLbl="node1" presStyleIdx="2" presStyleCnt="4"/>
      <dgm:spPr/>
      <dgm:t>
        <a:bodyPr/>
        <a:lstStyle/>
        <a:p>
          <a:endParaRPr lang="en-US"/>
        </a:p>
      </dgm:t>
    </dgm:pt>
    <dgm:pt modelId="{D5890A28-BE22-4AE8-ABBE-03E412407FDD}" type="pres">
      <dgm:prSet presAssocID="{ADF63D07-A8A7-49D8-85F5-C31B2ADBFBFA}" presName="parTrans" presStyleLbl="sibTrans2D1" presStyleIdx="6" presStyleCnt="12"/>
      <dgm:spPr/>
      <dgm:t>
        <a:bodyPr/>
        <a:lstStyle/>
        <a:p>
          <a:endParaRPr lang="en-US"/>
        </a:p>
      </dgm:t>
    </dgm:pt>
    <dgm:pt modelId="{0D72D134-465A-46DE-B7EA-4A85A81B501E}" type="pres">
      <dgm:prSet presAssocID="{99337227-3850-4EC7-AAB1-F711F6CD4B9B}" presName="child" presStyleLbl="alignAccFollowNode1" presStyleIdx="6" presStyleCnt="12">
        <dgm:presLayoutVars>
          <dgm:chMax val="0"/>
          <dgm:bulletEnabled val="1"/>
        </dgm:presLayoutVars>
      </dgm:prSet>
      <dgm:spPr/>
      <dgm:t>
        <a:bodyPr/>
        <a:lstStyle/>
        <a:p>
          <a:endParaRPr lang="en-US"/>
        </a:p>
      </dgm:t>
    </dgm:pt>
    <dgm:pt modelId="{07D47B3D-4CEA-4BCA-A4BD-5972A0CFEE9A}" type="pres">
      <dgm:prSet presAssocID="{58A19DA6-F066-4D1F-A29F-DD1408C902ED}" presName="sibTrans" presStyleLbl="sibTrans2D1" presStyleIdx="7" presStyleCnt="12"/>
      <dgm:spPr/>
      <dgm:t>
        <a:bodyPr/>
        <a:lstStyle/>
        <a:p>
          <a:endParaRPr lang="en-US"/>
        </a:p>
      </dgm:t>
    </dgm:pt>
    <dgm:pt modelId="{31584CF0-0ACA-4156-A18F-AF97A220D8DE}" type="pres">
      <dgm:prSet presAssocID="{F00C433B-E483-497D-A89A-9F39BCAE5846}" presName="child" presStyleLbl="alignAccFollowNode1" presStyleIdx="7" presStyleCnt="12">
        <dgm:presLayoutVars>
          <dgm:chMax val="0"/>
          <dgm:bulletEnabled val="1"/>
        </dgm:presLayoutVars>
      </dgm:prSet>
      <dgm:spPr/>
      <dgm:t>
        <a:bodyPr/>
        <a:lstStyle/>
        <a:p>
          <a:endParaRPr lang="en-US"/>
        </a:p>
      </dgm:t>
    </dgm:pt>
    <dgm:pt modelId="{1FD31100-6DFF-4542-8571-6371E14DEEE4}" type="pres">
      <dgm:prSet presAssocID="{369D38D5-3450-4EFA-B239-81CBCEE6D73D}" presName="sibTrans" presStyleLbl="sibTrans2D1" presStyleIdx="8" presStyleCnt="12"/>
      <dgm:spPr/>
      <dgm:t>
        <a:bodyPr/>
        <a:lstStyle/>
        <a:p>
          <a:endParaRPr lang="en-US"/>
        </a:p>
      </dgm:t>
    </dgm:pt>
    <dgm:pt modelId="{AD40EF7C-37CD-42B9-B31F-FEC148ABE0AE}" type="pres">
      <dgm:prSet presAssocID="{18A0D24D-7415-497C-91B3-8DE2EFBAABDE}" presName="child" presStyleLbl="alignAccFollowNode1" presStyleIdx="8" presStyleCnt="12">
        <dgm:presLayoutVars>
          <dgm:chMax val="0"/>
          <dgm:bulletEnabled val="1"/>
        </dgm:presLayoutVars>
      </dgm:prSet>
      <dgm:spPr/>
      <dgm:t>
        <a:bodyPr/>
        <a:lstStyle/>
        <a:p>
          <a:endParaRPr lang="en-US"/>
        </a:p>
      </dgm:t>
    </dgm:pt>
    <dgm:pt modelId="{05DD1EB6-0FF0-4A02-ACBD-0D83D218A0F2}" type="pres">
      <dgm:prSet presAssocID="{D9C15DA4-58D5-43B2-ADF1-70AE2EF9C28E}" presName="hSp" presStyleCnt="0"/>
      <dgm:spPr/>
    </dgm:pt>
    <dgm:pt modelId="{09B85E33-BE84-4371-9C06-54AC80D23EBF}" type="pres">
      <dgm:prSet presAssocID="{74425409-1963-4939-834F-8EFBE2634202}" presName="vertFlow" presStyleCnt="0"/>
      <dgm:spPr/>
    </dgm:pt>
    <dgm:pt modelId="{528A7952-A854-4BE4-A6B2-4BDB7D19D880}" type="pres">
      <dgm:prSet presAssocID="{74425409-1963-4939-834F-8EFBE2634202}" presName="header" presStyleLbl="node1" presStyleIdx="3" presStyleCnt="4"/>
      <dgm:spPr/>
      <dgm:t>
        <a:bodyPr/>
        <a:lstStyle/>
        <a:p>
          <a:endParaRPr lang="en-US"/>
        </a:p>
      </dgm:t>
    </dgm:pt>
    <dgm:pt modelId="{E5722EFB-BE86-4F64-A875-41134DDBD778}" type="pres">
      <dgm:prSet presAssocID="{FF3F9363-E6BA-4FC1-A642-AD16DDAE85C9}" presName="parTrans" presStyleLbl="sibTrans2D1" presStyleIdx="9" presStyleCnt="12"/>
      <dgm:spPr/>
      <dgm:t>
        <a:bodyPr/>
        <a:lstStyle/>
        <a:p>
          <a:endParaRPr lang="en-US"/>
        </a:p>
      </dgm:t>
    </dgm:pt>
    <dgm:pt modelId="{C6791395-6DAE-4932-ABCB-44F61D3E299F}" type="pres">
      <dgm:prSet presAssocID="{CA1D1201-01DA-48CA-B96F-1C616894B383}" presName="child" presStyleLbl="alignAccFollowNode1" presStyleIdx="9" presStyleCnt="12">
        <dgm:presLayoutVars>
          <dgm:chMax val="0"/>
          <dgm:bulletEnabled val="1"/>
        </dgm:presLayoutVars>
      </dgm:prSet>
      <dgm:spPr/>
      <dgm:t>
        <a:bodyPr/>
        <a:lstStyle/>
        <a:p>
          <a:endParaRPr lang="en-US"/>
        </a:p>
      </dgm:t>
    </dgm:pt>
    <dgm:pt modelId="{93393A4F-31C2-4480-AB7A-E1846D11FD70}" type="pres">
      <dgm:prSet presAssocID="{F8CBC3A4-001A-426B-88D6-7BEA07E8ED64}" presName="sibTrans" presStyleLbl="sibTrans2D1" presStyleIdx="10" presStyleCnt="12"/>
      <dgm:spPr/>
      <dgm:t>
        <a:bodyPr/>
        <a:lstStyle/>
        <a:p>
          <a:endParaRPr lang="en-US"/>
        </a:p>
      </dgm:t>
    </dgm:pt>
    <dgm:pt modelId="{34543B28-8835-4F4F-BE8F-95495915D5E1}" type="pres">
      <dgm:prSet presAssocID="{6F639093-9B35-4C8A-9EC1-F31383CF81FC}" presName="child" presStyleLbl="alignAccFollowNode1" presStyleIdx="10" presStyleCnt="12">
        <dgm:presLayoutVars>
          <dgm:chMax val="0"/>
          <dgm:bulletEnabled val="1"/>
        </dgm:presLayoutVars>
      </dgm:prSet>
      <dgm:spPr/>
      <dgm:t>
        <a:bodyPr/>
        <a:lstStyle/>
        <a:p>
          <a:endParaRPr lang="en-US"/>
        </a:p>
      </dgm:t>
    </dgm:pt>
    <dgm:pt modelId="{AAA6FF7A-A622-4A84-B2B0-9E3337618034}" type="pres">
      <dgm:prSet presAssocID="{9E448AC0-B14A-4311-9C42-B980E1D3E685}" presName="sibTrans" presStyleLbl="sibTrans2D1" presStyleIdx="11" presStyleCnt="12"/>
      <dgm:spPr/>
      <dgm:t>
        <a:bodyPr/>
        <a:lstStyle/>
        <a:p>
          <a:endParaRPr lang="en-US"/>
        </a:p>
      </dgm:t>
    </dgm:pt>
    <dgm:pt modelId="{3B7EC2EF-6473-4E84-85BA-4F677B1D9F7C}" type="pres">
      <dgm:prSet presAssocID="{62E43EAB-889A-4720-800A-854835EAFAC0}" presName="child" presStyleLbl="alignAccFollowNode1" presStyleIdx="11" presStyleCnt="12">
        <dgm:presLayoutVars>
          <dgm:chMax val="0"/>
          <dgm:bulletEnabled val="1"/>
        </dgm:presLayoutVars>
      </dgm:prSet>
      <dgm:spPr/>
      <dgm:t>
        <a:bodyPr/>
        <a:lstStyle/>
        <a:p>
          <a:endParaRPr lang="en-US"/>
        </a:p>
      </dgm:t>
    </dgm:pt>
  </dgm:ptLst>
  <dgm:cxnLst>
    <dgm:cxn modelId="{FC3293FE-CF01-4309-9DAA-593C4C50E974}" type="presOf" srcId="{F00C433B-E483-497D-A89A-9F39BCAE5846}" destId="{31584CF0-0ACA-4156-A18F-AF97A220D8DE}" srcOrd="0" destOrd="0" presId="urn:microsoft.com/office/officeart/2005/8/layout/lProcess1"/>
    <dgm:cxn modelId="{85F96EE4-C019-4EF6-9106-B60026D5D38F}" srcId="{C7B32419-9BBA-47A6-B79F-3498100C729E}" destId="{7EDC748C-6D5A-4BA4-B6D6-03C868832B60}" srcOrd="0" destOrd="0" parTransId="{B6CE2E89-526A-4027-8F59-492593AC386E}" sibTransId="{E3BAE477-C9FF-476E-BA27-E031108455A0}"/>
    <dgm:cxn modelId="{94C82C49-AB16-413F-9CF1-4DDD2D7CB4B1}" type="presOf" srcId="{74425409-1963-4939-834F-8EFBE2634202}" destId="{528A7952-A854-4BE4-A6B2-4BDB7D19D880}" srcOrd="0" destOrd="0" presId="urn:microsoft.com/office/officeart/2005/8/layout/lProcess1"/>
    <dgm:cxn modelId="{022CCC4F-8D06-477D-BC3A-F69367644F2F}" type="presOf" srcId="{967D8D79-E6E3-4F6B-9DE8-A83F258BC055}" destId="{6D785EFC-D7FF-4BC7-83A3-95C944DB796F}" srcOrd="0" destOrd="0" presId="urn:microsoft.com/office/officeart/2005/8/layout/lProcess1"/>
    <dgm:cxn modelId="{638A381D-887F-4B69-9B9E-F0230B07396A}" type="presOf" srcId="{7781EFD3-A041-4948-A6CC-453692CC4292}" destId="{841F046B-DAB5-4E0C-B8BA-A1712998CCC8}" srcOrd="0" destOrd="0" presId="urn:microsoft.com/office/officeart/2005/8/layout/lProcess1"/>
    <dgm:cxn modelId="{D8D283C3-7979-4A63-A40C-4175A25C821F}" srcId="{C7B32419-9BBA-47A6-B79F-3498100C729E}" destId="{E0D3E244-D7DA-4D5E-8C57-D1A92566E13B}" srcOrd="2" destOrd="0" parTransId="{36B32F41-A900-4E68-B006-B1B2CC3A0346}" sibTransId="{9892F777-E1B3-4184-BEA5-86856C0108A4}"/>
    <dgm:cxn modelId="{280A8759-F60C-43A5-BC25-C5B3A880B073}" type="presOf" srcId="{99337227-3850-4EC7-AAB1-F711F6CD4B9B}" destId="{0D72D134-465A-46DE-B7EA-4A85A81B501E}" srcOrd="0" destOrd="0" presId="urn:microsoft.com/office/officeart/2005/8/layout/lProcess1"/>
    <dgm:cxn modelId="{FE1037FA-1B6E-46F1-9735-BCF7F0775AD0}" type="presOf" srcId="{F8E34707-3E3D-42FE-A080-B7B0417DE7EA}" destId="{8A546DFD-66EB-493E-884D-B6B73FAB5ADF}" srcOrd="0" destOrd="0" presId="urn:microsoft.com/office/officeart/2005/8/layout/lProcess1"/>
    <dgm:cxn modelId="{D30E4ED3-6B0D-4F9C-ABAF-5CAB61FD8F73}" type="presOf" srcId="{E3BAE477-C9FF-476E-BA27-E031108455A0}" destId="{92119665-AB66-4FA5-BABF-6EFF2EFF28D8}" srcOrd="0" destOrd="0" presId="urn:microsoft.com/office/officeart/2005/8/layout/lProcess1"/>
    <dgm:cxn modelId="{AB680EC3-5C56-4021-89C3-81807113098B}" type="presOf" srcId="{58A19DA6-F066-4D1F-A29F-DD1408C902ED}" destId="{07D47B3D-4CEA-4BCA-A4BD-5972A0CFEE9A}" srcOrd="0" destOrd="0" presId="urn:microsoft.com/office/officeart/2005/8/layout/lProcess1"/>
    <dgm:cxn modelId="{A8949EE8-1EDE-41B6-8877-709D79910652}" type="presOf" srcId="{D9C15DA4-58D5-43B2-ADF1-70AE2EF9C28E}" destId="{5861B9F4-B587-4984-9298-FAEFD02F0FBD}" srcOrd="0" destOrd="0" presId="urn:microsoft.com/office/officeart/2005/8/layout/lProcess1"/>
    <dgm:cxn modelId="{61B211E5-576F-43D6-9F5D-EFB1CA40CB12}" type="presOf" srcId="{CDBFBB9C-B4E7-4D6E-B909-9E9F7338B0BE}" destId="{E7AB1AF9-8EB7-4400-972F-938ED61756FD}" srcOrd="0" destOrd="0" presId="urn:microsoft.com/office/officeart/2005/8/layout/lProcess1"/>
    <dgm:cxn modelId="{3A31CD09-5792-4CFC-8DB3-C609318405FD}" srcId="{967D8D79-E6E3-4F6B-9DE8-A83F258BC055}" destId="{CEABC569-E5BD-429E-9954-0E2E96A6C695}" srcOrd="0" destOrd="0" parTransId="{2CAC4351-4F65-45AE-8FE1-24C99ADD65A4}" sibTransId="{27BEF0CC-1E80-43FF-A229-55C9B675C351}"/>
    <dgm:cxn modelId="{EBDDCC0B-8BE5-4EE8-B631-9C36B95ED61C}" type="presOf" srcId="{CA1D1201-01DA-48CA-B96F-1C616894B383}" destId="{C6791395-6DAE-4932-ABCB-44F61D3E299F}" srcOrd="0" destOrd="0" presId="urn:microsoft.com/office/officeart/2005/8/layout/lProcess1"/>
    <dgm:cxn modelId="{4C2371AE-2B58-4CC6-BFD5-906D7DAD7C90}" type="presOf" srcId="{6F639093-9B35-4C8A-9EC1-F31383CF81FC}" destId="{34543B28-8835-4F4F-BE8F-95495915D5E1}" srcOrd="0" destOrd="0" presId="urn:microsoft.com/office/officeart/2005/8/layout/lProcess1"/>
    <dgm:cxn modelId="{B7E60587-B90E-42DA-892D-E6E02388AD05}" srcId="{74425409-1963-4939-834F-8EFBE2634202}" destId="{62E43EAB-889A-4720-800A-854835EAFAC0}" srcOrd="2" destOrd="0" parTransId="{D9306E90-9837-487C-A310-EDC848326BF6}" sibTransId="{E47CBA3F-6B73-4AD2-8DA8-8E78FF2E559F}"/>
    <dgm:cxn modelId="{26DC3565-8518-4234-AB11-5B7F36B15208}" srcId="{74425409-1963-4939-834F-8EFBE2634202}" destId="{6F639093-9B35-4C8A-9EC1-F31383CF81FC}" srcOrd="1" destOrd="0" parTransId="{BDE8C578-1AD4-4B5A-90B6-0D45A8CC99D4}" sibTransId="{9E448AC0-B14A-4311-9C42-B980E1D3E685}"/>
    <dgm:cxn modelId="{22A0746F-3AC6-4F44-9C56-EE0D093F6608}" type="presOf" srcId="{E0D3E244-D7DA-4D5E-8C57-D1A92566E13B}" destId="{8BA87D1E-23AB-49B1-A2CC-F12341BA5958}" srcOrd="0" destOrd="0" presId="urn:microsoft.com/office/officeart/2005/8/layout/lProcess1"/>
    <dgm:cxn modelId="{0B8BFA78-641A-427A-99F3-CA12D99032B8}" type="presOf" srcId="{18A0D24D-7415-497C-91B3-8DE2EFBAABDE}" destId="{AD40EF7C-37CD-42B9-B31F-FEC148ABE0AE}" srcOrd="0" destOrd="0" presId="urn:microsoft.com/office/officeart/2005/8/layout/lProcess1"/>
    <dgm:cxn modelId="{ACF8F3B6-7D47-413B-BC5D-7E9AC88447B5}" srcId="{CEABC569-E5BD-429E-9954-0E2E96A6C695}" destId="{85E27773-705C-4B27-9F93-5381A8076C81}" srcOrd="2" destOrd="0" parTransId="{CA48ADC8-780E-4271-A852-FD98A81386E4}" sibTransId="{0A7DE86A-C975-4370-9DFB-672241BE0DFE}"/>
    <dgm:cxn modelId="{A6EB6FF7-6CDC-459D-BFB2-68996DC59C4F}" srcId="{74425409-1963-4939-834F-8EFBE2634202}" destId="{CA1D1201-01DA-48CA-B96F-1C616894B383}" srcOrd="0" destOrd="0" parTransId="{FF3F9363-E6BA-4FC1-A642-AD16DDAE85C9}" sibTransId="{F8CBC3A4-001A-426B-88D6-7BEA07E8ED64}"/>
    <dgm:cxn modelId="{709CCBC2-6F7A-42AB-9428-0C8132D9CB28}" srcId="{967D8D79-E6E3-4F6B-9DE8-A83F258BC055}" destId="{74425409-1963-4939-834F-8EFBE2634202}" srcOrd="3" destOrd="0" parTransId="{3DD653CB-8052-42DE-B790-0B3A7C802EF8}" sibTransId="{689742F3-8A58-43E9-8F25-949C1B70F5E3}"/>
    <dgm:cxn modelId="{5D8266CF-39A3-4224-BB7C-4E570690D481}" srcId="{967D8D79-E6E3-4F6B-9DE8-A83F258BC055}" destId="{C7B32419-9BBA-47A6-B79F-3498100C729E}" srcOrd="1" destOrd="0" parTransId="{187BD5F8-1F86-4EB2-B3B4-8415656FE530}" sibTransId="{EE2E1391-E2E7-476F-BC68-45477DECD9EE}"/>
    <dgm:cxn modelId="{184E8671-0FF5-4959-8451-A00700A03DE9}" type="presOf" srcId="{F8CBC3A4-001A-426B-88D6-7BEA07E8ED64}" destId="{93393A4F-31C2-4480-AB7A-E1846D11FD70}" srcOrd="0" destOrd="0" presId="urn:microsoft.com/office/officeart/2005/8/layout/lProcess1"/>
    <dgm:cxn modelId="{D5F9005D-3355-45D8-9589-FFAA018B3471}" type="presOf" srcId="{369D38D5-3450-4EFA-B239-81CBCEE6D73D}" destId="{1FD31100-6DFF-4542-8571-6371E14DEEE4}" srcOrd="0" destOrd="0" presId="urn:microsoft.com/office/officeart/2005/8/layout/lProcess1"/>
    <dgm:cxn modelId="{110E7F5A-3EE9-4EE1-B8FA-3944C0C848B5}" type="presOf" srcId="{62E43EAB-889A-4720-800A-854835EAFAC0}" destId="{3B7EC2EF-6473-4E84-85BA-4F677B1D9F7C}" srcOrd="0" destOrd="0" presId="urn:microsoft.com/office/officeart/2005/8/layout/lProcess1"/>
    <dgm:cxn modelId="{1684E7AE-5546-4501-A91E-51356A5F98B4}" srcId="{CEABC569-E5BD-429E-9954-0E2E96A6C695}" destId="{CDBFBB9C-B4E7-4D6E-B909-9E9F7338B0BE}" srcOrd="0" destOrd="0" parTransId="{DC638F85-7956-412E-97BA-D53CFF736A23}" sibTransId="{B89B3E36-974B-432C-9CAE-188F25BB5821}"/>
    <dgm:cxn modelId="{965B620E-507C-47C5-9696-BB347CA58776}" type="presOf" srcId="{B89B3E36-974B-432C-9CAE-188F25BB5821}" destId="{BD1AE5A4-ECA1-48A1-A115-B58E671B8CF5}" srcOrd="0" destOrd="0" presId="urn:microsoft.com/office/officeart/2005/8/layout/lProcess1"/>
    <dgm:cxn modelId="{EB8681E2-683A-4586-B7D9-9C59C2744CFE}" type="presOf" srcId="{ADF63D07-A8A7-49D8-85F5-C31B2ADBFBFA}" destId="{D5890A28-BE22-4AE8-ABBE-03E412407FDD}" srcOrd="0" destOrd="0" presId="urn:microsoft.com/office/officeart/2005/8/layout/lProcess1"/>
    <dgm:cxn modelId="{604F859C-9C39-427C-96DE-41E941695D42}" type="presOf" srcId="{DC638F85-7956-412E-97BA-D53CFF736A23}" destId="{F9EB078F-6423-4EE6-92D9-47ED179391A7}" srcOrd="0" destOrd="0" presId="urn:microsoft.com/office/officeart/2005/8/layout/lProcess1"/>
    <dgm:cxn modelId="{5F99170A-ACEC-43E3-A56B-4272B0481BD2}" type="presOf" srcId="{ABEA35E3-A024-45B1-A9F5-E03467D94987}" destId="{6EC59FBD-493A-4F6A-AA67-2CD03B948483}" srcOrd="0" destOrd="0" presId="urn:microsoft.com/office/officeart/2005/8/layout/lProcess1"/>
    <dgm:cxn modelId="{DCD431C3-4E49-46A7-B32F-62CD0356DE05}" srcId="{D9C15DA4-58D5-43B2-ADF1-70AE2EF9C28E}" destId="{F00C433B-E483-497D-A89A-9F39BCAE5846}" srcOrd="1" destOrd="0" parTransId="{977175A5-2E79-40D3-AEED-B2156CA82E59}" sibTransId="{369D38D5-3450-4EFA-B239-81CBCEE6D73D}"/>
    <dgm:cxn modelId="{E9257C09-6149-44CC-8878-411E0C5A1EDE}" srcId="{CEABC569-E5BD-429E-9954-0E2E96A6C695}" destId="{5D519BED-E723-417C-A8B7-A1295ACABCA5}" srcOrd="1" destOrd="0" parTransId="{3E436A19-61CE-4101-8DCD-0D1CC1C7AABA}" sibTransId="{ABEA35E3-A024-45B1-A9F5-E03467D94987}"/>
    <dgm:cxn modelId="{7E6B85A6-76CA-4A9F-B7DD-55312399F9EA}" srcId="{D9C15DA4-58D5-43B2-ADF1-70AE2EF9C28E}" destId="{99337227-3850-4EC7-AAB1-F711F6CD4B9B}" srcOrd="0" destOrd="0" parTransId="{ADF63D07-A8A7-49D8-85F5-C31B2ADBFBFA}" sibTransId="{58A19DA6-F066-4D1F-A29F-DD1408C902ED}"/>
    <dgm:cxn modelId="{0868867A-9417-4A94-9758-7235ACEE88D4}" type="presOf" srcId="{C7B32419-9BBA-47A6-B79F-3498100C729E}" destId="{2C694262-9959-4A4E-B126-FF07623FDE9A}" srcOrd="0" destOrd="0" presId="urn:microsoft.com/office/officeart/2005/8/layout/lProcess1"/>
    <dgm:cxn modelId="{5A040C6A-287E-4E58-BB7D-0837469EB62C}" type="presOf" srcId="{CEABC569-E5BD-429E-9954-0E2E96A6C695}" destId="{A331C7A1-5127-4680-9E65-E8B084CD3363}" srcOrd="0" destOrd="0" presId="urn:microsoft.com/office/officeart/2005/8/layout/lProcess1"/>
    <dgm:cxn modelId="{13027426-4875-412E-A2B0-73A5DEC16C03}" type="presOf" srcId="{5D519BED-E723-417C-A8B7-A1295ACABCA5}" destId="{A0CAD389-74CE-4F12-9940-242B9CAA6B8A}" srcOrd="0" destOrd="0" presId="urn:microsoft.com/office/officeart/2005/8/layout/lProcess1"/>
    <dgm:cxn modelId="{CC5F95E7-7F56-46F5-BD5A-B811A89B63D3}" srcId="{C7B32419-9BBA-47A6-B79F-3498100C729E}" destId="{F8E34707-3E3D-42FE-A080-B7B0417DE7EA}" srcOrd="1" destOrd="0" parTransId="{9521DB3D-CA4B-468C-B9F8-5BC4E5DE2D60}" sibTransId="{7781EFD3-A041-4948-A6CC-453692CC4292}"/>
    <dgm:cxn modelId="{927754C7-FD26-415B-A4F2-5A5F8319C6CE}" type="presOf" srcId="{9E448AC0-B14A-4311-9C42-B980E1D3E685}" destId="{AAA6FF7A-A622-4A84-B2B0-9E3337618034}" srcOrd="0" destOrd="0" presId="urn:microsoft.com/office/officeart/2005/8/layout/lProcess1"/>
    <dgm:cxn modelId="{21E1A437-4CC1-43A0-86C2-9AE5D2E39D57}" type="presOf" srcId="{85E27773-705C-4B27-9F93-5381A8076C81}" destId="{64CDCE09-EC0B-40AE-9511-0615E3C87C9A}" srcOrd="0" destOrd="0" presId="urn:microsoft.com/office/officeart/2005/8/layout/lProcess1"/>
    <dgm:cxn modelId="{5E9296FA-E0C6-4545-801D-7689E71C53EA}" srcId="{967D8D79-E6E3-4F6B-9DE8-A83F258BC055}" destId="{D9C15DA4-58D5-43B2-ADF1-70AE2EF9C28E}" srcOrd="2" destOrd="0" parTransId="{61E9A468-219D-403D-81FA-163AC36B4521}" sibTransId="{FC370E3B-E878-4308-A852-412C2E97599D}"/>
    <dgm:cxn modelId="{0CA59E4E-E813-4C9C-95E7-371278E624E6}" type="presOf" srcId="{FF3F9363-E6BA-4FC1-A642-AD16DDAE85C9}" destId="{E5722EFB-BE86-4F64-A875-41134DDBD778}" srcOrd="0" destOrd="0" presId="urn:microsoft.com/office/officeart/2005/8/layout/lProcess1"/>
    <dgm:cxn modelId="{008F5F0A-3C4B-41E4-9B42-15E2DB369DAA}" srcId="{D9C15DA4-58D5-43B2-ADF1-70AE2EF9C28E}" destId="{18A0D24D-7415-497C-91B3-8DE2EFBAABDE}" srcOrd="2" destOrd="0" parTransId="{3B33A6E8-56C7-4CBE-851F-88B13ED14695}" sibTransId="{C3E1D493-B524-4DB3-8AAF-3FB301A7B8DF}"/>
    <dgm:cxn modelId="{D4D23771-63B1-4CAA-B387-95EB28F8DE30}" type="presOf" srcId="{7EDC748C-6D5A-4BA4-B6D6-03C868832B60}" destId="{EB647568-EDA1-443D-9A80-1151E463B9B4}" srcOrd="0" destOrd="0" presId="urn:microsoft.com/office/officeart/2005/8/layout/lProcess1"/>
    <dgm:cxn modelId="{6AF823E1-03F1-4F2B-8C92-40B388FCBA44}" type="presOf" srcId="{B6CE2E89-526A-4027-8F59-492593AC386E}" destId="{BDD5C144-36D8-45EB-BD13-4502A52CE4A7}" srcOrd="0" destOrd="0" presId="urn:microsoft.com/office/officeart/2005/8/layout/lProcess1"/>
    <dgm:cxn modelId="{0C49CC83-368A-495E-B57E-FBD4C722FD3D}" type="presParOf" srcId="{6D785EFC-D7FF-4BC7-83A3-95C944DB796F}" destId="{5CAC95D2-5BAD-424B-90CF-4C494E6C0473}" srcOrd="0" destOrd="0" presId="urn:microsoft.com/office/officeart/2005/8/layout/lProcess1"/>
    <dgm:cxn modelId="{57757BC6-5591-4B7A-A273-1E05F215B0C2}" type="presParOf" srcId="{5CAC95D2-5BAD-424B-90CF-4C494E6C0473}" destId="{A331C7A1-5127-4680-9E65-E8B084CD3363}" srcOrd="0" destOrd="0" presId="urn:microsoft.com/office/officeart/2005/8/layout/lProcess1"/>
    <dgm:cxn modelId="{F1CD19D4-1C1C-49FE-BC4E-42567D463CAB}" type="presParOf" srcId="{5CAC95D2-5BAD-424B-90CF-4C494E6C0473}" destId="{F9EB078F-6423-4EE6-92D9-47ED179391A7}" srcOrd="1" destOrd="0" presId="urn:microsoft.com/office/officeart/2005/8/layout/lProcess1"/>
    <dgm:cxn modelId="{78D5CC51-98C2-4097-87EC-7EF4647FE229}" type="presParOf" srcId="{5CAC95D2-5BAD-424B-90CF-4C494E6C0473}" destId="{E7AB1AF9-8EB7-4400-972F-938ED61756FD}" srcOrd="2" destOrd="0" presId="urn:microsoft.com/office/officeart/2005/8/layout/lProcess1"/>
    <dgm:cxn modelId="{9611E403-421D-4B65-9D8F-68BE08F18BD0}" type="presParOf" srcId="{5CAC95D2-5BAD-424B-90CF-4C494E6C0473}" destId="{BD1AE5A4-ECA1-48A1-A115-B58E671B8CF5}" srcOrd="3" destOrd="0" presId="urn:microsoft.com/office/officeart/2005/8/layout/lProcess1"/>
    <dgm:cxn modelId="{87BA39C3-461D-472E-855F-9594759B2A02}" type="presParOf" srcId="{5CAC95D2-5BAD-424B-90CF-4C494E6C0473}" destId="{A0CAD389-74CE-4F12-9940-242B9CAA6B8A}" srcOrd="4" destOrd="0" presId="urn:microsoft.com/office/officeart/2005/8/layout/lProcess1"/>
    <dgm:cxn modelId="{6E3E49EA-4C07-4C7B-9E82-CC43A8B8BDB0}" type="presParOf" srcId="{5CAC95D2-5BAD-424B-90CF-4C494E6C0473}" destId="{6EC59FBD-493A-4F6A-AA67-2CD03B948483}" srcOrd="5" destOrd="0" presId="urn:microsoft.com/office/officeart/2005/8/layout/lProcess1"/>
    <dgm:cxn modelId="{3A947D8A-8FC4-4424-8904-22B10ECE5C5D}" type="presParOf" srcId="{5CAC95D2-5BAD-424B-90CF-4C494E6C0473}" destId="{64CDCE09-EC0B-40AE-9511-0615E3C87C9A}" srcOrd="6" destOrd="0" presId="urn:microsoft.com/office/officeart/2005/8/layout/lProcess1"/>
    <dgm:cxn modelId="{4A1DF680-0934-4EC5-9CBD-AF05733F7C78}" type="presParOf" srcId="{6D785EFC-D7FF-4BC7-83A3-95C944DB796F}" destId="{77141CB3-987E-4132-99D4-7DF0CBC0B44C}" srcOrd="1" destOrd="0" presId="urn:microsoft.com/office/officeart/2005/8/layout/lProcess1"/>
    <dgm:cxn modelId="{416E3627-B17F-48B1-BB17-15B72D222671}" type="presParOf" srcId="{6D785EFC-D7FF-4BC7-83A3-95C944DB796F}" destId="{BB41BBF1-CDE8-482E-94B3-343633CA4537}" srcOrd="2" destOrd="0" presId="urn:microsoft.com/office/officeart/2005/8/layout/lProcess1"/>
    <dgm:cxn modelId="{C946FA23-2BFC-46FE-8182-1D015025590E}" type="presParOf" srcId="{BB41BBF1-CDE8-482E-94B3-343633CA4537}" destId="{2C694262-9959-4A4E-B126-FF07623FDE9A}" srcOrd="0" destOrd="0" presId="urn:microsoft.com/office/officeart/2005/8/layout/lProcess1"/>
    <dgm:cxn modelId="{084567D2-5470-44EA-89FD-FCF5E4B4EA0C}" type="presParOf" srcId="{BB41BBF1-CDE8-482E-94B3-343633CA4537}" destId="{BDD5C144-36D8-45EB-BD13-4502A52CE4A7}" srcOrd="1" destOrd="0" presId="urn:microsoft.com/office/officeart/2005/8/layout/lProcess1"/>
    <dgm:cxn modelId="{00274954-77F6-438E-8646-75BC57E8344A}" type="presParOf" srcId="{BB41BBF1-CDE8-482E-94B3-343633CA4537}" destId="{EB647568-EDA1-443D-9A80-1151E463B9B4}" srcOrd="2" destOrd="0" presId="urn:microsoft.com/office/officeart/2005/8/layout/lProcess1"/>
    <dgm:cxn modelId="{F14A6E27-72B5-45E0-AB20-F895B795E748}" type="presParOf" srcId="{BB41BBF1-CDE8-482E-94B3-343633CA4537}" destId="{92119665-AB66-4FA5-BABF-6EFF2EFF28D8}" srcOrd="3" destOrd="0" presId="urn:microsoft.com/office/officeart/2005/8/layout/lProcess1"/>
    <dgm:cxn modelId="{82BE0ED9-5EBD-42F0-93BE-5B9E3183ED13}" type="presParOf" srcId="{BB41BBF1-CDE8-482E-94B3-343633CA4537}" destId="{8A546DFD-66EB-493E-884D-B6B73FAB5ADF}" srcOrd="4" destOrd="0" presId="urn:microsoft.com/office/officeart/2005/8/layout/lProcess1"/>
    <dgm:cxn modelId="{93CF26FF-4E9F-45C2-86AA-768ECF57D672}" type="presParOf" srcId="{BB41BBF1-CDE8-482E-94B3-343633CA4537}" destId="{841F046B-DAB5-4E0C-B8BA-A1712998CCC8}" srcOrd="5" destOrd="0" presId="urn:microsoft.com/office/officeart/2005/8/layout/lProcess1"/>
    <dgm:cxn modelId="{E5DAF069-3127-474A-B71F-86299606B4D4}" type="presParOf" srcId="{BB41BBF1-CDE8-482E-94B3-343633CA4537}" destId="{8BA87D1E-23AB-49B1-A2CC-F12341BA5958}" srcOrd="6" destOrd="0" presId="urn:microsoft.com/office/officeart/2005/8/layout/lProcess1"/>
    <dgm:cxn modelId="{AE3875FF-4584-46C9-9300-D8378A3953E5}" type="presParOf" srcId="{6D785EFC-D7FF-4BC7-83A3-95C944DB796F}" destId="{D3C44364-2456-489B-8DBB-CF3327F404FD}" srcOrd="3" destOrd="0" presId="urn:microsoft.com/office/officeart/2005/8/layout/lProcess1"/>
    <dgm:cxn modelId="{4B26A5E2-21D0-4537-B34A-8AFE5553BFD9}" type="presParOf" srcId="{6D785EFC-D7FF-4BC7-83A3-95C944DB796F}" destId="{59D305C0-BFFA-4EBB-8A2A-7364373F8AF8}" srcOrd="4" destOrd="0" presId="urn:microsoft.com/office/officeart/2005/8/layout/lProcess1"/>
    <dgm:cxn modelId="{6DC9B5AD-C8F2-44EA-8C8C-222BDFB308A7}" type="presParOf" srcId="{59D305C0-BFFA-4EBB-8A2A-7364373F8AF8}" destId="{5861B9F4-B587-4984-9298-FAEFD02F0FBD}" srcOrd="0" destOrd="0" presId="urn:microsoft.com/office/officeart/2005/8/layout/lProcess1"/>
    <dgm:cxn modelId="{6C6F6E0D-0EAB-40F4-96C6-DCB6B555B413}" type="presParOf" srcId="{59D305C0-BFFA-4EBB-8A2A-7364373F8AF8}" destId="{D5890A28-BE22-4AE8-ABBE-03E412407FDD}" srcOrd="1" destOrd="0" presId="urn:microsoft.com/office/officeart/2005/8/layout/lProcess1"/>
    <dgm:cxn modelId="{E894FE32-5245-454E-A16E-CF82F294D461}" type="presParOf" srcId="{59D305C0-BFFA-4EBB-8A2A-7364373F8AF8}" destId="{0D72D134-465A-46DE-B7EA-4A85A81B501E}" srcOrd="2" destOrd="0" presId="urn:microsoft.com/office/officeart/2005/8/layout/lProcess1"/>
    <dgm:cxn modelId="{4E9612E1-6145-4654-A05B-C2FD76C56D2A}" type="presParOf" srcId="{59D305C0-BFFA-4EBB-8A2A-7364373F8AF8}" destId="{07D47B3D-4CEA-4BCA-A4BD-5972A0CFEE9A}" srcOrd="3" destOrd="0" presId="urn:microsoft.com/office/officeart/2005/8/layout/lProcess1"/>
    <dgm:cxn modelId="{550E4FC8-3F33-453B-880D-E6464E50854E}" type="presParOf" srcId="{59D305C0-BFFA-4EBB-8A2A-7364373F8AF8}" destId="{31584CF0-0ACA-4156-A18F-AF97A220D8DE}" srcOrd="4" destOrd="0" presId="urn:microsoft.com/office/officeart/2005/8/layout/lProcess1"/>
    <dgm:cxn modelId="{F632AF9A-E22D-4D12-8399-93542AF77206}" type="presParOf" srcId="{59D305C0-BFFA-4EBB-8A2A-7364373F8AF8}" destId="{1FD31100-6DFF-4542-8571-6371E14DEEE4}" srcOrd="5" destOrd="0" presId="urn:microsoft.com/office/officeart/2005/8/layout/lProcess1"/>
    <dgm:cxn modelId="{C3E4CF3B-861F-4388-9204-318C7BE56BDA}" type="presParOf" srcId="{59D305C0-BFFA-4EBB-8A2A-7364373F8AF8}" destId="{AD40EF7C-37CD-42B9-B31F-FEC148ABE0AE}" srcOrd="6" destOrd="0" presId="urn:microsoft.com/office/officeart/2005/8/layout/lProcess1"/>
    <dgm:cxn modelId="{16FC4765-E802-4E7F-9CB3-2FB559A34777}" type="presParOf" srcId="{6D785EFC-D7FF-4BC7-83A3-95C944DB796F}" destId="{05DD1EB6-0FF0-4A02-ACBD-0D83D218A0F2}" srcOrd="5" destOrd="0" presId="urn:microsoft.com/office/officeart/2005/8/layout/lProcess1"/>
    <dgm:cxn modelId="{A1E547A9-1047-4870-ABD2-A29782494582}" type="presParOf" srcId="{6D785EFC-D7FF-4BC7-83A3-95C944DB796F}" destId="{09B85E33-BE84-4371-9C06-54AC80D23EBF}" srcOrd="6" destOrd="0" presId="urn:microsoft.com/office/officeart/2005/8/layout/lProcess1"/>
    <dgm:cxn modelId="{9626BEE3-71D4-4EA2-AEE5-DA5450C5901B}" type="presParOf" srcId="{09B85E33-BE84-4371-9C06-54AC80D23EBF}" destId="{528A7952-A854-4BE4-A6B2-4BDB7D19D880}" srcOrd="0" destOrd="0" presId="urn:microsoft.com/office/officeart/2005/8/layout/lProcess1"/>
    <dgm:cxn modelId="{A70BBED0-626B-4BDE-A268-D6A8C24CF93C}" type="presParOf" srcId="{09B85E33-BE84-4371-9C06-54AC80D23EBF}" destId="{E5722EFB-BE86-4F64-A875-41134DDBD778}" srcOrd="1" destOrd="0" presId="urn:microsoft.com/office/officeart/2005/8/layout/lProcess1"/>
    <dgm:cxn modelId="{B8D6ABF8-C74F-4F36-94F7-76519AD3CA26}" type="presParOf" srcId="{09B85E33-BE84-4371-9C06-54AC80D23EBF}" destId="{C6791395-6DAE-4932-ABCB-44F61D3E299F}" srcOrd="2" destOrd="0" presId="urn:microsoft.com/office/officeart/2005/8/layout/lProcess1"/>
    <dgm:cxn modelId="{82358618-094F-4C8F-88C6-297A64EA1A4F}" type="presParOf" srcId="{09B85E33-BE84-4371-9C06-54AC80D23EBF}" destId="{93393A4F-31C2-4480-AB7A-E1846D11FD70}" srcOrd="3" destOrd="0" presId="urn:microsoft.com/office/officeart/2005/8/layout/lProcess1"/>
    <dgm:cxn modelId="{DF44242C-AC7A-47ED-AF77-F7496FFC9336}" type="presParOf" srcId="{09B85E33-BE84-4371-9C06-54AC80D23EBF}" destId="{34543B28-8835-4F4F-BE8F-95495915D5E1}" srcOrd="4" destOrd="0" presId="urn:microsoft.com/office/officeart/2005/8/layout/lProcess1"/>
    <dgm:cxn modelId="{0330A4C1-9C64-4487-982C-43C808AB28B4}" type="presParOf" srcId="{09B85E33-BE84-4371-9C06-54AC80D23EBF}" destId="{AAA6FF7A-A622-4A84-B2B0-9E3337618034}" srcOrd="5" destOrd="0" presId="urn:microsoft.com/office/officeart/2005/8/layout/lProcess1"/>
    <dgm:cxn modelId="{EA854B39-0C63-4442-A81E-4C9996C9DCA6}" type="presParOf" srcId="{09B85E33-BE84-4371-9C06-54AC80D23EBF}" destId="{3B7EC2EF-6473-4E84-85BA-4F677B1D9F7C}" srcOrd="6" destOrd="0" presId="urn:microsoft.com/office/officeart/2005/8/layout/lProcess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31C7A1-5127-4680-9E65-E8B084CD3363}">
      <dsp:nvSpPr>
        <dsp:cNvPr id="0" name=""/>
        <dsp:cNvSpPr/>
      </dsp:nvSpPr>
      <dsp:spPr>
        <a:xfrm>
          <a:off x="920" y="182265"/>
          <a:ext cx="1221311" cy="3053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TRANSPORT</a:t>
          </a:r>
          <a:endParaRPr lang="en-US" sz="900" kern="1200"/>
        </a:p>
      </dsp:txBody>
      <dsp:txXfrm>
        <a:off x="9863" y="191208"/>
        <a:ext cx="1203425" cy="287441"/>
      </dsp:txXfrm>
    </dsp:sp>
    <dsp:sp modelId="{F9EB078F-6423-4EE6-92D9-47ED179391A7}">
      <dsp:nvSpPr>
        <dsp:cNvPr id="0" name=""/>
        <dsp:cNvSpPr/>
      </dsp:nvSpPr>
      <dsp:spPr>
        <a:xfrm rot="5400000">
          <a:off x="584860" y="514310"/>
          <a:ext cx="53432" cy="53432"/>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7AB1AF9-8EB7-4400-972F-938ED61756FD}">
      <dsp:nvSpPr>
        <dsp:cNvPr id="0" name=""/>
        <dsp:cNvSpPr/>
      </dsp:nvSpPr>
      <dsp:spPr>
        <a:xfrm>
          <a:off x="920" y="594458"/>
          <a:ext cx="1221311" cy="30532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BASELINE</a:t>
          </a:r>
          <a:endParaRPr lang="en-US" sz="900" kern="1200"/>
        </a:p>
      </dsp:txBody>
      <dsp:txXfrm>
        <a:off x="9863" y="603401"/>
        <a:ext cx="1203425" cy="287441"/>
      </dsp:txXfrm>
    </dsp:sp>
    <dsp:sp modelId="{BD1AE5A4-ECA1-48A1-A115-B58E671B8CF5}">
      <dsp:nvSpPr>
        <dsp:cNvPr id="0" name=""/>
        <dsp:cNvSpPr/>
      </dsp:nvSpPr>
      <dsp:spPr>
        <a:xfrm rot="5400000">
          <a:off x="584860" y="926502"/>
          <a:ext cx="53432" cy="53432"/>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0CAD389-74CE-4F12-9940-242B9CAA6B8A}">
      <dsp:nvSpPr>
        <dsp:cNvPr id="0" name=""/>
        <dsp:cNvSpPr/>
      </dsp:nvSpPr>
      <dsp:spPr>
        <a:xfrm>
          <a:off x="920" y="1006651"/>
          <a:ext cx="1221311" cy="30532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NEW CONSTRUCTION</a:t>
          </a:r>
          <a:endParaRPr lang="en-US" sz="900" kern="1200"/>
        </a:p>
      </dsp:txBody>
      <dsp:txXfrm>
        <a:off x="9863" y="1015594"/>
        <a:ext cx="1203425" cy="287441"/>
      </dsp:txXfrm>
    </dsp:sp>
    <dsp:sp modelId="{6EC59FBD-493A-4F6A-AA67-2CD03B948483}">
      <dsp:nvSpPr>
        <dsp:cNvPr id="0" name=""/>
        <dsp:cNvSpPr/>
      </dsp:nvSpPr>
      <dsp:spPr>
        <a:xfrm rot="5400000">
          <a:off x="584860" y="1338695"/>
          <a:ext cx="53432" cy="53432"/>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4CDCE09-EC0B-40AE-9511-0615E3C87C9A}">
      <dsp:nvSpPr>
        <dsp:cNvPr id="0" name=""/>
        <dsp:cNvSpPr/>
      </dsp:nvSpPr>
      <dsp:spPr>
        <a:xfrm>
          <a:off x="920" y="1418844"/>
          <a:ext cx="1221311" cy="30532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POLICY IMPACT</a:t>
          </a:r>
          <a:endParaRPr lang="en-US" sz="900" kern="1200"/>
        </a:p>
      </dsp:txBody>
      <dsp:txXfrm>
        <a:off x="9863" y="1427787"/>
        <a:ext cx="1203425" cy="287441"/>
      </dsp:txXfrm>
    </dsp:sp>
    <dsp:sp modelId="{2C694262-9959-4A4E-B126-FF07623FDE9A}">
      <dsp:nvSpPr>
        <dsp:cNvPr id="0" name=""/>
        <dsp:cNvSpPr/>
      </dsp:nvSpPr>
      <dsp:spPr>
        <a:xfrm>
          <a:off x="1393216" y="182265"/>
          <a:ext cx="1221311" cy="3053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LAND-USE CHANGE</a:t>
          </a:r>
          <a:endParaRPr lang="en-US" sz="900" kern="1200"/>
        </a:p>
      </dsp:txBody>
      <dsp:txXfrm>
        <a:off x="1402159" y="191208"/>
        <a:ext cx="1203425" cy="287441"/>
      </dsp:txXfrm>
    </dsp:sp>
    <dsp:sp modelId="{BDD5C144-36D8-45EB-BD13-4502A52CE4A7}">
      <dsp:nvSpPr>
        <dsp:cNvPr id="0" name=""/>
        <dsp:cNvSpPr/>
      </dsp:nvSpPr>
      <dsp:spPr>
        <a:xfrm rot="5400000">
          <a:off x="1977156" y="514310"/>
          <a:ext cx="53432" cy="53432"/>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B647568-EDA1-443D-9A80-1151E463B9B4}">
      <dsp:nvSpPr>
        <dsp:cNvPr id="0" name=""/>
        <dsp:cNvSpPr/>
      </dsp:nvSpPr>
      <dsp:spPr>
        <a:xfrm>
          <a:off x="1393216" y="594458"/>
          <a:ext cx="1221311" cy="305327"/>
        </a:xfrm>
        <a:prstGeom prst="roundRect">
          <a:avLst>
            <a:gd name="adj" fmla="val 10000"/>
          </a:avLst>
        </a:prstGeom>
        <a:solidFill>
          <a:schemeClr val="bg1">
            <a:lumMod val="95000"/>
            <a:alpha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solidFill>
                <a:schemeClr val="bg1">
                  <a:lumMod val="95000"/>
                </a:schemeClr>
              </a:solidFill>
            </a:rPr>
            <a:t> </a:t>
          </a:r>
          <a:endParaRPr lang="en-US" sz="900" kern="1200">
            <a:solidFill>
              <a:schemeClr val="bg1">
                <a:lumMod val="95000"/>
              </a:schemeClr>
            </a:solidFill>
          </a:endParaRPr>
        </a:p>
      </dsp:txBody>
      <dsp:txXfrm>
        <a:off x="1402159" y="603401"/>
        <a:ext cx="1203425" cy="287441"/>
      </dsp:txXfrm>
    </dsp:sp>
    <dsp:sp modelId="{92119665-AB66-4FA5-BABF-6EFF2EFF28D8}">
      <dsp:nvSpPr>
        <dsp:cNvPr id="0" name=""/>
        <dsp:cNvSpPr/>
      </dsp:nvSpPr>
      <dsp:spPr>
        <a:xfrm rot="5400000">
          <a:off x="1977156" y="926502"/>
          <a:ext cx="53432" cy="53432"/>
        </a:xfrm>
        <a:prstGeom prst="rightArrow">
          <a:avLst>
            <a:gd name="adj1" fmla="val 66700"/>
            <a:gd name="adj2" fmla="val 50000"/>
          </a:avLst>
        </a:prstGeom>
        <a:solidFill>
          <a:schemeClr val="bg1">
            <a:lumMod val="95000"/>
          </a:schemeClr>
        </a:solidFill>
        <a:ln>
          <a:noFill/>
        </a:ln>
        <a:effectLst/>
      </dsp:spPr>
      <dsp:style>
        <a:lnRef idx="0">
          <a:scrgbClr r="0" g="0" b="0"/>
        </a:lnRef>
        <a:fillRef idx="1">
          <a:scrgbClr r="0" g="0" b="0"/>
        </a:fillRef>
        <a:effectRef idx="0">
          <a:scrgbClr r="0" g="0" b="0"/>
        </a:effectRef>
        <a:fontRef idx="minor">
          <a:schemeClr val="lt1"/>
        </a:fontRef>
      </dsp:style>
    </dsp:sp>
    <dsp:sp modelId="{8A546DFD-66EB-493E-884D-B6B73FAB5ADF}">
      <dsp:nvSpPr>
        <dsp:cNvPr id="0" name=""/>
        <dsp:cNvSpPr/>
      </dsp:nvSpPr>
      <dsp:spPr>
        <a:xfrm>
          <a:off x="1393216" y="1006651"/>
          <a:ext cx="1221311" cy="30532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NEW CONSTRUCTION</a:t>
          </a:r>
          <a:endParaRPr lang="en-US" sz="900" kern="1200"/>
        </a:p>
      </dsp:txBody>
      <dsp:txXfrm>
        <a:off x="1402159" y="1015594"/>
        <a:ext cx="1203425" cy="287441"/>
      </dsp:txXfrm>
    </dsp:sp>
    <dsp:sp modelId="{841F046B-DAB5-4E0C-B8BA-A1712998CCC8}">
      <dsp:nvSpPr>
        <dsp:cNvPr id="0" name=""/>
        <dsp:cNvSpPr/>
      </dsp:nvSpPr>
      <dsp:spPr>
        <a:xfrm rot="5400000">
          <a:off x="1977156" y="1338695"/>
          <a:ext cx="53432" cy="53432"/>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BA87D1E-23AB-49B1-A2CC-F12341BA5958}">
      <dsp:nvSpPr>
        <dsp:cNvPr id="0" name=""/>
        <dsp:cNvSpPr/>
      </dsp:nvSpPr>
      <dsp:spPr>
        <a:xfrm>
          <a:off x="1393216" y="1418844"/>
          <a:ext cx="1221311" cy="30532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POLICY IMPACT</a:t>
          </a:r>
          <a:endParaRPr lang="en-US" sz="900" kern="1200"/>
        </a:p>
      </dsp:txBody>
      <dsp:txXfrm>
        <a:off x="1402159" y="1427787"/>
        <a:ext cx="1203425" cy="287441"/>
      </dsp:txXfrm>
    </dsp:sp>
    <dsp:sp modelId="{5861B9F4-B587-4984-9298-FAEFD02F0FBD}">
      <dsp:nvSpPr>
        <dsp:cNvPr id="0" name=""/>
        <dsp:cNvSpPr/>
      </dsp:nvSpPr>
      <dsp:spPr>
        <a:xfrm>
          <a:off x="2785511" y="182265"/>
          <a:ext cx="1221311" cy="3053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BUILDINGS</a:t>
          </a:r>
          <a:endParaRPr lang="en-US" sz="900" kern="1200"/>
        </a:p>
      </dsp:txBody>
      <dsp:txXfrm>
        <a:off x="2794454" y="191208"/>
        <a:ext cx="1203425" cy="287441"/>
      </dsp:txXfrm>
    </dsp:sp>
    <dsp:sp modelId="{D5890A28-BE22-4AE8-ABBE-03E412407FDD}">
      <dsp:nvSpPr>
        <dsp:cNvPr id="0" name=""/>
        <dsp:cNvSpPr/>
      </dsp:nvSpPr>
      <dsp:spPr>
        <a:xfrm rot="5400000">
          <a:off x="3369451" y="514310"/>
          <a:ext cx="53432" cy="53432"/>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D72D134-465A-46DE-B7EA-4A85A81B501E}">
      <dsp:nvSpPr>
        <dsp:cNvPr id="0" name=""/>
        <dsp:cNvSpPr/>
      </dsp:nvSpPr>
      <dsp:spPr>
        <a:xfrm>
          <a:off x="2785511" y="594458"/>
          <a:ext cx="1221311" cy="30532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BASELINE</a:t>
          </a:r>
          <a:endParaRPr lang="en-US" sz="900" kern="1200"/>
        </a:p>
      </dsp:txBody>
      <dsp:txXfrm>
        <a:off x="2794454" y="603401"/>
        <a:ext cx="1203425" cy="287441"/>
      </dsp:txXfrm>
    </dsp:sp>
    <dsp:sp modelId="{07D47B3D-4CEA-4BCA-A4BD-5972A0CFEE9A}">
      <dsp:nvSpPr>
        <dsp:cNvPr id="0" name=""/>
        <dsp:cNvSpPr/>
      </dsp:nvSpPr>
      <dsp:spPr>
        <a:xfrm rot="5400000">
          <a:off x="3369451" y="926502"/>
          <a:ext cx="53432" cy="53432"/>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1584CF0-0ACA-4156-A18F-AF97A220D8DE}">
      <dsp:nvSpPr>
        <dsp:cNvPr id="0" name=""/>
        <dsp:cNvSpPr/>
      </dsp:nvSpPr>
      <dsp:spPr>
        <a:xfrm>
          <a:off x="2785511" y="1006651"/>
          <a:ext cx="1221311" cy="30532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NEW CONSTRUCTION</a:t>
          </a:r>
          <a:endParaRPr lang="en-US" sz="900" kern="1200"/>
        </a:p>
      </dsp:txBody>
      <dsp:txXfrm>
        <a:off x="2794454" y="1015594"/>
        <a:ext cx="1203425" cy="287441"/>
      </dsp:txXfrm>
    </dsp:sp>
    <dsp:sp modelId="{1FD31100-6DFF-4542-8571-6371E14DEEE4}">
      <dsp:nvSpPr>
        <dsp:cNvPr id="0" name=""/>
        <dsp:cNvSpPr/>
      </dsp:nvSpPr>
      <dsp:spPr>
        <a:xfrm rot="5400000">
          <a:off x="3369451" y="1338695"/>
          <a:ext cx="53432" cy="53432"/>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D40EF7C-37CD-42B9-B31F-FEC148ABE0AE}">
      <dsp:nvSpPr>
        <dsp:cNvPr id="0" name=""/>
        <dsp:cNvSpPr/>
      </dsp:nvSpPr>
      <dsp:spPr>
        <a:xfrm>
          <a:off x="2785511" y="1418844"/>
          <a:ext cx="1221311" cy="30532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POLICY IMPACT</a:t>
          </a:r>
          <a:endParaRPr lang="en-US" sz="900" kern="1200"/>
        </a:p>
      </dsp:txBody>
      <dsp:txXfrm>
        <a:off x="2794454" y="1427787"/>
        <a:ext cx="1203425" cy="287441"/>
      </dsp:txXfrm>
    </dsp:sp>
    <dsp:sp modelId="{528A7952-A854-4BE4-A6B2-4BDB7D19D880}">
      <dsp:nvSpPr>
        <dsp:cNvPr id="0" name=""/>
        <dsp:cNvSpPr/>
      </dsp:nvSpPr>
      <dsp:spPr>
        <a:xfrm>
          <a:off x="4177807" y="182265"/>
          <a:ext cx="1221311" cy="305327"/>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endParaRPr lang="en-US" sz="900" kern="1200"/>
        </a:p>
      </dsp:txBody>
      <dsp:txXfrm>
        <a:off x="4186750" y="191208"/>
        <a:ext cx="1203425" cy="287441"/>
      </dsp:txXfrm>
    </dsp:sp>
    <dsp:sp modelId="{E5722EFB-BE86-4F64-A875-41134DDBD778}">
      <dsp:nvSpPr>
        <dsp:cNvPr id="0" name=""/>
        <dsp:cNvSpPr/>
      </dsp:nvSpPr>
      <dsp:spPr>
        <a:xfrm rot="5400000">
          <a:off x="4761747" y="514310"/>
          <a:ext cx="53432" cy="53432"/>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6791395-6DAE-4932-ABCB-44F61D3E299F}">
      <dsp:nvSpPr>
        <dsp:cNvPr id="0" name=""/>
        <dsp:cNvSpPr/>
      </dsp:nvSpPr>
      <dsp:spPr>
        <a:xfrm>
          <a:off x="4177807" y="594458"/>
          <a:ext cx="1221311" cy="30532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BASELINE</a:t>
          </a:r>
          <a:endParaRPr lang="en-US" sz="900" kern="1200"/>
        </a:p>
      </dsp:txBody>
      <dsp:txXfrm>
        <a:off x="4186750" y="603401"/>
        <a:ext cx="1203425" cy="287441"/>
      </dsp:txXfrm>
    </dsp:sp>
    <dsp:sp modelId="{93393A4F-31C2-4480-AB7A-E1846D11FD70}">
      <dsp:nvSpPr>
        <dsp:cNvPr id="0" name=""/>
        <dsp:cNvSpPr/>
      </dsp:nvSpPr>
      <dsp:spPr>
        <a:xfrm rot="5400000">
          <a:off x="4761747" y="926502"/>
          <a:ext cx="53432" cy="53432"/>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4543B28-8835-4F4F-BE8F-95495915D5E1}">
      <dsp:nvSpPr>
        <dsp:cNvPr id="0" name=""/>
        <dsp:cNvSpPr/>
      </dsp:nvSpPr>
      <dsp:spPr>
        <a:xfrm>
          <a:off x="4177807" y="1006651"/>
          <a:ext cx="1221311" cy="30532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NEW CONSTRUCTION</a:t>
          </a:r>
          <a:endParaRPr lang="en-US" sz="900" kern="1200"/>
        </a:p>
      </dsp:txBody>
      <dsp:txXfrm>
        <a:off x="4186750" y="1015594"/>
        <a:ext cx="1203425" cy="287441"/>
      </dsp:txXfrm>
    </dsp:sp>
    <dsp:sp modelId="{AAA6FF7A-A622-4A84-B2B0-9E3337618034}">
      <dsp:nvSpPr>
        <dsp:cNvPr id="0" name=""/>
        <dsp:cNvSpPr/>
      </dsp:nvSpPr>
      <dsp:spPr>
        <a:xfrm rot="5400000">
          <a:off x="4761747" y="1338695"/>
          <a:ext cx="53432" cy="53432"/>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B7EC2EF-6473-4E84-85BA-4F677B1D9F7C}">
      <dsp:nvSpPr>
        <dsp:cNvPr id="0" name=""/>
        <dsp:cNvSpPr/>
      </dsp:nvSpPr>
      <dsp:spPr>
        <a:xfrm>
          <a:off x="4177807" y="1418844"/>
          <a:ext cx="1221311" cy="305327"/>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t-EE" sz="900" kern="1200"/>
            <a:t>POLICY IMPACT</a:t>
          </a:r>
          <a:endParaRPr lang="en-US" sz="900" kern="1200"/>
        </a:p>
      </dsp:txBody>
      <dsp:txXfrm>
        <a:off x="4186750" y="1427787"/>
        <a:ext cx="1203425" cy="287441"/>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C26192F57A6458A9AE7A69E99572BA9"/>
        <w:category>
          <w:name w:val="General"/>
          <w:gallery w:val="placeholder"/>
        </w:category>
        <w:types>
          <w:type w:val="bbPlcHdr"/>
        </w:types>
        <w:behaviors>
          <w:behavior w:val="content"/>
        </w:behaviors>
        <w:guid w:val="{92859C32-EA6B-47EA-A9D3-22893CFD3645}"/>
      </w:docPartPr>
      <w:docPartBody>
        <w:p w:rsidR="00D95CD9" w:rsidRDefault="00E5621B">
          <w:pPr>
            <w:pStyle w:val="BC26192F57A6458A9AE7A69E99572BA9"/>
          </w:pPr>
          <w:r>
            <w:rPr>
              <w:rStyle w:val="PlaceholderText"/>
            </w:rPr>
            <w:t>Type of publication</w:t>
          </w:r>
        </w:p>
      </w:docPartBody>
    </w:docPart>
    <w:docPart>
      <w:docPartPr>
        <w:name w:val="344ABE25F25943579E8B18EA2B83F1EB"/>
        <w:category>
          <w:name w:val="General"/>
          <w:gallery w:val="placeholder"/>
        </w:category>
        <w:types>
          <w:type w:val="bbPlcHdr"/>
        </w:types>
        <w:behaviors>
          <w:behavior w:val="content"/>
        </w:behaviors>
        <w:guid w:val="{5A17E748-3016-4D1F-B482-39E84F44108D}"/>
      </w:docPartPr>
      <w:docPartBody>
        <w:p w:rsidR="00D95CD9" w:rsidRDefault="00E5621B">
          <w:pPr>
            <w:pStyle w:val="344ABE25F25943579E8B18EA2B83F1EB"/>
          </w:pPr>
          <w:r w:rsidRPr="00EB34B1">
            <w:rPr>
              <w:lang w:val="en-GB"/>
            </w:rPr>
            <w:t>type of publication</w:t>
          </w:r>
        </w:p>
      </w:docPartBody>
    </w:docPart>
    <w:docPart>
      <w:docPartPr>
        <w:name w:val="6EE8A65C033646368C47A991A9814D52"/>
        <w:category>
          <w:name w:val="General"/>
          <w:gallery w:val="placeholder"/>
        </w:category>
        <w:types>
          <w:type w:val="bbPlcHdr"/>
        </w:types>
        <w:behaviors>
          <w:behavior w:val="content"/>
        </w:behaviors>
        <w:guid w:val="{FF7A0DE7-2C48-4AD6-97E6-3502760093E7}"/>
      </w:docPartPr>
      <w:docPartBody>
        <w:p w:rsidR="00D95CD9" w:rsidRDefault="00E5621B">
          <w:pPr>
            <w:pStyle w:val="6EE8A65C033646368C47A991A9814D52"/>
          </w:pPr>
          <w:r w:rsidRPr="00EB34B1">
            <w:t>Title</w:t>
          </w:r>
        </w:p>
      </w:docPartBody>
    </w:docPart>
    <w:docPart>
      <w:docPartPr>
        <w:name w:val="4BB04E0801B34AFEA81C75961AF6F594"/>
        <w:category>
          <w:name w:val="General"/>
          <w:gallery w:val="placeholder"/>
        </w:category>
        <w:types>
          <w:type w:val="bbPlcHdr"/>
        </w:types>
        <w:behaviors>
          <w:behavior w:val="content"/>
        </w:behaviors>
        <w:guid w:val="{DF15E312-6A8C-4EEC-A136-49FF182FC83A}"/>
      </w:docPartPr>
      <w:docPartBody>
        <w:p w:rsidR="00D95CD9" w:rsidRDefault="00E5621B">
          <w:pPr>
            <w:pStyle w:val="4BB04E0801B34AFEA81C75961AF6F594"/>
          </w:pPr>
          <w:r w:rsidRPr="00EB34B1">
            <w:t>Subtitle</w:t>
          </w:r>
        </w:p>
      </w:docPartBody>
    </w:docPart>
    <w:docPart>
      <w:docPartPr>
        <w:name w:val="19FF046148C94E86AF96B6EFF9A5F237"/>
        <w:category>
          <w:name w:val="General"/>
          <w:gallery w:val="placeholder"/>
        </w:category>
        <w:types>
          <w:type w:val="bbPlcHdr"/>
        </w:types>
        <w:behaviors>
          <w:behavior w:val="content"/>
        </w:behaviors>
        <w:guid w:val="{A29C1677-21A5-45E2-91EE-8CBD367012A8}"/>
      </w:docPartPr>
      <w:docPartBody>
        <w:p w:rsidR="00D95CD9" w:rsidRDefault="00E5621B">
          <w:pPr>
            <w:pStyle w:val="19FF046148C94E86AF96B6EFF9A5F237"/>
          </w:pPr>
          <w:r w:rsidRPr="00EB34B1">
            <w:t>Type of Report, Annex, etc.</w:t>
          </w:r>
        </w:p>
      </w:docPartBody>
    </w:docPart>
    <w:docPart>
      <w:docPartPr>
        <w:name w:val="56112E53277940A7B4A6B5F218369F99"/>
        <w:category>
          <w:name w:val="General"/>
          <w:gallery w:val="placeholder"/>
        </w:category>
        <w:types>
          <w:type w:val="bbPlcHdr"/>
        </w:types>
        <w:behaviors>
          <w:behavior w:val="content"/>
        </w:behaviors>
        <w:guid w:val="{3CD31234-85C8-410A-B439-05B326EC486E}"/>
      </w:docPartPr>
      <w:docPartBody>
        <w:p w:rsidR="00D95CD9" w:rsidRDefault="00E5621B">
          <w:pPr>
            <w:pStyle w:val="56112E53277940A7B4A6B5F218369F99"/>
          </w:pPr>
          <w:r w:rsidRPr="00EB34B1">
            <w:t>Month Year</w:t>
          </w:r>
        </w:p>
      </w:docPartBody>
    </w:docPart>
    <w:docPart>
      <w:docPartPr>
        <w:name w:val="CB4BF8D9578B45059BC557135E084CA8"/>
        <w:category>
          <w:name w:val="General"/>
          <w:gallery w:val="placeholder"/>
        </w:category>
        <w:types>
          <w:type w:val="bbPlcHdr"/>
        </w:types>
        <w:behaviors>
          <w:behavior w:val="content"/>
        </w:behaviors>
        <w:guid w:val="{80F8CA4D-BDF3-499D-84E0-6422C2DDA978}"/>
      </w:docPartPr>
      <w:docPartBody>
        <w:p w:rsidR="00D95CD9" w:rsidRDefault="00E5621B">
          <w:pPr>
            <w:pStyle w:val="CB4BF8D9578B45059BC557135E084CA8"/>
          </w:pPr>
          <w:r w:rsidRPr="001952A3">
            <w:t>type of publication</w:t>
          </w:r>
        </w:p>
      </w:docPartBody>
    </w:docPart>
    <w:docPart>
      <w:docPartPr>
        <w:name w:val="F6884728F22742C7855D7E920BC877FB"/>
        <w:category>
          <w:name w:val="General"/>
          <w:gallery w:val="placeholder"/>
        </w:category>
        <w:types>
          <w:type w:val="bbPlcHdr"/>
        </w:types>
        <w:behaviors>
          <w:behavior w:val="content"/>
        </w:behaviors>
        <w:guid w:val="{B4047899-1460-4E12-990C-7C4E267D718C}"/>
      </w:docPartPr>
      <w:docPartBody>
        <w:p w:rsidR="00D95CD9" w:rsidRDefault="00E5621B">
          <w:pPr>
            <w:pStyle w:val="F6884728F22742C7855D7E920BC877FB"/>
          </w:pPr>
          <w:r w:rsidRPr="001952A3">
            <w:t>Title</w:t>
          </w:r>
        </w:p>
      </w:docPartBody>
    </w:docPart>
    <w:docPart>
      <w:docPartPr>
        <w:name w:val="8294F6FEBB014F51B797E31FA327099E"/>
        <w:category>
          <w:name w:val="General"/>
          <w:gallery w:val="placeholder"/>
        </w:category>
        <w:types>
          <w:type w:val="bbPlcHdr"/>
        </w:types>
        <w:behaviors>
          <w:behavior w:val="content"/>
        </w:behaviors>
        <w:guid w:val="{B4DB3CFE-8EFA-4CB9-AD77-F43F89C2DC39}"/>
      </w:docPartPr>
      <w:docPartBody>
        <w:p w:rsidR="00D95CD9" w:rsidRDefault="00E5621B">
          <w:pPr>
            <w:pStyle w:val="8294F6FEBB014F51B797E31FA327099E"/>
          </w:pPr>
          <w:r w:rsidRPr="001952A3">
            <w:t>Subtitle</w:t>
          </w:r>
        </w:p>
      </w:docPartBody>
    </w:docPart>
    <w:docPart>
      <w:docPartPr>
        <w:name w:val="4F52880B8B51494CB2EECB7C741672C4"/>
        <w:category>
          <w:name w:val="General"/>
          <w:gallery w:val="placeholder"/>
        </w:category>
        <w:types>
          <w:type w:val="bbPlcHdr"/>
        </w:types>
        <w:behaviors>
          <w:behavior w:val="content"/>
        </w:behaviors>
        <w:guid w:val="{2AFFC8FE-7DA3-45E2-AE80-E01DEFAAF74D}"/>
      </w:docPartPr>
      <w:docPartBody>
        <w:p w:rsidR="00D95CD9" w:rsidRDefault="00E5621B">
          <w:pPr>
            <w:pStyle w:val="4F52880B8B51494CB2EECB7C741672C4"/>
          </w:pPr>
          <w:r w:rsidRPr="001952A3">
            <w:t>Type of Report, Annex, etc.</w:t>
          </w:r>
        </w:p>
      </w:docPartBody>
    </w:docPart>
    <w:docPart>
      <w:docPartPr>
        <w:name w:val="4A770682CE2B48ACA2533ABA82572A51"/>
        <w:category>
          <w:name w:val="General"/>
          <w:gallery w:val="placeholder"/>
        </w:category>
        <w:types>
          <w:type w:val="bbPlcHdr"/>
        </w:types>
        <w:behaviors>
          <w:behavior w:val="content"/>
        </w:behaviors>
        <w:guid w:val="{F4DAB687-8D68-4DCD-942F-883077AE74A4}"/>
      </w:docPartPr>
      <w:docPartBody>
        <w:p w:rsidR="00D95CD9" w:rsidRDefault="00E5621B">
          <w:pPr>
            <w:pStyle w:val="4A770682CE2B48ACA2533ABA82572A51"/>
          </w:pPr>
          <w:r w:rsidRPr="001952A3">
            <w:t>Month Year</w:t>
          </w:r>
        </w:p>
      </w:docPartBody>
    </w:docPart>
    <w:docPart>
      <w:docPartPr>
        <w:name w:val="84717DBA426D47F78460EBA740EDC941"/>
        <w:category>
          <w:name w:val="General"/>
          <w:gallery w:val="placeholder"/>
        </w:category>
        <w:types>
          <w:type w:val="bbPlcHdr"/>
        </w:types>
        <w:behaviors>
          <w:behavior w:val="content"/>
        </w:behaviors>
        <w:guid w:val="{A56F77EF-578F-4EFC-8CE1-BF696396C12B}"/>
      </w:docPartPr>
      <w:docPartBody>
        <w:p w:rsidR="00D95CD9" w:rsidRDefault="00E5621B">
          <w:pPr>
            <w:pStyle w:val="84717DBA426D47F78460EBA740EDC941"/>
          </w:pPr>
          <w:r w:rsidRPr="00397C07">
            <w:t>type of publication</w:t>
          </w:r>
        </w:p>
      </w:docPartBody>
    </w:docPart>
    <w:docPart>
      <w:docPartPr>
        <w:name w:val="BBB98E252FD9435FB9FB565E0894C063"/>
        <w:category>
          <w:name w:val="General"/>
          <w:gallery w:val="placeholder"/>
        </w:category>
        <w:types>
          <w:type w:val="bbPlcHdr"/>
        </w:types>
        <w:behaviors>
          <w:behavior w:val="content"/>
        </w:behaviors>
        <w:guid w:val="{57F73269-DF9C-45B6-9A80-FEE6556B14E6}"/>
      </w:docPartPr>
      <w:docPartBody>
        <w:p w:rsidR="00D95CD9" w:rsidRDefault="00E5621B">
          <w:pPr>
            <w:pStyle w:val="BBB98E252FD9435FB9FB565E0894C063"/>
          </w:pPr>
          <w:r w:rsidRPr="00397C07">
            <w:rPr>
              <w:rStyle w:val="HeaderFooterGrey"/>
            </w:rPr>
            <w:t>Title</w:t>
          </w:r>
        </w:p>
      </w:docPartBody>
    </w:docPart>
    <w:docPart>
      <w:docPartPr>
        <w:name w:val="1544230086EB469D84F9B12D869302C2"/>
        <w:category>
          <w:name w:val="General"/>
          <w:gallery w:val="placeholder"/>
        </w:category>
        <w:types>
          <w:type w:val="bbPlcHdr"/>
        </w:types>
        <w:behaviors>
          <w:behavior w:val="content"/>
        </w:behaviors>
        <w:guid w:val="{E01E2640-5297-4A28-B2EC-95572E426D70}"/>
      </w:docPartPr>
      <w:docPartBody>
        <w:p w:rsidR="00D95CD9" w:rsidRDefault="00E5621B">
          <w:pPr>
            <w:pStyle w:val="1544230086EB469D84F9B12D869302C2"/>
          </w:pPr>
          <w:r w:rsidRPr="00397C07">
            <w:t>type of publication</w:t>
          </w:r>
        </w:p>
      </w:docPartBody>
    </w:docPart>
    <w:docPart>
      <w:docPartPr>
        <w:name w:val="162A2D9E3A474CA38C01F50F67D79A51"/>
        <w:category>
          <w:name w:val="General"/>
          <w:gallery w:val="placeholder"/>
        </w:category>
        <w:types>
          <w:type w:val="bbPlcHdr"/>
        </w:types>
        <w:behaviors>
          <w:behavior w:val="content"/>
        </w:behaviors>
        <w:guid w:val="{51B584E8-96FB-4EFD-9197-F532AA294795}"/>
      </w:docPartPr>
      <w:docPartBody>
        <w:p w:rsidR="00D95CD9" w:rsidRDefault="00E5621B">
          <w:pPr>
            <w:pStyle w:val="162A2D9E3A474CA38C01F50F67D79A51"/>
          </w:pPr>
          <w:r w:rsidRPr="00397C07">
            <w:rPr>
              <w:rStyle w:val="HeaderFooterGrey"/>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BA"/>
    <w:family w:val="swiss"/>
    <w:pitch w:val="variable"/>
    <w:sig w:usb0="E0002EFF" w:usb1="C000785B" w:usb2="00000009" w:usb3="00000000" w:csb0="000001FF" w:csb1="00000000"/>
  </w:font>
  <w:font w:name="Segoe UI">
    <w:panose1 w:val="020B0502040204020203"/>
    <w:charset w:val="BA"/>
    <w:family w:val="swiss"/>
    <w:pitch w:val="variable"/>
    <w:sig w:usb0="E4002EFF" w:usb1="C000E47F" w:usb2="00000009" w:usb3="00000000" w:csb0="000001FF" w:csb1="00000000"/>
  </w:font>
  <w:font w:name="Consolas">
    <w:panose1 w:val="020B0609020204030204"/>
    <w:charset w:val="BA"/>
    <w:family w:val="modern"/>
    <w:pitch w:val="fixed"/>
    <w:sig w:usb0="E00006FF" w:usb1="0000FCFF" w:usb2="00000001" w:usb3="00000000" w:csb0="0000019F" w:csb1="00000000"/>
  </w:font>
  <w:font w:name="Calibri">
    <w:panose1 w:val="020F0502020204030204"/>
    <w:charset w:val="BA"/>
    <w:family w:val="swiss"/>
    <w:pitch w:val="variable"/>
    <w:sig w:usb0="E4002EFF" w:usb1="C000247B" w:usb2="00000009" w:usb3="00000000" w:csb0="000001FF" w:csb1="00000000"/>
  </w:font>
  <w:font w:name="Calibri Light">
    <w:panose1 w:val="020F0302020204030204"/>
    <w:charset w:val="BA"/>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21B"/>
    <w:rsid w:val="001419EE"/>
    <w:rsid w:val="001C5634"/>
    <w:rsid w:val="00200843"/>
    <w:rsid w:val="002030ED"/>
    <w:rsid w:val="00327EFE"/>
    <w:rsid w:val="003D4FCE"/>
    <w:rsid w:val="003E1E15"/>
    <w:rsid w:val="00462339"/>
    <w:rsid w:val="00492ECC"/>
    <w:rsid w:val="004A4D69"/>
    <w:rsid w:val="005D57AF"/>
    <w:rsid w:val="00642F57"/>
    <w:rsid w:val="0069374A"/>
    <w:rsid w:val="006D25E1"/>
    <w:rsid w:val="00765446"/>
    <w:rsid w:val="008C3BC0"/>
    <w:rsid w:val="008E3829"/>
    <w:rsid w:val="00936D49"/>
    <w:rsid w:val="009D0C48"/>
    <w:rsid w:val="009D42BC"/>
    <w:rsid w:val="009E764E"/>
    <w:rsid w:val="00A36E91"/>
    <w:rsid w:val="00A84D31"/>
    <w:rsid w:val="00A86962"/>
    <w:rsid w:val="00B3156D"/>
    <w:rsid w:val="00B62CB4"/>
    <w:rsid w:val="00B95E14"/>
    <w:rsid w:val="00BD2839"/>
    <w:rsid w:val="00BE4D06"/>
    <w:rsid w:val="00BF4EAC"/>
    <w:rsid w:val="00CB1D8B"/>
    <w:rsid w:val="00CC10A8"/>
    <w:rsid w:val="00D4343F"/>
    <w:rsid w:val="00D95CD9"/>
    <w:rsid w:val="00DD6F4A"/>
    <w:rsid w:val="00E16CED"/>
    <w:rsid w:val="00E5621B"/>
    <w:rsid w:val="00E97175"/>
    <w:rsid w:val="00EE5435"/>
    <w:rsid w:val="00F271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C26192F57A6458A9AE7A69E99572BA9">
    <w:name w:val="BC26192F57A6458A9AE7A69E99572BA9"/>
  </w:style>
  <w:style w:type="paragraph" w:customStyle="1" w:styleId="E2CCF4973C5D4EFCAE218788D6AD91E3">
    <w:name w:val="E2CCF4973C5D4EFCAE218788D6AD91E3"/>
  </w:style>
  <w:style w:type="paragraph" w:customStyle="1" w:styleId="1711C792953B4E5AB3F8162728D4593E">
    <w:name w:val="1711C792953B4E5AB3F8162728D4593E"/>
  </w:style>
  <w:style w:type="paragraph" w:customStyle="1" w:styleId="344ABE25F25943579E8B18EA2B83F1EB">
    <w:name w:val="344ABE25F25943579E8B18EA2B83F1EB"/>
  </w:style>
  <w:style w:type="paragraph" w:customStyle="1" w:styleId="6EE8A65C033646368C47A991A9814D52">
    <w:name w:val="6EE8A65C033646368C47A991A9814D52"/>
  </w:style>
  <w:style w:type="paragraph" w:customStyle="1" w:styleId="4BB04E0801B34AFEA81C75961AF6F594">
    <w:name w:val="4BB04E0801B34AFEA81C75961AF6F594"/>
  </w:style>
  <w:style w:type="paragraph" w:customStyle="1" w:styleId="19FF046148C94E86AF96B6EFF9A5F237">
    <w:name w:val="19FF046148C94E86AF96B6EFF9A5F237"/>
  </w:style>
  <w:style w:type="paragraph" w:customStyle="1" w:styleId="56112E53277940A7B4A6B5F218369F99">
    <w:name w:val="56112E53277940A7B4A6B5F218369F99"/>
  </w:style>
  <w:style w:type="paragraph" w:customStyle="1" w:styleId="96644885A88B4247885A1F1129A746EC">
    <w:name w:val="96644885A88B4247885A1F1129A746EC"/>
  </w:style>
  <w:style w:type="paragraph" w:customStyle="1" w:styleId="CB4BF8D9578B45059BC557135E084CA8">
    <w:name w:val="CB4BF8D9578B45059BC557135E084CA8"/>
  </w:style>
  <w:style w:type="paragraph" w:customStyle="1" w:styleId="F6884728F22742C7855D7E920BC877FB">
    <w:name w:val="F6884728F22742C7855D7E920BC877FB"/>
  </w:style>
  <w:style w:type="paragraph" w:customStyle="1" w:styleId="8294F6FEBB014F51B797E31FA327099E">
    <w:name w:val="8294F6FEBB014F51B797E31FA327099E"/>
  </w:style>
  <w:style w:type="paragraph" w:customStyle="1" w:styleId="4F52880B8B51494CB2EECB7C741672C4">
    <w:name w:val="4F52880B8B51494CB2EECB7C741672C4"/>
  </w:style>
  <w:style w:type="paragraph" w:customStyle="1" w:styleId="4A770682CE2B48ACA2533ABA82572A51">
    <w:name w:val="4A770682CE2B48ACA2533ABA82572A51"/>
  </w:style>
  <w:style w:type="paragraph" w:customStyle="1" w:styleId="84717DBA426D47F78460EBA740EDC941">
    <w:name w:val="84717DBA426D47F78460EBA740EDC941"/>
  </w:style>
  <w:style w:type="character" w:customStyle="1" w:styleId="HeaderFooterGrey">
    <w:name w:val="Header_Footer_Grey"/>
    <w:basedOn w:val="DefaultParagraphFont"/>
    <w:uiPriority w:val="1"/>
    <w:rPr>
      <w:caps w:val="0"/>
      <w:smallCaps w:val="0"/>
      <w:color w:val="777776"/>
    </w:rPr>
  </w:style>
  <w:style w:type="paragraph" w:customStyle="1" w:styleId="BBB98E252FD9435FB9FB565E0894C063">
    <w:name w:val="BBB98E252FD9435FB9FB565E0894C063"/>
  </w:style>
  <w:style w:type="paragraph" w:customStyle="1" w:styleId="1544230086EB469D84F9B12D869302C2">
    <w:name w:val="1544230086EB469D84F9B12D869302C2"/>
  </w:style>
  <w:style w:type="paragraph" w:customStyle="1" w:styleId="162A2D9E3A474CA38C01F50F67D79A51">
    <w:name w:val="162A2D9E3A474CA38C01F50F67D79A51"/>
  </w:style>
  <w:style w:type="paragraph" w:customStyle="1" w:styleId="CFBE2CBAD22C4ED8B3715F018F7E2432">
    <w:name w:val="CFBE2CBAD22C4ED8B3715F018F7E2432"/>
    <w:rsid w:val="00462339"/>
  </w:style>
  <w:style w:type="paragraph" w:customStyle="1" w:styleId="90126F4A9B3B4CFFB24440AFF1CBDB8F">
    <w:name w:val="90126F4A9B3B4CFFB24440AFF1CBDB8F"/>
    <w:rsid w:val="004623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ESPON PowerPoint">
      <a:dk1>
        <a:sysClr val="windowText" lastClr="000000"/>
      </a:dk1>
      <a:lt1>
        <a:sysClr val="window" lastClr="FFFFFF"/>
      </a:lt1>
      <a:dk2>
        <a:srgbClr val="0B1741"/>
      </a:dk2>
      <a:lt2>
        <a:srgbClr val="D9D9D9"/>
      </a:lt2>
      <a:accent1>
        <a:srgbClr val="164193"/>
      </a:accent1>
      <a:accent2>
        <a:srgbClr val="EE7D00"/>
      </a:accent2>
      <a:accent3>
        <a:srgbClr val="4779B2"/>
      </a:accent3>
      <a:accent4>
        <a:srgbClr val="75B566"/>
      </a:accent4>
      <a:accent5>
        <a:srgbClr val="77BEDB"/>
      </a:accent5>
      <a:accent6>
        <a:srgbClr val="C85C54"/>
      </a:accent6>
      <a:hlink>
        <a:srgbClr val="308DAA"/>
      </a:hlink>
      <a:folHlink>
        <a:srgbClr val="783F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ns:gsit_espon_report xmlns:ns="http://www.getsharp.dk/gsit_espon_report">
  <ns:publicationdata>
    <ns:publicationtype>ANNEX 6 – USER MANUAL</ns:publicationtype>
    <ns:reporttype>Adjusted Annex </ns:reporttype>
    <ns:reporttitle>GGIA TOOL</ns:reporttitle>
    <ns:reportsubtitle>Quantitative Greenhouse Gas Impact Assessment Method for Spatial Planning Policy</ns:reportsubtitle>
    <ns:published>September 2022</ns:published>
  </ns:publicationdata>
  <ns:boxelements>
    <ns:white>case study</ns:white>
    <ns:lightblue>methodology</ns:lightblue>
    <ns:darkblue>digression</ns:darkblue>
  </ns:boxelements>
  <ns:templatedata>
    <ns:version>4</ns:version>
  </ns:templatedata>
</ns:gsit_espon_report>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F7C52382EAEA54D9390D8ACAED8808A" ma:contentTypeVersion="12" ma:contentTypeDescription="Create a new document." ma:contentTypeScope="" ma:versionID="6f58e567cf432b0e3f9fd0f0e6b2c81f">
  <xsd:schema xmlns:xsd="http://www.w3.org/2001/XMLSchema" xmlns:xs="http://www.w3.org/2001/XMLSchema" xmlns:p="http://schemas.microsoft.com/office/2006/metadata/properties" xmlns:ns2="b264460c-6b94-418e-95f3-3fdf4e9ab72c" xmlns:ns3="93ba97d9-6800-48fe-81bf-c413e55fe923" targetNamespace="http://schemas.microsoft.com/office/2006/metadata/properties" ma:root="true" ma:fieldsID="3c9b12727dac0d56aa6e8d9cc7a5b449" ns2:_="" ns3:_="">
    <xsd:import namespace="b264460c-6b94-418e-95f3-3fdf4e9ab72c"/>
    <xsd:import namespace="93ba97d9-6800-48fe-81bf-c413e55fe92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64460c-6b94-418e-95f3-3fdf4e9ab7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3ba97d9-6800-48fe-81bf-c413e55fe92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Cop18</b:Tag>
    <b:SourceType>InternetSite</b:SourceType>
    <b:Guid>{8C197FC9-F8E7-4BF6-B50A-E5159D159538}</b:Guid>
    <b:Title>Urban Atlas: Street Tree Layer (STL 2018)</b:Title>
    <b:Year>2018</b:Year>
    <b:YearAccessed>2022</b:YearAccessed>
    <b:MonthAccessed>April</b:MonthAccessed>
    <b:DayAccessed>17</b:DayAccessed>
    <b:URL>https://land.copernicus.eu/local/urban-atlas/street-tree-layer-stl-2018?msclkid=a885ee26be1211ecbdd810a395525cb5</b:URL>
    <b:Author>
      <b:Author>
        <b:Corporate>Copernicus Land Monitoring Service</b:Corporate>
      </b:Author>
    </b:Author>
    <b:RefOrder>2</b:RefOrder>
  </b:Source>
  <b:Source>
    <b:Tag>Kos17</b:Tag>
    <b:SourceType>Report</b:SourceType>
    <b:Guid>{FED2AA4B-1E21-4CE7-A2D4-2F97EBE3050A}</b:Guid>
    <b:Title>Updated CLC illustrated nomenclature guidelines</b:Title>
    <b:Year>2017</b:Year>
    <b:Publisher>European Topic Centre on Urban, land and soil systems ETC/ULS</b:Publisher>
    <b:City>Wien</b:City>
    <b:Author>
      <b:Author>
        <b:Corporate>Kosztra et al</b:Corporate>
      </b:Author>
    </b:Author>
    <b:RefOrder>3</b:RefOrder>
  </b:Source>
  <b:Source>
    <b:Tag>FAO14</b:Tag>
    <b:SourceType>Report</b:SourceType>
    <b:Guid>{996F4C35-13DA-4ACE-A17E-0DF4261A7084}</b:Guid>
    <b:Author>
      <b:Author>
        <b:Corporate>FAO</b:Corporate>
      </b:Author>
    </b:Author>
    <b:Title>World reference base for soil resources 2014. International soil classification system for naming soils and creating legends for soil maps. Update 2015. World soil resources reports 106.</b:Title>
    <b:Year>2014</b:Year>
    <b:Publisher>FAO</b:Publisher>
    <b:City>Rome</b:City>
    <b:RefOrder>4</b:RefOrder>
  </b:Source>
  <b:Source>
    <b:Tag>IPC19</b:Tag>
    <b:SourceType>Report</b:SourceType>
    <b:Guid>{2C9901B6-B44C-4254-A7D3-730694D2BC97}</b:Guid>
    <b:Author>
      <b:Author>
        <b:Corporate>IPCC</b:Corporate>
      </b:Author>
    </b:Author>
    <b:Title>Refinement to the 2006 IPCC Guidelines for National Greenhouse Gas Inventories</b:Title>
    <b:Year>2019</b:Year>
    <b:RefOrder>6</b:RefOrder>
  </b:Source>
  <b:Source>
    <b:Tag>Cap</b:Tag>
    <b:SourceType>Report</b:SourceType>
    <b:Guid>{4A541003-19CD-49DC-8EAC-2081A9ABCC02}</b:Guid>
    <b:Author>
      <b:Author>
        <b:Corporate>Capros et al</b:Corporate>
      </b:Author>
    </b:Author>
    <b:Title>EU Reference Scenario 2016. Energy, Transport and GHG emissions. Trends to 2050.</b:Title>
    <b:Publisher>European Commission. Directorate-General for Energy, Directorate-General for Climate Action and  Directorate-General for Mobility and Transport</b:Publisher>
    <b:Year>2016</b:Year>
    <b:RefOrder>1</b:RefOrder>
  </b:Source>
  <b:Source>
    <b:Tag>FAO20</b:Tag>
    <b:SourceType>Report</b:SourceType>
    <b:Guid>{D340A1D6-3E77-4DDB-965D-853156A6CE65}</b:Guid>
    <b:Author>
      <b:Author>
        <b:NameList>
          <b:Person>
            <b:Last>FAO</b:Last>
          </b:Person>
        </b:NameList>
      </b:Author>
    </b:Author>
    <b:Title>Global Forest Resources Assessment 2020. Main report</b:Title>
    <b:Year>2020</b:Year>
    <b:Publisher>Food and Agriculture Organization of the United Nations</b:Publisher>
    <b:City>Rome</b:City>
    <b:RefOrder>5</b:RefOrder>
  </b:Source>
</b:Sources>
</file>

<file path=customXml/itemProps1.xml><?xml version="1.0" encoding="utf-8"?>
<ds:datastoreItem xmlns:ds="http://schemas.openxmlformats.org/officeDocument/2006/customXml" ds:itemID="{A9FD399A-B783-48CD-9A92-4847D56C8A13}">
  <ds:schemaRefs>
    <ds:schemaRef ds:uri="http://www.getsharp.dk/gsit_espon_report"/>
  </ds:schemaRefs>
</ds:datastoreItem>
</file>

<file path=customXml/itemProps2.xml><?xml version="1.0" encoding="utf-8"?>
<ds:datastoreItem xmlns:ds="http://schemas.openxmlformats.org/officeDocument/2006/customXml" ds:itemID="{D22377F7-A7FE-43F1-96DF-002832AC82C0}">
  <ds:schemaRefs>
    <ds:schemaRef ds:uri="http://schemas.microsoft.com/sharepoint/v3/contenttype/forms"/>
  </ds:schemaRefs>
</ds:datastoreItem>
</file>

<file path=customXml/itemProps3.xml><?xml version="1.0" encoding="utf-8"?>
<ds:datastoreItem xmlns:ds="http://schemas.openxmlformats.org/officeDocument/2006/customXml" ds:itemID="{241B94C8-D146-461D-BE5C-2A7D8D461B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64460c-6b94-418e-95f3-3fdf4e9ab72c"/>
    <ds:schemaRef ds:uri="93ba97d9-6800-48fe-81bf-c413e55fe9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BD0065-F046-427E-8984-921577F15650}">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CACE1448-3737-4C40-A9AB-5E6A0B31F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Annex3_ReportTemplate</Template>
  <TotalTime>2</TotalTime>
  <Pages>1</Pages>
  <Words>17933</Words>
  <Characters>102220</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Kimmo Sakari Lylykangas</dc:creator>
  <cp:keywords/>
  <dc:description/>
  <cp:lastModifiedBy>Microsoft account</cp:lastModifiedBy>
  <cp:revision>5</cp:revision>
  <cp:lastPrinted>2022-12-01T06:41:00Z</cp:lastPrinted>
  <dcterms:created xsi:type="dcterms:W3CDTF">2022-12-01T06:39:00Z</dcterms:created>
  <dcterms:modified xsi:type="dcterms:W3CDTF">2022-12-01T06:41:00Z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0x0101004F7C52382EAEA54D9390D8ACAED8808A</vt:lpwstr>
  </property>
</Properties>
</file>